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6C7306" w14:textId="77777777" w:rsidR="00DD3AE7" w:rsidRPr="008F7AAC" w:rsidRDefault="00DD3AE7" w:rsidP="00DD3AE7">
      <w:pPr>
        <w:adjustRightInd w:val="0"/>
        <w:snapToGrid w:val="0"/>
        <w:spacing w:line="324" w:lineRule="auto"/>
        <w:rPr>
          <w:rFonts w:ascii="宋体" w:hAnsi="宋体"/>
        </w:rPr>
      </w:pPr>
    </w:p>
    <w:p w14:paraId="2F7C86D6" w14:textId="77777777" w:rsidR="00DD3AE7" w:rsidRPr="008F7AAC" w:rsidRDefault="00DD3AE7" w:rsidP="00DD3AE7">
      <w:pPr>
        <w:adjustRightInd w:val="0"/>
        <w:snapToGrid w:val="0"/>
        <w:spacing w:line="324" w:lineRule="auto"/>
        <w:rPr>
          <w:rFonts w:ascii="宋体" w:hAnsi="宋体"/>
        </w:rPr>
      </w:pPr>
    </w:p>
    <w:p w14:paraId="574D9E4D" w14:textId="77777777" w:rsidR="00DD3AE7" w:rsidRPr="008F7AAC" w:rsidRDefault="00DD3AE7" w:rsidP="00DD3AE7">
      <w:pPr>
        <w:adjustRightInd w:val="0"/>
        <w:snapToGrid w:val="0"/>
        <w:spacing w:line="324" w:lineRule="auto"/>
        <w:rPr>
          <w:rFonts w:ascii="宋体" w:hAnsi="宋体"/>
        </w:rPr>
      </w:pPr>
    </w:p>
    <w:p w14:paraId="6CA08A97" w14:textId="77777777" w:rsidR="0085172C" w:rsidRPr="00192CE9" w:rsidRDefault="00DD3AE7" w:rsidP="0085172C">
      <w:pPr>
        <w:adjustRightInd w:val="0"/>
        <w:snapToGrid w:val="0"/>
        <w:spacing w:line="324" w:lineRule="auto"/>
        <w:jc w:val="center"/>
        <w:rPr>
          <w:rFonts w:ascii="宋体" w:hAnsi="宋体"/>
        </w:rPr>
      </w:pPr>
      <w:r w:rsidRPr="004A1999">
        <w:rPr>
          <w:rFonts w:ascii="华文中宋" w:eastAsia="华文中宋" w:hAnsi="华文中宋" w:hint="eastAsia"/>
          <w:sz w:val="36"/>
          <w:szCs w:val="36"/>
        </w:rPr>
        <w:t>本科学生毕业设计</w:t>
      </w:r>
    </w:p>
    <w:p w14:paraId="57BED2A7" w14:textId="65F1B7E5" w:rsidR="00DD3AE7" w:rsidRPr="0085172C" w:rsidRDefault="00DD3AE7" w:rsidP="0085172C">
      <w:pPr>
        <w:adjustRightInd w:val="0"/>
        <w:snapToGrid w:val="0"/>
        <w:spacing w:line="324" w:lineRule="auto"/>
        <w:rPr>
          <w:rFonts w:ascii="华文中宋" w:eastAsia="华文中宋" w:hAnsi="华文中宋"/>
          <w:szCs w:val="24"/>
        </w:rPr>
      </w:pPr>
    </w:p>
    <w:p w14:paraId="2B711C62" w14:textId="75C67C51" w:rsidR="00DD3AE7" w:rsidRPr="00985E1C" w:rsidRDefault="006F1855" w:rsidP="006F1855">
      <w:pPr>
        <w:pStyle w:val="a1"/>
        <w:spacing w:line="480" w:lineRule="auto"/>
        <w:ind w:firstLineChars="0" w:firstLine="0"/>
        <w:jc w:val="center"/>
        <w:rPr>
          <w:rFonts w:ascii="华文中宋" w:eastAsia="华文中宋" w:hAnsi="华文中宋"/>
          <w:sz w:val="52"/>
          <w:szCs w:val="52"/>
        </w:rPr>
      </w:pPr>
      <w:r w:rsidRPr="00985E1C">
        <w:rPr>
          <w:rFonts w:ascii="华文中宋" w:eastAsia="华文中宋" w:hAnsi="华文中宋" w:hint="eastAsia"/>
          <w:sz w:val="52"/>
          <w:szCs w:val="52"/>
        </w:rPr>
        <w:t>基于Java的服装销售系统设计与实现</w:t>
      </w:r>
    </w:p>
    <w:p w14:paraId="2D5A9F57" w14:textId="77777777" w:rsidR="00DD3AE7" w:rsidRPr="0085172C" w:rsidRDefault="00DD3AE7" w:rsidP="00DD3AE7">
      <w:pPr>
        <w:adjustRightInd w:val="0"/>
        <w:snapToGrid w:val="0"/>
        <w:spacing w:line="324" w:lineRule="auto"/>
        <w:rPr>
          <w:szCs w:val="24"/>
        </w:rPr>
      </w:pPr>
    </w:p>
    <w:p w14:paraId="41302706" w14:textId="77777777" w:rsidR="0085172C" w:rsidRPr="0085172C" w:rsidRDefault="0085172C" w:rsidP="0085172C">
      <w:pPr>
        <w:adjustRightInd w:val="0"/>
        <w:snapToGrid w:val="0"/>
        <w:spacing w:line="324" w:lineRule="auto"/>
        <w:rPr>
          <w:color w:val="000000"/>
          <w:szCs w:val="24"/>
        </w:rPr>
      </w:pPr>
    </w:p>
    <w:p w14:paraId="79E2BA6B" w14:textId="77777777" w:rsidR="0085172C" w:rsidRPr="0085172C" w:rsidRDefault="0085172C" w:rsidP="0085172C">
      <w:pPr>
        <w:adjustRightInd w:val="0"/>
        <w:snapToGrid w:val="0"/>
        <w:spacing w:line="324" w:lineRule="auto"/>
        <w:rPr>
          <w:color w:val="000000"/>
          <w:szCs w:val="24"/>
        </w:rPr>
      </w:pPr>
    </w:p>
    <w:p w14:paraId="6F55EBEA" w14:textId="77777777" w:rsidR="0085172C" w:rsidRPr="0085172C" w:rsidRDefault="0085172C" w:rsidP="0085172C">
      <w:pPr>
        <w:adjustRightInd w:val="0"/>
        <w:snapToGrid w:val="0"/>
        <w:spacing w:line="324" w:lineRule="auto"/>
        <w:rPr>
          <w:color w:val="000000"/>
          <w:szCs w:val="24"/>
        </w:rPr>
      </w:pPr>
    </w:p>
    <w:p w14:paraId="089F87E1" w14:textId="77777777" w:rsidR="00DD3AE7" w:rsidRPr="0085172C" w:rsidRDefault="00DD3AE7" w:rsidP="00DD3AE7">
      <w:pPr>
        <w:adjustRightInd w:val="0"/>
        <w:snapToGrid w:val="0"/>
        <w:spacing w:line="324" w:lineRule="auto"/>
        <w:rPr>
          <w:szCs w:val="24"/>
        </w:rPr>
      </w:pPr>
    </w:p>
    <w:p w14:paraId="6B2C69D9" w14:textId="561BCFAF" w:rsidR="00DD3AE7" w:rsidRDefault="00DD3AE7" w:rsidP="00DD3AE7">
      <w:pPr>
        <w:adjustRightInd w:val="0"/>
        <w:snapToGrid w:val="0"/>
        <w:spacing w:line="432" w:lineRule="auto"/>
        <w:rPr>
          <w:sz w:val="28"/>
          <w:u w:val="single"/>
        </w:rPr>
      </w:pPr>
      <w:r>
        <w:rPr>
          <w:rFonts w:hint="eastAsia"/>
          <w:sz w:val="28"/>
        </w:rPr>
        <w:t xml:space="preserve">              </w:t>
      </w:r>
      <w:proofErr w:type="gramStart"/>
      <w:r w:rsidRPr="005C7D28">
        <w:rPr>
          <w:rFonts w:ascii="华文中宋" w:eastAsia="华文中宋" w:hAnsi="华文中宋" w:hint="eastAsia"/>
          <w:sz w:val="28"/>
        </w:rPr>
        <w:t>系部名称</w:t>
      </w:r>
      <w:proofErr w:type="gramEnd"/>
      <w:r>
        <w:rPr>
          <w:rFonts w:hint="eastAsia"/>
          <w:sz w:val="28"/>
        </w:rPr>
        <w:t>：</w:t>
      </w:r>
      <w:r>
        <w:rPr>
          <w:rFonts w:hint="eastAsia"/>
          <w:sz w:val="28"/>
          <w:u w:val="single"/>
        </w:rPr>
        <w:t xml:space="preserve"> </w:t>
      </w:r>
      <w:r>
        <w:rPr>
          <w:rFonts w:ascii="楷体_GB2312" w:eastAsia="楷体_GB2312" w:hint="eastAsia"/>
          <w:sz w:val="30"/>
          <w:szCs w:val="30"/>
          <w:u w:val="single"/>
        </w:rPr>
        <w:t>计算机科学与技术学院</w:t>
      </w:r>
      <w:r>
        <w:rPr>
          <w:rFonts w:hint="eastAsia"/>
          <w:sz w:val="28"/>
          <w:u w:val="single"/>
        </w:rPr>
        <w:t xml:space="preserve"> </w:t>
      </w:r>
    </w:p>
    <w:p w14:paraId="21E5A2FE" w14:textId="5DDCCE70" w:rsidR="00DD3AE7" w:rsidRDefault="00DD3AE7" w:rsidP="006F1855">
      <w:pPr>
        <w:adjustRightInd w:val="0"/>
        <w:snapToGrid w:val="0"/>
        <w:spacing w:line="432" w:lineRule="auto"/>
        <w:ind w:firstLineChars="700" w:firstLine="1960"/>
        <w:rPr>
          <w:sz w:val="28"/>
        </w:rPr>
      </w:pPr>
      <w:r w:rsidRPr="005C7D28">
        <w:rPr>
          <w:rFonts w:ascii="华文中宋" w:eastAsia="华文中宋" w:hAnsi="华文中宋" w:hint="eastAsia"/>
          <w:sz w:val="28"/>
        </w:rPr>
        <w:t>专业班级</w:t>
      </w:r>
      <w:r>
        <w:rPr>
          <w:rFonts w:hint="eastAsia"/>
          <w:sz w:val="28"/>
        </w:rPr>
        <w:t>：</w:t>
      </w:r>
      <w:r>
        <w:rPr>
          <w:rFonts w:hint="eastAsia"/>
          <w:sz w:val="28"/>
          <w:u w:val="single"/>
        </w:rPr>
        <w:t xml:space="preserve">   </w:t>
      </w:r>
      <w:r>
        <w:rPr>
          <w:rFonts w:ascii="楷体_GB2312" w:eastAsia="楷体_GB2312" w:hint="eastAsia"/>
          <w:sz w:val="30"/>
          <w:szCs w:val="30"/>
          <w:u w:val="single"/>
        </w:rPr>
        <w:t xml:space="preserve">软件工程 </w:t>
      </w:r>
      <w:r>
        <w:rPr>
          <w:rFonts w:ascii="楷体_GB2312" w:eastAsia="楷体_GB2312"/>
          <w:sz w:val="30"/>
          <w:szCs w:val="30"/>
          <w:u w:val="single"/>
        </w:rPr>
        <w:t xml:space="preserve"> 18</w:t>
      </w:r>
      <w:r w:rsidRPr="0001536A">
        <w:rPr>
          <w:rFonts w:ascii="楷体_GB2312" w:eastAsia="楷体_GB2312" w:hint="eastAsia"/>
          <w:sz w:val="30"/>
          <w:szCs w:val="30"/>
          <w:u w:val="single"/>
        </w:rPr>
        <w:t>-2班</w:t>
      </w:r>
      <w:r>
        <w:rPr>
          <w:rFonts w:ascii="楷体_GB2312" w:eastAsia="楷体_GB2312" w:hint="eastAsia"/>
          <w:sz w:val="28"/>
          <w:u w:val="single"/>
        </w:rPr>
        <w:t xml:space="preserve"> </w:t>
      </w:r>
      <w:r>
        <w:rPr>
          <w:rFonts w:hint="eastAsia"/>
          <w:sz w:val="28"/>
          <w:u w:val="single"/>
        </w:rPr>
        <w:t xml:space="preserve">  </w:t>
      </w:r>
    </w:p>
    <w:p w14:paraId="01AAB92D" w14:textId="0135C8A7" w:rsidR="00DD3AE7" w:rsidRDefault="00DD3AE7" w:rsidP="006F1855">
      <w:pPr>
        <w:adjustRightInd w:val="0"/>
        <w:snapToGrid w:val="0"/>
        <w:spacing w:line="432" w:lineRule="auto"/>
        <w:ind w:firstLineChars="700" w:firstLine="1960"/>
        <w:rPr>
          <w:sz w:val="28"/>
        </w:rPr>
      </w:pPr>
      <w:r w:rsidRPr="005C7D28">
        <w:rPr>
          <w:rFonts w:ascii="华文中宋" w:eastAsia="华文中宋" w:hAnsi="华文中宋" w:hint="eastAsia"/>
          <w:sz w:val="28"/>
        </w:rPr>
        <w:t>学生姓名</w:t>
      </w:r>
      <w:r>
        <w:rPr>
          <w:rFonts w:hint="eastAsia"/>
          <w:sz w:val="28"/>
        </w:rPr>
        <w:t>：</w:t>
      </w:r>
      <w:r>
        <w:rPr>
          <w:rFonts w:ascii="楷体_GB2312" w:eastAsia="楷体_GB2312" w:hint="eastAsia"/>
          <w:sz w:val="28"/>
          <w:u w:val="single"/>
        </w:rPr>
        <w:t xml:space="preserve">         </w:t>
      </w:r>
      <w:r>
        <w:rPr>
          <w:rFonts w:ascii="楷体_GB2312" w:eastAsia="楷体_GB2312" w:hint="eastAsia"/>
          <w:sz w:val="30"/>
          <w:szCs w:val="30"/>
          <w:u w:val="single"/>
        </w:rPr>
        <w:t>郭东旭</w:t>
      </w:r>
      <w:r w:rsidRPr="00DE609F">
        <w:rPr>
          <w:rFonts w:ascii="楷体_GB2312" w:eastAsia="楷体_GB2312" w:hint="eastAsia"/>
          <w:sz w:val="28"/>
          <w:u w:val="single"/>
        </w:rPr>
        <w:t xml:space="preserve">        </w:t>
      </w:r>
    </w:p>
    <w:p w14:paraId="0D8EB118" w14:textId="137DE26D" w:rsidR="00DD3AE7" w:rsidRDefault="00DD3AE7" w:rsidP="006F1855">
      <w:pPr>
        <w:adjustRightInd w:val="0"/>
        <w:snapToGrid w:val="0"/>
        <w:spacing w:line="432" w:lineRule="auto"/>
        <w:ind w:firstLineChars="700" w:firstLine="1960"/>
        <w:rPr>
          <w:sz w:val="28"/>
        </w:rPr>
      </w:pPr>
      <w:r w:rsidRPr="005C7D28">
        <w:rPr>
          <w:rFonts w:ascii="华文中宋" w:eastAsia="华文中宋" w:hAnsi="华文中宋" w:hint="eastAsia"/>
          <w:sz w:val="28"/>
        </w:rPr>
        <w:t>指导教师</w:t>
      </w:r>
      <w:r>
        <w:rPr>
          <w:rFonts w:hint="eastAsia"/>
          <w:sz w:val="28"/>
        </w:rPr>
        <w:t>：</w:t>
      </w:r>
      <w:r>
        <w:rPr>
          <w:rFonts w:ascii="楷体_GB2312" w:eastAsia="楷体_GB2312" w:hint="eastAsia"/>
          <w:sz w:val="28"/>
          <w:u w:val="single"/>
        </w:rPr>
        <w:t xml:space="preserve">         </w:t>
      </w:r>
      <w:r>
        <w:rPr>
          <w:rFonts w:ascii="楷体_GB2312" w:eastAsia="楷体_GB2312" w:hint="eastAsia"/>
          <w:sz w:val="30"/>
          <w:szCs w:val="30"/>
          <w:u w:val="single"/>
        </w:rPr>
        <w:t xml:space="preserve">王 </w:t>
      </w:r>
      <w:r>
        <w:rPr>
          <w:rFonts w:ascii="楷体_GB2312" w:eastAsia="楷体_GB2312"/>
          <w:sz w:val="30"/>
          <w:szCs w:val="30"/>
          <w:u w:val="single"/>
        </w:rPr>
        <w:t xml:space="preserve"> </w:t>
      </w:r>
      <w:r>
        <w:rPr>
          <w:rFonts w:ascii="楷体_GB2312" w:eastAsia="楷体_GB2312" w:hint="eastAsia"/>
          <w:sz w:val="30"/>
          <w:szCs w:val="30"/>
          <w:u w:val="single"/>
        </w:rPr>
        <w:t>丁</w:t>
      </w:r>
      <w:r w:rsidRPr="00DE609F">
        <w:rPr>
          <w:rFonts w:ascii="楷体_GB2312" w:eastAsia="楷体_GB2312" w:hint="eastAsia"/>
          <w:sz w:val="28"/>
          <w:u w:val="single"/>
        </w:rPr>
        <w:t xml:space="preserve">        </w:t>
      </w:r>
    </w:p>
    <w:p w14:paraId="362C8C9C" w14:textId="77777777" w:rsidR="00DD3AE7" w:rsidRPr="00F90DB4" w:rsidRDefault="00DD3AE7" w:rsidP="006F1855">
      <w:pPr>
        <w:adjustRightInd w:val="0"/>
        <w:snapToGrid w:val="0"/>
        <w:spacing w:line="432" w:lineRule="auto"/>
        <w:ind w:firstLineChars="700" w:firstLine="1960"/>
        <w:rPr>
          <w:sz w:val="28"/>
          <w:u w:val="single"/>
        </w:rPr>
      </w:pPr>
      <w:r w:rsidRPr="005C7D28">
        <w:rPr>
          <w:rFonts w:ascii="华文中宋" w:eastAsia="华文中宋" w:hAnsi="华文中宋" w:hint="eastAsia"/>
          <w:sz w:val="28"/>
        </w:rPr>
        <w:t>职    称</w:t>
      </w:r>
      <w:r>
        <w:rPr>
          <w:rFonts w:hint="eastAsia"/>
          <w:sz w:val="28"/>
        </w:rPr>
        <w:t>：</w:t>
      </w:r>
      <w:r>
        <w:rPr>
          <w:rFonts w:ascii="楷体_GB2312" w:eastAsia="楷体_GB2312" w:hint="eastAsia"/>
          <w:sz w:val="28"/>
          <w:u w:val="single"/>
        </w:rPr>
        <w:t xml:space="preserve">         </w:t>
      </w:r>
      <w:r w:rsidRPr="0001536A">
        <w:rPr>
          <w:rFonts w:ascii="楷体_GB2312" w:eastAsia="楷体_GB2312" w:hint="eastAsia"/>
          <w:sz w:val="30"/>
          <w:szCs w:val="30"/>
          <w:u w:val="single"/>
        </w:rPr>
        <w:t>副教授</w:t>
      </w:r>
      <w:r w:rsidRPr="00DE609F">
        <w:rPr>
          <w:rFonts w:ascii="楷体_GB2312" w:eastAsia="楷体_GB2312" w:hint="eastAsia"/>
          <w:sz w:val="28"/>
          <w:u w:val="single"/>
        </w:rPr>
        <w:t xml:space="preserve">        </w:t>
      </w:r>
    </w:p>
    <w:p w14:paraId="169CA717" w14:textId="77777777" w:rsidR="0085172C" w:rsidRDefault="0085172C" w:rsidP="0085172C">
      <w:pPr>
        <w:adjustRightInd w:val="0"/>
        <w:snapToGrid w:val="0"/>
        <w:spacing w:line="324" w:lineRule="auto"/>
        <w:rPr>
          <w:color w:val="000000"/>
          <w:sz w:val="28"/>
        </w:rPr>
      </w:pPr>
    </w:p>
    <w:p w14:paraId="12C2E6A3" w14:textId="77777777" w:rsidR="0085172C" w:rsidRDefault="0085172C" w:rsidP="0085172C">
      <w:pPr>
        <w:adjustRightInd w:val="0"/>
        <w:snapToGrid w:val="0"/>
        <w:spacing w:line="324" w:lineRule="auto"/>
        <w:rPr>
          <w:color w:val="000000"/>
          <w:sz w:val="28"/>
        </w:rPr>
      </w:pPr>
    </w:p>
    <w:p w14:paraId="661B1190" w14:textId="77777777" w:rsidR="00DD3AE7" w:rsidRPr="00192CE9" w:rsidRDefault="00DD3AE7" w:rsidP="00DD3AE7">
      <w:pPr>
        <w:adjustRightInd w:val="0"/>
        <w:snapToGrid w:val="0"/>
        <w:spacing w:line="324" w:lineRule="auto"/>
        <w:rPr>
          <w:rFonts w:ascii="宋体" w:hAnsi="宋体"/>
        </w:rPr>
      </w:pPr>
    </w:p>
    <w:p w14:paraId="377DB9CC" w14:textId="5C89EC22" w:rsidR="00DD3AE7" w:rsidRPr="00192CE9" w:rsidRDefault="00DD3AE7" w:rsidP="00DD3AE7">
      <w:pPr>
        <w:adjustRightInd w:val="0"/>
        <w:snapToGrid w:val="0"/>
        <w:spacing w:line="324" w:lineRule="auto"/>
        <w:rPr>
          <w:rFonts w:ascii="宋体" w:hAnsi="宋体"/>
        </w:rPr>
      </w:pPr>
    </w:p>
    <w:p w14:paraId="6D4DA3F1" w14:textId="77777777" w:rsidR="00DD3AE7" w:rsidRDefault="00DD3AE7" w:rsidP="00DD3AE7">
      <w:pPr>
        <w:adjustRightInd w:val="0"/>
        <w:snapToGrid w:val="0"/>
        <w:spacing w:line="324" w:lineRule="auto"/>
        <w:jc w:val="center"/>
        <w:rPr>
          <w:b/>
          <w:bCs/>
          <w:sz w:val="32"/>
        </w:rPr>
      </w:pPr>
      <w:r>
        <w:rPr>
          <w:rFonts w:hint="eastAsia"/>
          <w:b/>
          <w:bCs/>
          <w:sz w:val="32"/>
        </w:rPr>
        <w:t>黑</w:t>
      </w:r>
      <w:r>
        <w:rPr>
          <w:rFonts w:hint="eastAsia"/>
          <w:b/>
          <w:bCs/>
          <w:sz w:val="32"/>
        </w:rPr>
        <w:t xml:space="preserve"> </w:t>
      </w:r>
      <w:r>
        <w:rPr>
          <w:rFonts w:hint="eastAsia"/>
          <w:b/>
          <w:bCs/>
          <w:sz w:val="32"/>
        </w:rPr>
        <w:t>龙</w:t>
      </w:r>
      <w:r>
        <w:rPr>
          <w:rFonts w:hint="eastAsia"/>
          <w:b/>
          <w:bCs/>
          <w:sz w:val="32"/>
        </w:rPr>
        <w:t xml:space="preserve"> </w:t>
      </w:r>
      <w:r>
        <w:rPr>
          <w:rFonts w:hint="eastAsia"/>
          <w:b/>
          <w:bCs/>
          <w:sz w:val="32"/>
        </w:rPr>
        <w:t>江</w:t>
      </w:r>
      <w:r>
        <w:rPr>
          <w:rFonts w:hint="eastAsia"/>
          <w:b/>
          <w:bCs/>
          <w:sz w:val="32"/>
        </w:rPr>
        <w:t xml:space="preserve"> </w:t>
      </w:r>
      <w:r>
        <w:rPr>
          <w:rFonts w:hint="eastAsia"/>
          <w:b/>
          <w:bCs/>
          <w:sz w:val="32"/>
        </w:rPr>
        <w:t>工</w:t>
      </w:r>
      <w:r>
        <w:rPr>
          <w:rFonts w:hint="eastAsia"/>
          <w:b/>
          <w:bCs/>
          <w:sz w:val="32"/>
        </w:rPr>
        <w:t xml:space="preserve"> </w:t>
      </w:r>
      <w:r>
        <w:rPr>
          <w:rFonts w:hint="eastAsia"/>
          <w:b/>
          <w:bCs/>
          <w:sz w:val="32"/>
        </w:rPr>
        <w:t>程</w:t>
      </w:r>
      <w:r>
        <w:rPr>
          <w:rFonts w:hint="eastAsia"/>
          <w:b/>
          <w:bCs/>
          <w:sz w:val="32"/>
        </w:rPr>
        <w:t xml:space="preserve"> </w:t>
      </w:r>
      <w:r>
        <w:rPr>
          <w:rFonts w:hint="eastAsia"/>
          <w:b/>
          <w:bCs/>
          <w:sz w:val="32"/>
        </w:rPr>
        <w:t>学</w:t>
      </w:r>
      <w:r>
        <w:rPr>
          <w:rFonts w:hint="eastAsia"/>
          <w:b/>
          <w:bCs/>
          <w:sz w:val="32"/>
        </w:rPr>
        <w:t xml:space="preserve"> </w:t>
      </w:r>
      <w:r>
        <w:rPr>
          <w:rFonts w:hint="eastAsia"/>
          <w:b/>
          <w:bCs/>
          <w:sz w:val="32"/>
        </w:rPr>
        <w:t>院</w:t>
      </w:r>
    </w:p>
    <w:p w14:paraId="618DAB92" w14:textId="567E3FFD" w:rsidR="00D92AC1" w:rsidRDefault="00DD3AE7" w:rsidP="006F1855">
      <w:pPr>
        <w:adjustRightInd w:val="0"/>
        <w:snapToGrid w:val="0"/>
        <w:spacing w:line="324" w:lineRule="auto"/>
        <w:jc w:val="center"/>
        <w:rPr>
          <w:sz w:val="32"/>
          <w:szCs w:val="32"/>
        </w:rPr>
      </w:pPr>
      <w:r w:rsidRPr="00E36892">
        <w:rPr>
          <w:rFonts w:hint="eastAsia"/>
          <w:sz w:val="32"/>
          <w:szCs w:val="32"/>
        </w:rPr>
        <w:t>二○○</w:t>
      </w:r>
      <w:r>
        <w:rPr>
          <w:rFonts w:hint="eastAsia"/>
          <w:sz w:val="32"/>
          <w:szCs w:val="32"/>
        </w:rPr>
        <w:t>六</w:t>
      </w:r>
      <w:r w:rsidRPr="00E36892">
        <w:rPr>
          <w:rFonts w:hint="eastAsia"/>
          <w:sz w:val="32"/>
          <w:szCs w:val="32"/>
        </w:rPr>
        <w:t>年六月</w:t>
      </w:r>
    </w:p>
    <w:p w14:paraId="343D5590" w14:textId="66C90AD7" w:rsidR="00985E1C" w:rsidRDefault="00985E1C">
      <w:pPr>
        <w:widowControl/>
        <w:jc w:val="left"/>
        <w:rPr>
          <w:color w:val="000000"/>
        </w:rPr>
      </w:pPr>
      <w:r>
        <w:rPr>
          <w:color w:val="000000"/>
        </w:rPr>
        <w:br w:type="page"/>
      </w:r>
    </w:p>
    <w:p w14:paraId="7CCB37A3" w14:textId="77777777" w:rsidR="007D37F1" w:rsidRDefault="007D37F1" w:rsidP="007D37F1">
      <w:pPr>
        <w:adjustRightInd w:val="0"/>
        <w:snapToGrid w:val="0"/>
        <w:spacing w:line="324" w:lineRule="auto"/>
        <w:rPr>
          <w:color w:val="000000"/>
        </w:rPr>
      </w:pPr>
    </w:p>
    <w:p w14:paraId="49B1BF09" w14:textId="77777777" w:rsidR="00985E1C" w:rsidRDefault="00985E1C" w:rsidP="00985E1C">
      <w:pPr>
        <w:adjustRightInd w:val="0"/>
        <w:snapToGrid w:val="0"/>
        <w:spacing w:line="324" w:lineRule="auto"/>
        <w:rPr>
          <w:color w:val="000000"/>
        </w:rPr>
      </w:pPr>
    </w:p>
    <w:p w14:paraId="3008360D" w14:textId="77777777" w:rsidR="00985E1C" w:rsidRDefault="00985E1C" w:rsidP="00985E1C">
      <w:pPr>
        <w:jc w:val="center"/>
        <w:rPr>
          <w:sz w:val="36"/>
          <w:szCs w:val="36"/>
        </w:rPr>
      </w:pPr>
      <w:r>
        <w:rPr>
          <w:rFonts w:hint="eastAsia"/>
          <w:sz w:val="36"/>
          <w:szCs w:val="36"/>
        </w:rPr>
        <w:t xml:space="preserve">The Graduation Design for </w:t>
      </w:r>
      <w:proofErr w:type="gramStart"/>
      <w:r>
        <w:rPr>
          <w:rFonts w:hint="eastAsia"/>
          <w:sz w:val="36"/>
          <w:szCs w:val="36"/>
        </w:rPr>
        <w:t>Bachelor's Degree</w:t>
      </w:r>
      <w:proofErr w:type="gramEnd"/>
    </w:p>
    <w:p w14:paraId="460E682A" w14:textId="77777777" w:rsidR="00985E1C" w:rsidRDefault="00985E1C" w:rsidP="00985E1C">
      <w:pPr>
        <w:rPr>
          <w:color w:val="000000"/>
          <w:sz w:val="36"/>
          <w:szCs w:val="36"/>
        </w:rPr>
      </w:pPr>
    </w:p>
    <w:p w14:paraId="22DBC9ED" w14:textId="6313E57B" w:rsidR="00985E1C" w:rsidRDefault="007D37F1" w:rsidP="007D37F1">
      <w:pPr>
        <w:adjustRightInd w:val="0"/>
        <w:snapToGrid w:val="0"/>
        <w:spacing w:line="324" w:lineRule="auto"/>
        <w:jc w:val="center"/>
        <w:rPr>
          <w:color w:val="000000"/>
        </w:rPr>
      </w:pPr>
      <w:r w:rsidRPr="007D37F1">
        <w:rPr>
          <w:color w:val="000000"/>
          <w:sz w:val="52"/>
          <w:szCs w:val="52"/>
        </w:rPr>
        <w:t>Design and implementation of clothing sales system based on Java</w:t>
      </w:r>
    </w:p>
    <w:p w14:paraId="35C14B52" w14:textId="77777777" w:rsidR="007D37F1" w:rsidRDefault="007D37F1" w:rsidP="007D37F1">
      <w:pPr>
        <w:adjustRightInd w:val="0"/>
        <w:snapToGrid w:val="0"/>
        <w:spacing w:line="324" w:lineRule="auto"/>
        <w:rPr>
          <w:color w:val="000000"/>
        </w:rPr>
      </w:pPr>
    </w:p>
    <w:p w14:paraId="53735B0F" w14:textId="77777777" w:rsidR="007D37F1" w:rsidRDefault="007D37F1" w:rsidP="007D37F1">
      <w:pPr>
        <w:adjustRightInd w:val="0"/>
        <w:snapToGrid w:val="0"/>
        <w:spacing w:line="324" w:lineRule="auto"/>
        <w:rPr>
          <w:color w:val="000000"/>
        </w:rPr>
      </w:pPr>
    </w:p>
    <w:p w14:paraId="0B79393A" w14:textId="77777777" w:rsidR="007D37F1" w:rsidRDefault="007D37F1" w:rsidP="007D37F1">
      <w:pPr>
        <w:adjustRightInd w:val="0"/>
        <w:snapToGrid w:val="0"/>
        <w:spacing w:line="324" w:lineRule="auto"/>
        <w:rPr>
          <w:color w:val="000000"/>
        </w:rPr>
      </w:pPr>
    </w:p>
    <w:p w14:paraId="44951354" w14:textId="77777777" w:rsidR="007D37F1" w:rsidRDefault="007D37F1" w:rsidP="007D37F1">
      <w:pPr>
        <w:adjustRightInd w:val="0"/>
        <w:snapToGrid w:val="0"/>
        <w:spacing w:line="324" w:lineRule="auto"/>
        <w:rPr>
          <w:color w:val="000000"/>
        </w:rPr>
      </w:pPr>
    </w:p>
    <w:p w14:paraId="26134C44" w14:textId="77777777" w:rsidR="007D37F1" w:rsidRDefault="007D37F1" w:rsidP="007D37F1">
      <w:pPr>
        <w:adjustRightInd w:val="0"/>
        <w:snapToGrid w:val="0"/>
        <w:spacing w:line="324" w:lineRule="auto"/>
        <w:rPr>
          <w:color w:val="000000"/>
        </w:rPr>
      </w:pPr>
    </w:p>
    <w:p w14:paraId="4D61A2DF" w14:textId="77777777" w:rsidR="007D37F1" w:rsidRDefault="007D37F1" w:rsidP="007D37F1">
      <w:pPr>
        <w:adjustRightInd w:val="0"/>
        <w:snapToGrid w:val="0"/>
        <w:spacing w:line="324" w:lineRule="auto"/>
        <w:rPr>
          <w:color w:val="000000"/>
        </w:rPr>
      </w:pPr>
    </w:p>
    <w:p w14:paraId="35B21A81" w14:textId="77777777" w:rsidR="007D37F1" w:rsidRDefault="007D37F1" w:rsidP="007D37F1">
      <w:pPr>
        <w:adjustRightInd w:val="0"/>
        <w:snapToGrid w:val="0"/>
        <w:spacing w:line="324" w:lineRule="auto"/>
        <w:rPr>
          <w:color w:val="000000"/>
        </w:rPr>
      </w:pPr>
    </w:p>
    <w:p w14:paraId="0CAFAA5F" w14:textId="77777777" w:rsidR="007D37F1" w:rsidRDefault="007D37F1" w:rsidP="007D37F1">
      <w:pPr>
        <w:adjustRightInd w:val="0"/>
        <w:snapToGrid w:val="0"/>
        <w:spacing w:line="324" w:lineRule="auto"/>
        <w:rPr>
          <w:color w:val="000000"/>
        </w:rPr>
      </w:pPr>
    </w:p>
    <w:p w14:paraId="4A27BA61" w14:textId="77777777" w:rsidR="007D37F1" w:rsidRDefault="007D37F1" w:rsidP="007D37F1">
      <w:pPr>
        <w:adjustRightInd w:val="0"/>
        <w:snapToGrid w:val="0"/>
        <w:spacing w:line="324" w:lineRule="auto"/>
        <w:rPr>
          <w:color w:val="000000"/>
        </w:rPr>
      </w:pPr>
    </w:p>
    <w:p w14:paraId="7125FA18" w14:textId="77777777" w:rsidR="007D37F1" w:rsidRDefault="007D37F1" w:rsidP="007D37F1">
      <w:pPr>
        <w:adjustRightInd w:val="0"/>
        <w:snapToGrid w:val="0"/>
        <w:spacing w:line="324" w:lineRule="auto"/>
        <w:rPr>
          <w:color w:val="000000"/>
        </w:rPr>
      </w:pPr>
    </w:p>
    <w:p w14:paraId="01639987" w14:textId="748D2CEC" w:rsidR="00985E1C" w:rsidRDefault="00985E1C" w:rsidP="00985E1C">
      <w:pPr>
        <w:adjustRightInd w:val="0"/>
        <w:snapToGrid w:val="0"/>
        <w:spacing w:line="324" w:lineRule="auto"/>
        <w:ind w:firstLineChars="664" w:firstLine="2125"/>
        <w:rPr>
          <w:sz w:val="32"/>
        </w:rPr>
      </w:pPr>
      <w:r>
        <w:rPr>
          <w:rFonts w:hint="eastAsia"/>
          <w:sz w:val="32"/>
        </w:rPr>
        <w:t>Candidate</w:t>
      </w:r>
      <w:r>
        <w:rPr>
          <w:rFonts w:hint="eastAsia"/>
          <w:sz w:val="32"/>
        </w:rPr>
        <w:t>：</w:t>
      </w:r>
      <w:r w:rsidR="007D37F1">
        <w:rPr>
          <w:sz w:val="32"/>
        </w:rPr>
        <w:t xml:space="preserve">Guo </w:t>
      </w:r>
      <w:proofErr w:type="spellStart"/>
      <w:r w:rsidR="007D37F1">
        <w:rPr>
          <w:sz w:val="32"/>
        </w:rPr>
        <w:t>DongXu</w:t>
      </w:r>
      <w:proofErr w:type="spellEnd"/>
    </w:p>
    <w:p w14:paraId="65057834" w14:textId="77777777" w:rsidR="00985E1C" w:rsidRDefault="00985E1C" w:rsidP="00985E1C">
      <w:pPr>
        <w:adjustRightInd w:val="0"/>
        <w:snapToGrid w:val="0"/>
        <w:spacing w:line="324" w:lineRule="auto"/>
        <w:ind w:firstLineChars="664" w:firstLine="2125"/>
        <w:rPr>
          <w:sz w:val="32"/>
        </w:rPr>
      </w:pPr>
      <w:r>
        <w:rPr>
          <w:rFonts w:hint="eastAsia"/>
          <w:sz w:val="32"/>
        </w:rPr>
        <w:t>Specialty</w:t>
      </w:r>
      <w:r>
        <w:rPr>
          <w:rFonts w:hint="eastAsia"/>
          <w:sz w:val="32"/>
        </w:rPr>
        <w:t>：</w:t>
      </w:r>
      <w:r>
        <w:rPr>
          <w:rFonts w:hint="eastAsia"/>
          <w:sz w:val="32"/>
        </w:rPr>
        <w:t>Software Engineering Major</w:t>
      </w:r>
    </w:p>
    <w:p w14:paraId="1DE14A85" w14:textId="6346E82F" w:rsidR="00985E1C" w:rsidRDefault="00985E1C" w:rsidP="00985E1C">
      <w:pPr>
        <w:adjustRightInd w:val="0"/>
        <w:snapToGrid w:val="0"/>
        <w:spacing w:line="324" w:lineRule="auto"/>
        <w:ind w:firstLineChars="664" w:firstLine="2125"/>
        <w:rPr>
          <w:sz w:val="32"/>
        </w:rPr>
      </w:pPr>
      <w:r>
        <w:rPr>
          <w:rFonts w:hint="eastAsia"/>
          <w:sz w:val="32"/>
        </w:rPr>
        <w:t>Class</w:t>
      </w:r>
      <w:r>
        <w:rPr>
          <w:rFonts w:hint="eastAsia"/>
          <w:sz w:val="32"/>
        </w:rPr>
        <w:t>：</w:t>
      </w:r>
      <w:r>
        <w:rPr>
          <w:rFonts w:hint="eastAsia"/>
          <w:sz w:val="32"/>
        </w:rPr>
        <w:t>18-</w:t>
      </w:r>
      <w:r w:rsidR="007D37F1">
        <w:rPr>
          <w:sz w:val="32"/>
        </w:rPr>
        <w:t>2</w:t>
      </w:r>
    </w:p>
    <w:p w14:paraId="66F49745" w14:textId="1EBE83F6" w:rsidR="00985E1C" w:rsidRDefault="00985E1C" w:rsidP="00985E1C">
      <w:pPr>
        <w:adjustRightInd w:val="0"/>
        <w:snapToGrid w:val="0"/>
        <w:spacing w:line="324" w:lineRule="auto"/>
        <w:ind w:firstLineChars="664" w:firstLine="2125"/>
        <w:rPr>
          <w:sz w:val="32"/>
        </w:rPr>
      </w:pPr>
      <w:r>
        <w:rPr>
          <w:rFonts w:hint="eastAsia"/>
          <w:sz w:val="32"/>
        </w:rPr>
        <w:t>Supervisor</w:t>
      </w:r>
      <w:r>
        <w:rPr>
          <w:rFonts w:hint="eastAsia"/>
          <w:sz w:val="32"/>
        </w:rPr>
        <w:t>：</w:t>
      </w:r>
      <w:r w:rsidR="007D37F1" w:rsidRPr="007D37F1">
        <w:rPr>
          <w:sz w:val="32"/>
        </w:rPr>
        <w:t xml:space="preserve">associate </w:t>
      </w:r>
      <w:proofErr w:type="spellStart"/>
      <w:proofErr w:type="gramStart"/>
      <w:r w:rsidR="007D37F1" w:rsidRPr="007D37F1">
        <w:rPr>
          <w:sz w:val="32"/>
        </w:rPr>
        <w:t>professor</w:t>
      </w:r>
      <w:r w:rsidR="007D37F1">
        <w:rPr>
          <w:sz w:val="32"/>
        </w:rPr>
        <w:t>.WangDing</w:t>
      </w:r>
      <w:proofErr w:type="spellEnd"/>
      <w:proofErr w:type="gramEnd"/>
    </w:p>
    <w:p w14:paraId="7278428F" w14:textId="77777777" w:rsidR="007D37F1" w:rsidRDefault="007D37F1" w:rsidP="007D37F1">
      <w:pPr>
        <w:adjustRightInd w:val="0"/>
        <w:snapToGrid w:val="0"/>
        <w:spacing w:line="324" w:lineRule="auto"/>
        <w:ind w:firstLineChars="664" w:firstLine="2125"/>
        <w:rPr>
          <w:color w:val="000000"/>
          <w:sz w:val="32"/>
        </w:rPr>
      </w:pPr>
    </w:p>
    <w:p w14:paraId="0A9E64B5" w14:textId="77777777" w:rsidR="007D37F1" w:rsidRDefault="007D37F1" w:rsidP="007D37F1">
      <w:pPr>
        <w:adjustRightInd w:val="0"/>
        <w:snapToGrid w:val="0"/>
        <w:spacing w:line="324" w:lineRule="auto"/>
        <w:rPr>
          <w:color w:val="000000"/>
          <w:sz w:val="30"/>
        </w:rPr>
      </w:pPr>
    </w:p>
    <w:p w14:paraId="5DBCDB48" w14:textId="77777777" w:rsidR="00985E1C" w:rsidRDefault="00985E1C" w:rsidP="00985E1C">
      <w:pPr>
        <w:adjustRightInd w:val="0"/>
        <w:snapToGrid w:val="0"/>
        <w:spacing w:line="324" w:lineRule="auto"/>
        <w:jc w:val="center"/>
        <w:rPr>
          <w:color w:val="000000"/>
          <w:sz w:val="30"/>
        </w:rPr>
      </w:pPr>
      <w:r>
        <w:rPr>
          <w:color w:val="000000"/>
          <w:sz w:val="30"/>
        </w:rPr>
        <w:t>Heilongjiang Institute of Technology</w:t>
      </w:r>
    </w:p>
    <w:p w14:paraId="3135505E" w14:textId="2C3FE9CF" w:rsidR="00985E1C" w:rsidRDefault="00985E1C" w:rsidP="00985E1C">
      <w:pPr>
        <w:adjustRightInd w:val="0"/>
        <w:snapToGrid w:val="0"/>
        <w:spacing w:line="324" w:lineRule="auto"/>
        <w:jc w:val="center"/>
        <w:rPr>
          <w:rFonts w:ascii="黑体" w:eastAsia="黑体" w:hAnsi="黑体" w:cs="黑体"/>
          <w:color w:val="000000"/>
          <w:sz w:val="36"/>
          <w:szCs w:val="36"/>
        </w:rPr>
        <w:sectPr w:rsidR="00985E1C">
          <w:footerReference w:type="default" r:id="rId8"/>
          <w:pgSz w:w="11906" w:h="16838"/>
          <w:pgMar w:top="1701" w:right="1418" w:bottom="1418" w:left="1588" w:header="1134" w:footer="907" w:gutter="0"/>
          <w:pgNumType w:fmt="upperRoman"/>
          <w:cols w:space="720"/>
          <w:docGrid w:type="lines" w:linePitch="312"/>
        </w:sectPr>
      </w:pPr>
      <w:r>
        <w:rPr>
          <w:color w:val="000000"/>
          <w:sz w:val="30"/>
        </w:rPr>
        <w:t>20</w:t>
      </w:r>
      <w:r>
        <w:rPr>
          <w:rFonts w:hint="eastAsia"/>
          <w:color w:val="000000"/>
          <w:sz w:val="30"/>
        </w:rPr>
        <w:t>22</w:t>
      </w:r>
      <w:r>
        <w:rPr>
          <w:color w:val="000000"/>
          <w:sz w:val="30"/>
        </w:rPr>
        <w:t>-06·Harbi</w:t>
      </w:r>
      <w:r>
        <w:rPr>
          <w:rFonts w:hint="eastAsia"/>
          <w:color w:val="000000"/>
          <w:sz w:val="30"/>
        </w:rPr>
        <w:t>n</w:t>
      </w:r>
    </w:p>
    <w:p w14:paraId="1A54A4C5" w14:textId="77777777" w:rsidR="007D37F1" w:rsidRDefault="007D37F1" w:rsidP="007D37F1">
      <w:pPr>
        <w:rPr>
          <w:sz w:val="36"/>
          <w:szCs w:val="36"/>
        </w:rPr>
      </w:pPr>
    </w:p>
    <w:p w14:paraId="5D83215C" w14:textId="6BD66F4B" w:rsidR="006B08A1" w:rsidRDefault="006B08A1" w:rsidP="00985E1C">
      <w:pPr>
        <w:pStyle w:val="a1"/>
        <w:spacing w:line="480" w:lineRule="auto"/>
        <w:ind w:firstLineChars="0" w:firstLine="0"/>
        <w:jc w:val="center"/>
        <w:rPr>
          <w:rFonts w:eastAsia="黑体"/>
          <w:sz w:val="36"/>
          <w:szCs w:val="36"/>
        </w:rPr>
      </w:pPr>
      <w:r w:rsidRPr="0012658C">
        <w:rPr>
          <w:rFonts w:eastAsia="黑体"/>
          <w:sz w:val="36"/>
          <w:szCs w:val="36"/>
        </w:rPr>
        <w:t>摘</w:t>
      </w:r>
      <w:r w:rsidRPr="0012658C">
        <w:rPr>
          <w:rFonts w:eastAsia="黑体"/>
          <w:sz w:val="36"/>
          <w:szCs w:val="36"/>
        </w:rPr>
        <w:t xml:space="preserve">  </w:t>
      </w:r>
      <w:r w:rsidRPr="0012658C">
        <w:rPr>
          <w:rFonts w:eastAsia="黑体"/>
          <w:sz w:val="36"/>
          <w:szCs w:val="36"/>
        </w:rPr>
        <w:t>要</w:t>
      </w:r>
    </w:p>
    <w:p w14:paraId="1C788F2D" w14:textId="77777777" w:rsidR="007D37F1" w:rsidRPr="0012658C" w:rsidRDefault="007D37F1" w:rsidP="007D37F1">
      <w:pPr>
        <w:pStyle w:val="a1"/>
        <w:spacing w:line="480" w:lineRule="auto"/>
        <w:ind w:firstLineChars="0" w:firstLine="0"/>
        <w:rPr>
          <w:rFonts w:eastAsia="黑体"/>
          <w:sz w:val="36"/>
          <w:szCs w:val="36"/>
        </w:rPr>
      </w:pPr>
    </w:p>
    <w:p w14:paraId="1E86EC94" w14:textId="4E95FEFE" w:rsidR="00362660" w:rsidRDefault="001C3408" w:rsidP="001C3408">
      <w:pPr>
        <w:ind w:firstLineChars="200" w:firstLine="480"/>
      </w:pPr>
      <w:r w:rsidRPr="001C3408">
        <w:rPr>
          <w:rFonts w:hint="eastAsia"/>
        </w:rPr>
        <w:t>互联网</w:t>
      </w:r>
      <w:r w:rsidR="00A43796">
        <w:rPr>
          <w:rFonts w:hint="eastAsia"/>
        </w:rPr>
        <w:t>服装商城</w:t>
      </w:r>
      <w:r w:rsidRPr="001C3408">
        <w:rPr>
          <w:rFonts w:hint="eastAsia"/>
        </w:rPr>
        <w:t>已在互联网领域得到了广泛的应用</w:t>
      </w:r>
      <w:r w:rsidRPr="001C3408">
        <w:rPr>
          <w:rFonts w:hint="eastAsia"/>
        </w:rPr>
        <w:t>,</w:t>
      </w:r>
      <w:r w:rsidRPr="001C3408">
        <w:rPr>
          <w:rFonts w:hint="eastAsia"/>
        </w:rPr>
        <w:t>具有重要的实用价值。随着互联网软硬件技术的不断发展</w:t>
      </w:r>
      <w:r w:rsidRPr="001C3408">
        <w:rPr>
          <w:rFonts w:hint="eastAsia"/>
        </w:rPr>
        <w:t>,</w:t>
      </w:r>
      <w:r w:rsidR="00A43796">
        <w:rPr>
          <w:rFonts w:hint="eastAsia"/>
        </w:rPr>
        <w:t>服装商城</w:t>
      </w:r>
      <w:r w:rsidRPr="001C3408">
        <w:rPr>
          <w:rFonts w:hint="eastAsia"/>
        </w:rPr>
        <w:t>的形式日渐</w:t>
      </w:r>
      <w:proofErr w:type="gramStart"/>
      <w:r w:rsidRPr="001C3408">
        <w:rPr>
          <w:rFonts w:hint="eastAsia"/>
        </w:rPr>
        <w:t>多样</w:t>
      </w:r>
      <w:r w:rsidRPr="001C3408">
        <w:rPr>
          <w:rFonts w:hint="eastAsia"/>
        </w:rPr>
        <w:t>,</w:t>
      </w:r>
      <w:proofErr w:type="gramEnd"/>
      <w:r w:rsidRPr="001C3408">
        <w:rPr>
          <w:rFonts w:hint="eastAsia"/>
        </w:rPr>
        <w:t>服务质量不断提高</w:t>
      </w:r>
      <w:r w:rsidRPr="001C3408">
        <w:rPr>
          <w:rFonts w:hint="eastAsia"/>
        </w:rPr>
        <w:t>,</w:t>
      </w:r>
      <w:r w:rsidRPr="001C3408">
        <w:rPr>
          <w:rFonts w:hint="eastAsia"/>
        </w:rPr>
        <w:t>要求我们提供更高性能的</w:t>
      </w:r>
      <w:r w:rsidR="00A43796">
        <w:rPr>
          <w:rFonts w:hint="eastAsia"/>
        </w:rPr>
        <w:t>服装商城</w:t>
      </w:r>
      <w:r w:rsidRPr="001C3408">
        <w:rPr>
          <w:rFonts w:hint="eastAsia"/>
        </w:rPr>
        <w:t>技术</w:t>
      </w:r>
      <w:r w:rsidRPr="001C3408">
        <w:rPr>
          <w:rFonts w:hint="eastAsia"/>
        </w:rPr>
        <w:t>,</w:t>
      </w:r>
      <w:r w:rsidRPr="001C3408">
        <w:rPr>
          <w:rFonts w:hint="eastAsia"/>
        </w:rPr>
        <w:t>满足用户日益增长的需求。</w:t>
      </w:r>
      <w:r w:rsidRPr="001C3408">
        <w:rPr>
          <w:rFonts w:hint="eastAsia"/>
        </w:rPr>
        <w:t>Spring</w:t>
      </w:r>
      <w:r w:rsidRPr="001C3408">
        <w:rPr>
          <w:rFonts w:hint="eastAsia"/>
        </w:rPr>
        <w:t>技术能够良好的解决大型企业级应用开发的复杂性</w:t>
      </w:r>
      <w:r w:rsidRPr="001C3408">
        <w:rPr>
          <w:rFonts w:hint="eastAsia"/>
        </w:rPr>
        <w:t>,</w:t>
      </w:r>
      <w:r w:rsidRPr="001C3408">
        <w:rPr>
          <w:rFonts w:hint="eastAsia"/>
        </w:rPr>
        <w:t>是目前企业中使用最为广泛的开发技术。本系统以</w:t>
      </w:r>
      <w:r w:rsidRPr="001C3408">
        <w:rPr>
          <w:rFonts w:hint="eastAsia"/>
        </w:rPr>
        <w:t>Java</w:t>
      </w:r>
      <w:r w:rsidRPr="001C3408">
        <w:rPr>
          <w:rFonts w:hint="eastAsia"/>
        </w:rPr>
        <w:t>为平台</w:t>
      </w:r>
      <w:r w:rsidRPr="001C3408">
        <w:rPr>
          <w:rFonts w:hint="eastAsia"/>
        </w:rPr>
        <w:t>,</w:t>
      </w:r>
      <w:r w:rsidRPr="001C3408">
        <w:rPr>
          <w:rFonts w:hint="eastAsia"/>
        </w:rPr>
        <w:t>基于</w:t>
      </w:r>
      <w:r w:rsidRPr="001C3408">
        <w:rPr>
          <w:rFonts w:hint="eastAsia"/>
        </w:rPr>
        <w:t>Spring</w:t>
      </w:r>
      <w:r w:rsidRPr="001C3408">
        <w:rPr>
          <w:rFonts w:hint="eastAsia"/>
        </w:rPr>
        <w:t>技术</w:t>
      </w:r>
      <w:r w:rsidRPr="001C3408">
        <w:rPr>
          <w:rFonts w:hint="eastAsia"/>
        </w:rPr>
        <w:t>,</w:t>
      </w:r>
      <w:r w:rsidRPr="001C3408">
        <w:rPr>
          <w:rFonts w:hint="eastAsia"/>
        </w:rPr>
        <w:t>在开发过程中</w:t>
      </w:r>
      <w:r w:rsidRPr="001C3408">
        <w:rPr>
          <w:rFonts w:hint="eastAsia"/>
        </w:rPr>
        <w:t>,</w:t>
      </w:r>
      <w:r w:rsidRPr="001C3408">
        <w:rPr>
          <w:rFonts w:hint="eastAsia"/>
        </w:rPr>
        <w:t>我们使用</w:t>
      </w:r>
      <w:proofErr w:type="spellStart"/>
      <w:r w:rsidRPr="001C3408">
        <w:rPr>
          <w:rFonts w:hint="eastAsia"/>
        </w:rPr>
        <w:t>SpringMVC</w:t>
      </w:r>
      <w:proofErr w:type="spellEnd"/>
      <w:r w:rsidRPr="001C3408">
        <w:rPr>
          <w:rFonts w:hint="eastAsia"/>
        </w:rPr>
        <w:t>技术</w:t>
      </w:r>
      <w:r w:rsidRPr="001C3408">
        <w:rPr>
          <w:rFonts w:hint="eastAsia"/>
        </w:rPr>
        <w:t>,</w:t>
      </w:r>
      <w:r w:rsidRPr="001C3408">
        <w:rPr>
          <w:rFonts w:hint="eastAsia"/>
        </w:rPr>
        <w:t>将</w:t>
      </w:r>
      <w:r w:rsidRPr="001C3408">
        <w:rPr>
          <w:rFonts w:hint="eastAsia"/>
        </w:rPr>
        <w:t>http</w:t>
      </w:r>
      <w:r w:rsidRPr="001C3408">
        <w:rPr>
          <w:rFonts w:hint="eastAsia"/>
        </w:rPr>
        <w:t>请求做映射</w:t>
      </w:r>
      <w:r w:rsidRPr="001C3408">
        <w:rPr>
          <w:rFonts w:hint="eastAsia"/>
        </w:rPr>
        <w:t>,</w:t>
      </w:r>
      <w:r w:rsidRPr="001C3408">
        <w:rPr>
          <w:rFonts w:hint="eastAsia"/>
        </w:rPr>
        <w:t>并用</w:t>
      </w:r>
      <w:r w:rsidRPr="001C3408">
        <w:rPr>
          <w:rFonts w:hint="eastAsia"/>
        </w:rPr>
        <w:t>SLF4J</w:t>
      </w:r>
      <w:r w:rsidRPr="001C3408">
        <w:rPr>
          <w:rFonts w:hint="eastAsia"/>
        </w:rPr>
        <w:t>来记录后台上传的重要日志</w:t>
      </w:r>
      <w:r w:rsidRPr="001C3408">
        <w:rPr>
          <w:rFonts w:hint="eastAsia"/>
        </w:rPr>
        <w:t>,</w:t>
      </w:r>
      <w:r w:rsidRPr="001C3408">
        <w:rPr>
          <w:rFonts w:hint="eastAsia"/>
        </w:rPr>
        <w:t>便于开发者排查故障。</w:t>
      </w:r>
    </w:p>
    <w:p w14:paraId="447A2A2C" w14:textId="6F3040CE" w:rsidR="002C329D" w:rsidRPr="001C3408" w:rsidRDefault="001C3408" w:rsidP="001C3408">
      <w:pPr>
        <w:ind w:firstLineChars="200" w:firstLine="480"/>
      </w:pPr>
      <w:r w:rsidRPr="001C3408">
        <w:rPr>
          <w:rFonts w:hint="eastAsia"/>
        </w:rPr>
        <w:t>随着计算机应用技术和网络技术的日新月异</w:t>
      </w:r>
      <w:r w:rsidRPr="001C3408">
        <w:rPr>
          <w:rFonts w:hint="eastAsia"/>
        </w:rPr>
        <w:t xml:space="preserve"> ,</w:t>
      </w:r>
      <w:r w:rsidR="00A43796">
        <w:rPr>
          <w:rFonts w:hint="eastAsia"/>
        </w:rPr>
        <w:t>服装商城</w:t>
      </w:r>
      <w:r w:rsidRPr="001C3408">
        <w:rPr>
          <w:rFonts w:hint="eastAsia"/>
        </w:rPr>
        <w:t>技术因良好的人机交互性和流媒体传输技术倍受教育、娱乐等行业青睐。这里结合平台开发实例，阐述了基于</w:t>
      </w:r>
      <w:r w:rsidRPr="001C3408">
        <w:rPr>
          <w:rFonts w:hint="eastAsia"/>
        </w:rPr>
        <w:t xml:space="preserve"> WEB</w:t>
      </w:r>
      <w:r w:rsidRPr="001C3408">
        <w:rPr>
          <w:rFonts w:hint="eastAsia"/>
        </w:rPr>
        <w:t>的在线</w:t>
      </w:r>
      <w:r w:rsidR="00A43796">
        <w:rPr>
          <w:rFonts w:hint="eastAsia"/>
        </w:rPr>
        <w:t>服装商城</w:t>
      </w:r>
      <w:r w:rsidRPr="001C3408">
        <w:rPr>
          <w:rFonts w:hint="eastAsia"/>
        </w:rPr>
        <w:t>网站的软件结构和设计实现。</w:t>
      </w:r>
      <w:proofErr w:type="gramStart"/>
      <w:r w:rsidRPr="001C3408">
        <w:rPr>
          <w:rFonts w:hint="eastAsia"/>
        </w:rPr>
        <w:t>本</w:t>
      </w:r>
      <w:r w:rsidR="00A43796">
        <w:rPr>
          <w:rFonts w:hint="eastAsia"/>
        </w:rPr>
        <w:t>服装</w:t>
      </w:r>
      <w:proofErr w:type="gramEnd"/>
      <w:r w:rsidR="00A43796">
        <w:rPr>
          <w:rFonts w:hint="eastAsia"/>
        </w:rPr>
        <w:t>商城</w:t>
      </w:r>
      <w:r w:rsidRPr="001C3408">
        <w:rPr>
          <w:rFonts w:hint="eastAsia"/>
        </w:rPr>
        <w:t>系统实现用户信息管理、</w:t>
      </w:r>
      <w:r w:rsidR="00A43796">
        <w:rPr>
          <w:rFonts w:hint="eastAsia"/>
        </w:rPr>
        <w:t>产品</w:t>
      </w:r>
      <w:r w:rsidRPr="001C3408">
        <w:rPr>
          <w:rFonts w:hint="eastAsia"/>
        </w:rPr>
        <w:t>的添加、删除、修改及</w:t>
      </w:r>
      <w:r w:rsidR="00A43796">
        <w:rPr>
          <w:rFonts w:hint="eastAsia"/>
        </w:rPr>
        <w:t>分类</w:t>
      </w:r>
      <w:r w:rsidRPr="001C3408">
        <w:rPr>
          <w:rFonts w:hint="eastAsia"/>
        </w:rPr>
        <w:t>和搜索功能。由于本系统是一个小型系统，所以我们采用基本的</w:t>
      </w:r>
      <w:r w:rsidRPr="001C3408">
        <w:rPr>
          <w:rFonts w:hint="eastAsia"/>
        </w:rPr>
        <w:t xml:space="preserve"> MySQL</w:t>
      </w:r>
      <w:r w:rsidRPr="001C3408">
        <w:rPr>
          <w:rFonts w:hint="eastAsia"/>
        </w:rPr>
        <w:t>数据库，易于实现。具体实现中将</w:t>
      </w:r>
      <w:proofErr w:type="spellStart"/>
      <w:r w:rsidRPr="001C3408">
        <w:rPr>
          <w:rFonts w:hint="eastAsia"/>
        </w:rPr>
        <w:t>springboot</w:t>
      </w:r>
      <w:proofErr w:type="spellEnd"/>
      <w:r w:rsidRPr="001C3408">
        <w:rPr>
          <w:rFonts w:hint="eastAsia"/>
        </w:rPr>
        <w:t>完美</w:t>
      </w:r>
      <w:r w:rsidR="00362660">
        <w:rPr>
          <w:rFonts w:hint="eastAsia"/>
        </w:rPr>
        <w:t>体现</w:t>
      </w:r>
      <w:r w:rsidRPr="001C3408">
        <w:rPr>
          <w:rFonts w:hint="eastAsia"/>
        </w:rPr>
        <w:t>，力求界面美观、操作流畅。本文主要论述服务器</w:t>
      </w:r>
      <w:proofErr w:type="gramStart"/>
      <w:r w:rsidRPr="001C3408">
        <w:rPr>
          <w:rFonts w:hint="eastAsia"/>
        </w:rPr>
        <w:t>端</w:t>
      </w:r>
      <w:r w:rsidR="00A43796">
        <w:rPr>
          <w:rFonts w:hint="eastAsia"/>
        </w:rPr>
        <w:t>服装</w:t>
      </w:r>
      <w:proofErr w:type="gramEnd"/>
      <w:r w:rsidR="00A43796">
        <w:rPr>
          <w:rFonts w:hint="eastAsia"/>
        </w:rPr>
        <w:t>商城</w:t>
      </w:r>
      <w:r w:rsidRPr="001C3408">
        <w:rPr>
          <w:rFonts w:hint="eastAsia"/>
        </w:rPr>
        <w:t>平台的搭建、管理功能的具体实现，以及图形用户界面的相关设计</w:t>
      </w:r>
      <w:r w:rsidR="00107C2F" w:rsidRPr="001C3408">
        <w:t>。</w:t>
      </w:r>
    </w:p>
    <w:p w14:paraId="56BE0926" w14:textId="0DBF1BB6" w:rsidR="00EE3801" w:rsidRPr="0012658C" w:rsidRDefault="001C3408" w:rsidP="00A43796">
      <w:pPr>
        <w:ind w:firstLineChars="200" w:firstLine="480"/>
      </w:pPr>
      <w:r w:rsidRPr="001C3408">
        <w:rPr>
          <w:shd w:val="clear" w:color="auto" w:fill="FFFFFF"/>
        </w:rPr>
        <w:t>本系统开发语言为</w:t>
      </w:r>
      <w:r w:rsidRPr="001C3408">
        <w:rPr>
          <w:shd w:val="clear" w:color="auto" w:fill="FFFFFF"/>
        </w:rPr>
        <w:t>Java,</w:t>
      </w:r>
      <w:r w:rsidRPr="001C3408">
        <w:rPr>
          <w:shd w:val="clear" w:color="auto" w:fill="FFFFFF"/>
        </w:rPr>
        <w:t>开发工具为</w:t>
      </w:r>
      <w:r w:rsidR="00362660" w:rsidRPr="0012658C">
        <w:t>IntelliJ IDEA</w:t>
      </w:r>
      <w:r w:rsidRPr="001C3408">
        <w:rPr>
          <w:shd w:val="clear" w:color="auto" w:fill="FFFFFF"/>
        </w:rPr>
        <w:t>,</w:t>
      </w:r>
      <w:r w:rsidRPr="001C3408">
        <w:rPr>
          <w:shd w:val="clear" w:color="auto" w:fill="FFFFFF"/>
        </w:rPr>
        <w:t>数据库为</w:t>
      </w:r>
      <w:proofErr w:type="spellStart"/>
      <w:r w:rsidRPr="001C3408">
        <w:rPr>
          <w:shd w:val="clear" w:color="auto" w:fill="FFFFFF"/>
        </w:rPr>
        <w:t>Mysql</w:t>
      </w:r>
      <w:proofErr w:type="spellEnd"/>
      <w:r w:rsidRPr="001C3408">
        <w:rPr>
          <w:shd w:val="clear" w:color="auto" w:fill="FFFFFF"/>
        </w:rPr>
        <w:t>,</w:t>
      </w:r>
      <w:r w:rsidRPr="001C3408">
        <w:rPr>
          <w:shd w:val="clear" w:color="auto" w:fill="FFFFFF"/>
        </w:rPr>
        <w:t>采用</w:t>
      </w:r>
      <w:proofErr w:type="spellStart"/>
      <w:r w:rsidRPr="001C3408">
        <w:rPr>
          <w:shd w:val="clear" w:color="auto" w:fill="FFFFFF"/>
        </w:rPr>
        <w:t>SpringBoot</w:t>
      </w:r>
      <w:proofErr w:type="spellEnd"/>
      <w:r w:rsidRPr="001C3408">
        <w:rPr>
          <w:shd w:val="clear" w:color="auto" w:fill="FFFFFF"/>
        </w:rPr>
        <w:t>架构，数据访问层采用</w:t>
      </w:r>
      <w:r w:rsidRPr="001C3408">
        <w:rPr>
          <w:shd w:val="clear" w:color="auto" w:fill="FFFFFF"/>
        </w:rPr>
        <w:t xml:space="preserve">Spring Data </w:t>
      </w:r>
      <w:proofErr w:type="spellStart"/>
      <w:r w:rsidRPr="001C3408">
        <w:rPr>
          <w:shd w:val="clear" w:color="auto" w:fill="FFFFFF"/>
        </w:rPr>
        <w:t>Jpa</w:t>
      </w:r>
      <w:proofErr w:type="spellEnd"/>
      <w:r w:rsidRPr="001C3408">
        <w:rPr>
          <w:shd w:val="clear" w:color="auto" w:fill="FFFFFF"/>
        </w:rPr>
        <w:t>，业务控制层采用</w:t>
      </w:r>
      <w:proofErr w:type="spellStart"/>
      <w:r w:rsidRPr="001C3408">
        <w:rPr>
          <w:shd w:val="clear" w:color="auto" w:fill="FFFFFF"/>
        </w:rPr>
        <w:t>SpringMvc</w:t>
      </w:r>
      <w:proofErr w:type="spellEnd"/>
      <w:r w:rsidR="00A43796">
        <w:rPr>
          <w:rFonts w:hint="eastAsia"/>
          <w:shd w:val="clear" w:color="auto" w:fill="FFFFFF"/>
        </w:rPr>
        <w:t>。</w:t>
      </w:r>
      <w:r w:rsidR="002B205F" w:rsidRPr="0012658C">
        <w:t>主要</w:t>
      </w:r>
      <w:r w:rsidR="00362660">
        <w:rPr>
          <w:rFonts w:hint="eastAsia"/>
        </w:rPr>
        <w:t>包括</w:t>
      </w:r>
      <w:r w:rsidR="00826425" w:rsidRPr="0012658C">
        <w:t>管理员、</w:t>
      </w:r>
      <w:r w:rsidR="00362660">
        <w:rPr>
          <w:rFonts w:hint="eastAsia"/>
        </w:rPr>
        <w:t>用户</w:t>
      </w:r>
      <w:r w:rsidR="00354C6A" w:rsidRPr="0012658C">
        <w:t>。</w:t>
      </w:r>
      <w:r w:rsidR="00102EE1">
        <w:rPr>
          <w:rFonts w:ascii="Helvetica" w:hAnsi="Helvetica" w:cs="Helvetica"/>
          <w:color w:val="333333"/>
          <w:shd w:val="clear" w:color="auto" w:fill="FFFFFF"/>
        </w:rPr>
        <w:t>本项目是基于</w:t>
      </w:r>
      <w:proofErr w:type="spellStart"/>
      <w:r w:rsidR="00362660" w:rsidRPr="001C3408">
        <w:rPr>
          <w:shd w:val="clear" w:color="auto" w:fill="FFFFFF"/>
        </w:rPr>
        <w:t>SpringBoot</w:t>
      </w:r>
      <w:proofErr w:type="spellEnd"/>
      <w:r w:rsidR="00102EE1">
        <w:rPr>
          <w:rFonts w:ascii="Helvetica" w:hAnsi="Helvetica" w:cs="Helvetica"/>
          <w:color w:val="333333"/>
          <w:shd w:val="clear" w:color="auto" w:fill="FFFFFF"/>
        </w:rPr>
        <w:t>的</w:t>
      </w:r>
      <w:r w:rsidR="00A43796">
        <w:rPr>
          <w:rFonts w:ascii="Helvetica" w:hAnsi="Helvetica" w:cs="Helvetica" w:hint="eastAsia"/>
          <w:color w:val="333333"/>
          <w:shd w:val="clear" w:color="auto" w:fill="FFFFFF"/>
        </w:rPr>
        <w:t>服装商城网站</w:t>
      </w:r>
      <w:r w:rsidR="00102EE1">
        <w:rPr>
          <w:rFonts w:ascii="Helvetica" w:hAnsi="Helvetica" w:cs="Helvetica"/>
          <w:color w:val="333333"/>
          <w:shd w:val="clear" w:color="auto" w:fill="FFFFFF"/>
        </w:rPr>
        <w:t>。采用前后端分离开发。前端基于</w:t>
      </w:r>
      <w:r w:rsidR="00102EE1">
        <w:rPr>
          <w:rFonts w:ascii="Helvetica" w:hAnsi="Helvetica" w:cs="Helvetica"/>
          <w:color w:val="333333"/>
          <w:shd w:val="clear" w:color="auto" w:fill="FFFFFF"/>
        </w:rPr>
        <w:t>bootstrap</w:t>
      </w:r>
      <w:r w:rsidR="00102EE1">
        <w:rPr>
          <w:rFonts w:ascii="Helvetica" w:hAnsi="Helvetica" w:cs="Helvetica"/>
          <w:color w:val="333333"/>
          <w:shd w:val="clear" w:color="auto" w:fill="FFFFFF"/>
        </w:rPr>
        <w:t>框架实现，后端使用</w:t>
      </w:r>
      <w:r w:rsidR="00102EE1">
        <w:rPr>
          <w:rFonts w:ascii="Helvetica" w:hAnsi="Helvetica" w:cs="Helvetica"/>
          <w:color w:val="333333"/>
          <w:shd w:val="clear" w:color="auto" w:fill="FFFFFF"/>
        </w:rPr>
        <w:t>Java</w:t>
      </w:r>
      <w:r w:rsidR="00102EE1">
        <w:rPr>
          <w:rFonts w:ascii="Helvetica" w:hAnsi="Helvetica" w:cs="Helvetica"/>
          <w:color w:val="333333"/>
          <w:shd w:val="clear" w:color="auto" w:fill="FFFFFF"/>
        </w:rPr>
        <w:t>语言开发，技术</w:t>
      </w:r>
      <w:proofErr w:type="gramStart"/>
      <w:r w:rsidR="00102EE1">
        <w:rPr>
          <w:rFonts w:ascii="Helvetica" w:hAnsi="Helvetica" w:cs="Helvetica"/>
          <w:color w:val="333333"/>
          <w:shd w:val="clear" w:color="auto" w:fill="FFFFFF"/>
        </w:rPr>
        <w:t>栈</w:t>
      </w:r>
      <w:proofErr w:type="gramEnd"/>
      <w:r w:rsidR="00102EE1">
        <w:rPr>
          <w:rFonts w:ascii="Helvetica" w:hAnsi="Helvetica" w:cs="Helvetica"/>
          <w:color w:val="333333"/>
          <w:shd w:val="clear" w:color="auto" w:fill="FFFFFF"/>
        </w:rPr>
        <w:t>包括但不限于</w:t>
      </w:r>
      <w:proofErr w:type="spellStart"/>
      <w:r w:rsidR="00102EE1">
        <w:rPr>
          <w:rFonts w:ascii="Helvetica" w:hAnsi="Helvetica" w:cs="Helvetica"/>
          <w:color w:val="333333"/>
          <w:shd w:val="clear" w:color="auto" w:fill="FFFFFF"/>
        </w:rPr>
        <w:t>SpringBoot</w:t>
      </w:r>
      <w:proofErr w:type="spellEnd"/>
      <w:r w:rsidR="00102EE1">
        <w:rPr>
          <w:rFonts w:ascii="Helvetica" w:hAnsi="Helvetica" w:cs="Helvetica"/>
          <w:color w:val="333333"/>
          <w:shd w:val="clear" w:color="auto" w:fill="FFFFFF"/>
        </w:rPr>
        <w:t>、</w:t>
      </w:r>
      <w:proofErr w:type="spellStart"/>
      <w:r w:rsidR="00102EE1">
        <w:rPr>
          <w:rFonts w:ascii="Helvetica" w:hAnsi="Helvetica" w:cs="Helvetica"/>
          <w:color w:val="333333"/>
          <w:shd w:val="clear" w:color="auto" w:fill="FFFFFF"/>
        </w:rPr>
        <w:t>MyBatis</w:t>
      </w:r>
      <w:proofErr w:type="spellEnd"/>
      <w:r w:rsidR="00102EE1">
        <w:rPr>
          <w:rFonts w:ascii="Helvetica" w:hAnsi="Helvetica" w:cs="Helvetica"/>
          <w:color w:val="333333"/>
          <w:shd w:val="clear" w:color="auto" w:fill="FFFFFF"/>
        </w:rPr>
        <w:t>、</w:t>
      </w:r>
      <w:r w:rsidR="00102EE1">
        <w:rPr>
          <w:rFonts w:ascii="Helvetica" w:hAnsi="Helvetica" w:cs="Helvetica"/>
          <w:color w:val="333333"/>
          <w:shd w:val="clear" w:color="auto" w:fill="FFFFFF"/>
        </w:rPr>
        <w:t>MySQL</w:t>
      </w:r>
      <w:r w:rsidR="00102EE1">
        <w:rPr>
          <w:rFonts w:ascii="Helvetica" w:hAnsi="Helvetica" w:cs="Helvetica"/>
          <w:color w:val="333333"/>
          <w:shd w:val="clear" w:color="auto" w:fill="FFFFFF"/>
        </w:rPr>
        <w:t>、</w:t>
      </w:r>
      <w:r w:rsidR="00102EE1">
        <w:rPr>
          <w:rFonts w:ascii="Helvetica" w:hAnsi="Helvetica" w:cs="Helvetica"/>
          <w:color w:val="333333"/>
          <w:shd w:val="clear" w:color="auto" w:fill="FFFFFF"/>
        </w:rPr>
        <w:t>Maven</w:t>
      </w:r>
      <w:r w:rsidR="00102EE1">
        <w:rPr>
          <w:rFonts w:ascii="Helvetica" w:hAnsi="Helvetica" w:cs="Helvetica"/>
          <w:color w:val="333333"/>
          <w:shd w:val="clear" w:color="auto" w:fill="FFFFFF"/>
        </w:rPr>
        <w:t>等，开发工具为</w:t>
      </w:r>
      <w:r w:rsidR="00102EE1">
        <w:rPr>
          <w:rFonts w:ascii="Helvetica" w:hAnsi="Helvetica" w:cs="Helvetica"/>
          <w:color w:val="333333"/>
          <w:shd w:val="clear" w:color="auto" w:fill="FFFFFF"/>
        </w:rPr>
        <w:t>IDEA</w:t>
      </w:r>
      <w:r w:rsidR="00EE3801" w:rsidRPr="0012658C">
        <w:t>使用进行开发，完成主要功能包括</w:t>
      </w:r>
      <w:r w:rsidR="00A71AE5">
        <w:rPr>
          <w:rFonts w:hint="eastAsia"/>
        </w:rPr>
        <w:t>用户管理</w:t>
      </w:r>
      <w:r w:rsidR="00A43796">
        <w:rPr>
          <w:rFonts w:hint="eastAsia"/>
        </w:rPr>
        <w:t>(</w:t>
      </w:r>
      <w:r w:rsidR="00A43796">
        <w:rPr>
          <w:rFonts w:hint="eastAsia"/>
        </w:rPr>
        <w:t>会员管理</w:t>
      </w:r>
      <w:r w:rsidR="00A43796">
        <w:t>)</w:t>
      </w:r>
      <w:r w:rsidR="00A71AE5">
        <w:rPr>
          <w:rFonts w:hint="eastAsia"/>
        </w:rPr>
        <w:t>、</w:t>
      </w:r>
      <w:r w:rsidR="00A43796">
        <w:rPr>
          <w:rFonts w:hint="eastAsia"/>
        </w:rPr>
        <w:t>订单管理、商品管理、分类管理、网站首页配置等</w:t>
      </w:r>
      <w:r w:rsidR="00A71AE5">
        <w:rPr>
          <w:rFonts w:hint="eastAsia"/>
        </w:rPr>
        <w:t>视</w:t>
      </w:r>
      <w:r w:rsidR="00405BDD" w:rsidRPr="0012658C">
        <w:t>。</w:t>
      </w:r>
    </w:p>
    <w:p w14:paraId="3CD1561C" w14:textId="77777777" w:rsidR="00086EE7" w:rsidRPr="00102EE1" w:rsidRDefault="00086EE7" w:rsidP="00086EE7">
      <w:pPr>
        <w:pStyle w:val="a1"/>
        <w:ind w:firstLineChars="0" w:firstLine="0"/>
      </w:pPr>
    </w:p>
    <w:p w14:paraId="45E156F9" w14:textId="0E1D9C59" w:rsidR="006B08A1" w:rsidRPr="0012658C" w:rsidRDefault="006B08A1">
      <w:pPr>
        <w:pStyle w:val="a1"/>
        <w:ind w:firstLineChars="0" w:firstLine="0"/>
        <w:rPr>
          <w:rFonts w:eastAsia="黑体"/>
          <w:b/>
        </w:rPr>
      </w:pPr>
      <w:r w:rsidRPr="0012658C">
        <w:rPr>
          <w:rFonts w:eastAsia="黑体"/>
          <w:b/>
        </w:rPr>
        <w:t>关键词</w:t>
      </w:r>
      <w:r w:rsidRPr="0012658C">
        <w:t xml:space="preserve">　</w:t>
      </w:r>
      <w:r w:rsidR="00102EE1">
        <w:rPr>
          <w:rFonts w:hint="eastAsia"/>
        </w:rPr>
        <w:t>Spring Boot</w:t>
      </w:r>
      <w:r w:rsidR="00102EE1">
        <w:rPr>
          <w:rFonts w:hint="eastAsia"/>
        </w:rPr>
        <w:t>，</w:t>
      </w:r>
      <w:proofErr w:type="spellStart"/>
      <w:r w:rsidR="00362660">
        <w:rPr>
          <w:rFonts w:hint="eastAsia"/>
        </w:rPr>
        <w:t>SpringMVC</w:t>
      </w:r>
      <w:proofErr w:type="spellEnd"/>
      <w:r w:rsidR="00102EE1">
        <w:rPr>
          <w:rFonts w:hint="eastAsia"/>
        </w:rPr>
        <w:t>，</w:t>
      </w:r>
      <w:r w:rsidR="00A43796">
        <w:rPr>
          <w:rFonts w:hint="eastAsia"/>
        </w:rPr>
        <w:t>服装商城</w:t>
      </w:r>
    </w:p>
    <w:p w14:paraId="70D27063" w14:textId="28F5E5A0" w:rsidR="006B08A1" w:rsidRPr="0012658C" w:rsidRDefault="00A43796" w:rsidP="00107C2F">
      <w:pPr>
        <w:pStyle w:val="ac"/>
        <w:spacing w:after="0" w:line="240" w:lineRule="auto"/>
        <w:rPr>
          <w:b/>
        </w:rPr>
      </w:pPr>
      <w:r w:rsidRPr="00A43796">
        <w:rPr>
          <w:b/>
        </w:rPr>
        <w:lastRenderedPageBreak/>
        <w:t xml:space="preserve">Design and implementation of clothing mall based on spring boot </w:t>
      </w:r>
      <w:r w:rsidR="003F28E1" w:rsidRPr="00107C2F">
        <w:rPr>
          <w:b/>
        </w:rPr>
        <w:t xml:space="preserve"> </w:t>
      </w:r>
    </w:p>
    <w:p w14:paraId="7E396D23" w14:textId="68659F38" w:rsidR="00A43796" w:rsidRPr="00A43796" w:rsidRDefault="006B08A1" w:rsidP="00A43796">
      <w:pPr>
        <w:pStyle w:val="a1"/>
        <w:spacing w:beforeLines="100" w:before="240" w:line="480" w:lineRule="auto"/>
        <w:ind w:firstLineChars="0" w:firstLine="0"/>
        <w:jc w:val="center"/>
        <w:rPr>
          <w:b/>
          <w:sz w:val="36"/>
          <w:szCs w:val="36"/>
        </w:rPr>
      </w:pPr>
      <w:r w:rsidRPr="0012658C">
        <w:rPr>
          <w:b/>
          <w:sz w:val="36"/>
          <w:szCs w:val="36"/>
        </w:rPr>
        <w:t>Abstract</w:t>
      </w:r>
    </w:p>
    <w:p w14:paraId="7C1CD764" w14:textId="77777777" w:rsidR="00A43796" w:rsidRDefault="00A43796" w:rsidP="00A43796">
      <w:pPr>
        <w:ind w:firstLineChars="200" w:firstLine="480"/>
      </w:pPr>
      <w:r>
        <w:t xml:space="preserve">Internet clothing mall has been widely used in the Internet field and has important practical value. With the continuous development of Internet software and hardware technology, the forms of clothing mall are becoming more and more diverse, and the service quality is constantly improving. We are required to provide higher performance clothing mall technology to meet the growing needs of users. Spring technology can well solve the complexity of large-scale enterprise application development. It is the most widely used development technology in enterprises at present. The system takes Java as the platform and is based on spring technology. In the development process, we use spring MVC technology to map HTTP requests, and use slf4j to record important logs uploaded in the background, </w:t>
      </w:r>
      <w:proofErr w:type="gramStart"/>
      <w:r>
        <w:t>so as to</w:t>
      </w:r>
      <w:proofErr w:type="gramEnd"/>
      <w:r>
        <w:t xml:space="preserve"> facilitate developers to troubleshoot.</w:t>
      </w:r>
    </w:p>
    <w:p w14:paraId="3F4AAE3A" w14:textId="77777777" w:rsidR="00A43796" w:rsidRDefault="00A43796" w:rsidP="00A43796">
      <w:pPr>
        <w:ind w:firstLineChars="200" w:firstLine="480"/>
      </w:pPr>
      <w:r>
        <w:t xml:space="preserve">With the rapid development of computer application technology and network technology, clothing mall technology is favored by education, entertainment and other industries because of its good human-computer interaction and streaming media transmission technology. Combined with the example of platform development, this paper expounds the software structure, design and implementation of online clothing mall website based on Web. The clothing mall system realizes the functions of user information management, product addition, deletion, modification, </w:t>
      </w:r>
      <w:proofErr w:type="gramStart"/>
      <w:r>
        <w:t>classification</w:t>
      </w:r>
      <w:proofErr w:type="gramEnd"/>
      <w:r>
        <w:t xml:space="preserve"> and search. Because this system is a small system, we use the basic MySQL database, which is easy to implement. The specific implementation will perfectly reflect the </w:t>
      </w:r>
      <w:proofErr w:type="spellStart"/>
      <w:proofErr w:type="gramStart"/>
      <w:r>
        <w:t>springboot</w:t>
      </w:r>
      <w:proofErr w:type="spellEnd"/>
      <w:r>
        <w:t>, and</w:t>
      </w:r>
      <w:proofErr w:type="gramEnd"/>
      <w:r>
        <w:t xml:space="preserve"> strive to have a beautiful interface and smooth operation. This paper mainly discusses the construction of server-side clothing mall platform, the specific implementation of management function, and the related design of graphical user interface.</w:t>
      </w:r>
    </w:p>
    <w:p w14:paraId="498388BB" w14:textId="77777777" w:rsidR="00A43796" w:rsidRDefault="00A43796" w:rsidP="00A43796">
      <w:pPr>
        <w:ind w:firstLineChars="200" w:firstLine="480"/>
      </w:pPr>
      <w:r>
        <w:t xml:space="preserve">The system development language is Java, the development tool is IntelliJ idea, the database is </w:t>
      </w:r>
      <w:proofErr w:type="spellStart"/>
      <w:r>
        <w:t>mysql</w:t>
      </w:r>
      <w:proofErr w:type="spellEnd"/>
      <w:r>
        <w:t xml:space="preserve">, the </w:t>
      </w:r>
      <w:proofErr w:type="spellStart"/>
      <w:r>
        <w:t>springboot</w:t>
      </w:r>
      <w:proofErr w:type="spellEnd"/>
      <w:r>
        <w:t xml:space="preserve"> architecture is adopted, the data access layer adopts spring data JPA, and the business control layer adopts </w:t>
      </w:r>
      <w:proofErr w:type="spellStart"/>
      <w:r>
        <w:t>springmvc</w:t>
      </w:r>
      <w:proofErr w:type="spellEnd"/>
      <w:r>
        <w:t xml:space="preserve">. It mainly includes administrators and users. This project is a clothing mall website based on </w:t>
      </w:r>
      <w:proofErr w:type="spellStart"/>
      <w:r>
        <w:t>springboot</w:t>
      </w:r>
      <w:proofErr w:type="spellEnd"/>
      <w:r>
        <w:t xml:space="preserve">. It is developed by separating the front and rear ends. The front end is implemented based on the bootstrap framework, and the back end is developed in Java language. The technology stack includes but is not limited to </w:t>
      </w:r>
      <w:proofErr w:type="spellStart"/>
      <w:r>
        <w:t>springboot</w:t>
      </w:r>
      <w:proofErr w:type="spellEnd"/>
      <w:r>
        <w:t xml:space="preserve">, </w:t>
      </w:r>
      <w:proofErr w:type="spellStart"/>
      <w:r>
        <w:t>mybatis</w:t>
      </w:r>
      <w:proofErr w:type="spellEnd"/>
      <w:r>
        <w:t xml:space="preserve">, </w:t>
      </w:r>
      <w:proofErr w:type="spellStart"/>
      <w:r>
        <w:t>mysql</w:t>
      </w:r>
      <w:proofErr w:type="spellEnd"/>
      <w:r>
        <w:t xml:space="preserve">, maven, etc. the development tools are developed using idea, and the main functions include user management (member management), order management, commodity management, </w:t>
      </w:r>
      <w:r>
        <w:lastRenderedPageBreak/>
        <w:t>classification management, website home page configuration, etc.</w:t>
      </w:r>
    </w:p>
    <w:p w14:paraId="5621534F" w14:textId="77777777" w:rsidR="00A43796" w:rsidRDefault="00A43796" w:rsidP="00A43796">
      <w:pPr>
        <w:ind w:firstLineChars="200" w:firstLine="480"/>
      </w:pPr>
    </w:p>
    <w:p w14:paraId="5785F4AF" w14:textId="77777777" w:rsidR="00A43796" w:rsidRDefault="00A43796" w:rsidP="00A43796">
      <w:pPr>
        <w:ind w:firstLineChars="200" w:firstLine="480"/>
      </w:pPr>
    </w:p>
    <w:p w14:paraId="4908C87F" w14:textId="77777777" w:rsidR="00A43796" w:rsidRDefault="00A43796" w:rsidP="00A43796">
      <w:pPr>
        <w:ind w:firstLineChars="200" w:firstLine="480"/>
      </w:pPr>
    </w:p>
    <w:p w14:paraId="41476E50" w14:textId="70110CA6" w:rsidR="00107C2F" w:rsidRDefault="00A43796" w:rsidP="00A43796">
      <w:r>
        <w:t>Keywords spring boot, spring MVC, clothing mall</w:t>
      </w:r>
    </w:p>
    <w:p w14:paraId="5BF9B860" w14:textId="02785F1C" w:rsidR="006B08A1" w:rsidRPr="0012658C" w:rsidRDefault="006B08A1">
      <w:pPr>
        <w:pStyle w:val="a1"/>
        <w:spacing w:line="360" w:lineRule="auto"/>
        <w:ind w:firstLineChars="0" w:firstLine="0"/>
        <w:rPr>
          <w:rFonts w:eastAsia="黑体"/>
        </w:rPr>
        <w:sectPr w:rsidR="006B08A1" w:rsidRPr="0012658C">
          <w:headerReference w:type="even" r:id="rId9"/>
          <w:headerReference w:type="default" r:id="rId10"/>
          <w:footerReference w:type="even" r:id="rId11"/>
          <w:footerReference w:type="default" r:id="rId12"/>
          <w:endnotePr>
            <w:numFmt w:val="decimal"/>
          </w:endnotePr>
          <w:pgSz w:w="10319" w:h="14578"/>
          <w:pgMar w:top="1418" w:right="1134" w:bottom="1134" w:left="1418" w:header="851" w:footer="992" w:gutter="0"/>
          <w:pgNumType w:fmt="upperRoman" w:start="1"/>
          <w:cols w:space="720"/>
          <w:docGrid w:linePitch="360" w:charSpace="1861"/>
        </w:sectPr>
      </w:pPr>
    </w:p>
    <w:p w14:paraId="16232DAB" w14:textId="2CA6662F" w:rsidR="006B08A1" w:rsidRPr="0012658C" w:rsidRDefault="006B08A1">
      <w:pPr>
        <w:pStyle w:val="ac"/>
      </w:pPr>
      <w:bookmarkStart w:id="0" w:name="_Toc8028149"/>
      <w:bookmarkStart w:id="1" w:name="_Toc8028253"/>
      <w:bookmarkStart w:id="2" w:name="_Toc8029559"/>
      <w:r w:rsidRPr="0012658C">
        <w:lastRenderedPageBreak/>
        <w:t>目</w:t>
      </w:r>
      <w:r w:rsidR="007D37F1">
        <w:rPr>
          <w:rFonts w:hint="eastAsia"/>
        </w:rPr>
        <w:t xml:space="preserve"> </w:t>
      </w:r>
      <w:r w:rsidR="007D37F1">
        <w:t xml:space="preserve"> </w:t>
      </w:r>
      <w:r w:rsidRPr="0012658C">
        <w:t>录</w:t>
      </w:r>
      <w:bookmarkEnd w:id="0"/>
      <w:bookmarkEnd w:id="1"/>
      <w:bookmarkEnd w:id="2"/>
    </w:p>
    <w:p w14:paraId="5E9BB716" w14:textId="77777777" w:rsidR="006B08A1" w:rsidRPr="0012658C" w:rsidRDefault="006B08A1">
      <w:pPr>
        <w:pStyle w:val="TOC1"/>
      </w:pPr>
      <w:r w:rsidRPr="0012658C">
        <w:t>摘要</w:t>
      </w:r>
      <w:r w:rsidRPr="0012658C">
        <w:tab/>
      </w:r>
      <w:r w:rsidRPr="0012658C">
        <w:fldChar w:fldCharType="begin"/>
      </w:r>
      <w:r w:rsidRPr="0012658C">
        <w:instrText xml:space="preserve"> = 1 \* ROMAN </w:instrText>
      </w:r>
      <w:r w:rsidRPr="0012658C">
        <w:fldChar w:fldCharType="separate"/>
      </w:r>
      <w:r w:rsidR="0024308E" w:rsidRPr="0012658C">
        <w:rPr>
          <w:noProof/>
        </w:rPr>
        <w:t>I</w:t>
      </w:r>
      <w:r w:rsidRPr="0012658C">
        <w:fldChar w:fldCharType="end"/>
      </w:r>
    </w:p>
    <w:p w14:paraId="16CBA927" w14:textId="5920F61A" w:rsidR="006B08A1" w:rsidRPr="0012658C" w:rsidRDefault="006B08A1">
      <w:pPr>
        <w:pStyle w:val="TOC1"/>
      </w:pPr>
      <w:r w:rsidRPr="0012658C">
        <w:t>Abstract</w:t>
      </w:r>
      <w:r w:rsidRPr="0012658C">
        <w:tab/>
      </w:r>
      <w:r w:rsidR="00A22F9E" w:rsidRPr="00A22F9E">
        <w:t>Ⅲ</w:t>
      </w:r>
    </w:p>
    <w:p w14:paraId="1E24EEB3" w14:textId="77777777" w:rsidR="006B08A1" w:rsidRPr="0012658C" w:rsidRDefault="006B08A1"/>
    <w:p w14:paraId="4BB58696" w14:textId="298F6192" w:rsidR="00446557" w:rsidRDefault="006B08A1">
      <w:pPr>
        <w:pStyle w:val="TOC1"/>
        <w:rPr>
          <w:rFonts w:asciiTheme="minorHAnsi" w:eastAsiaTheme="minorEastAsia" w:hAnsiTheme="minorHAnsi" w:cstheme="minorBidi"/>
          <w:noProof/>
          <w:sz w:val="21"/>
          <w:szCs w:val="22"/>
        </w:rPr>
      </w:pPr>
      <w:r w:rsidRPr="0012658C">
        <w:fldChar w:fldCharType="begin"/>
      </w:r>
      <w:r w:rsidRPr="0012658C">
        <w:instrText xml:space="preserve"> TOC \o "1-3" \h \z \u </w:instrText>
      </w:r>
      <w:r w:rsidRPr="0012658C">
        <w:fldChar w:fldCharType="separate"/>
      </w:r>
      <w:hyperlink w:anchor="_Toc104331348" w:history="1">
        <w:r w:rsidR="00446557" w:rsidRPr="0038794F">
          <w:rPr>
            <w:rStyle w:val="af0"/>
            <w:noProof/>
          </w:rPr>
          <w:t>第</w:t>
        </w:r>
        <w:r w:rsidR="00446557" w:rsidRPr="0038794F">
          <w:rPr>
            <w:rStyle w:val="af0"/>
            <w:noProof/>
          </w:rPr>
          <w:t>1</w:t>
        </w:r>
        <w:r w:rsidR="00446557" w:rsidRPr="0038794F">
          <w:rPr>
            <w:rStyle w:val="af0"/>
            <w:noProof/>
          </w:rPr>
          <w:t>章</w:t>
        </w:r>
        <w:r w:rsidR="00446557" w:rsidRPr="0038794F">
          <w:rPr>
            <w:rStyle w:val="af0"/>
            <w:noProof/>
          </w:rPr>
          <w:t xml:space="preserve"> </w:t>
        </w:r>
        <w:r w:rsidR="00446557" w:rsidRPr="0038794F">
          <w:rPr>
            <w:rStyle w:val="af0"/>
            <w:noProof/>
          </w:rPr>
          <w:t>绪论</w:t>
        </w:r>
        <w:r w:rsidR="00446557">
          <w:rPr>
            <w:noProof/>
            <w:webHidden/>
          </w:rPr>
          <w:tab/>
        </w:r>
        <w:r w:rsidR="00446557">
          <w:rPr>
            <w:noProof/>
            <w:webHidden/>
          </w:rPr>
          <w:fldChar w:fldCharType="begin"/>
        </w:r>
        <w:r w:rsidR="00446557">
          <w:rPr>
            <w:noProof/>
            <w:webHidden/>
          </w:rPr>
          <w:instrText xml:space="preserve"> PAGEREF _Toc104331348 \h </w:instrText>
        </w:r>
        <w:r w:rsidR="00446557">
          <w:rPr>
            <w:noProof/>
            <w:webHidden/>
          </w:rPr>
        </w:r>
        <w:r w:rsidR="00446557">
          <w:rPr>
            <w:noProof/>
            <w:webHidden/>
          </w:rPr>
          <w:fldChar w:fldCharType="separate"/>
        </w:r>
        <w:r w:rsidR="00446557">
          <w:rPr>
            <w:noProof/>
            <w:webHidden/>
          </w:rPr>
          <w:t>1</w:t>
        </w:r>
        <w:r w:rsidR="00446557">
          <w:rPr>
            <w:noProof/>
            <w:webHidden/>
          </w:rPr>
          <w:fldChar w:fldCharType="end"/>
        </w:r>
      </w:hyperlink>
    </w:p>
    <w:p w14:paraId="0DF9027C" w14:textId="4CE6811B" w:rsidR="00446557" w:rsidRDefault="00877256">
      <w:pPr>
        <w:pStyle w:val="TOC2"/>
        <w:rPr>
          <w:rFonts w:asciiTheme="minorHAnsi" w:eastAsiaTheme="minorEastAsia" w:hAnsiTheme="minorHAnsi" w:cstheme="minorBidi"/>
          <w:noProof/>
          <w:sz w:val="21"/>
          <w:szCs w:val="22"/>
        </w:rPr>
      </w:pPr>
      <w:hyperlink w:anchor="_Toc104331349" w:history="1">
        <w:r w:rsidR="00446557" w:rsidRPr="0038794F">
          <w:rPr>
            <w:rStyle w:val="af0"/>
            <w:noProof/>
          </w:rPr>
          <w:t xml:space="preserve">1.1 </w:t>
        </w:r>
        <w:r w:rsidR="00446557" w:rsidRPr="0038794F">
          <w:rPr>
            <w:rStyle w:val="af0"/>
            <w:noProof/>
          </w:rPr>
          <w:t>课题背景</w:t>
        </w:r>
        <w:r w:rsidR="00446557">
          <w:rPr>
            <w:noProof/>
            <w:webHidden/>
          </w:rPr>
          <w:tab/>
        </w:r>
        <w:r w:rsidR="00446557">
          <w:rPr>
            <w:noProof/>
            <w:webHidden/>
          </w:rPr>
          <w:fldChar w:fldCharType="begin"/>
        </w:r>
        <w:r w:rsidR="00446557">
          <w:rPr>
            <w:noProof/>
            <w:webHidden/>
          </w:rPr>
          <w:instrText xml:space="preserve"> PAGEREF _Toc104331349 \h </w:instrText>
        </w:r>
        <w:r w:rsidR="00446557">
          <w:rPr>
            <w:noProof/>
            <w:webHidden/>
          </w:rPr>
        </w:r>
        <w:r w:rsidR="00446557">
          <w:rPr>
            <w:noProof/>
            <w:webHidden/>
          </w:rPr>
          <w:fldChar w:fldCharType="separate"/>
        </w:r>
        <w:r w:rsidR="00446557">
          <w:rPr>
            <w:noProof/>
            <w:webHidden/>
          </w:rPr>
          <w:t>1</w:t>
        </w:r>
        <w:r w:rsidR="00446557">
          <w:rPr>
            <w:noProof/>
            <w:webHidden/>
          </w:rPr>
          <w:fldChar w:fldCharType="end"/>
        </w:r>
      </w:hyperlink>
    </w:p>
    <w:p w14:paraId="24E1084B" w14:textId="752F4BFF" w:rsidR="00446557" w:rsidRDefault="00877256">
      <w:pPr>
        <w:pStyle w:val="TOC2"/>
        <w:rPr>
          <w:rFonts w:asciiTheme="minorHAnsi" w:eastAsiaTheme="minorEastAsia" w:hAnsiTheme="minorHAnsi" w:cstheme="minorBidi"/>
          <w:noProof/>
          <w:sz w:val="21"/>
          <w:szCs w:val="22"/>
        </w:rPr>
      </w:pPr>
      <w:hyperlink w:anchor="_Toc104331350" w:history="1">
        <w:r w:rsidR="00446557" w:rsidRPr="0038794F">
          <w:rPr>
            <w:rStyle w:val="af0"/>
            <w:noProof/>
          </w:rPr>
          <w:t xml:space="preserve">1.2 </w:t>
        </w:r>
        <w:r w:rsidR="00446557" w:rsidRPr="0038794F">
          <w:rPr>
            <w:rStyle w:val="af0"/>
            <w:noProof/>
          </w:rPr>
          <w:t>问题的提出</w:t>
        </w:r>
        <w:r w:rsidR="00446557">
          <w:rPr>
            <w:noProof/>
            <w:webHidden/>
          </w:rPr>
          <w:tab/>
        </w:r>
        <w:r w:rsidR="00446557">
          <w:rPr>
            <w:noProof/>
            <w:webHidden/>
          </w:rPr>
          <w:fldChar w:fldCharType="begin"/>
        </w:r>
        <w:r w:rsidR="00446557">
          <w:rPr>
            <w:noProof/>
            <w:webHidden/>
          </w:rPr>
          <w:instrText xml:space="preserve"> PAGEREF _Toc104331350 \h </w:instrText>
        </w:r>
        <w:r w:rsidR="00446557">
          <w:rPr>
            <w:noProof/>
            <w:webHidden/>
          </w:rPr>
        </w:r>
        <w:r w:rsidR="00446557">
          <w:rPr>
            <w:noProof/>
            <w:webHidden/>
          </w:rPr>
          <w:fldChar w:fldCharType="separate"/>
        </w:r>
        <w:r w:rsidR="00446557">
          <w:rPr>
            <w:noProof/>
            <w:webHidden/>
          </w:rPr>
          <w:t>1</w:t>
        </w:r>
        <w:r w:rsidR="00446557">
          <w:rPr>
            <w:noProof/>
            <w:webHidden/>
          </w:rPr>
          <w:fldChar w:fldCharType="end"/>
        </w:r>
      </w:hyperlink>
    </w:p>
    <w:p w14:paraId="6807F664" w14:textId="1E76147E" w:rsidR="00446557" w:rsidRDefault="00877256">
      <w:pPr>
        <w:pStyle w:val="TOC2"/>
        <w:rPr>
          <w:rFonts w:asciiTheme="minorHAnsi" w:eastAsiaTheme="minorEastAsia" w:hAnsiTheme="minorHAnsi" w:cstheme="minorBidi"/>
          <w:noProof/>
          <w:sz w:val="21"/>
          <w:szCs w:val="22"/>
        </w:rPr>
      </w:pPr>
      <w:hyperlink w:anchor="_Toc104331351" w:history="1">
        <w:r w:rsidR="00446557" w:rsidRPr="0038794F">
          <w:rPr>
            <w:rStyle w:val="af0"/>
            <w:noProof/>
          </w:rPr>
          <w:t xml:space="preserve">1.3 </w:t>
        </w:r>
        <w:r w:rsidR="00446557" w:rsidRPr="0038794F">
          <w:rPr>
            <w:rStyle w:val="af0"/>
            <w:noProof/>
          </w:rPr>
          <w:t>项目的意义</w:t>
        </w:r>
        <w:r w:rsidR="00446557">
          <w:rPr>
            <w:noProof/>
            <w:webHidden/>
          </w:rPr>
          <w:tab/>
        </w:r>
        <w:r w:rsidR="00446557">
          <w:rPr>
            <w:noProof/>
            <w:webHidden/>
          </w:rPr>
          <w:fldChar w:fldCharType="begin"/>
        </w:r>
        <w:r w:rsidR="00446557">
          <w:rPr>
            <w:noProof/>
            <w:webHidden/>
          </w:rPr>
          <w:instrText xml:space="preserve"> PAGEREF _Toc104331351 \h </w:instrText>
        </w:r>
        <w:r w:rsidR="00446557">
          <w:rPr>
            <w:noProof/>
            <w:webHidden/>
          </w:rPr>
        </w:r>
        <w:r w:rsidR="00446557">
          <w:rPr>
            <w:noProof/>
            <w:webHidden/>
          </w:rPr>
          <w:fldChar w:fldCharType="separate"/>
        </w:r>
        <w:r w:rsidR="00446557">
          <w:rPr>
            <w:noProof/>
            <w:webHidden/>
          </w:rPr>
          <w:t>1</w:t>
        </w:r>
        <w:r w:rsidR="00446557">
          <w:rPr>
            <w:noProof/>
            <w:webHidden/>
          </w:rPr>
          <w:fldChar w:fldCharType="end"/>
        </w:r>
      </w:hyperlink>
    </w:p>
    <w:p w14:paraId="14844FAB" w14:textId="6BEF784F" w:rsidR="00446557" w:rsidRDefault="00877256">
      <w:pPr>
        <w:pStyle w:val="TOC2"/>
        <w:rPr>
          <w:rFonts w:asciiTheme="minorHAnsi" w:eastAsiaTheme="minorEastAsia" w:hAnsiTheme="minorHAnsi" w:cstheme="minorBidi"/>
          <w:noProof/>
          <w:sz w:val="21"/>
          <w:szCs w:val="22"/>
        </w:rPr>
      </w:pPr>
      <w:hyperlink w:anchor="_Toc104331352" w:history="1">
        <w:r w:rsidR="00446557" w:rsidRPr="0038794F">
          <w:rPr>
            <w:rStyle w:val="af0"/>
            <w:noProof/>
          </w:rPr>
          <w:t xml:space="preserve">1.4 </w:t>
        </w:r>
        <w:r w:rsidR="00446557" w:rsidRPr="0038794F">
          <w:rPr>
            <w:rStyle w:val="af0"/>
            <w:noProof/>
          </w:rPr>
          <w:t>国内外发展现状</w:t>
        </w:r>
        <w:r w:rsidR="00446557">
          <w:rPr>
            <w:noProof/>
            <w:webHidden/>
          </w:rPr>
          <w:tab/>
        </w:r>
        <w:r w:rsidR="00446557">
          <w:rPr>
            <w:noProof/>
            <w:webHidden/>
          </w:rPr>
          <w:fldChar w:fldCharType="begin"/>
        </w:r>
        <w:r w:rsidR="00446557">
          <w:rPr>
            <w:noProof/>
            <w:webHidden/>
          </w:rPr>
          <w:instrText xml:space="preserve"> PAGEREF _Toc104331352 \h </w:instrText>
        </w:r>
        <w:r w:rsidR="00446557">
          <w:rPr>
            <w:noProof/>
            <w:webHidden/>
          </w:rPr>
        </w:r>
        <w:r w:rsidR="00446557">
          <w:rPr>
            <w:noProof/>
            <w:webHidden/>
          </w:rPr>
          <w:fldChar w:fldCharType="separate"/>
        </w:r>
        <w:r w:rsidR="00446557">
          <w:rPr>
            <w:noProof/>
            <w:webHidden/>
          </w:rPr>
          <w:t>2</w:t>
        </w:r>
        <w:r w:rsidR="00446557">
          <w:rPr>
            <w:noProof/>
            <w:webHidden/>
          </w:rPr>
          <w:fldChar w:fldCharType="end"/>
        </w:r>
      </w:hyperlink>
    </w:p>
    <w:p w14:paraId="32F117D5" w14:textId="1A16380C" w:rsidR="00446557" w:rsidRDefault="00877256">
      <w:pPr>
        <w:pStyle w:val="TOC2"/>
        <w:rPr>
          <w:rFonts w:asciiTheme="minorHAnsi" w:eastAsiaTheme="minorEastAsia" w:hAnsiTheme="minorHAnsi" w:cstheme="minorBidi"/>
          <w:noProof/>
          <w:sz w:val="21"/>
          <w:szCs w:val="22"/>
        </w:rPr>
      </w:pPr>
      <w:hyperlink w:anchor="_Toc104331353" w:history="1">
        <w:r w:rsidR="00446557" w:rsidRPr="0038794F">
          <w:rPr>
            <w:rStyle w:val="af0"/>
            <w:noProof/>
          </w:rPr>
          <w:t xml:space="preserve">1.5 </w:t>
        </w:r>
        <w:r w:rsidR="00446557" w:rsidRPr="0038794F">
          <w:rPr>
            <w:rStyle w:val="af0"/>
            <w:noProof/>
          </w:rPr>
          <w:t>本文的结构</w:t>
        </w:r>
        <w:r w:rsidR="00446557">
          <w:rPr>
            <w:noProof/>
            <w:webHidden/>
          </w:rPr>
          <w:tab/>
        </w:r>
        <w:r w:rsidR="00446557">
          <w:rPr>
            <w:noProof/>
            <w:webHidden/>
          </w:rPr>
          <w:fldChar w:fldCharType="begin"/>
        </w:r>
        <w:r w:rsidR="00446557">
          <w:rPr>
            <w:noProof/>
            <w:webHidden/>
          </w:rPr>
          <w:instrText xml:space="preserve"> PAGEREF _Toc104331353 \h </w:instrText>
        </w:r>
        <w:r w:rsidR="00446557">
          <w:rPr>
            <w:noProof/>
            <w:webHidden/>
          </w:rPr>
        </w:r>
        <w:r w:rsidR="00446557">
          <w:rPr>
            <w:noProof/>
            <w:webHidden/>
          </w:rPr>
          <w:fldChar w:fldCharType="separate"/>
        </w:r>
        <w:r w:rsidR="00446557">
          <w:rPr>
            <w:noProof/>
            <w:webHidden/>
          </w:rPr>
          <w:t>2</w:t>
        </w:r>
        <w:r w:rsidR="00446557">
          <w:rPr>
            <w:noProof/>
            <w:webHidden/>
          </w:rPr>
          <w:fldChar w:fldCharType="end"/>
        </w:r>
      </w:hyperlink>
    </w:p>
    <w:p w14:paraId="662C0F82" w14:textId="50E4DB7A" w:rsidR="00446557" w:rsidRDefault="00877256">
      <w:pPr>
        <w:pStyle w:val="TOC1"/>
        <w:rPr>
          <w:rFonts w:asciiTheme="minorHAnsi" w:eastAsiaTheme="minorEastAsia" w:hAnsiTheme="minorHAnsi" w:cstheme="minorBidi"/>
          <w:noProof/>
          <w:sz w:val="21"/>
          <w:szCs w:val="22"/>
        </w:rPr>
      </w:pPr>
      <w:hyperlink w:anchor="_Toc104331354" w:history="1">
        <w:r w:rsidR="00446557" w:rsidRPr="0038794F">
          <w:rPr>
            <w:rStyle w:val="af0"/>
            <w:noProof/>
          </w:rPr>
          <w:t>第</w:t>
        </w:r>
        <w:r w:rsidR="00446557" w:rsidRPr="0038794F">
          <w:rPr>
            <w:rStyle w:val="af0"/>
            <w:noProof/>
          </w:rPr>
          <w:t>2</w:t>
        </w:r>
        <w:r w:rsidR="00446557" w:rsidRPr="0038794F">
          <w:rPr>
            <w:rStyle w:val="af0"/>
            <w:noProof/>
          </w:rPr>
          <w:t>章</w:t>
        </w:r>
        <w:r w:rsidR="00446557" w:rsidRPr="0038794F">
          <w:rPr>
            <w:rStyle w:val="af0"/>
            <w:noProof/>
          </w:rPr>
          <w:t xml:space="preserve"> </w:t>
        </w:r>
        <w:r w:rsidR="00446557" w:rsidRPr="0038794F">
          <w:rPr>
            <w:rStyle w:val="af0"/>
            <w:noProof/>
          </w:rPr>
          <w:t>开发工具与技术</w:t>
        </w:r>
        <w:r w:rsidR="00446557">
          <w:rPr>
            <w:noProof/>
            <w:webHidden/>
          </w:rPr>
          <w:tab/>
        </w:r>
        <w:r w:rsidR="00446557">
          <w:rPr>
            <w:noProof/>
            <w:webHidden/>
          </w:rPr>
          <w:fldChar w:fldCharType="begin"/>
        </w:r>
        <w:r w:rsidR="00446557">
          <w:rPr>
            <w:noProof/>
            <w:webHidden/>
          </w:rPr>
          <w:instrText xml:space="preserve"> PAGEREF _Toc104331354 \h </w:instrText>
        </w:r>
        <w:r w:rsidR="00446557">
          <w:rPr>
            <w:noProof/>
            <w:webHidden/>
          </w:rPr>
        </w:r>
        <w:r w:rsidR="00446557">
          <w:rPr>
            <w:noProof/>
            <w:webHidden/>
          </w:rPr>
          <w:fldChar w:fldCharType="separate"/>
        </w:r>
        <w:r w:rsidR="00446557">
          <w:rPr>
            <w:noProof/>
            <w:webHidden/>
          </w:rPr>
          <w:t>4</w:t>
        </w:r>
        <w:r w:rsidR="00446557">
          <w:rPr>
            <w:noProof/>
            <w:webHidden/>
          </w:rPr>
          <w:fldChar w:fldCharType="end"/>
        </w:r>
      </w:hyperlink>
    </w:p>
    <w:p w14:paraId="435BD2DB" w14:textId="311C0831" w:rsidR="00446557" w:rsidRDefault="00877256">
      <w:pPr>
        <w:pStyle w:val="TOC2"/>
        <w:rPr>
          <w:rFonts w:asciiTheme="minorHAnsi" w:eastAsiaTheme="minorEastAsia" w:hAnsiTheme="minorHAnsi" w:cstheme="minorBidi"/>
          <w:noProof/>
          <w:sz w:val="21"/>
          <w:szCs w:val="22"/>
        </w:rPr>
      </w:pPr>
      <w:hyperlink w:anchor="_Toc104331355" w:history="1">
        <w:r w:rsidR="00446557" w:rsidRPr="0038794F">
          <w:rPr>
            <w:rStyle w:val="af0"/>
            <w:noProof/>
          </w:rPr>
          <w:t>2.1 IntelliJ IDEA</w:t>
        </w:r>
        <w:r w:rsidR="00446557" w:rsidRPr="0038794F">
          <w:rPr>
            <w:rStyle w:val="af0"/>
            <w:noProof/>
          </w:rPr>
          <w:t>工作平台介绍</w:t>
        </w:r>
        <w:r w:rsidR="00446557">
          <w:rPr>
            <w:noProof/>
            <w:webHidden/>
          </w:rPr>
          <w:tab/>
        </w:r>
        <w:r w:rsidR="00446557">
          <w:rPr>
            <w:noProof/>
            <w:webHidden/>
          </w:rPr>
          <w:fldChar w:fldCharType="begin"/>
        </w:r>
        <w:r w:rsidR="00446557">
          <w:rPr>
            <w:noProof/>
            <w:webHidden/>
          </w:rPr>
          <w:instrText xml:space="preserve"> PAGEREF _Toc104331355 \h </w:instrText>
        </w:r>
        <w:r w:rsidR="00446557">
          <w:rPr>
            <w:noProof/>
            <w:webHidden/>
          </w:rPr>
        </w:r>
        <w:r w:rsidR="00446557">
          <w:rPr>
            <w:noProof/>
            <w:webHidden/>
          </w:rPr>
          <w:fldChar w:fldCharType="separate"/>
        </w:r>
        <w:r w:rsidR="00446557">
          <w:rPr>
            <w:noProof/>
            <w:webHidden/>
          </w:rPr>
          <w:t>4</w:t>
        </w:r>
        <w:r w:rsidR="00446557">
          <w:rPr>
            <w:noProof/>
            <w:webHidden/>
          </w:rPr>
          <w:fldChar w:fldCharType="end"/>
        </w:r>
      </w:hyperlink>
    </w:p>
    <w:p w14:paraId="34B4F33A" w14:textId="05F676AA" w:rsidR="00446557" w:rsidRDefault="00877256">
      <w:pPr>
        <w:pStyle w:val="TOC2"/>
        <w:rPr>
          <w:rFonts w:asciiTheme="minorHAnsi" w:eastAsiaTheme="minorEastAsia" w:hAnsiTheme="minorHAnsi" w:cstheme="minorBidi"/>
          <w:noProof/>
          <w:sz w:val="21"/>
          <w:szCs w:val="22"/>
        </w:rPr>
      </w:pPr>
      <w:hyperlink w:anchor="_Toc104331356" w:history="1">
        <w:r w:rsidR="00446557" w:rsidRPr="0038794F">
          <w:rPr>
            <w:rStyle w:val="af0"/>
            <w:noProof/>
          </w:rPr>
          <w:t>2.2 MySql</w:t>
        </w:r>
        <w:r w:rsidR="00446557" w:rsidRPr="0038794F">
          <w:rPr>
            <w:rStyle w:val="af0"/>
            <w:noProof/>
          </w:rPr>
          <w:t>数据库介绍</w:t>
        </w:r>
        <w:r w:rsidR="00446557">
          <w:rPr>
            <w:noProof/>
            <w:webHidden/>
          </w:rPr>
          <w:tab/>
        </w:r>
        <w:r w:rsidR="00446557">
          <w:rPr>
            <w:noProof/>
            <w:webHidden/>
          </w:rPr>
          <w:fldChar w:fldCharType="begin"/>
        </w:r>
        <w:r w:rsidR="00446557">
          <w:rPr>
            <w:noProof/>
            <w:webHidden/>
          </w:rPr>
          <w:instrText xml:space="preserve"> PAGEREF _Toc104331356 \h </w:instrText>
        </w:r>
        <w:r w:rsidR="00446557">
          <w:rPr>
            <w:noProof/>
            <w:webHidden/>
          </w:rPr>
        </w:r>
        <w:r w:rsidR="00446557">
          <w:rPr>
            <w:noProof/>
            <w:webHidden/>
          </w:rPr>
          <w:fldChar w:fldCharType="separate"/>
        </w:r>
        <w:r w:rsidR="00446557">
          <w:rPr>
            <w:noProof/>
            <w:webHidden/>
          </w:rPr>
          <w:t>4</w:t>
        </w:r>
        <w:r w:rsidR="00446557">
          <w:rPr>
            <w:noProof/>
            <w:webHidden/>
          </w:rPr>
          <w:fldChar w:fldCharType="end"/>
        </w:r>
      </w:hyperlink>
    </w:p>
    <w:p w14:paraId="1CE3BF7B" w14:textId="6DDC8338" w:rsidR="00446557" w:rsidRDefault="00877256">
      <w:pPr>
        <w:pStyle w:val="TOC3"/>
        <w:rPr>
          <w:rFonts w:asciiTheme="minorHAnsi" w:eastAsiaTheme="minorEastAsia" w:hAnsiTheme="minorHAnsi" w:cstheme="minorBidi"/>
          <w:noProof/>
          <w:sz w:val="21"/>
          <w:szCs w:val="22"/>
        </w:rPr>
      </w:pPr>
      <w:hyperlink w:anchor="_Toc104331357" w:history="1">
        <w:r w:rsidR="00446557" w:rsidRPr="0038794F">
          <w:rPr>
            <w:rStyle w:val="af0"/>
            <w:noProof/>
          </w:rPr>
          <w:t>2.2.1 MySQL</w:t>
        </w:r>
        <w:r w:rsidR="00446557" w:rsidRPr="0038794F">
          <w:rPr>
            <w:rStyle w:val="af0"/>
            <w:noProof/>
          </w:rPr>
          <w:t>数据库特点</w:t>
        </w:r>
        <w:r w:rsidR="00446557">
          <w:rPr>
            <w:noProof/>
            <w:webHidden/>
          </w:rPr>
          <w:tab/>
        </w:r>
        <w:r w:rsidR="00446557">
          <w:rPr>
            <w:noProof/>
            <w:webHidden/>
          </w:rPr>
          <w:fldChar w:fldCharType="begin"/>
        </w:r>
        <w:r w:rsidR="00446557">
          <w:rPr>
            <w:noProof/>
            <w:webHidden/>
          </w:rPr>
          <w:instrText xml:space="preserve"> PAGEREF _Toc104331357 \h </w:instrText>
        </w:r>
        <w:r w:rsidR="00446557">
          <w:rPr>
            <w:noProof/>
            <w:webHidden/>
          </w:rPr>
        </w:r>
        <w:r w:rsidR="00446557">
          <w:rPr>
            <w:noProof/>
            <w:webHidden/>
          </w:rPr>
          <w:fldChar w:fldCharType="separate"/>
        </w:r>
        <w:r w:rsidR="00446557">
          <w:rPr>
            <w:noProof/>
            <w:webHidden/>
          </w:rPr>
          <w:t>4</w:t>
        </w:r>
        <w:r w:rsidR="00446557">
          <w:rPr>
            <w:noProof/>
            <w:webHidden/>
          </w:rPr>
          <w:fldChar w:fldCharType="end"/>
        </w:r>
      </w:hyperlink>
    </w:p>
    <w:p w14:paraId="68358921" w14:textId="60B468C7" w:rsidR="00446557" w:rsidRDefault="00877256">
      <w:pPr>
        <w:pStyle w:val="TOC3"/>
        <w:rPr>
          <w:rFonts w:asciiTheme="minorHAnsi" w:eastAsiaTheme="minorEastAsia" w:hAnsiTheme="minorHAnsi" w:cstheme="minorBidi"/>
          <w:noProof/>
          <w:sz w:val="21"/>
          <w:szCs w:val="22"/>
        </w:rPr>
      </w:pPr>
      <w:hyperlink w:anchor="_Toc104331358" w:history="1">
        <w:r w:rsidR="00446557" w:rsidRPr="0038794F">
          <w:rPr>
            <w:rStyle w:val="af0"/>
            <w:noProof/>
          </w:rPr>
          <w:t xml:space="preserve">2.2.2 </w:t>
        </w:r>
        <w:r w:rsidR="00446557" w:rsidRPr="0038794F">
          <w:rPr>
            <w:rStyle w:val="af0"/>
            <w:noProof/>
          </w:rPr>
          <w:t>数据库设计原则</w:t>
        </w:r>
        <w:r w:rsidR="00446557">
          <w:rPr>
            <w:noProof/>
            <w:webHidden/>
          </w:rPr>
          <w:tab/>
        </w:r>
        <w:r w:rsidR="00446557">
          <w:rPr>
            <w:noProof/>
            <w:webHidden/>
          </w:rPr>
          <w:fldChar w:fldCharType="begin"/>
        </w:r>
        <w:r w:rsidR="00446557">
          <w:rPr>
            <w:noProof/>
            <w:webHidden/>
          </w:rPr>
          <w:instrText xml:space="preserve"> PAGEREF _Toc104331358 \h </w:instrText>
        </w:r>
        <w:r w:rsidR="00446557">
          <w:rPr>
            <w:noProof/>
            <w:webHidden/>
          </w:rPr>
        </w:r>
        <w:r w:rsidR="00446557">
          <w:rPr>
            <w:noProof/>
            <w:webHidden/>
          </w:rPr>
          <w:fldChar w:fldCharType="separate"/>
        </w:r>
        <w:r w:rsidR="00446557">
          <w:rPr>
            <w:noProof/>
            <w:webHidden/>
          </w:rPr>
          <w:t>4</w:t>
        </w:r>
        <w:r w:rsidR="00446557">
          <w:rPr>
            <w:noProof/>
            <w:webHidden/>
          </w:rPr>
          <w:fldChar w:fldCharType="end"/>
        </w:r>
      </w:hyperlink>
    </w:p>
    <w:p w14:paraId="68DAA0B6" w14:textId="18CB6082" w:rsidR="00446557" w:rsidRDefault="00877256">
      <w:pPr>
        <w:pStyle w:val="TOC2"/>
        <w:rPr>
          <w:rFonts w:asciiTheme="minorHAnsi" w:eastAsiaTheme="minorEastAsia" w:hAnsiTheme="minorHAnsi" w:cstheme="minorBidi"/>
          <w:noProof/>
          <w:sz w:val="21"/>
          <w:szCs w:val="22"/>
        </w:rPr>
      </w:pPr>
      <w:hyperlink w:anchor="_Toc104331359" w:history="1">
        <w:r w:rsidR="00446557" w:rsidRPr="0038794F">
          <w:rPr>
            <w:rStyle w:val="af0"/>
            <w:noProof/>
          </w:rPr>
          <w:t xml:space="preserve">2.3 </w:t>
        </w:r>
        <w:r w:rsidR="00446557" w:rsidRPr="0038794F">
          <w:rPr>
            <w:rStyle w:val="af0"/>
            <w:noProof/>
          </w:rPr>
          <w:t>项目使用框架介绍</w:t>
        </w:r>
        <w:r w:rsidR="00446557">
          <w:rPr>
            <w:noProof/>
            <w:webHidden/>
          </w:rPr>
          <w:tab/>
        </w:r>
        <w:r w:rsidR="00446557">
          <w:rPr>
            <w:noProof/>
            <w:webHidden/>
          </w:rPr>
          <w:fldChar w:fldCharType="begin"/>
        </w:r>
        <w:r w:rsidR="00446557">
          <w:rPr>
            <w:noProof/>
            <w:webHidden/>
          </w:rPr>
          <w:instrText xml:space="preserve"> PAGEREF _Toc104331359 \h </w:instrText>
        </w:r>
        <w:r w:rsidR="00446557">
          <w:rPr>
            <w:noProof/>
            <w:webHidden/>
          </w:rPr>
        </w:r>
        <w:r w:rsidR="00446557">
          <w:rPr>
            <w:noProof/>
            <w:webHidden/>
          </w:rPr>
          <w:fldChar w:fldCharType="separate"/>
        </w:r>
        <w:r w:rsidR="00446557">
          <w:rPr>
            <w:noProof/>
            <w:webHidden/>
          </w:rPr>
          <w:t>5</w:t>
        </w:r>
        <w:r w:rsidR="00446557">
          <w:rPr>
            <w:noProof/>
            <w:webHidden/>
          </w:rPr>
          <w:fldChar w:fldCharType="end"/>
        </w:r>
      </w:hyperlink>
    </w:p>
    <w:p w14:paraId="26544B46" w14:textId="7EB9B554" w:rsidR="00446557" w:rsidRDefault="00877256">
      <w:pPr>
        <w:pStyle w:val="TOC3"/>
        <w:rPr>
          <w:rFonts w:asciiTheme="minorHAnsi" w:eastAsiaTheme="minorEastAsia" w:hAnsiTheme="minorHAnsi" w:cstheme="minorBidi"/>
          <w:noProof/>
          <w:sz w:val="21"/>
          <w:szCs w:val="22"/>
        </w:rPr>
      </w:pPr>
      <w:hyperlink w:anchor="_Toc104331360" w:history="1">
        <w:r w:rsidR="00446557" w:rsidRPr="0038794F">
          <w:rPr>
            <w:rStyle w:val="af0"/>
            <w:noProof/>
          </w:rPr>
          <w:t xml:space="preserve">2.3.1 </w:t>
        </w:r>
        <w:r w:rsidR="00446557" w:rsidRPr="0038794F">
          <w:rPr>
            <w:rStyle w:val="af0"/>
            <w:noProof/>
          </w:rPr>
          <w:t>前端</w:t>
        </w:r>
        <w:r w:rsidR="00446557" w:rsidRPr="0038794F">
          <w:rPr>
            <w:rStyle w:val="af0"/>
            <w:noProof/>
          </w:rPr>
          <w:t>Bootstrap</w:t>
        </w:r>
        <w:r w:rsidR="00446557" w:rsidRPr="0038794F">
          <w:rPr>
            <w:rStyle w:val="af0"/>
            <w:noProof/>
          </w:rPr>
          <w:t>介绍</w:t>
        </w:r>
        <w:r w:rsidR="00446557">
          <w:rPr>
            <w:noProof/>
            <w:webHidden/>
          </w:rPr>
          <w:tab/>
        </w:r>
        <w:r w:rsidR="00446557">
          <w:rPr>
            <w:noProof/>
            <w:webHidden/>
          </w:rPr>
          <w:fldChar w:fldCharType="begin"/>
        </w:r>
        <w:r w:rsidR="00446557">
          <w:rPr>
            <w:noProof/>
            <w:webHidden/>
          </w:rPr>
          <w:instrText xml:space="preserve"> PAGEREF _Toc104331360 \h </w:instrText>
        </w:r>
        <w:r w:rsidR="00446557">
          <w:rPr>
            <w:noProof/>
            <w:webHidden/>
          </w:rPr>
        </w:r>
        <w:r w:rsidR="00446557">
          <w:rPr>
            <w:noProof/>
            <w:webHidden/>
          </w:rPr>
          <w:fldChar w:fldCharType="separate"/>
        </w:r>
        <w:r w:rsidR="00446557">
          <w:rPr>
            <w:noProof/>
            <w:webHidden/>
          </w:rPr>
          <w:t>5</w:t>
        </w:r>
        <w:r w:rsidR="00446557">
          <w:rPr>
            <w:noProof/>
            <w:webHidden/>
          </w:rPr>
          <w:fldChar w:fldCharType="end"/>
        </w:r>
      </w:hyperlink>
    </w:p>
    <w:p w14:paraId="0AD87827" w14:textId="3B01441F" w:rsidR="00446557" w:rsidRDefault="00877256">
      <w:pPr>
        <w:pStyle w:val="TOC3"/>
        <w:rPr>
          <w:rFonts w:asciiTheme="minorHAnsi" w:eastAsiaTheme="minorEastAsia" w:hAnsiTheme="minorHAnsi" w:cstheme="minorBidi"/>
          <w:noProof/>
          <w:sz w:val="21"/>
          <w:szCs w:val="22"/>
        </w:rPr>
      </w:pPr>
      <w:hyperlink w:anchor="_Toc104331361" w:history="1">
        <w:r w:rsidR="00446557" w:rsidRPr="0038794F">
          <w:rPr>
            <w:rStyle w:val="af0"/>
            <w:noProof/>
          </w:rPr>
          <w:t xml:space="preserve">2.3.2 </w:t>
        </w:r>
        <w:r w:rsidR="00446557" w:rsidRPr="0038794F">
          <w:rPr>
            <w:rStyle w:val="af0"/>
            <w:noProof/>
          </w:rPr>
          <w:t>后端</w:t>
        </w:r>
        <w:r w:rsidR="00446557" w:rsidRPr="0038794F">
          <w:rPr>
            <w:rStyle w:val="af0"/>
            <w:noProof/>
          </w:rPr>
          <w:t>Spring Boot</w:t>
        </w:r>
        <w:r w:rsidR="00446557" w:rsidRPr="0038794F">
          <w:rPr>
            <w:rStyle w:val="af0"/>
            <w:noProof/>
          </w:rPr>
          <w:t>框架介绍</w:t>
        </w:r>
        <w:r w:rsidR="00446557">
          <w:rPr>
            <w:noProof/>
            <w:webHidden/>
          </w:rPr>
          <w:tab/>
        </w:r>
        <w:r w:rsidR="00446557">
          <w:rPr>
            <w:noProof/>
            <w:webHidden/>
          </w:rPr>
          <w:fldChar w:fldCharType="begin"/>
        </w:r>
        <w:r w:rsidR="00446557">
          <w:rPr>
            <w:noProof/>
            <w:webHidden/>
          </w:rPr>
          <w:instrText xml:space="preserve"> PAGEREF _Toc104331361 \h </w:instrText>
        </w:r>
        <w:r w:rsidR="00446557">
          <w:rPr>
            <w:noProof/>
            <w:webHidden/>
          </w:rPr>
        </w:r>
        <w:r w:rsidR="00446557">
          <w:rPr>
            <w:noProof/>
            <w:webHidden/>
          </w:rPr>
          <w:fldChar w:fldCharType="separate"/>
        </w:r>
        <w:r w:rsidR="00446557">
          <w:rPr>
            <w:noProof/>
            <w:webHidden/>
          </w:rPr>
          <w:t>5</w:t>
        </w:r>
        <w:r w:rsidR="00446557">
          <w:rPr>
            <w:noProof/>
            <w:webHidden/>
          </w:rPr>
          <w:fldChar w:fldCharType="end"/>
        </w:r>
      </w:hyperlink>
    </w:p>
    <w:p w14:paraId="2D861ABB" w14:textId="68594F51" w:rsidR="00446557" w:rsidRDefault="00877256">
      <w:pPr>
        <w:pStyle w:val="TOC2"/>
        <w:rPr>
          <w:rFonts w:asciiTheme="minorHAnsi" w:eastAsiaTheme="minorEastAsia" w:hAnsiTheme="minorHAnsi" w:cstheme="minorBidi"/>
          <w:noProof/>
          <w:sz w:val="21"/>
          <w:szCs w:val="22"/>
        </w:rPr>
      </w:pPr>
      <w:hyperlink w:anchor="_Toc104331362" w:history="1">
        <w:r w:rsidR="00446557" w:rsidRPr="0038794F">
          <w:rPr>
            <w:rStyle w:val="af0"/>
            <w:noProof/>
          </w:rPr>
          <w:t xml:space="preserve">2.4 </w:t>
        </w:r>
        <w:r w:rsidR="00446557" w:rsidRPr="0038794F">
          <w:rPr>
            <w:rStyle w:val="af0"/>
            <w:noProof/>
          </w:rPr>
          <w:t>本章小结</w:t>
        </w:r>
        <w:r w:rsidR="00446557">
          <w:rPr>
            <w:noProof/>
            <w:webHidden/>
          </w:rPr>
          <w:tab/>
        </w:r>
        <w:r w:rsidR="00446557">
          <w:rPr>
            <w:noProof/>
            <w:webHidden/>
          </w:rPr>
          <w:fldChar w:fldCharType="begin"/>
        </w:r>
        <w:r w:rsidR="00446557">
          <w:rPr>
            <w:noProof/>
            <w:webHidden/>
          </w:rPr>
          <w:instrText xml:space="preserve"> PAGEREF _Toc104331362 \h </w:instrText>
        </w:r>
        <w:r w:rsidR="00446557">
          <w:rPr>
            <w:noProof/>
            <w:webHidden/>
          </w:rPr>
        </w:r>
        <w:r w:rsidR="00446557">
          <w:rPr>
            <w:noProof/>
            <w:webHidden/>
          </w:rPr>
          <w:fldChar w:fldCharType="separate"/>
        </w:r>
        <w:r w:rsidR="00446557">
          <w:rPr>
            <w:noProof/>
            <w:webHidden/>
          </w:rPr>
          <w:t>6</w:t>
        </w:r>
        <w:r w:rsidR="00446557">
          <w:rPr>
            <w:noProof/>
            <w:webHidden/>
          </w:rPr>
          <w:fldChar w:fldCharType="end"/>
        </w:r>
      </w:hyperlink>
    </w:p>
    <w:p w14:paraId="0CBC3202" w14:textId="249E6A27" w:rsidR="00446557" w:rsidRDefault="00877256">
      <w:pPr>
        <w:pStyle w:val="TOC1"/>
        <w:rPr>
          <w:rFonts w:asciiTheme="minorHAnsi" w:eastAsiaTheme="minorEastAsia" w:hAnsiTheme="minorHAnsi" w:cstheme="minorBidi"/>
          <w:noProof/>
          <w:sz w:val="21"/>
          <w:szCs w:val="22"/>
        </w:rPr>
      </w:pPr>
      <w:hyperlink w:anchor="_Toc104331363" w:history="1">
        <w:r w:rsidR="00446557" w:rsidRPr="0038794F">
          <w:rPr>
            <w:rStyle w:val="af0"/>
            <w:noProof/>
          </w:rPr>
          <w:t>第</w:t>
        </w:r>
        <w:r w:rsidR="00446557" w:rsidRPr="0038794F">
          <w:rPr>
            <w:rStyle w:val="af0"/>
            <w:noProof/>
          </w:rPr>
          <w:t>3</w:t>
        </w:r>
        <w:r w:rsidR="00446557" w:rsidRPr="0038794F">
          <w:rPr>
            <w:rStyle w:val="af0"/>
            <w:noProof/>
          </w:rPr>
          <w:t>章</w:t>
        </w:r>
        <w:r w:rsidR="00446557" w:rsidRPr="0038794F">
          <w:rPr>
            <w:rStyle w:val="af0"/>
            <w:noProof/>
          </w:rPr>
          <w:t xml:space="preserve"> </w:t>
        </w:r>
        <w:r w:rsidR="00446557" w:rsidRPr="0038794F">
          <w:rPr>
            <w:rStyle w:val="af0"/>
            <w:noProof/>
          </w:rPr>
          <w:t>系统需求分析</w:t>
        </w:r>
        <w:r w:rsidR="00446557">
          <w:rPr>
            <w:noProof/>
            <w:webHidden/>
          </w:rPr>
          <w:tab/>
        </w:r>
        <w:r w:rsidR="00446557">
          <w:rPr>
            <w:noProof/>
            <w:webHidden/>
          </w:rPr>
          <w:fldChar w:fldCharType="begin"/>
        </w:r>
        <w:r w:rsidR="00446557">
          <w:rPr>
            <w:noProof/>
            <w:webHidden/>
          </w:rPr>
          <w:instrText xml:space="preserve"> PAGEREF _Toc104331363 \h </w:instrText>
        </w:r>
        <w:r w:rsidR="00446557">
          <w:rPr>
            <w:noProof/>
            <w:webHidden/>
          </w:rPr>
        </w:r>
        <w:r w:rsidR="00446557">
          <w:rPr>
            <w:noProof/>
            <w:webHidden/>
          </w:rPr>
          <w:fldChar w:fldCharType="separate"/>
        </w:r>
        <w:r w:rsidR="00446557">
          <w:rPr>
            <w:noProof/>
            <w:webHidden/>
          </w:rPr>
          <w:t>7</w:t>
        </w:r>
        <w:r w:rsidR="00446557">
          <w:rPr>
            <w:noProof/>
            <w:webHidden/>
          </w:rPr>
          <w:fldChar w:fldCharType="end"/>
        </w:r>
      </w:hyperlink>
    </w:p>
    <w:p w14:paraId="2AD72170" w14:textId="28DE0443" w:rsidR="00446557" w:rsidRDefault="00877256">
      <w:pPr>
        <w:pStyle w:val="TOC2"/>
        <w:rPr>
          <w:rFonts w:asciiTheme="minorHAnsi" w:eastAsiaTheme="minorEastAsia" w:hAnsiTheme="minorHAnsi" w:cstheme="minorBidi"/>
          <w:noProof/>
          <w:sz w:val="21"/>
          <w:szCs w:val="22"/>
        </w:rPr>
      </w:pPr>
      <w:hyperlink w:anchor="_Toc104331364" w:history="1">
        <w:r w:rsidR="00446557" w:rsidRPr="0038794F">
          <w:rPr>
            <w:rStyle w:val="af0"/>
            <w:noProof/>
          </w:rPr>
          <w:t xml:space="preserve">3.1 </w:t>
        </w:r>
        <w:r w:rsidR="00446557" w:rsidRPr="0038794F">
          <w:rPr>
            <w:rStyle w:val="af0"/>
            <w:noProof/>
          </w:rPr>
          <w:t>系统目标</w:t>
        </w:r>
        <w:r w:rsidR="00446557">
          <w:rPr>
            <w:noProof/>
            <w:webHidden/>
          </w:rPr>
          <w:tab/>
        </w:r>
        <w:r w:rsidR="00446557">
          <w:rPr>
            <w:noProof/>
            <w:webHidden/>
          </w:rPr>
          <w:fldChar w:fldCharType="begin"/>
        </w:r>
        <w:r w:rsidR="00446557">
          <w:rPr>
            <w:noProof/>
            <w:webHidden/>
          </w:rPr>
          <w:instrText xml:space="preserve"> PAGEREF _Toc104331364 \h </w:instrText>
        </w:r>
        <w:r w:rsidR="00446557">
          <w:rPr>
            <w:noProof/>
            <w:webHidden/>
          </w:rPr>
        </w:r>
        <w:r w:rsidR="00446557">
          <w:rPr>
            <w:noProof/>
            <w:webHidden/>
          </w:rPr>
          <w:fldChar w:fldCharType="separate"/>
        </w:r>
        <w:r w:rsidR="00446557">
          <w:rPr>
            <w:noProof/>
            <w:webHidden/>
          </w:rPr>
          <w:t>7</w:t>
        </w:r>
        <w:r w:rsidR="00446557">
          <w:rPr>
            <w:noProof/>
            <w:webHidden/>
          </w:rPr>
          <w:fldChar w:fldCharType="end"/>
        </w:r>
      </w:hyperlink>
    </w:p>
    <w:p w14:paraId="1A2A8DB2" w14:textId="4300877A" w:rsidR="00446557" w:rsidRDefault="00877256">
      <w:pPr>
        <w:pStyle w:val="TOC2"/>
        <w:rPr>
          <w:rFonts w:asciiTheme="minorHAnsi" w:eastAsiaTheme="minorEastAsia" w:hAnsiTheme="minorHAnsi" w:cstheme="minorBidi"/>
          <w:noProof/>
          <w:sz w:val="21"/>
          <w:szCs w:val="22"/>
        </w:rPr>
      </w:pPr>
      <w:hyperlink w:anchor="_Toc104331365" w:history="1">
        <w:r w:rsidR="00446557" w:rsidRPr="0038794F">
          <w:rPr>
            <w:rStyle w:val="af0"/>
            <w:noProof/>
          </w:rPr>
          <w:t xml:space="preserve">3.2 </w:t>
        </w:r>
        <w:r w:rsidR="00446557" w:rsidRPr="0038794F">
          <w:rPr>
            <w:rStyle w:val="af0"/>
            <w:noProof/>
          </w:rPr>
          <w:t>系统的可行性分析</w:t>
        </w:r>
        <w:r w:rsidR="00446557">
          <w:rPr>
            <w:noProof/>
            <w:webHidden/>
          </w:rPr>
          <w:tab/>
        </w:r>
        <w:r w:rsidR="00446557">
          <w:rPr>
            <w:noProof/>
            <w:webHidden/>
          </w:rPr>
          <w:fldChar w:fldCharType="begin"/>
        </w:r>
        <w:r w:rsidR="00446557">
          <w:rPr>
            <w:noProof/>
            <w:webHidden/>
          </w:rPr>
          <w:instrText xml:space="preserve"> PAGEREF _Toc104331365 \h </w:instrText>
        </w:r>
        <w:r w:rsidR="00446557">
          <w:rPr>
            <w:noProof/>
            <w:webHidden/>
          </w:rPr>
        </w:r>
        <w:r w:rsidR="00446557">
          <w:rPr>
            <w:noProof/>
            <w:webHidden/>
          </w:rPr>
          <w:fldChar w:fldCharType="separate"/>
        </w:r>
        <w:r w:rsidR="00446557">
          <w:rPr>
            <w:noProof/>
            <w:webHidden/>
          </w:rPr>
          <w:t>7</w:t>
        </w:r>
        <w:r w:rsidR="00446557">
          <w:rPr>
            <w:noProof/>
            <w:webHidden/>
          </w:rPr>
          <w:fldChar w:fldCharType="end"/>
        </w:r>
      </w:hyperlink>
    </w:p>
    <w:p w14:paraId="6D8AAE7E" w14:textId="6857D948" w:rsidR="00446557" w:rsidRDefault="00877256">
      <w:pPr>
        <w:pStyle w:val="TOC2"/>
        <w:rPr>
          <w:rFonts w:asciiTheme="minorHAnsi" w:eastAsiaTheme="minorEastAsia" w:hAnsiTheme="minorHAnsi" w:cstheme="minorBidi"/>
          <w:noProof/>
          <w:sz w:val="21"/>
          <w:szCs w:val="22"/>
        </w:rPr>
      </w:pPr>
      <w:hyperlink w:anchor="_Toc104331366" w:history="1">
        <w:r w:rsidR="00446557" w:rsidRPr="0038794F">
          <w:rPr>
            <w:rStyle w:val="af0"/>
            <w:noProof/>
          </w:rPr>
          <w:t xml:space="preserve">3.3 </w:t>
        </w:r>
        <w:r w:rsidR="00446557" w:rsidRPr="0038794F">
          <w:rPr>
            <w:rStyle w:val="af0"/>
            <w:noProof/>
          </w:rPr>
          <w:t>系统其它需求</w:t>
        </w:r>
        <w:r w:rsidR="00446557">
          <w:rPr>
            <w:noProof/>
            <w:webHidden/>
          </w:rPr>
          <w:tab/>
        </w:r>
        <w:r w:rsidR="00446557">
          <w:rPr>
            <w:noProof/>
            <w:webHidden/>
          </w:rPr>
          <w:fldChar w:fldCharType="begin"/>
        </w:r>
        <w:r w:rsidR="00446557">
          <w:rPr>
            <w:noProof/>
            <w:webHidden/>
          </w:rPr>
          <w:instrText xml:space="preserve"> PAGEREF _Toc104331366 \h </w:instrText>
        </w:r>
        <w:r w:rsidR="00446557">
          <w:rPr>
            <w:noProof/>
            <w:webHidden/>
          </w:rPr>
        </w:r>
        <w:r w:rsidR="00446557">
          <w:rPr>
            <w:noProof/>
            <w:webHidden/>
          </w:rPr>
          <w:fldChar w:fldCharType="separate"/>
        </w:r>
        <w:r w:rsidR="00446557">
          <w:rPr>
            <w:noProof/>
            <w:webHidden/>
          </w:rPr>
          <w:t>7</w:t>
        </w:r>
        <w:r w:rsidR="00446557">
          <w:rPr>
            <w:noProof/>
            <w:webHidden/>
          </w:rPr>
          <w:fldChar w:fldCharType="end"/>
        </w:r>
      </w:hyperlink>
    </w:p>
    <w:p w14:paraId="7C5506E4" w14:textId="231D3B76" w:rsidR="00446557" w:rsidRDefault="00877256">
      <w:pPr>
        <w:pStyle w:val="TOC3"/>
        <w:rPr>
          <w:rFonts w:asciiTheme="minorHAnsi" w:eastAsiaTheme="minorEastAsia" w:hAnsiTheme="minorHAnsi" w:cstheme="minorBidi"/>
          <w:noProof/>
          <w:sz w:val="21"/>
          <w:szCs w:val="22"/>
        </w:rPr>
      </w:pPr>
      <w:hyperlink w:anchor="_Toc104331367" w:history="1">
        <w:r w:rsidR="00446557" w:rsidRPr="0038794F">
          <w:rPr>
            <w:rStyle w:val="af0"/>
            <w:noProof/>
          </w:rPr>
          <w:t xml:space="preserve">3.3.1 </w:t>
        </w:r>
        <w:r w:rsidR="00446557" w:rsidRPr="0038794F">
          <w:rPr>
            <w:rStyle w:val="af0"/>
            <w:noProof/>
          </w:rPr>
          <w:t>系统性能需求</w:t>
        </w:r>
        <w:r w:rsidR="00446557">
          <w:rPr>
            <w:noProof/>
            <w:webHidden/>
          </w:rPr>
          <w:tab/>
        </w:r>
        <w:r w:rsidR="00446557">
          <w:rPr>
            <w:noProof/>
            <w:webHidden/>
          </w:rPr>
          <w:fldChar w:fldCharType="begin"/>
        </w:r>
        <w:r w:rsidR="00446557">
          <w:rPr>
            <w:noProof/>
            <w:webHidden/>
          </w:rPr>
          <w:instrText xml:space="preserve"> PAGEREF _Toc104331367 \h </w:instrText>
        </w:r>
        <w:r w:rsidR="00446557">
          <w:rPr>
            <w:noProof/>
            <w:webHidden/>
          </w:rPr>
        </w:r>
        <w:r w:rsidR="00446557">
          <w:rPr>
            <w:noProof/>
            <w:webHidden/>
          </w:rPr>
          <w:fldChar w:fldCharType="separate"/>
        </w:r>
        <w:r w:rsidR="00446557">
          <w:rPr>
            <w:noProof/>
            <w:webHidden/>
          </w:rPr>
          <w:t>7</w:t>
        </w:r>
        <w:r w:rsidR="00446557">
          <w:rPr>
            <w:noProof/>
            <w:webHidden/>
          </w:rPr>
          <w:fldChar w:fldCharType="end"/>
        </w:r>
      </w:hyperlink>
    </w:p>
    <w:p w14:paraId="64F6410D" w14:textId="000FF54A" w:rsidR="00446557" w:rsidRDefault="00877256">
      <w:pPr>
        <w:pStyle w:val="TOC3"/>
        <w:rPr>
          <w:rFonts w:asciiTheme="minorHAnsi" w:eastAsiaTheme="minorEastAsia" w:hAnsiTheme="minorHAnsi" w:cstheme="minorBidi"/>
          <w:noProof/>
          <w:sz w:val="21"/>
          <w:szCs w:val="22"/>
        </w:rPr>
      </w:pPr>
      <w:hyperlink w:anchor="_Toc104331368" w:history="1">
        <w:r w:rsidR="00446557" w:rsidRPr="0038794F">
          <w:rPr>
            <w:rStyle w:val="af0"/>
            <w:noProof/>
          </w:rPr>
          <w:t xml:space="preserve">3.3.2 </w:t>
        </w:r>
        <w:r w:rsidR="00446557" w:rsidRPr="0038794F">
          <w:rPr>
            <w:rStyle w:val="af0"/>
            <w:noProof/>
          </w:rPr>
          <w:t>系统质量需求</w:t>
        </w:r>
        <w:r w:rsidR="00446557">
          <w:rPr>
            <w:noProof/>
            <w:webHidden/>
          </w:rPr>
          <w:tab/>
        </w:r>
        <w:r w:rsidR="00446557">
          <w:rPr>
            <w:noProof/>
            <w:webHidden/>
          </w:rPr>
          <w:fldChar w:fldCharType="begin"/>
        </w:r>
        <w:r w:rsidR="00446557">
          <w:rPr>
            <w:noProof/>
            <w:webHidden/>
          </w:rPr>
          <w:instrText xml:space="preserve"> PAGEREF _Toc104331368 \h </w:instrText>
        </w:r>
        <w:r w:rsidR="00446557">
          <w:rPr>
            <w:noProof/>
            <w:webHidden/>
          </w:rPr>
        </w:r>
        <w:r w:rsidR="00446557">
          <w:rPr>
            <w:noProof/>
            <w:webHidden/>
          </w:rPr>
          <w:fldChar w:fldCharType="separate"/>
        </w:r>
        <w:r w:rsidR="00446557">
          <w:rPr>
            <w:noProof/>
            <w:webHidden/>
          </w:rPr>
          <w:t>8</w:t>
        </w:r>
        <w:r w:rsidR="00446557">
          <w:rPr>
            <w:noProof/>
            <w:webHidden/>
          </w:rPr>
          <w:fldChar w:fldCharType="end"/>
        </w:r>
      </w:hyperlink>
    </w:p>
    <w:p w14:paraId="562A8309" w14:textId="2FE1C672" w:rsidR="00446557" w:rsidRDefault="00877256">
      <w:pPr>
        <w:pStyle w:val="TOC3"/>
        <w:rPr>
          <w:rFonts w:asciiTheme="minorHAnsi" w:eastAsiaTheme="minorEastAsia" w:hAnsiTheme="minorHAnsi" w:cstheme="minorBidi"/>
          <w:noProof/>
          <w:sz w:val="21"/>
          <w:szCs w:val="22"/>
        </w:rPr>
      </w:pPr>
      <w:hyperlink w:anchor="_Toc104331369" w:history="1">
        <w:r w:rsidR="00446557" w:rsidRPr="0038794F">
          <w:rPr>
            <w:rStyle w:val="af0"/>
            <w:noProof/>
          </w:rPr>
          <w:t xml:space="preserve">3.3.3 </w:t>
        </w:r>
        <w:r w:rsidR="00446557" w:rsidRPr="0038794F">
          <w:rPr>
            <w:rStyle w:val="af0"/>
            <w:noProof/>
          </w:rPr>
          <w:t>软硬件环境需求</w:t>
        </w:r>
        <w:r w:rsidR="00446557">
          <w:rPr>
            <w:noProof/>
            <w:webHidden/>
          </w:rPr>
          <w:tab/>
        </w:r>
        <w:r w:rsidR="00446557">
          <w:rPr>
            <w:noProof/>
            <w:webHidden/>
          </w:rPr>
          <w:fldChar w:fldCharType="begin"/>
        </w:r>
        <w:r w:rsidR="00446557">
          <w:rPr>
            <w:noProof/>
            <w:webHidden/>
          </w:rPr>
          <w:instrText xml:space="preserve"> PAGEREF _Toc104331369 \h </w:instrText>
        </w:r>
        <w:r w:rsidR="00446557">
          <w:rPr>
            <w:noProof/>
            <w:webHidden/>
          </w:rPr>
        </w:r>
        <w:r w:rsidR="00446557">
          <w:rPr>
            <w:noProof/>
            <w:webHidden/>
          </w:rPr>
          <w:fldChar w:fldCharType="separate"/>
        </w:r>
        <w:r w:rsidR="00446557">
          <w:rPr>
            <w:noProof/>
            <w:webHidden/>
          </w:rPr>
          <w:t>8</w:t>
        </w:r>
        <w:r w:rsidR="00446557">
          <w:rPr>
            <w:noProof/>
            <w:webHidden/>
          </w:rPr>
          <w:fldChar w:fldCharType="end"/>
        </w:r>
      </w:hyperlink>
    </w:p>
    <w:p w14:paraId="37F1DF04" w14:textId="71AC9566" w:rsidR="00446557" w:rsidRDefault="00877256">
      <w:pPr>
        <w:pStyle w:val="TOC2"/>
        <w:rPr>
          <w:rFonts w:asciiTheme="minorHAnsi" w:eastAsiaTheme="minorEastAsia" w:hAnsiTheme="minorHAnsi" w:cstheme="minorBidi"/>
          <w:noProof/>
          <w:sz w:val="21"/>
          <w:szCs w:val="22"/>
        </w:rPr>
      </w:pPr>
      <w:hyperlink w:anchor="_Toc104331370" w:history="1">
        <w:r w:rsidR="00446557" w:rsidRPr="0038794F">
          <w:rPr>
            <w:rStyle w:val="af0"/>
            <w:noProof/>
          </w:rPr>
          <w:t xml:space="preserve">3.4 </w:t>
        </w:r>
        <w:r w:rsidR="00446557" w:rsidRPr="0038794F">
          <w:rPr>
            <w:rStyle w:val="af0"/>
            <w:noProof/>
          </w:rPr>
          <w:t>系统功能需求</w:t>
        </w:r>
        <w:r w:rsidR="00446557">
          <w:rPr>
            <w:noProof/>
            <w:webHidden/>
          </w:rPr>
          <w:tab/>
        </w:r>
        <w:r w:rsidR="00446557">
          <w:rPr>
            <w:noProof/>
            <w:webHidden/>
          </w:rPr>
          <w:fldChar w:fldCharType="begin"/>
        </w:r>
        <w:r w:rsidR="00446557">
          <w:rPr>
            <w:noProof/>
            <w:webHidden/>
          </w:rPr>
          <w:instrText xml:space="preserve"> PAGEREF _Toc104331370 \h </w:instrText>
        </w:r>
        <w:r w:rsidR="00446557">
          <w:rPr>
            <w:noProof/>
            <w:webHidden/>
          </w:rPr>
        </w:r>
        <w:r w:rsidR="00446557">
          <w:rPr>
            <w:noProof/>
            <w:webHidden/>
          </w:rPr>
          <w:fldChar w:fldCharType="separate"/>
        </w:r>
        <w:r w:rsidR="00446557">
          <w:rPr>
            <w:noProof/>
            <w:webHidden/>
          </w:rPr>
          <w:t>8</w:t>
        </w:r>
        <w:r w:rsidR="00446557">
          <w:rPr>
            <w:noProof/>
            <w:webHidden/>
          </w:rPr>
          <w:fldChar w:fldCharType="end"/>
        </w:r>
      </w:hyperlink>
    </w:p>
    <w:p w14:paraId="550561C3" w14:textId="01336136" w:rsidR="00446557" w:rsidRDefault="00877256">
      <w:pPr>
        <w:pStyle w:val="TOC3"/>
        <w:rPr>
          <w:rFonts w:asciiTheme="minorHAnsi" w:eastAsiaTheme="minorEastAsia" w:hAnsiTheme="minorHAnsi" w:cstheme="minorBidi"/>
          <w:noProof/>
          <w:sz w:val="21"/>
          <w:szCs w:val="22"/>
        </w:rPr>
      </w:pPr>
      <w:hyperlink w:anchor="_Toc104331371" w:history="1">
        <w:r w:rsidR="00446557" w:rsidRPr="0038794F">
          <w:rPr>
            <w:rStyle w:val="af0"/>
            <w:noProof/>
          </w:rPr>
          <w:t xml:space="preserve">3.4.1 </w:t>
        </w:r>
        <w:r w:rsidR="00446557" w:rsidRPr="0038794F">
          <w:rPr>
            <w:rStyle w:val="af0"/>
            <w:noProof/>
          </w:rPr>
          <w:t>用户模块</w:t>
        </w:r>
        <w:r w:rsidR="00446557">
          <w:rPr>
            <w:noProof/>
            <w:webHidden/>
          </w:rPr>
          <w:tab/>
        </w:r>
        <w:r w:rsidR="00446557">
          <w:rPr>
            <w:noProof/>
            <w:webHidden/>
          </w:rPr>
          <w:fldChar w:fldCharType="begin"/>
        </w:r>
        <w:r w:rsidR="00446557">
          <w:rPr>
            <w:noProof/>
            <w:webHidden/>
          </w:rPr>
          <w:instrText xml:space="preserve"> PAGEREF _Toc104331371 \h </w:instrText>
        </w:r>
        <w:r w:rsidR="00446557">
          <w:rPr>
            <w:noProof/>
            <w:webHidden/>
          </w:rPr>
        </w:r>
        <w:r w:rsidR="00446557">
          <w:rPr>
            <w:noProof/>
            <w:webHidden/>
          </w:rPr>
          <w:fldChar w:fldCharType="separate"/>
        </w:r>
        <w:r w:rsidR="00446557">
          <w:rPr>
            <w:noProof/>
            <w:webHidden/>
          </w:rPr>
          <w:t>8</w:t>
        </w:r>
        <w:r w:rsidR="00446557">
          <w:rPr>
            <w:noProof/>
            <w:webHidden/>
          </w:rPr>
          <w:fldChar w:fldCharType="end"/>
        </w:r>
      </w:hyperlink>
    </w:p>
    <w:p w14:paraId="4A84505A" w14:textId="6BC316C0" w:rsidR="00446557" w:rsidRDefault="00877256">
      <w:pPr>
        <w:pStyle w:val="TOC3"/>
        <w:rPr>
          <w:rFonts w:asciiTheme="minorHAnsi" w:eastAsiaTheme="minorEastAsia" w:hAnsiTheme="minorHAnsi" w:cstheme="minorBidi"/>
          <w:noProof/>
          <w:sz w:val="21"/>
          <w:szCs w:val="22"/>
        </w:rPr>
      </w:pPr>
      <w:hyperlink w:anchor="_Toc104331372" w:history="1">
        <w:r w:rsidR="00446557" w:rsidRPr="0038794F">
          <w:rPr>
            <w:rStyle w:val="af0"/>
            <w:noProof/>
          </w:rPr>
          <w:t xml:space="preserve">3.4.2 </w:t>
        </w:r>
        <w:r w:rsidR="00446557" w:rsidRPr="0038794F">
          <w:rPr>
            <w:rStyle w:val="af0"/>
            <w:noProof/>
          </w:rPr>
          <w:t>管理员模块</w:t>
        </w:r>
        <w:r w:rsidR="00446557">
          <w:rPr>
            <w:noProof/>
            <w:webHidden/>
          </w:rPr>
          <w:tab/>
        </w:r>
        <w:r w:rsidR="00446557">
          <w:rPr>
            <w:noProof/>
            <w:webHidden/>
          </w:rPr>
          <w:fldChar w:fldCharType="begin"/>
        </w:r>
        <w:r w:rsidR="00446557">
          <w:rPr>
            <w:noProof/>
            <w:webHidden/>
          </w:rPr>
          <w:instrText xml:space="preserve"> PAGEREF _Toc104331372 \h </w:instrText>
        </w:r>
        <w:r w:rsidR="00446557">
          <w:rPr>
            <w:noProof/>
            <w:webHidden/>
          </w:rPr>
        </w:r>
        <w:r w:rsidR="00446557">
          <w:rPr>
            <w:noProof/>
            <w:webHidden/>
          </w:rPr>
          <w:fldChar w:fldCharType="separate"/>
        </w:r>
        <w:r w:rsidR="00446557">
          <w:rPr>
            <w:noProof/>
            <w:webHidden/>
          </w:rPr>
          <w:t>12</w:t>
        </w:r>
        <w:r w:rsidR="00446557">
          <w:rPr>
            <w:noProof/>
            <w:webHidden/>
          </w:rPr>
          <w:fldChar w:fldCharType="end"/>
        </w:r>
      </w:hyperlink>
    </w:p>
    <w:p w14:paraId="510B76B8" w14:textId="17E41B6B" w:rsidR="00446557" w:rsidRDefault="00877256">
      <w:pPr>
        <w:pStyle w:val="TOC2"/>
        <w:rPr>
          <w:rFonts w:asciiTheme="minorHAnsi" w:eastAsiaTheme="minorEastAsia" w:hAnsiTheme="minorHAnsi" w:cstheme="minorBidi"/>
          <w:noProof/>
          <w:sz w:val="21"/>
          <w:szCs w:val="22"/>
        </w:rPr>
      </w:pPr>
      <w:hyperlink w:anchor="_Toc104331373" w:history="1">
        <w:r w:rsidR="00446557" w:rsidRPr="0038794F">
          <w:rPr>
            <w:rStyle w:val="af0"/>
            <w:noProof/>
          </w:rPr>
          <w:t xml:space="preserve">3.5 </w:t>
        </w:r>
        <w:r w:rsidR="00446557" w:rsidRPr="0038794F">
          <w:rPr>
            <w:rStyle w:val="af0"/>
            <w:noProof/>
          </w:rPr>
          <w:t>本章小结</w:t>
        </w:r>
        <w:r w:rsidR="00446557">
          <w:rPr>
            <w:noProof/>
            <w:webHidden/>
          </w:rPr>
          <w:tab/>
        </w:r>
        <w:r w:rsidR="00446557">
          <w:rPr>
            <w:noProof/>
            <w:webHidden/>
          </w:rPr>
          <w:fldChar w:fldCharType="begin"/>
        </w:r>
        <w:r w:rsidR="00446557">
          <w:rPr>
            <w:noProof/>
            <w:webHidden/>
          </w:rPr>
          <w:instrText xml:space="preserve"> PAGEREF _Toc104331373 \h </w:instrText>
        </w:r>
        <w:r w:rsidR="00446557">
          <w:rPr>
            <w:noProof/>
            <w:webHidden/>
          </w:rPr>
        </w:r>
        <w:r w:rsidR="00446557">
          <w:rPr>
            <w:noProof/>
            <w:webHidden/>
          </w:rPr>
          <w:fldChar w:fldCharType="separate"/>
        </w:r>
        <w:r w:rsidR="00446557">
          <w:rPr>
            <w:noProof/>
            <w:webHidden/>
          </w:rPr>
          <w:t>18</w:t>
        </w:r>
        <w:r w:rsidR="00446557">
          <w:rPr>
            <w:noProof/>
            <w:webHidden/>
          </w:rPr>
          <w:fldChar w:fldCharType="end"/>
        </w:r>
      </w:hyperlink>
    </w:p>
    <w:p w14:paraId="3FD64B82" w14:textId="43AF83E2" w:rsidR="00446557" w:rsidRDefault="00877256">
      <w:pPr>
        <w:pStyle w:val="TOC1"/>
        <w:rPr>
          <w:rFonts w:asciiTheme="minorHAnsi" w:eastAsiaTheme="minorEastAsia" w:hAnsiTheme="minorHAnsi" w:cstheme="minorBidi"/>
          <w:noProof/>
          <w:sz w:val="21"/>
          <w:szCs w:val="22"/>
        </w:rPr>
      </w:pPr>
      <w:hyperlink w:anchor="_Toc104331374" w:history="1">
        <w:r w:rsidR="00446557" w:rsidRPr="0038794F">
          <w:rPr>
            <w:rStyle w:val="af0"/>
            <w:noProof/>
          </w:rPr>
          <w:t>第</w:t>
        </w:r>
        <w:r w:rsidR="00446557" w:rsidRPr="0038794F">
          <w:rPr>
            <w:rStyle w:val="af0"/>
            <w:noProof/>
          </w:rPr>
          <w:t>4</w:t>
        </w:r>
        <w:r w:rsidR="00446557" w:rsidRPr="0038794F">
          <w:rPr>
            <w:rStyle w:val="af0"/>
            <w:noProof/>
          </w:rPr>
          <w:t>章</w:t>
        </w:r>
        <w:r w:rsidR="00446557" w:rsidRPr="0038794F">
          <w:rPr>
            <w:rStyle w:val="af0"/>
            <w:noProof/>
          </w:rPr>
          <w:t xml:space="preserve"> </w:t>
        </w:r>
        <w:r w:rsidR="00446557" w:rsidRPr="0038794F">
          <w:rPr>
            <w:rStyle w:val="af0"/>
            <w:noProof/>
          </w:rPr>
          <w:t>系统概要设计</w:t>
        </w:r>
        <w:r w:rsidR="00446557">
          <w:rPr>
            <w:noProof/>
            <w:webHidden/>
          </w:rPr>
          <w:tab/>
        </w:r>
        <w:r w:rsidR="00446557">
          <w:rPr>
            <w:noProof/>
            <w:webHidden/>
          </w:rPr>
          <w:fldChar w:fldCharType="begin"/>
        </w:r>
        <w:r w:rsidR="00446557">
          <w:rPr>
            <w:noProof/>
            <w:webHidden/>
          </w:rPr>
          <w:instrText xml:space="preserve"> PAGEREF _Toc104331374 \h </w:instrText>
        </w:r>
        <w:r w:rsidR="00446557">
          <w:rPr>
            <w:noProof/>
            <w:webHidden/>
          </w:rPr>
        </w:r>
        <w:r w:rsidR="00446557">
          <w:rPr>
            <w:noProof/>
            <w:webHidden/>
          </w:rPr>
          <w:fldChar w:fldCharType="separate"/>
        </w:r>
        <w:r w:rsidR="00446557">
          <w:rPr>
            <w:noProof/>
            <w:webHidden/>
          </w:rPr>
          <w:t>19</w:t>
        </w:r>
        <w:r w:rsidR="00446557">
          <w:rPr>
            <w:noProof/>
            <w:webHidden/>
          </w:rPr>
          <w:fldChar w:fldCharType="end"/>
        </w:r>
      </w:hyperlink>
    </w:p>
    <w:p w14:paraId="1B1B8BD3" w14:textId="714F053A" w:rsidR="00446557" w:rsidRDefault="00877256">
      <w:pPr>
        <w:pStyle w:val="TOC2"/>
        <w:rPr>
          <w:rFonts w:asciiTheme="minorHAnsi" w:eastAsiaTheme="minorEastAsia" w:hAnsiTheme="minorHAnsi" w:cstheme="minorBidi"/>
          <w:noProof/>
          <w:sz w:val="21"/>
          <w:szCs w:val="22"/>
        </w:rPr>
      </w:pPr>
      <w:hyperlink w:anchor="_Toc104331375" w:history="1">
        <w:r w:rsidR="00446557" w:rsidRPr="0038794F">
          <w:rPr>
            <w:rStyle w:val="af0"/>
            <w:noProof/>
          </w:rPr>
          <w:t xml:space="preserve">4.1 </w:t>
        </w:r>
        <w:r w:rsidR="00446557" w:rsidRPr="0038794F">
          <w:rPr>
            <w:rStyle w:val="af0"/>
            <w:noProof/>
          </w:rPr>
          <w:t>系统总体架构设计</w:t>
        </w:r>
        <w:r w:rsidR="00446557">
          <w:rPr>
            <w:noProof/>
            <w:webHidden/>
          </w:rPr>
          <w:tab/>
        </w:r>
        <w:r w:rsidR="00446557">
          <w:rPr>
            <w:noProof/>
            <w:webHidden/>
          </w:rPr>
          <w:fldChar w:fldCharType="begin"/>
        </w:r>
        <w:r w:rsidR="00446557">
          <w:rPr>
            <w:noProof/>
            <w:webHidden/>
          </w:rPr>
          <w:instrText xml:space="preserve"> PAGEREF _Toc104331375 \h </w:instrText>
        </w:r>
        <w:r w:rsidR="00446557">
          <w:rPr>
            <w:noProof/>
            <w:webHidden/>
          </w:rPr>
        </w:r>
        <w:r w:rsidR="00446557">
          <w:rPr>
            <w:noProof/>
            <w:webHidden/>
          </w:rPr>
          <w:fldChar w:fldCharType="separate"/>
        </w:r>
        <w:r w:rsidR="00446557">
          <w:rPr>
            <w:noProof/>
            <w:webHidden/>
          </w:rPr>
          <w:t>19</w:t>
        </w:r>
        <w:r w:rsidR="00446557">
          <w:rPr>
            <w:noProof/>
            <w:webHidden/>
          </w:rPr>
          <w:fldChar w:fldCharType="end"/>
        </w:r>
      </w:hyperlink>
    </w:p>
    <w:p w14:paraId="0ACFF014" w14:textId="0792A2A1" w:rsidR="00446557" w:rsidRDefault="00877256">
      <w:pPr>
        <w:pStyle w:val="TOC2"/>
        <w:rPr>
          <w:rFonts w:asciiTheme="minorHAnsi" w:eastAsiaTheme="minorEastAsia" w:hAnsiTheme="minorHAnsi" w:cstheme="minorBidi"/>
          <w:noProof/>
          <w:sz w:val="21"/>
          <w:szCs w:val="22"/>
        </w:rPr>
      </w:pPr>
      <w:hyperlink w:anchor="_Toc104331376" w:history="1">
        <w:r w:rsidR="00446557" w:rsidRPr="0038794F">
          <w:rPr>
            <w:rStyle w:val="af0"/>
            <w:noProof/>
          </w:rPr>
          <w:t xml:space="preserve">4.2 </w:t>
        </w:r>
        <w:r w:rsidR="00446557" w:rsidRPr="0038794F">
          <w:rPr>
            <w:rStyle w:val="af0"/>
            <w:noProof/>
          </w:rPr>
          <w:t>系统总体功能设计</w:t>
        </w:r>
        <w:r w:rsidR="00446557">
          <w:rPr>
            <w:noProof/>
            <w:webHidden/>
          </w:rPr>
          <w:tab/>
        </w:r>
        <w:r w:rsidR="00446557">
          <w:rPr>
            <w:noProof/>
            <w:webHidden/>
          </w:rPr>
          <w:fldChar w:fldCharType="begin"/>
        </w:r>
        <w:r w:rsidR="00446557">
          <w:rPr>
            <w:noProof/>
            <w:webHidden/>
          </w:rPr>
          <w:instrText xml:space="preserve"> PAGEREF _Toc104331376 \h </w:instrText>
        </w:r>
        <w:r w:rsidR="00446557">
          <w:rPr>
            <w:noProof/>
            <w:webHidden/>
          </w:rPr>
        </w:r>
        <w:r w:rsidR="00446557">
          <w:rPr>
            <w:noProof/>
            <w:webHidden/>
          </w:rPr>
          <w:fldChar w:fldCharType="separate"/>
        </w:r>
        <w:r w:rsidR="00446557">
          <w:rPr>
            <w:noProof/>
            <w:webHidden/>
          </w:rPr>
          <w:t>19</w:t>
        </w:r>
        <w:r w:rsidR="00446557">
          <w:rPr>
            <w:noProof/>
            <w:webHidden/>
          </w:rPr>
          <w:fldChar w:fldCharType="end"/>
        </w:r>
      </w:hyperlink>
    </w:p>
    <w:p w14:paraId="6639DB3F" w14:textId="72C333C4" w:rsidR="00446557" w:rsidRDefault="00877256">
      <w:pPr>
        <w:pStyle w:val="TOC3"/>
        <w:rPr>
          <w:rFonts w:asciiTheme="minorHAnsi" w:eastAsiaTheme="minorEastAsia" w:hAnsiTheme="minorHAnsi" w:cstheme="minorBidi"/>
          <w:noProof/>
          <w:sz w:val="21"/>
          <w:szCs w:val="22"/>
        </w:rPr>
      </w:pPr>
      <w:hyperlink w:anchor="_Toc104331377" w:history="1">
        <w:r w:rsidR="00446557" w:rsidRPr="0038794F">
          <w:rPr>
            <w:rStyle w:val="af0"/>
            <w:noProof/>
          </w:rPr>
          <w:t xml:space="preserve">4.2.1 </w:t>
        </w:r>
        <w:r w:rsidR="00446557" w:rsidRPr="0038794F">
          <w:rPr>
            <w:rStyle w:val="af0"/>
            <w:noProof/>
          </w:rPr>
          <w:t>用户模块</w:t>
        </w:r>
        <w:r w:rsidR="00446557">
          <w:rPr>
            <w:noProof/>
            <w:webHidden/>
          </w:rPr>
          <w:tab/>
        </w:r>
        <w:r w:rsidR="00446557">
          <w:rPr>
            <w:noProof/>
            <w:webHidden/>
          </w:rPr>
          <w:fldChar w:fldCharType="begin"/>
        </w:r>
        <w:r w:rsidR="00446557">
          <w:rPr>
            <w:noProof/>
            <w:webHidden/>
          </w:rPr>
          <w:instrText xml:space="preserve"> PAGEREF _Toc104331377 \h </w:instrText>
        </w:r>
        <w:r w:rsidR="00446557">
          <w:rPr>
            <w:noProof/>
            <w:webHidden/>
          </w:rPr>
        </w:r>
        <w:r w:rsidR="00446557">
          <w:rPr>
            <w:noProof/>
            <w:webHidden/>
          </w:rPr>
          <w:fldChar w:fldCharType="separate"/>
        </w:r>
        <w:r w:rsidR="00446557">
          <w:rPr>
            <w:noProof/>
            <w:webHidden/>
          </w:rPr>
          <w:t>20</w:t>
        </w:r>
        <w:r w:rsidR="00446557">
          <w:rPr>
            <w:noProof/>
            <w:webHidden/>
          </w:rPr>
          <w:fldChar w:fldCharType="end"/>
        </w:r>
      </w:hyperlink>
    </w:p>
    <w:p w14:paraId="549CF1A0" w14:textId="28C99560" w:rsidR="00446557" w:rsidRDefault="00877256">
      <w:pPr>
        <w:pStyle w:val="TOC3"/>
        <w:rPr>
          <w:rFonts w:asciiTheme="minorHAnsi" w:eastAsiaTheme="minorEastAsia" w:hAnsiTheme="minorHAnsi" w:cstheme="minorBidi"/>
          <w:noProof/>
          <w:sz w:val="21"/>
          <w:szCs w:val="22"/>
        </w:rPr>
      </w:pPr>
      <w:hyperlink w:anchor="_Toc104331378" w:history="1">
        <w:r w:rsidR="00446557" w:rsidRPr="0038794F">
          <w:rPr>
            <w:rStyle w:val="af0"/>
            <w:noProof/>
          </w:rPr>
          <w:t xml:space="preserve">4.2.2 </w:t>
        </w:r>
        <w:r w:rsidR="00446557" w:rsidRPr="0038794F">
          <w:rPr>
            <w:rStyle w:val="af0"/>
            <w:noProof/>
          </w:rPr>
          <w:t>管理员模块</w:t>
        </w:r>
        <w:r w:rsidR="00446557">
          <w:rPr>
            <w:noProof/>
            <w:webHidden/>
          </w:rPr>
          <w:tab/>
        </w:r>
        <w:r w:rsidR="00446557">
          <w:rPr>
            <w:noProof/>
            <w:webHidden/>
          </w:rPr>
          <w:fldChar w:fldCharType="begin"/>
        </w:r>
        <w:r w:rsidR="00446557">
          <w:rPr>
            <w:noProof/>
            <w:webHidden/>
          </w:rPr>
          <w:instrText xml:space="preserve"> PAGEREF _Toc104331378 \h </w:instrText>
        </w:r>
        <w:r w:rsidR="00446557">
          <w:rPr>
            <w:noProof/>
            <w:webHidden/>
          </w:rPr>
        </w:r>
        <w:r w:rsidR="00446557">
          <w:rPr>
            <w:noProof/>
            <w:webHidden/>
          </w:rPr>
          <w:fldChar w:fldCharType="separate"/>
        </w:r>
        <w:r w:rsidR="00446557">
          <w:rPr>
            <w:noProof/>
            <w:webHidden/>
          </w:rPr>
          <w:t>24</w:t>
        </w:r>
        <w:r w:rsidR="00446557">
          <w:rPr>
            <w:noProof/>
            <w:webHidden/>
          </w:rPr>
          <w:fldChar w:fldCharType="end"/>
        </w:r>
      </w:hyperlink>
    </w:p>
    <w:p w14:paraId="23EE7CFD" w14:textId="29D1FAC6" w:rsidR="00446557" w:rsidRDefault="00877256">
      <w:pPr>
        <w:pStyle w:val="TOC2"/>
        <w:rPr>
          <w:rFonts w:asciiTheme="minorHAnsi" w:eastAsiaTheme="minorEastAsia" w:hAnsiTheme="minorHAnsi" w:cstheme="minorBidi"/>
          <w:noProof/>
          <w:sz w:val="21"/>
          <w:szCs w:val="22"/>
        </w:rPr>
      </w:pPr>
      <w:hyperlink w:anchor="_Toc104331379" w:history="1">
        <w:r w:rsidR="00446557" w:rsidRPr="0038794F">
          <w:rPr>
            <w:rStyle w:val="af0"/>
            <w:noProof/>
          </w:rPr>
          <w:t xml:space="preserve">4.3 </w:t>
        </w:r>
        <w:r w:rsidR="00446557" w:rsidRPr="0038794F">
          <w:rPr>
            <w:rStyle w:val="af0"/>
            <w:noProof/>
          </w:rPr>
          <w:t>数据库总体设计</w:t>
        </w:r>
        <w:r w:rsidR="00446557">
          <w:rPr>
            <w:noProof/>
            <w:webHidden/>
          </w:rPr>
          <w:tab/>
        </w:r>
        <w:r w:rsidR="00446557">
          <w:rPr>
            <w:noProof/>
            <w:webHidden/>
          </w:rPr>
          <w:fldChar w:fldCharType="begin"/>
        </w:r>
        <w:r w:rsidR="00446557">
          <w:rPr>
            <w:noProof/>
            <w:webHidden/>
          </w:rPr>
          <w:instrText xml:space="preserve"> PAGEREF _Toc104331379 \h </w:instrText>
        </w:r>
        <w:r w:rsidR="00446557">
          <w:rPr>
            <w:noProof/>
            <w:webHidden/>
          </w:rPr>
        </w:r>
        <w:r w:rsidR="00446557">
          <w:rPr>
            <w:noProof/>
            <w:webHidden/>
          </w:rPr>
          <w:fldChar w:fldCharType="separate"/>
        </w:r>
        <w:r w:rsidR="00446557">
          <w:rPr>
            <w:noProof/>
            <w:webHidden/>
          </w:rPr>
          <w:t>28</w:t>
        </w:r>
        <w:r w:rsidR="00446557">
          <w:rPr>
            <w:noProof/>
            <w:webHidden/>
          </w:rPr>
          <w:fldChar w:fldCharType="end"/>
        </w:r>
      </w:hyperlink>
    </w:p>
    <w:p w14:paraId="0F3DC50A" w14:textId="56182084" w:rsidR="00446557" w:rsidRDefault="00877256">
      <w:pPr>
        <w:pStyle w:val="TOC3"/>
        <w:rPr>
          <w:rFonts w:asciiTheme="minorHAnsi" w:eastAsiaTheme="minorEastAsia" w:hAnsiTheme="minorHAnsi" w:cstheme="minorBidi"/>
          <w:noProof/>
          <w:sz w:val="21"/>
          <w:szCs w:val="22"/>
        </w:rPr>
      </w:pPr>
      <w:hyperlink w:anchor="_Toc104331380" w:history="1">
        <w:r w:rsidR="00446557" w:rsidRPr="0038794F">
          <w:rPr>
            <w:rStyle w:val="af0"/>
            <w:noProof/>
          </w:rPr>
          <w:t xml:space="preserve">4.3.1 </w:t>
        </w:r>
        <w:r w:rsidR="00446557" w:rsidRPr="0038794F">
          <w:rPr>
            <w:rStyle w:val="af0"/>
            <w:noProof/>
          </w:rPr>
          <w:t>系统</w:t>
        </w:r>
        <w:r w:rsidR="00446557" w:rsidRPr="0038794F">
          <w:rPr>
            <w:rStyle w:val="af0"/>
            <w:noProof/>
          </w:rPr>
          <w:t>E-R</w:t>
        </w:r>
        <w:r w:rsidR="00446557" w:rsidRPr="0038794F">
          <w:rPr>
            <w:rStyle w:val="af0"/>
            <w:noProof/>
          </w:rPr>
          <w:t>模型</w:t>
        </w:r>
        <w:r w:rsidR="00446557">
          <w:rPr>
            <w:noProof/>
            <w:webHidden/>
          </w:rPr>
          <w:tab/>
        </w:r>
        <w:r w:rsidR="00446557">
          <w:rPr>
            <w:noProof/>
            <w:webHidden/>
          </w:rPr>
          <w:fldChar w:fldCharType="begin"/>
        </w:r>
        <w:r w:rsidR="00446557">
          <w:rPr>
            <w:noProof/>
            <w:webHidden/>
          </w:rPr>
          <w:instrText xml:space="preserve"> PAGEREF _Toc104331380 \h </w:instrText>
        </w:r>
        <w:r w:rsidR="00446557">
          <w:rPr>
            <w:noProof/>
            <w:webHidden/>
          </w:rPr>
        </w:r>
        <w:r w:rsidR="00446557">
          <w:rPr>
            <w:noProof/>
            <w:webHidden/>
          </w:rPr>
          <w:fldChar w:fldCharType="separate"/>
        </w:r>
        <w:r w:rsidR="00446557">
          <w:rPr>
            <w:noProof/>
            <w:webHidden/>
          </w:rPr>
          <w:t>28</w:t>
        </w:r>
        <w:r w:rsidR="00446557">
          <w:rPr>
            <w:noProof/>
            <w:webHidden/>
          </w:rPr>
          <w:fldChar w:fldCharType="end"/>
        </w:r>
      </w:hyperlink>
    </w:p>
    <w:p w14:paraId="4FBCBCEA" w14:textId="45821496" w:rsidR="00446557" w:rsidRDefault="00877256">
      <w:pPr>
        <w:pStyle w:val="TOC3"/>
        <w:rPr>
          <w:rFonts w:asciiTheme="minorHAnsi" w:eastAsiaTheme="minorEastAsia" w:hAnsiTheme="minorHAnsi" w:cstheme="minorBidi"/>
          <w:noProof/>
          <w:sz w:val="21"/>
          <w:szCs w:val="22"/>
        </w:rPr>
      </w:pPr>
      <w:hyperlink w:anchor="_Toc104331381" w:history="1">
        <w:r w:rsidR="00446557" w:rsidRPr="0038794F">
          <w:rPr>
            <w:rStyle w:val="af0"/>
            <w:noProof/>
          </w:rPr>
          <w:t xml:space="preserve">4.3.2 </w:t>
        </w:r>
        <w:r w:rsidR="00446557" w:rsidRPr="0038794F">
          <w:rPr>
            <w:rStyle w:val="af0"/>
            <w:noProof/>
          </w:rPr>
          <w:t>数据实体模型</w:t>
        </w:r>
        <w:r w:rsidR="00446557">
          <w:rPr>
            <w:noProof/>
            <w:webHidden/>
          </w:rPr>
          <w:tab/>
        </w:r>
        <w:r w:rsidR="00446557">
          <w:rPr>
            <w:noProof/>
            <w:webHidden/>
          </w:rPr>
          <w:fldChar w:fldCharType="begin"/>
        </w:r>
        <w:r w:rsidR="00446557">
          <w:rPr>
            <w:noProof/>
            <w:webHidden/>
          </w:rPr>
          <w:instrText xml:space="preserve"> PAGEREF _Toc104331381 \h </w:instrText>
        </w:r>
        <w:r w:rsidR="00446557">
          <w:rPr>
            <w:noProof/>
            <w:webHidden/>
          </w:rPr>
        </w:r>
        <w:r w:rsidR="00446557">
          <w:rPr>
            <w:noProof/>
            <w:webHidden/>
          </w:rPr>
          <w:fldChar w:fldCharType="separate"/>
        </w:r>
        <w:r w:rsidR="00446557">
          <w:rPr>
            <w:noProof/>
            <w:webHidden/>
          </w:rPr>
          <w:t>29</w:t>
        </w:r>
        <w:r w:rsidR="00446557">
          <w:rPr>
            <w:noProof/>
            <w:webHidden/>
          </w:rPr>
          <w:fldChar w:fldCharType="end"/>
        </w:r>
      </w:hyperlink>
    </w:p>
    <w:p w14:paraId="16A84443" w14:textId="732355BC" w:rsidR="00446557" w:rsidRDefault="00877256">
      <w:pPr>
        <w:pStyle w:val="TOC2"/>
        <w:rPr>
          <w:rFonts w:asciiTheme="minorHAnsi" w:eastAsiaTheme="minorEastAsia" w:hAnsiTheme="minorHAnsi" w:cstheme="minorBidi"/>
          <w:noProof/>
          <w:sz w:val="21"/>
          <w:szCs w:val="22"/>
        </w:rPr>
      </w:pPr>
      <w:hyperlink w:anchor="_Toc104331382" w:history="1">
        <w:r w:rsidR="00446557" w:rsidRPr="0038794F">
          <w:rPr>
            <w:rStyle w:val="af0"/>
            <w:noProof/>
          </w:rPr>
          <w:t xml:space="preserve">4.4 </w:t>
        </w:r>
        <w:r w:rsidR="00446557" w:rsidRPr="0038794F">
          <w:rPr>
            <w:rStyle w:val="af0"/>
            <w:noProof/>
          </w:rPr>
          <w:t>本章小结</w:t>
        </w:r>
        <w:r w:rsidR="00446557">
          <w:rPr>
            <w:noProof/>
            <w:webHidden/>
          </w:rPr>
          <w:tab/>
        </w:r>
        <w:r w:rsidR="00446557">
          <w:rPr>
            <w:noProof/>
            <w:webHidden/>
          </w:rPr>
          <w:fldChar w:fldCharType="begin"/>
        </w:r>
        <w:r w:rsidR="00446557">
          <w:rPr>
            <w:noProof/>
            <w:webHidden/>
          </w:rPr>
          <w:instrText xml:space="preserve"> PAGEREF _Toc104331382 \h </w:instrText>
        </w:r>
        <w:r w:rsidR="00446557">
          <w:rPr>
            <w:noProof/>
            <w:webHidden/>
          </w:rPr>
        </w:r>
        <w:r w:rsidR="00446557">
          <w:rPr>
            <w:noProof/>
            <w:webHidden/>
          </w:rPr>
          <w:fldChar w:fldCharType="separate"/>
        </w:r>
        <w:r w:rsidR="00446557">
          <w:rPr>
            <w:noProof/>
            <w:webHidden/>
          </w:rPr>
          <w:t>36</w:t>
        </w:r>
        <w:r w:rsidR="00446557">
          <w:rPr>
            <w:noProof/>
            <w:webHidden/>
          </w:rPr>
          <w:fldChar w:fldCharType="end"/>
        </w:r>
      </w:hyperlink>
    </w:p>
    <w:p w14:paraId="504F7D5B" w14:textId="4A82FB95" w:rsidR="00446557" w:rsidRDefault="00877256">
      <w:pPr>
        <w:pStyle w:val="TOC1"/>
        <w:rPr>
          <w:rFonts w:asciiTheme="minorHAnsi" w:eastAsiaTheme="minorEastAsia" w:hAnsiTheme="minorHAnsi" w:cstheme="minorBidi"/>
          <w:noProof/>
          <w:sz w:val="21"/>
          <w:szCs w:val="22"/>
        </w:rPr>
      </w:pPr>
      <w:hyperlink w:anchor="_Toc104331383" w:history="1">
        <w:r w:rsidR="00446557" w:rsidRPr="0038794F">
          <w:rPr>
            <w:rStyle w:val="af0"/>
            <w:noProof/>
          </w:rPr>
          <w:t>第</w:t>
        </w:r>
        <w:r w:rsidR="00446557" w:rsidRPr="0038794F">
          <w:rPr>
            <w:rStyle w:val="af0"/>
            <w:noProof/>
          </w:rPr>
          <w:t>5</w:t>
        </w:r>
        <w:r w:rsidR="00446557" w:rsidRPr="0038794F">
          <w:rPr>
            <w:rStyle w:val="af0"/>
            <w:noProof/>
          </w:rPr>
          <w:t>章</w:t>
        </w:r>
        <w:r w:rsidR="00446557" w:rsidRPr="0038794F">
          <w:rPr>
            <w:rStyle w:val="af0"/>
            <w:noProof/>
          </w:rPr>
          <w:t xml:space="preserve"> </w:t>
        </w:r>
        <w:r w:rsidR="00446557" w:rsidRPr="0038794F">
          <w:rPr>
            <w:rStyle w:val="af0"/>
            <w:noProof/>
          </w:rPr>
          <w:t>系统详细设计</w:t>
        </w:r>
        <w:r w:rsidR="00446557">
          <w:rPr>
            <w:noProof/>
            <w:webHidden/>
          </w:rPr>
          <w:tab/>
        </w:r>
        <w:r w:rsidR="00446557">
          <w:rPr>
            <w:noProof/>
            <w:webHidden/>
          </w:rPr>
          <w:fldChar w:fldCharType="begin"/>
        </w:r>
        <w:r w:rsidR="00446557">
          <w:rPr>
            <w:noProof/>
            <w:webHidden/>
          </w:rPr>
          <w:instrText xml:space="preserve"> PAGEREF _Toc104331383 \h </w:instrText>
        </w:r>
        <w:r w:rsidR="00446557">
          <w:rPr>
            <w:noProof/>
            <w:webHidden/>
          </w:rPr>
        </w:r>
        <w:r w:rsidR="00446557">
          <w:rPr>
            <w:noProof/>
            <w:webHidden/>
          </w:rPr>
          <w:fldChar w:fldCharType="separate"/>
        </w:r>
        <w:r w:rsidR="00446557">
          <w:rPr>
            <w:noProof/>
            <w:webHidden/>
          </w:rPr>
          <w:t>37</w:t>
        </w:r>
        <w:r w:rsidR="00446557">
          <w:rPr>
            <w:noProof/>
            <w:webHidden/>
          </w:rPr>
          <w:fldChar w:fldCharType="end"/>
        </w:r>
      </w:hyperlink>
    </w:p>
    <w:p w14:paraId="1488DCAF" w14:textId="58C8A055" w:rsidR="00446557" w:rsidRDefault="00877256">
      <w:pPr>
        <w:pStyle w:val="TOC2"/>
        <w:rPr>
          <w:rFonts w:asciiTheme="minorHAnsi" w:eastAsiaTheme="minorEastAsia" w:hAnsiTheme="minorHAnsi" w:cstheme="minorBidi"/>
          <w:noProof/>
          <w:sz w:val="21"/>
          <w:szCs w:val="22"/>
        </w:rPr>
      </w:pPr>
      <w:hyperlink w:anchor="_Toc104331384" w:history="1">
        <w:r w:rsidR="00446557" w:rsidRPr="0038794F">
          <w:rPr>
            <w:rStyle w:val="af0"/>
            <w:noProof/>
          </w:rPr>
          <w:t xml:space="preserve">5.1 </w:t>
        </w:r>
        <w:r w:rsidR="00446557" w:rsidRPr="0038794F">
          <w:rPr>
            <w:rStyle w:val="af0"/>
            <w:noProof/>
          </w:rPr>
          <w:t>系统的详细设计</w:t>
        </w:r>
        <w:r w:rsidR="00446557">
          <w:rPr>
            <w:noProof/>
            <w:webHidden/>
          </w:rPr>
          <w:tab/>
        </w:r>
        <w:r w:rsidR="00446557">
          <w:rPr>
            <w:noProof/>
            <w:webHidden/>
          </w:rPr>
          <w:fldChar w:fldCharType="begin"/>
        </w:r>
        <w:r w:rsidR="00446557">
          <w:rPr>
            <w:noProof/>
            <w:webHidden/>
          </w:rPr>
          <w:instrText xml:space="preserve"> PAGEREF _Toc104331384 \h </w:instrText>
        </w:r>
        <w:r w:rsidR="00446557">
          <w:rPr>
            <w:noProof/>
            <w:webHidden/>
          </w:rPr>
        </w:r>
        <w:r w:rsidR="00446557">
          <w:rPr>
            <w:noProof/>
            <w:webHidden/>
          </w:rPr>
          <w:fldChar w:fldCharType="separate"/>
        </w:r>
        <w:r w:rsidR="00446557">
          <w:rPr>
            <w:noProof/>
            <w:webHidden/>
          </w:rPr>
          <w:t>37</w:t>
        </w:r>
        <w:r w:rsidR="00446557">
          <w:rPr>
            <w:noProof/>
            <w:webHidden/>
          </w:rPr>
          <w:fldChar w:fldCharType="end"/>
        </w:r>
      </w:hyperlink>
    </w:p>
    <w:p w14:paraId="6186EA22" w14:textId="10C4F196" w:rsidR="00446557" w:rsidRDefault="00877256">
      <w:pPr>
        <w:pStyle w:val="TOC3"/>
        <w:rPr>
          <w:rFonts w:asciiTheme="minorHAnsi" w:eastAsiaTheme="minorEastAsia" w:hAnsiTheme="minorHAnsi" w:cstheme="minorBidi"/>
          <w:noProof/>
          <w:sz w:val="21"/>
          <w:szCs w:val="22"/>
        </w:rPr>
      </w:pPr>
      <w:hyperlink w:anchor="_Toc104331385" w:history="1">
        <w:r w:rsidR="00446557" w:rsidRPr="0038794F">
          <w:rPr>
            <w:rStyle w:val="af0"/>
            <w:noProof/>
          </w:rPr>
          <w:t xml:space="preserve">5.1.1 </w:t>
        </w:r>
        <w:r w:rsidR="00446557" w:rsidRPr="0038794F">
          <w:rPr>
            <w:rStyle w:val="af0"/>
            <w:noProof/>
          </w:rPr>
          <w:t>用户模块详细设计</w:t>
        </w:r>
        <w:r w:rsidR="00446557">
          <w:rPr>
            <w:noProof/>
            <w:webHidden/>
          </w:rPr>
          <w:tab/>
        </w:r>
        <w:r w:rsidR="00446557">
          <w:rPr>
            <w:noProof/>
            <w:webHidden/>
          </w:rPr>
          <w:fldChar w:fldCharType="begin"/>
        </w:r>
        <w:r w:rsidR="00446557">
          <w:rPr>
            <w:noProof/>
            <w:webHidden/>
          </w:rPr>
          <w:instrText xml:space="preserve"> PAGEREF _Toc104331385 \h </w:instrText>
        </w:r>
        <w:r w:rsidR="00446557">
          <w:rPr>
            <w:noProof/>
            <w:webHidden/>
          </w:rPr>
        </w:r>
        <w:r w:rsidR="00446557">
          <w:rPr>
            <w:noProof/>
            <w:webHidden/>
          </w:rPr>
          <w:fldChar w:fldCharType="separate"/>
        </w:r>
        <w:r w:rsidR="00446557">
          <w:rPr>
            <w:noProof/>
            <w:webHidden/>
          </w:rPr>
          <w:t>37</w:t>
        </w:r>
        <w:r w:rsidR="00446557">
          <w:rPr>
            <w:noProof/>
            <w:webHidden/>
          </w:rPr>
          <w:fldChar w:fldCharType="end"/>
        </w:r>
      </w:hyperlink>
    </w:p>
    <w:p w14:paraId="0FD0FBE9" w14:textId="7ACEE40B" w:rsidR="00446557" w:rsidRDefault="00877256">
      <w:pPr>
        <w:pStyle w:val="TOC3"/>
        <w:rPr>
          <w:rFonts w:asciiTheme="minorHAnsi" w:eastAsiaTheme="minorEastAsia" w:hAnsiTheme="minorHAnsi" w:cstheme="minorBidi"/>
          <w:noProof/>
          <w:sz w:val="21"/>
          <w:szCs w:val="22"/>
        </w:rPr>
      </w:pPr>
      <w:hyperlink w:anchor="_Toc104331386" w:history="1">
        <w:r w:rsidR="00446557" w:rsidRPr="0038794F">
          <w:rPr>
            <w:rStyle w:val="af0"/>
            <w:noProof/>
          </w:rPr>
          <w:t xml:space="preserve">5.1.2 </w:t>
        </w:r>
        <w:r w:rsidR="00446557" w:rsidRPr="0038794F">
          <w:rPr>
            <w:rStyle w:val="af0"/>
            <w:noProof/>
          </w:rPr>
          <w:t>管理员模块详细设计</w:t>
        </w:r>
        <w:r w:rsidR="00446557">
          <w:rPr>
            <w:noProof/>
            <w:webHidden/>
          </w:rPr>
          <w:tab/>
        </w:r>
        <w:r w:rsidR="00446557">
          <w:rPr>
            <w:noProof/>
            <w:webHidden/>
          </w:rPr>
          <w:fldChar w:fldCharType="begin"/>
        </w:r>
        <w:r w:rsidR="00446557">
          <w:rPr>
            <w:noProof/>
            <w:webHidden/>
          </w:rPr>
          <w:instrText xml:space="preserve"> PAGEREF _Toc104331386 \h </w:instrText>
        </w:r>
        <w:r w:rsidR="00446557">
          <w:rPr>
            <w:noProof/>
            <w:webHidden/>
          </w:rPr>
        </w:r>
        <w:r w:rsidR="00446557">
          <w:rPr>
            <w:noProof/>
            <w:webHidden/>
          </w:rPr>
          <w:fldChar w:fldCharType="separate"/>
        </w:r>
        <w:r w:rsidR="00446557">
          <w:rPr>
            <w:noProof/>
            <w:webHidden/>
          </w:rPr>
          <w:t>41</w:t>
        </w:r>
        <w:r w:rsidR="00446557">
          <w:rPr>
            <w:noProof/>
            <w:webHidden/>
          </w:rPr>
          <w:fldChar w:fldCharType="end"/>
        </w:r>
      </w:hyperlink>
    </w:p>
    <w:p w14:paraId="5F5CE027" w14:textId="044ACF24" w:rsidR="00446557" w:rsidRDefault="00877256">
      <w:pPr>
        <w:pStyle w:val="TOC2"/>
        <w:rPr>
          <w:rFonts w:asciiTheme="minorHAnsi" w:eastAsiaTheme="minorEastAsia" w:hAnsiTheme="minorHAnsi" w:cstheme="minorBidi"/>
          <w:noProof/>
          <w:sz w:val="21"/>
          <w:szCs w:val="22"/>
        </w:rPr>
      </w:pPr>
      <w:hyperlink w:anchor="_Toc104331387" w:history="1">
        <w:r w:rsidR="00446557" w:rsidRPr="0038794F">
          <w:rPr>
            <w:rStyle w:val="af0"/>
            <w:noProof/>
          </w:rPr>
          <w:t xml:space="preserve">5.2 </w:t>
        </w:r>
        <w:r w:rsidR="00446557" w:rsidRPr="0038794F">
          <w:rPr>
            <w:rStyle w:val="af0"/>
            <w:noProof/>
          </w:rPr>
          <w:t>系统数据库的详细设计</w:t>
        </w:r>
        <w:r w:rsidR="00446557">
          <w:rPr>
            <w:noProof/>
            <w:webHidden/>
          </w:rPr>
          <w:tab/>
        </w:r>
        <w:r w:rsidR="00446557">
          <w:rPr>
            <w:noProof/>
            <w:webHidden/>
          </w:rPr>
          <w:fldChar w:fldCharType="begin"/>
        </w:r>
        <w:r w:rsidR="00446557">
          <w:rPr>
            <w:noProof/>
            <w:webHidden/>
          </w:rPr>
          <w:instrText xml:space="preserve"> PAGEREF _Toc104331387 \h </w:instrText>
        </w:r>
        <w:r w:rsidR="00446557">
          <w:rPr>
            <w:noProof/>
            <w:webHidden/>
          </w:rPr>
        </w:r>
        <w:r w:rsidR="00446557">
          <w:rPr>
            <w:noProof/>
            <w:webHidden/>
          </w:rPr>
          <w:fldChar w:fldCharType="separate"/>
        </w:r>
        <w:r w:rsidR="00446557">
          <w:rPr>
            <w:noProof/>
            <w:webHidden/>
          </w:rPr>
          <w:t>49</w:t>
        </w:r>
        <w:r w:rsidR="00446557">
          <w:rPr>
            <w:noProof/>
            <w:webHidden/>
          </w:rPr>
          <w:fldChar w:fldCharType="end"/>
        </w:r>
      </w:hyperlink>
    </w:p>
    <w:p w14:paraId="09100F17" w14:textId="2CAC2F57" w:rsidR="00446557" w:rsidRDefault="00877256">
      <w:pPr>
        <w:pStyle w:val="TOC2"/>
        <w:rPr>
          <w:rFonts w:asciiTheme="minorHAnsi" w:eastAsiaTheme="minorEastAsia" w:hAnsiTheme="minorHAnsi" w:cstheme="minorBidi"/>
          <w:noProof/>
          <w:sz w:val="21"/>
          <w:szCs w:val="22"/>
        </w:rPr>
      </w:pPr>
      <w:hyperlink w:anchor="_Toc104331388" w:history="1">
        <w:r w:rsidR="00446557" w:rsidRPr="0038794F">
          <w:rPr>
            <w:rStyle w:val="af0"/>
            <w:noProof/>
          </w:rPr>
          <w:t>5.3</w:t>
        </w:r>
        <w:r w:rsidR="00446557" w:rsidRPr="0038794F">
          <w:rPr>
            <w:rStyle w:val="af0"/>
            <w:noProof/>
          </w:rPr>
          <w:t>本章小结</w:t>
        </w:r>
        <w:r w:rsidR="00446557">
          <w:rPr>
            <w:noProof/>
            <w:webHidden/>
          </w:rPr>
          <w:tab/>
        </w:r>
        <w:r w:rsidR="00446557">
          <w:rPr>
            <w:noProof/>
            <w:webHidden/>
          </w:rPr>
          <w:fldChar w:fldCharType="begin"/>
        </w:r>
        <w:r w:rsidR="00446557">
          <w:rPr>
            <w:noProof/>
            <w:webHidden/>
          </w:rPr>
          <w:instrText xml:space="preserve"> PAGEREF _Toc104331388 \h </w:instrText>
        </w:r>
        <w:r w:rsidR="00446557">
          <w:rPr>
            <w:noProof/>
            <w:webHidden/>
          </w:rPr>
        </w:r>
        <w:r w:rsidR="00446557">
          <w:rPr>
            <w:noProof/>
            <w:webHidden/>
          </w:rPr>
          <w:fldChar w:fldCharType="separate"/>
        </w:r>
        <w:r w:rsidR="00446557">
          <w:rPr>
            <w:noProof/>
            <w:webHidden/>
          </w:rPr>
          <w:t>53</w:t>
        </w:r>
        <w:r w:rsidR="00446557">
          <w:rPr>
            <w:noProof/>
            <w:webHidden/>
          </w:rPr>
          <w:fldChar w:fldCharType="end"/>
        </w:r>
      </w:hyperlink>
    </w:p>
    <w:p w14:paraId="481F8D71" w14:textId="6FF682ED" w:rsidR="00446557" w:rsidRDefault="00877256">
      <w:pPr>
        <w:pStyle w:val="TOC1"/>
        <w:rPr>
          <w:rFonts w:asciiTheme="minorHAnsi" w:eastAsiaTheme="minorEastAsia" w:hAnsiTheme="minorHAnsi" w:cstheme="minorBidi"/>
          <w:noProof/>
          <w:sz w:val="21"/>
          <w:szCs w:val="22"/>
        </w:rPr>
      </w:pPr>
      <w:hyperlink w:anchor="_Toc104331389" w:history="1">
        <w:r w:rsidR="00446557" w:rsidRPr="0038794F">
          <w:rPr>
            <w:rStyle w:val="af0"/>
            <w:noProof/>
          </w:rPr>
          <w:t>第</w:t>
        </w:r>
        <w:r w:rsidR="00446557" w:rsidRPr="0038794F">
          <w:rPr>
            <w:rStyle w:val="af0"/>
            <w:noProof/>
          </w:rPr>
          <w:t>6</w:t>
        </w:r>
        <w:r w:rsidR="00446557" w:rsidRPr="0038794F">
          <w:rPr>
            <w:rStyle w:val="af0"/>
            <w:noProof/>
          </w:rPr>
          <w:t>章</w:t>
        </w:r>
        <w:r w:rsidR="00446557" w:rsidRPr="0038794F">
          <w:rPr>
            <w:rStyle w:val="af0"/>
            <w:noProof/>
          </w:rPr>
          <w:t xml:space="preserve"> </w:t>
        </w:r>
        <w:r w:rsidR="00446557" w:rsidRPr="0038794F">
          <w:rPr>
            <w:rStyle w:val="af0"/>
            <w:noProof/>
          </w:rPr>
          <w:t>系统的实现与测试</w:t>
        </w:r>
        <w:r w:rsidR="00446557">
          <w:rPr>
            <w:noProof/>
            <w:webHidden/>
          </w:rPr>
          <w:tab/>
        </w:r>
        <w:r w:rsidR="00446557">
          <w:rPr>
            <w:noProof/>
            <w:webHidden/>
          </w:rPr>
          <w:fldChar w:fldCharType="begin"/>
        </w:r>
        <w:r w:rsidR="00446557">
          <w:rPr>
            <w:noProof/>
            <w:webHidden/>
          </w:rPr>
          <w:instrText xml:space="preserve"> PAGEREF _Toc104331389 \h </w:instrText>
        </w:r>
        <w:r w:rsidR="00446557">
          <w:rPr>
            <w:noProof/>
            <w:webHidden/>
          </w:rPr>
        </w:r>
        <w:r w:rsidR="00446557">
          <w:rPr>
            <w:noProof/>
            <w:webHidden/>
          </w:rPr>
          <w:fldChar w:fldCharType="separate"/>
        </w:r>
        <w:r w:rsidR="00446557">
          <w:rPr>
            <w:noProof/>
            <w:webHidden/>
          </w:rPr>
          <w:t>54</w:t>
        </w:r>
        <w:r w:rsidR="00446557">
          <w:rPr>
            <w:noProof/>
            <w:webHidden/>
          </w:rPr>
          <w:fldChar w:fldCharType="end"/>
        </w:r>
      </w:hyperlink>
    </w:p>
    <w:p w14:paraId="7D8208B4" w14:textId="4AF16F99" w:rsidR="00446557" w:rsidRDefault="00877256">
      <w:pPr>
        <w:pStyle w:val="TOC2"/>
        <w:rPr>
          <w:rFonts w:asciiTheme="minorHAnsi" w:eastAsiaTheme="minorEastAsia" w:hAnsiTheme="minorHAnsi" w:cstheme="minorBidi"/>
          <w:noProof/>
          <w:sz w:val="21"/>
          <w:szCs w:val="22"/>
        </w:rPr>
      </w:pPr>
      <w:hyperlink w:anchor="_Toc104331390" w:history="1">
        <w:r w:rsidR="00446557" w:rsidRPr="0038794F">
          <w:rPr>
            <w:rStyle w:val="af0"/>
            <w:noProof/>
          </w:rPr>
          <w:t xml:space="preserve">6.1 </w:t>
        </w:r>
        <w:r w:rsidR="00446557" w:rsidRPr="0038794F">
          <w:rPr>
            <w:rStyle w:val="af0"/>
            <w:noProof/>
          </w:rPr>
          <w:t>系统实现</w:t>
        </w:r>
        <w:r w:rsidR="00446557">
          <w:rPr>
            <w:noProof/>
            <w:webHidden/>
          </w:rPr>
          <w:tab/>
        </w:r>
        <w:r w:rsidR="00446557">
          <w:rPr>
            <w:noProof/>
            <w:webHidden/>
          </w:rPr>
          <w:fldChar w:fldCharType="begin"/>
        </w:r>
        <w:r w:rsidR="00446557">
          <w:rPr>
            <w:noProof/>
            <w:webHidden/>
          </w:rPr>
          <w:instrText xml:space="preserve"> PAGEREF _Toc104331390 \h </w:instrText>
        </w:r>
        <w:r w:rsidR="00446557">
          <w:rPr>
            <w:noProof/>
            <w:webHidden/>
          </w:rPr>
        </w:r>
        <w:r w:rsidR="00446557">
          <w:rPr>
            <w:noProof/>
            <w:webHidden/>
          </w:rPr>
          <w:fldChar w:fldCharType="separate"/>
        </w:r>
        <w:r w:rsidR="00446557">
          <w:rPr>
            <w:noProof/>
            <w:webHidden/>
          </w:rPr>
          <w:t>54</w:t>
        </w:r>
        <w:r w:rsidR="00446557">
          <w:rPr>
            <w:noProof/>
            <w:webHidden/>
          </w:rPr>
          <w:fldChar w:fldCharType="end"/>
        </w:r>
      </w:hyperlink>
    </w:p>
    <w:p w14:paraId="0094EDBC" w14:textId="77CAF764" w:rsidR="00446557" w:rsidRDefault="00877256">
      <w:pPr>
        <w:pStyle w:val="TOC3"/>
        <w:rPr>
          <w:rFonts w:asciiTheme="minorHAnsi" w:eastAsiaTheme="minorEastAsia" w:hAnsiTheme="minorHAnsi" w:cstheme="minorBidi"/>
          <w:noProof/>
          <w:sz w:val="21"/>
          <w:szCs w:val="22"/>
        </w:rPr>
      </w:pPr>
      <w:hyperlink w:anchor="_Toc104331391" w:history="1">
        <w:r w:rsidR="00446557" w:rsidRPr="0038794F">
          <w:rPr>
            <w:rStyle w:val="af0"/>
            <w:noProof/>
          </w:rPr>
          <w:t xml:space="preserve">6.1.1 </w:t>
        </w:r>
        <w:r w:rsidR="00446557" w:rsidRPr="0038794F">
          <w:rPr>
            <w:rStyle w:val="af0"/>
            <w:noProof/>
          </w:rPr>
          <w:t>用户模块</w:t>
        </w:r>
        <w:r w:rsidR="00446557">
          <w:rPr>
            <w:noProof/>
            <w:webHidden/>
          </w:rPr>
          <w:tab/>
        </w:r>
        <w:r w:rsidR="00446557">
          <w:rPr>
            <w:noProof/>
            <w:webHidden/>
          </w:rPr>
          <w:fldChar w:fldCharType="begin"/>
        </w:r>
        <w:r w:rsidR="00446557">
          <w:rPr>
            <w:noProof/>
            <w:webHidden/>
          </w:rPr>
          <w:instrText xml:space="preserve"> PAGEREF _Toc104331391 \h </w:instrText>
        </w:r>
        <w:r w:rsidR="00446557">
          <w:rPr>
            <w:noProof/>
            <w:webHidden/>
          </w:rPr>
        </w:r>
        <w:r w:rsidR="00446557">
          <w:rPr>
            <w:noProof/>
            <w:webHidden/>
          </w:rPr>
          <w:fldChar w:fldCharType="separate"/>
        </w:r>
        <w:r w:rsidR="00446557">
          <w:rPr>
            <w:noProof/>
            <w:webHidden/>
          </w:rPr>
          <w:t>54</w:t>
        </w:r>
        <w:r w:rsidR="00446557">
          <w:rPr>
            <w:noProof/>
            <w:webHidden/>
          </w:rPr>
          <w:fldChar w:fldCharType="end"/>
        </w:r>
      </w:hyperlink>
    </w:p>
    <w:p w14:paraId="6C710103" w14:textId="242FC9EB" w:rsidR="00446557" w:rsidRDefault="00877256">
      <w:pPr>
        <w:pStyle w:val="TOC3"/>
        <w:rPr>
          <w:rFonts w:asciiTheme="minorHAnsi" w:eastAsiaTheme="minorEastAsia" w:hAnsiTheme="minorHAnsi" w:cstheme="minorBidi"/>
          <w:noProof/>
          <w:sz w:val="21"/>
          <w:szCs w:val="22"/>
        </w:rPr>
      </w:pPr>
      <w:hyperlink w:anchor="_Toc104331392" w:history="1">
        <w:r w:rsidR="00446557" w:rsidRPr="0038794F">
          <w:rPr>
            <w:rStyle w:val="af0"/>
            <w:noProof/>
          </w:rPr>
          <w:t xml:space="preserve">6.1.2 </w:t>
        </w:r>
        <w:r w:rsidR="00446557" w:rsidRPr="0038794F">
          <w:rPr>
            <w:rStyle w:val="af0"/>
            <w:noProof/>
          </w:rPr>
          <w:t>管理员模块</w:t>
        </w:r>
        <w:r w:rsidR="00446557">
          <w:rPr>
            <w:noProof/>
            <w:webHidden/>
          </w:rPr>
          <w:tab/>
        </w:r>
        <w:r w:rsidR="00446557">
          <w:rPr>
            <w:noProof/>
            <w:webHidden/>
          </w:rPr>
          <w:fldChar w:fldCharType="begin"/>
        </w:r>
        <w:r w:rsidR="00446557">
          <w:rPr>
            <w:noProof/>
            <w:webHidden/>
          </w:rPr>
          <w:instrText xml:space="preserve"> PAGEREF _Toc104331392 \h </w:instrText>
        </w:r>
        <w:r w:rsidR="00446557">
          <w:rPr>
            <w:noProof/>
            <w:webHidden/>
          </w:rPr>
        </w:r>
        <w:r w:rsidR="00446557">
          <w:rPr>
            <w:noProof/>
            <w:webHidden/>
          </w:rPr>
          <w:fldChar w:fldCharType="separate"/>
        </w:r>
        <w:r w:rsidR="00446557">
          <w:rPr>
            <w:noProof/>
            <w:webHidden/>
          </w:rPr>
          <w:t>58</w:t>
        </w:r>
        <w:r w:rsidR="00446557">
          <w:rPr>
            <w:noProof/>
            <w:webHidden/>
          </w:rPr>
          <w:fldChar w:fldCharType="end"/>
        </w:r>
      </w:hyperlink>
    </w:p>
    <w:p w14:paraId="4640C760" w14:textId="6F696DDB" w:rsidR="00446557" w:rsidRDefault="00877256">
      <w:pPr>
        <w:pStyle w:val="TOC2"/>
        <w:rPr>
          <w:rFonts w:asciiTheme="minorHAnsi" w:eastAsiaTheme="minorEastAsia" w:hAnsiTheme="minorHAnsi" w:cstheme="minorBidi"/>
          <w:noProof/>
          <w:sz w:val="21"/>
          <w:szCs w:val="22"/>
        </w:rPr>
      </w:pPr>
      <w:hyperlink w:anchor="_Toc104331393" w:history="1">
        <w:r w:rsidR="00446557" w:rsidRPr="0038794F">
          <w:rPr>
            <w:rStyle w:val="af0"/>
            <w:noProof/>
          </w:rPr>
          <w:t xml:space="preserve">6.2 </w:t>
        </w:r>
        <w:r w:rsidR="00446557" w:rsidRPr="0038794F">
          <w:rPr>
            <w:rStyle w:val="af0"/>
            <w:noProof/>
          </w:rPr>
          <w:t>系统测试</w:t>
        </w:r>
        <w:r w:rsidR="00446557">
          <w:rPr>
            <w:noProof/>
            <w:webHidden/>
          </w:rPr>
          <w:tab/>
        </w:r>
        <w:r w:rsidR="00446557">
          <w:rPr>
            <w:noProof/>
            <w:webHidden/>
          </w:rPr>
          <w:fldChar w:fldCharType="begin"/>
        </w:r>
        <w:r w:rsidR="00446557">
          <w:rPr>
            <w:noProof/>
            <w:webHidden/>
          </w:rPr>
          <w:instrText xml:space="preserve"> PAGEREF _Toc104331393 \h </w:instrText>
        </w:r>
        <w:r w:rsidR="00446557">
          <w:rPr>
            <w:noProof/>
            <w:webHidden/>
          </w:rPr>
        </w:r>
        <w:r w:rsidR="00446557">
          <w:rPr>
            <w:noProof/>
            <w:webHidden/>
          </w:rPr>
          <w:fldChar w:fldCharType="separate"/>
        </w:r>
        <w:r w:rsidR="00446557">
          <w:rPr>
            <w:noProof/>
            <w:webHidden/>
          </w:rPr>
          <w:t>62</w:t>
        </w:r>
        <w:r w:rsidR="00446557">
          <w:rPr>
            <w:noProof/>
            <w:webHidden/>
          </w:rPr>
          <w:fldChar w:fldCharType="end"/>
        </w:r>
      </w:hyperlink>
    </w:p>
    <w:p w14:paraId="3E2D99D9" w14:textId="08597149" w:rsidR="00446557" w:rsidRDefault="00877256">
      <w:pPr>
        <w:pStyle w:val="TOC3"/>
        <w:rPr>
          <w:rFonts w:asciiTheme="minorHAnsi" w:eastAsiaTheme="minorEastAsia" w:hAnsiTheme="minorHAnsi" w:cstheme="minorBidi"/>
          <w:noProof/>
          <w:sz w:val="21"/>
          <w:szCs w:val="22"/>
        </w:rPr>
      </w:pPr>
      <w:hyperlink w:anchor="_Toc104331394" w:history="1">
        <w:r w:rsidR="00446557" w:rsidRPr="0038794F">
          <w:rPr>
            <w:rStyle w:val="af0"/>
            <w:noProof/>
          </w:rPr>
          <w:t xml:space="preserve">6.2.1 </w:t>
        </w:r>
        <w:r w:rsidR="00446557" w:rsidRPr="0038794F">
          <w:rPr>
            <w:rStyle w:val="af0"/>
            <w:noProof/>
          </w:rPr>
          <w:t>软件测试的方法</w:t>
        </w:r>
        <w:r w:rsidR="00446557">
          <w:rPr>
            <w:noProof/>
            <w:webHidden/>
          </w:rPr>
          <w:tab/>
        </w:r>
        <w:r w:rsidR="00446557">
          <w:rPr>
            <w:noProof/>
            <w:webHidden/>
          </w:rPr>
          <w:fldChar w:fldCharType="begin"/>
        </w:r>
        <w:r w:rsidR="00446557">
          <w:rPr>
            <w:noProof/>
            <w:webHidden/>
          </w:rPr>
          <w:instrText xml:space="preserve"> PAGEREF _Toc104331394 \h </w:instrText>
        </w:r>
        <w:r w:rsidR="00446557">
          <w:rPr>
            <w:noProof/>
            <w:webHidden/>
          </w:rPr>
        </w:r>
        <w:r w:rsidR="00446557">
          <w:rPr>
            <w:noProof/>
            <w:webHidden/>
          </w:rPr>
          <w:fldChar w:fldCharType="separate"/>
        </w:r>
        <w:r w:rsidR="00446557">
          <w:rPr>
            <w:noProof/>
            <w:webHidden/>
          </w:rPr>
          <w:t>62</w:t>
        </w:r>
        <w:r w:rsidR="00446557">
          <w:rPr>
            <w:noProof/>
            <w:webHidden/>
          </w:rPr>
          <w:fldChar w:fldCharType="end"/>
        </w:r>
      </w:hyperlink>
    </w:p>
    <w:p w14:paraId="7673E9DA" w14:textId="00276F20" w:rsidR="00446557" w:rsidRDefault="00877256">
      <w:pPr>
        <w:pStyle w:val="TOC3"/>
        <w:rPr>
          <w:rFonts w:asciiTheme="minorHAnsi" w:eastAsiaTheme="minorEastAsia" w:hAnsiTheme="minorHAnsi" w:cstheme="minorBidi"/>
          <w:noProof/>
          <w:sz w:val="21"/>
          <w:szCs w:val="22"/>
        </w:rPr>
      </w:pPr>
      <w:hyperlink w:anchor="_Toc104331395" w:history="1">
        <w:r w:rsidR="00446557" w:rsidRPr="0038794F">
          <w:rPr>
            <w:rStyle w:val="af0"/>
            <w:noProof/>
          </w:rPr>
          <w:t xml:space="preserve">6.2.2 </w:t>
        </w:r>
        <w:r w:rsidR="00446557" w:rsidRPr="0038794F">
          <w:rPr>
            <w:rStyle w:val="af0"/>
            <w:noProof/>
          </w:rPr>
          <w:t>软件测试的主要用例</w:t>
        </w:r>
        <w:r w:rsidR="00446557">
          <w:rPr>
            <w:noProof/>
            <w:webHidden/>
          </w:rPr>
          <w:tab/>
        </w:r>
        <w:r w:rsidR="00446557">
          <w:rPr>
            <w:noProof/>
            <w:webHidden/>
          </w:rPr>
          <w:fldChar w:fldCharType="begin"/>
        </w:r>
        <w:r w:rsidR="00446557">
          <w:rPr>
            <w:noProof/>
            <w:webHidden/>
          </w:rPr>
          <w:instrText xml:space="preserve"> PAGEREF _Toc104331395 \h </w:instrText>
        </w:r>
        <w:r w:rsidR="00446557">
          <w:rPr>
            <w:noProof/>
            <w:webHidden/>
          </w:rPr>
        </w:r>
        <w:r w:rsidR="00446557">
          <w:rPr>
            <w:noProof/>
            <w:webHidden/>
          </w:rPr>
          <w:fldChar w:fldCharType="separate"/>
        </w:r>
        <w:r w:rsidR="00446557">
          <w:rPr>
            <w:noProof/>
            <w:webHidden/>
          </w:rPr>
          <w:t>63</w:t>
        </w:r>
        <w:r w:rsidR="00446557">
          <w:rPr>
            <w:noProof/>
            <w:webHidden/>
          </w:rPr>
          <w:fldChar w:fldCharType="end"/>
        </w:r>
      </w:hyperlink>
    </w:p>
    <w:p w14:paraId="57DF5019" w14:textId="036BE26F" w:rsidR="00446557" w:rsidRDefault="00877256">
      <w:pPr>
        <w:pStyle w:val="TOC2"/>
        <w:rPr>
          <w:rFonts w:asciiTheme="minorHAnsi" w:eastAsiaTheme="minorEastAsia" w:hAnsiTheme="minorHAnsi" w:cstheme="minorBidi"/>
          <w:noProof/>
          <w:sz w:val="21"/>
          <w:szCs w:val="22"/>
        </w:rPr>
      </w:pPr>
      <w:hyperlink w:anchor="_Toc104331396" w:history="1">
        <w:r w:rsidR="00446557" w:rsidRPr="0038794F">
          <w:rPr>
            <w:rStyle w:val="af0"/>
            <w:noProof/>
          </w:rPr>
          <w:t xml:space="preserve">6.3 </w:t>
        </w:r>
        <w:r w:rsidR="00446557" w:rsidRPr="0038794F">
          <w:rPr>
            <w:rStyle w:val="af0"/>
            <w:noProof/>
          </w:rPr>
          <w:t>本章小结</w:t>
        </w:r>
        <w:r w:rsidR="00446557">
          <w:rPr>
            <w:noProof/>
            <w:webHidden/>
          </w:rPr>
          <w:tab/>
        </w:r>
        <w:r w:rsidR="00446557">
          <w:rPr>
            <w:noProof/>
            <w:webHidden/>
          </w:rPr>
          <w:fldChar w:fldCharType="begin"/>
        </w:r>
        <w:r w:rsidR="00446557">
          <w:rPr>
            <w:noProof/>
            <w:webHidden/>
          </w:rPr>
          <w:instrText xml:space="preserve"> PAGEREF _Toc104331396 \h </w:instrText>
        </w:r>
        <w:r w:rsidR="00446557">
          <w:rPr>
            <w:noProof/>
            <w:webHidden/>
          </w:rPr>
        </w:r>
        <w:r w:rsidR="00446557">
          <w:rPr>
            <w:noProof/>
            <w:webHidden/>
          </w:rPr>
          <w:fldChar w:fldCharType="separate"/>
        </w:r>
        <w:r w:rsidR="00446557">
          <w:rPr>
            <w:noProof/>
            <w:webHidden/>
          </w:rPr>
          <w:t>64</w:t>
        </w:r>
        <w:r w:rsidR="00446557">
          <w:rPr>
            <w:noProof/>
            <w:webHidden/>
          </w:rPr>
          <w:fldChar w:fldCharType="end"/>
        </w:r>
      </w:hyperlink>
    </w:p>
    <w:p w14:paraId="2D10AB52" w14:textId="0E5303F1" w:rsidR="00446557" w:rsidRDefault="00877256">
      <w:pPr>
        <w:pStyle w:val="TOC1"/>
        <w:rPr>
          <w:rFonts w:asciiTheme="minorHAnsi" w:eastAsiaTheme="minorEastAsia" w:hAnsiTheme="minorHAnsi" w:cstheme="minorBidi"/>
          <w:noProof/>
          <w:sz w:val="21"/>
          <w:szCs w:val="22"/>
        </w:rPr>
      </w:pPr>
      <w:hyperlink w:anchor="_Toc104331397" w:history="1">
        <w:r w:rsidR="00446557" w:rsidRPr="0038794F">
          <w:rPr>
            <w:rStyle w:val="af0"/>
            <w:noProof/>
          </w:rPr>
          <w:t>结论</w:t>
        </w:r>
        <w:r w:rsidR="00446557">
          <w:rPr>
            <w:noProof/>
            <w:webHidden/>
          </w:rPr>
          <w:tab/>
        </w:r>
        <w:r w:rsidR="00446557">
          <w:rPr>
            <w:noProof/>
            <w:webHidden/>
          </w:rPr>
          <w:fldChar w:fldCharType="begin"/>
        </w:r>
        <w:r w:rsidR="00446557">
          <w:rPr>
            <w:noProof/>
            <w:webHidden/>
          </w:rPr>
          <w:instrText xml:space="preserve"> PAGEREF _Toc104331397 \h </w:instrText>
        </w:r>
        <w:r w:rsidR="00446557">
          <w:rPr>
            <w:noProof/>
            <w:webHidden/>
          </w:rPr>
        </w:r>
        <w:r w:rsidR="00446557">
          <w:rPr>
            <w:noProof/>
            <w:webHidden/>
          </w:rPr>
          <w:fldChar w:fldCharType="separate"/>
        </w:r>
        <w:r w:rsidR="00446557">
          <w:rPr>
            <w:noProof/>
            <w:webHidden/>
          </w:rPr>
          <w:t>65</w:t>
        </w:r>
        <w:r w:rsidR="00446557">
          <w:rPr>
            <w:noProof/>
            <w:webHidden/>
          </w:rPr>
          <w:fldChar w:fldCharType="end"/>
        </w:r>
      </w:hyperlink>
    </w:p>
    <w:p w14:paraId="63A68399" w14:textId="77777777" w:rsidR="00816BB3" w:rsidRDefault="00816BB3" w:rsidP="00816BB3">
      <w:pPr>
        <w:pStyle w:val="TOC1"/>
        <w:rPr>
          <w:rFonts w:asciiTheme="minorHAnsi" w:eastAsiaTheme="minorEastAsia" w:hAnsiTheme="minorHAnsi" w:cstheme="minorBidi"/>
          <w:noProof/>
          <w:sz w:val="21"/>
          <w:szCs w:val="22"/>
        </w:rPr>
      </w:pPr>
      <w:hyperlink w:anchor="_Toc104331399" w:history="1">
        <w:r w:rsidRPr="0038794F">
          <w:rPr>
            <w:rStyle w:val="af0"/>
            <w:noProof/>
          </w:rPr>
          <w:t>参考文献</w:t>
        </w:r>
        <w:r>
          <w:rPr>
            <w:noProof/>
            <w:webHidden/>
          </w:rPr>
          <w:tab/>
        </w:r>
        <w:r>
          <w:rPr>
            <w:noProof/>
            <w:webHidden/>
          </w:rPr>
          <w:fldChar w:fldCharType="begin"/>
        </w:r>
        <w:r>
          <w:rPr>
            <w:noProof/>
            <w:webHidden/>
          </w:rPr>
          <w:instrText xml:space="preserve"> PAGEREF _Toc104331399 \h </w:instrText>
        </w:r>
        <w:r>
          <w:rPr>
            <w:noProof/>
            <w:webHidden/>
          </w:rPr>
        </w:r>
        <w:r>
          <w:rPr>
            <w:noProof/>
            <w:webHidden/>
          </w:rPr>
          <w:fldChar w:fldCharType="separate"/>
        </w:r>
        <w:r>
          <w:rPr>
            <w:noProof/>
            <w:webHidden/>
          </w:rPr>
          <w:t>67</w:t>
        </w:r>
        <w:r>
          <w:rPr>
            <w:noProof/>
            <w:webHidden/>
          </w:rPr>
          <w:fldChar w:fldCharType="end"/>
        </w:r>
      </w:hyperlink>
    </w:p>
    <w:p w14:paraId="7180A6AB" w14:textId="762CD716" w:rsidR="00446557" w:rsidRDefault="00877256">
      <w:pPr>
        <w:pStyle w:val="TOC1"/>
        <w:rPr>
          <w:rFonts w:asciiTheme="minorHAnsi" w:eastAsiaTheme="minorEastAsia" w:hAnsiTheme="minorHAnsi" w:cstheme="minorBidi"/>
          <w:noProof/>
          <w:sz w:val="21"/>
          <w:szCs w:val="22"/>
        </w:rPr>
      </w:pPr>
      <w:hyperlink w:anchor="_Toc104331399" w:history="1">
        <w:r w:rsidR="00816BB3">
          <w:rPr>
            <w:rStyle w:val="af0"/>
            <w:rFonts w:hint="eastAsia"/>
            <w:noProof/>
          </w:rPr>
          <w:t>致谢</w:t>
        </w:r>
        <w:r w:rsidR="00446557">
          <w:rPr>
            <w:noProof/>
            <w:webHidden/>
          </w:rPr>
          <w:tab/>
        </w:r>
        <w:r w:rsidR="00816BB3">
          <w:rPr>
            <w:noProof/>
            <w:webHidden/>
          </w:rPr>
          <w:t>68</w:t>
        </w:r>
      </w:hyperlink>
    </w:p>
    <w:p w14:paraId="68603E85" w14:textId="2E9CAD6A" w:rsidR="006B08A1" w:rsidRPr="0012658C" w:rsidRDefault="006B08A1">
      <w:pPr>
        <w:sectPr w:rsidR="006B08A1" w:rsidRPr="0012658C">
          <w:footerReference w:type="even" r:id="rId13"/>
          <w:footerReference w:type="default" r:id="rId14"/>
          <w:endnotePr>
            <w:numFmt w:val="decimal"/>
          </w:endnotePr>
          <w:pgSz w:w="10319" w:h="14578"/>
          <w:pgMar w:top="1418" w:right="1134" w:bottom="1134" w:left="1418" w:header="851" w:footer="992" w:gutter="0"/>
          <w:pgNumType w:fmt="upperRoman"/>
          <w:cols w:space="720"/>
          <w:docGrid w:linePitch="360" w:charSpace="1861"/>
        </w:sectPr>
      </w:pPr>
      <w:r w:rsidRPr="0012658C">
        <w:fldChar w:fldCharType="end"/>
      </w:r>
    </w:p>
    <w:p w14:paraId="4F4B6B3A" w14:textId="77777777" w:rsidR="00C00538" w:rsidRPr="0012658C" w:rsidRDefault="00C00538" w:rsidP="00C00538">
      <w:pPr>
        <w:pStyle w:val="1"/>
      </w:pPr>
      <w:bookmarkStart w:id="3" w:name="_Ref7962193"/>
      <w:bookmarkStart w:id="4" w:name="_Toc8028254"/>
      <w:bookmarkStart w:id="5" w:name="_Toc104331348"/>
      <w:r w:rsidRPr="0012658C">
        <w:lastRenderedPageBreak/>
        <w:t>绪论</w:t>
      </w:r>
      <w:bookmarkEnd w:id="3"/>
      <w:bookmarkEnd w:id="4"/>
      <w:bookmarkEnd w:id="5"/>
    </w:p>
    <w:p w14:paraId="1B5D7407" w14:textId="77777777" w:rsidR="00C00538" w:rsidRPr="00FC1DE5" w:rsidRDefault="00C00538" w:rsidP="00C00538">
      <w:pPr>
        <w:pStyle w:val="2"/>
        <w:rPr>
          <w:sz w:val="28"/>
          <w:szCs w:val="28"/>
        </w:rPr>
      </w:pPr>
      <w:bookmarkStart w:id="6" w:name="_Toc8028255"/>
      <w:bookmarkStart w:id="7" w:name="_Toc104331349"/>
      <w:r w:rsidRPr="00FC1DE5">
        <w:rPr>
          <w:sz w:val="28"/>
          <w:szCs w:val="28"/>
        </w:rPr>
        <w:t>课题背景</w:t>
      </w:r>
      <w:bookmarkEnd w:id="6"/>
      <w:bookmarkEnd w:id="7"/>
    </w:p>
    <w:p w14:paraId="74E2D05C" w14:textId="25264D1B" w:rsidR="00306D09" w:rsidRDefault="00306D09" w:rsidP="00306D09">
      <w:pPr>
        <w:ind w:firstLineChars="200" w:firstLine="480"/>
      </w:pPr>
      <w:r w:rsidRPr="00306D09">
        <w:rPr>
          <w:rFonts w:hint="eastAsia"/>
        </w:rPr>
        <w:t>无论是</w:t>
      </w:r>
      <w:r w:rsidR="00314B43">
        <w:rPr>
          <w:rFonts w:hint="eastAsia"/>
        </w:rPr>
        <w:t>大型</w:t>
      </w:r>
      <w:r w:rsidR="00B01F2E">
        <w:rPr>
          <w:rFonts w:hint="eastAsia"/>
        </w:rPr>
        <w:t>服装商城</w:t>
      </w:r>
      <w:r w:rsidR="00314B43">
        <w:rPr>
          <w:rFonts w:hint="eastAsia"/>
        </w:rPr>
        <w:t>还是小型的都担负着传播的重要途经</w:t>
      </w:r>
      <w:r w:rsidRPr="00306D09">
        <w:rPr>
          <w:rFonts w:hint="eastAsia"/>
        </w:rPr>
        <w:t>，其</w:t>
      </w:r>
      <w:r w:rsidR="00B01F2E">
        <w:rPr>
          <w:rFonts w:hint="eastAsia"/>
        </w:rPr>
        <w:t>服装</w:t>
      </w:r>
      <w:r w:rsidRPr="00306D09">
        <w:rPr>
          <w:rFonts w:hint="eastAsia"/>
        </w:rPr>
        <w:t>直接影响着</w:t>
      </w:r>
      <w:r w:rsidR="00B276E4">
        <w:rPr>
          <w:rFonts w:hint="eastAsia"/>
        </w:rPr>
        <w:t>用户</w:t>
      </w:r>
      <w:r w:rsidRPr="00306D09">
        <w:rPr>
          <w:rFonts w:hint="eastAsia"/>
        </w:rPr>
        <w:t>的健康与</w:t>
      </w:r>
      <w:r w:rsidR="00314B43">
        <w:rPr>
          <w:rFonts w:hint="eastAsia"/>
        </w:rPr>
        <w:t>心理</w:t>
      </w:r>
      <w:r w:rsidRPr="00306D09">
        <w:rPr>
          <w:rFonts w:hint="eastAsia"/>
        </w:rPr>
        <w:t>。随着计算机网络的快速开展和管理信息系统的普及，</w:t>
      </w:r>
      <w:r w:rsidR="00B276E4">
        <w:rPr>
          <w:rFonts w:hint="eastAsia"/>
        </w:rPr>
        <w:t>基于</w:t>
      </w:r>
      <w:proofErr w:type="spellStart"/>
      <w:r w:rsidR="00B276E4">
        <w:rPr>
          <w:rFonts w:hint="eastAsia"/>
        </w:rPr>
        <w:t>SpringBoot</w:t>
      </w:r>
      <w:proofErr w:type="spellEnd"/>
      <w:r w:rsidR="00B276E4">
        <w:rPr>
          <w:rFonts w:hint="eastAsia"/>
        </w:rPr>
        <w:t>的</w:t>
      </w:r>
      <w:r w:rsidR="00B01F2E">
        <w:rPr>
          <w:rFonts w:hint="eastAsia"/>
        </w:rPr>
        <w:t>服装商城</w:t>
      </w:r>
      <w:r w:rsidRPr="00306D09">
        <w:rPr>
          <w:rFonts w:hint="eastAsia"/>
        </w:rPr>
        <w:t>应为管理者、</w:t>
      </w:r>
      <w:r w:rsidR="00B276E4">
        <w:rPr>
          <w:rFonts w:hint="eastAsia"/>
        </w:rPr>
        <w:t>用户</w:t>
      </w:r>
      <w:r w:rsidRPr="00306D09">
        <w:rPr>
          <w:rFonts w:hint="eastAsia"/>
        </w:rPr>
        <w:t>之间架起了桥梁，管理人员登录该系统可以有效的监管，把关</w:t>
      </w:r>
      <w:r w:rsidR="00B01F2E">
        <w:rPr>
          <w:rFonts w:hint="eastAsia"/>
        </w:rPr>
        <w:t>服装</w:t>
      </w:r>
      <w:r w:rsidR="00314B43">
        <w:rPr>
          <w:rFonts w:hint="eastAsia"/>
        </w:rPr>
        <w:t>信息</w:t>
      </w:r>
      <w:r w:rsidRPr="00306D09">
        <w:rPr>
          <w:rFonts w:hint="eastAsia"/>
        </w:rPr>
        <w:t>的</w:t>
      </w:r>
      <w:r w:rsidR="00314B43">
        <w:rPr>
          <w:rFonts w:hint="eastAsia"/>
        </w:rPr>
        <w:t>版权与健康</w:t>
      </w:r>
      <w:r w:rsidRPr="00306D09">
        <w:rPr>
          <w:rFonts w:hint="eastAsia"/>
        </w:rPr>
        <w:t>，</w:t>
      </w:r>
      <w:r w:rsidR="00B276E4">
        <w:rPr>
          <w:rFonts w:hint="eastAsia"/>
        </w:rPr>
        <w:t>用户</w:t>
      </w:r>
      <w:r w:rsidRPr="00306D09">
        <w:rPr>
          <w:rFonts w:hint="eastAsia"/>
        </w:rPr>
        <w:t>登录该系统可随时了解</w:t>
      </w:r>
      <w:r w:rsidR="00B01F2E">
        <w:rPr>
          <w:rFonts w:hint="eastAsia"/>
        </w:rPr>
        <w:t>服装</w:t>
      </w:r>
      <w:r w:rsidR="00314B43">
        <w:rPr>
          <w:rFonts w:hint="eastAsia"/>
        </w:rPr>
        <w:t>的相关信息</w:t>
      </w:r>
      <w:r w:rsidRPr="00306D09">
        <w:rPr>
          <w:rFonts w:hint="eastAsia"/>
        </w:rPr>
        <w:t>。本文实行了基于</w:t>
      </w:r>
      <w:proofErr w:type="spellStart"/>
      <w:r w:rsidRPr="00306D09">
        <w:rPr>
          <w:rFonts w:hint="eastAsia"/>
        </w:rPr>
        <w:t>SpringBoot</w:t>
      </w:r>
      <w:proofErr w:type="spellEnd"/>
      <w:r w:rsidRPr="00306D09">
        <w:rPr>
          <w:rFonts w:hint="eastAsia"/>
        </w:rPr>
        <w:t>系统框架对</w:t>
      </w:r>
      <w:r w:rsidR="00B276E4">
        <w:rPr>
          <w:rFonts w:hint="eastAsia"/>
        </w:rPr>
        <w:t>基于</w:t>
      </w:r>
      <w:proofErr w:type="spellStart"/>
      <w:r w:rsidR="00B276E4">
        <w:rPr>
          <w:rFonts w:hint="eastAsia"/>
        </w:rPr>
        <w:t>SpringBoot</w:t>
      </w:r>
      <w:proofErr w:type="spellEnd"/>
      <w:r w:rsidR="00B276E4">
        <w:rPr>
          <w:rFonts w:hint="eastAsia"/>
        </w:rPr>
        <w:t>的</w:t>
      </w:r>
      <w:r w:rsidR="00B01F2E">
        <w:rPr>
          <w:rFonts w:hint="eastAsia"/>
        </w:rPr>
        <w:t>服装商城</w:t>
      </w:r>
      <w:r w:rsidRPr="00306D09">
        <w:rPr>
          <w:rFonts w:hint="eastAsia"/>
        </w:rPr>
        <w:t>的需求分析</w:t>
      </w:r>
      <w:r w:rsidRPr="00306D09">
        <w:rPr>
          <w:rFonts w:hint="eastAsia"/>
        </w:rPr>
        <w:t>,</w:t>
      </w:r>
      <w:r w:rsidRPr="00306D09">
        <w:rPr>
          <w:rFonts w:hint="eastAsia"/>
        </w:rPr>
        <w:t>经过技术的应用</w:t>
      </w:r>
      <w:r w:rsidRPr="00306D09">
        <w:rPr>
          <w:rFonts w:hint="eastAsia"/>
        </w:rPr>
        <w:t>,</w:t>
      </w:r>
      <w:r w:rsidRPr="00306D09">
        <w:rPr>
          <w:rFonts w:hint="eastAsia"/>
        </w:rPr>
        <w:t>本文所使用的</w:t>
      </w:r>
      <w:r w:rsidR="00B276E4">
        <w:rPr>
          <w:rFonts w:hint="eastAsia"/>
        </w:rPr>
        <w:t>基于</w:t>
      </w:r>
      <w:proofErr w:type="spellStart"/>
      <w:r w:rsidR="00B276E4">
        <w:rPr>
          <w:rFonts w:hint="eastAsia"/>
        </w:rPr>
        <w:t>SpringBoot</w:t>
      </w:r>
      <w:proofErr w:type="spellEnd"/>
      <w:r w:rsidR="00B276E4">
        <w:rPr>
          <w:rFonts w:hint="eastAsia"/>
        </w:rPr>
        <w:t>的</w:t>
      </w:r>
      <w:r w:rsidR="00B01F2E">
        <w:rPr>
          <w:rFonts w:hint="eastAsia"/>
        </w:rPr>
        <w:t>服装商城</w:t>
      </w:r>
      <w:r w:rsidRPr="00306D09">
        <w:rPr>
          <w:rFonts w:hint="eastAsia"/>
        </w:rPr>
        <w:t>具有较好的可配置性、安全性及可伸缩性</w:t>
      </w:r>
      <w:r w:rsidRPr="00306D09">
        <w:rPr>
          <w:rFonts w:hint="eastAsia"/>
        </w:rPr>
        <w:t>,</w:t>
      </w:r>
      <w:r w:rsidRPr="00306D09">
        <w:rPr>
          <w:rFonts w:hint="eastAsia"/>
        </w:rPr>
        <w:t>而且更为</w:t>
      </w:r>
      <w:r w:rsidR="00F662D9">
        <w:rPr>
          <w:rFonts w:hint="eastAsia"/>
        </w:rPr>
        <w:t>用户</w:t>
      </w:r>
      <w:r w:rsidRPr="00306D09">
        <w:rPr>
          <w:rFonts w:hint="eastAsia"/>
        </w:rPr>
        <w:t>及</w:t>
      </w:r>
      <w:r w:rsidR="00B276E4">
        <w:rPr>
          <w:rFonts w:hint="eastAsia"/>
        </w:rPr>
        <w:t>用户</w:t>
      </w:r>
      <w:r w:rsidRPr="00306D09">
        <w:rPr>
          <w:rFonts w:hint="eastAsia"/>
        </w:rPr>
        <w:t>提供便利，为管理者减轻大量工作量，服务品质、满意度得到提升。</w:t>
      </w:r>
    </w:p>
    <w:p w14:paraId="0256910F" w14:textId="77777777" w:rsidR="00C00538" w:rsidRPr="00FC1DE5" w:rsidRDefault="00C00538" w:rsidP="00C00538">
      <w:pPr>
        <w:pStyle w:val="2"/>
        <w:rPr>
          <w:sz w:val="28"/>
          <w:szCs w:val="28"/>
        </w:rPr>
      </w:pPr>
      <w:bookmarkStart w:id="8" w:name="_Toc104331350"/>
      <w:r w:rsidRPr="00FC1DE5">
        <w:rPr>
          <w:sz w:val="28"/>
          <w:szCs w:val="28"/>
        </w:rPr>
        <w:t>问题的提出</w:t>
      </w:r>
      <w:bookmarkEnd w:id="8"/>
    </w:p>
    <w:p w14:paraId="4E07A086" w14:textId="5B4C41CD" w:rsidR="00C00538" w:rsidRPr="0012658C" w:rsidRDefault="00AB6F4F" w:rsidP="00AB6F4F">
      <w:pPr>
        <w:ind w:firstLine="420"/>
      </w:pPr>
      <w:r w:rsidRPr="0012658C">
        <w:t>随着现今工作节奏的加快，</w:t>
      </w:r>
      <w:r w:rsidR="009A381F">
        <w:rPr>
          <w:rFonts w:hint="eastAsia"/>
        </w:rPr>
        <w:t>在线</w:t>
      </w:r>
      <w:r w:rsidR="00A43796">
        <w:rPr>
          <w:rFonts w:hint="eastAsia"/>
        </w:rPr>
        <w:t>服装商城</w:t>
      </w:r>
      <w:proofErr w:type="gramStart"/>
      <w:r w:rsidR="009A381F">
        <w:rPr>
          <w:rFonts w:hint="eastAsia"/>
        </w:rPr>
        <w:t>做为</w:t>
      </w:r>
      <w:proofErr w:type="gramEnd"/>
      <w:r w:rsidR="009A381F">
        <w:rPr>
          <w:rFonts w:hint="eastAsia"/>
        </w:rPr>
        <w:t>现代社会的必须产物。如何能够高效的展示</w:t>
      </w:r>
      <w:r w:rsidR="00B01F2E">
        <w:rPr>
          <w:rFonts w:hint="eastAsia"/>
        </w:rPr>
        <w:t>服装</w:t>
      </w:r>
      <w:r w:rsidR="009A381F">
        <w:rPr>
          <w:rFonts w:hint="eastAsia"/>
        </w:rPr>
        <w:t>并在实现多人多线程</w:t>
      </w:r>
      <w:r w:rsidR="00B01F2E">
        <w:rPr>
          <w:rFonts w:hint="eastAsia"/>
        </w:rPr>
        <w:t>服务</w:t>
      </w:r>
      <w:r w:rsidR="009A381F">
        <w:rPr>
          <w:rFonts w:hint="eastAsia"/>
        </w:rPr>
        <w:t>模式，这里就需要轻量级的开发</w:t>
      </w:r>
      <w:r w:rsidR="00314B43">
        <w:rPr>
          <w:rFonts w:hint="eastAsia"/>
        </w:rPr>
        <w:t>模式。满足用户能及时查看</w:t>
      </w:r>
      <w:r w:rsidR="00B01F2E">
        <w:rPr>
          <w:rFonts w:hint="eastAsia"/>
        </w:rPr>
        <w:t>服装</w:t>
      </w:r>
      <w:r w:rsidR="00314B43">
        <w:rPr>
          <w:rFonts w:hint="eastAsia"/>
        </w:rPr>
        <w:t>资源。并加入论坛沟通信息，在极少的时间对</w:t>
      </w:r>
      <w:r w:rsidR="00B01F2E">
        <w:rPr>
          <w:rFonts w:hint="eastAsia"/>
        </w:rPr>
        <w:t>服装</w:t>
      </w:r>
      <w:r w:rsidR="00314B43">
        <w:rPr>
          <w:rFonts w:hint="eastAsia"/>
        </w:rPr>
        <w:t>快速了解</w:t>
      </w:r>
      <w:r w:rsidR="00962F9D" w:rsidRPr="0012658C">
        <w:t>。</w:t>
      </w:r>
    </w:p>
    <w:p w14:paraId="15A617BD" w14:textId="77777777" w:rsidR="00C00538" w:rsidRPr="00FC1DE5" w:rsidRDefault="00C00538" w:rsidP="00C00538">
      <w:pPr>
        <w:pStyle w:val="2"/>
        <w:rPr>
          <w:sz w:val="28"/>
          <w:szCs w:val="28"/>
        </w:rPr>
      </w:pPr>
      <w:bookmarkStart w:id="9" w:name="_Toc104331351"/>
      <w:r w:rsidRPr="00FC1DE5">
        <w:rPr>
          <w:sz w:val="28"/>
          <w:szCs w:val="28"/>
        </w:rPr>
        <w:t>项目的意义</w:t>
      </w:r>
      <w:bookmarkEnd w:id="9"/>
    </w:p>
    <w:p w14:paraId="42EE7D23" w14:textId="0BA6D0EB" w:rsidR="004924FB" w:rsidRPr="0012658C" w:rsidRDefault="004924FB" w:rsidP="004924FB">
      <w:pPr>
        <w:ind w:firstLineChars="200" w:firstLine="480"/>
      </w:pPr>
      <w:r w:rsidRPr="0012658C">
        <w:t>(1)</w:t>
      </w:r>
      <w:r w:rsidR="00B01F2E">
        <w:rPr>
          <w:rFonts w:hint="eastAsia"/>
        </w:rPr>
        <w:t>服装</w:t>
      </w:r>
      <w:r w:rsidR="004A60A4">
        <w:rPr>
          <w:rFonts w:hint="eastAsia"/>
        </w:rPr>
        <w:t>多样化</w:t>
      </w:r>
    </w:p>
    <w:p w14:paraId="3FB8DB7E" w14:textId="078F1729" w:rsidR="004924FB" w:rsidRPr="0012658C" w:rsidRDefault="00B276E4" w:rsidP="004924FB">
      <w:pPr>
        <w:ind w:firstLineChars="200" w:firstLine="480"/>
      </w:pPr>
      <w:r>
        <w:t>基于</w:t>
      </w:r>
      <w:proofErr w:type="spellStart"/>
      <w:r>
        <w:t>SpringBoot</w:t>
      </w:r>
      <w:proofErr w:type="spellEnd"/>
      <w:r>
        <w:t>的</w:t>
      </w:r>
      <w:r w:rsidR="00B01F2E">
        <w:t>服装商城</w:t>
      </w:r>
      <w:r w:rsidR="004A60A4">
        <w:t>能够有效的去除重复的</w:t>
      </w:r>
      <w:r w:rsidR="00B01F2E">
        <w:rPr>
          <w:rFonts w:hint="eastAsia"/>
        </w:rPr>
        <w:t>服装</w:t>
      </w:r>
      <w:r w:rsidR="004A60A4">
        <w:t>，</w:t>
      </w:r>
      <w:proofErr w:type="gramStart"/>
      <w:r w:rsidR="004A60A4">
        <w:t>每</w:t>
      </w:r>
      <w:r w:rsidR="00B01F2E">
        <w:rPr>
          <w:rFonts w:hint="eastAsia"/>
        </w:rPr>
        <w:t>服装</w:t>
      </w:r>
      <w:proofErr w:type="gramEnd"/>
      <w:r w:rsidR="004A60A4">
        <w:t>的特色也会各不相同，不但增加了</w:t>
      </w:r>
      <w:r w:rsidR="00B01F2E">
        <w:rPr>
          <w:rFonts w:hint="eastAsia"/>
        </w:rPr>
        <w:t>服装</w:t>
      </w:r>
      <w:r w:rsidR="00043B6B">
        <w:t>的速效性，也规避一些</w:t>
      </w:r>
      <w:r w:rsidR="00043B6B">
        <w:rPr>
          <w:rFonts w:hint="eastAsia"/>
        </w:rPr>
        <w:t>安全隐患</w:t>
      </w:r>
      <w:r w:rsidR="00043B6B">
        <w:t>，每</w:t>
      </w:r>
      <w:r w:rsidR="00043B6B">
        <w:rPr>
          <w:rFonts w:hint="eastAsia"/>
        </w:rPr>
        <w:t>个</w:t>
      </w:r>
      <w:r w:rsidR="00B01F2E">
        <w:rPr>
          <w:rFonts w:hint="eastAsia"/>
        </w:rPr>
        <w:t>服装</w:t>
      </w:r>
      <w:r w:rsidR="004A60A4">
        <w:t>致力于能够为每</w:t>
      </w:r>
      <w:r w:rsidR="00043B6B">
        <w:rPr>
          <w:rFonts w:hint="eastAsia"/>
        </w:rPr>
        <w:t>一用户</w:t>
      </w:r>
      <w:r w:rsidR="004A60A4">
        <w:t>提供方便、快捷</w:t>
      </w:r>
      <w:r w:rsidR="00043B6B">
        <w:rPr>
          <w:rFonts w:hint="eastAsia"/>
        </w:rPr>
        <w:t>、</w:t>
      </w:r>
      <w:r w:rsidR="004A60A4">
        <w:t>安全，</w:t>
      </w:r>
      <w:r w:rsidR="00043B6B">
        <w:rPr>
          <w:rFonts w:hint="eastAsia"/>
        </w:rPr>
        <w:t>用户</w:t>
      </w:r>
      <w:r w:rsidR="004A60A4">
        <w:t>在自己线上的</w:t>
      </w:r>
      <w:r w:rsidR="00B01F2E">
        <w:rPr>
          <w:rFonts w:hint="eastAsia"/>
        </w:rPr>
        <w:t>服装</w:t>
      </w:r>
      <w:r w:rsidR="004A60A4">
        <w:t>进行公示新</w:t>
      </w:r>
      <w:r w:rsidR="00B01F2E">
        <w:rPr>
          <w:rFonts w:hint="eastAsia"/>
        </w:rPr>
        <w:t>服装</w:t>
      </w:r>
      <w:r w:rsidR="004A60A4">
        <w:t>，并标注</w:t>
      </w:r>
      <w:r w:rsidR="00B01F2E">
        <w:rPr>
          <w:rFonts w:hint="eastAsia"/>
        </w:rPr>
        <w:t>服装</w:t>
      </w:r>
      <w:r w:rsidR="00043B6B">
        <w:rPr>
          <w:rFonts w:hint="eastAsia"/>
        </w:rPr>
        <w:t>类型、</w:t>
      </w:r>
      <w:r w:rsidR="00B01F2E">
        <w:rPr>
          <w:rFonts w:hint="eastAsia"/>
        </w:rPr>
        <w:t>服装</w:t>
      </w:r>
      <w:r w:rsidR="00043B6B">
        <w:rPr>
          <w:rFonts w:hint="eastAsia"/>
        </w:rPr>
        <w:t>资料信息等</w:t>
      </w:r>
      <w:r w:rsidR="004A60A4">
        <w:t>。</w:t>
      </w:r>
      <w:r w:rsidR="00043B6B">
        <w:rPr>
          <w:rFonts w:hint="eastAsia"/>
        </w:rPr>
        <w:t>用户</w:t>
      </w:r>
      <w:r w:rsidR="004A60A4">
        <w:t>可以自由的去</w:t>
      </w:r>
      <w:r w:rsidR="004924FB" w:rsidRPr="0012658C">
        <w:t>选择。</w:t>
      </w:r>
      <w:r>
        <w:t>基于</w:t>
      </w:r>
      <w:proofErr w:type="spellStart"/>
      <w:r>
        <w:t>SpringBoot</w:t>
      </w:r>
      <w:proofErr w:type="spellEnd"/>
      <w:r>
        <w:t>的</w:t>
      </w:r>
      <w:r w:rsidR="00B01F2E">
        <w:t>服装商城</w:t>
      </w:r>
      <w:r w:rsidR="004A60A4">
        <w:t>也是对每</w:t>
      </w:r>
      <w:r w:rsidR="00043B6B">
        <w:rPr>
          <w:rFonts w:hint="eastAsia"/>
        </w:rPr>
        <w:t>个</w:t>
      </w:r>
      <w:r w:rsidR="00B01F2E">
        <w:rPr>
          <w:rFonts w:hint="eastAsia"/>
        </w:rPr>
        <w:t>服装</w:t>
      </w:r>
      <w:r w:rsidR="004A60A4">
        <w:t>的宣传，从此</w:t>
      </w:r>
      <w:r w:rsidR="00B01F2E">
        <w:rPr>
          <w:rFonts w:hint="eastAsia"/>
        </w:rPr>
        <w:t>服装商城</w:t>
      </w:r>
      <w:r w:rsidR="004A60A4">
        <w:t>不在单一，而是朝着多样化、多元化迈进。</w:t>
      </w:r>
    </w:p>
    <w:p w14:paraId="4F03FFB6" w14:textId="32A1B873" w:rsidR="004924FB" w:rsidRDefault="004924FB" w:rsidP="004A60A4">
      <w:pPr>
        <w:ind w:firstLineChars="200" w:firstLine="480"/>
      </w:pPr>
      <w:r w:rsidRPr="0012658C">
        <w:t>(2)</w:t>
      </w:r>
      <w:r w:rsidR="00CB3C11">
        <w:rPr>
          <w:rFonts w:hint="eastAsia"/>
        </w:rPr>
        <w:t>在线</w:t>
      </w:r>
      <w:r w:rsidR="00B01F2E">
        <w:rPr>
          <w:rFonts w:hint="eastAsia"/>
        </w:rPr>
        <w:t>查看</w:t>
      </w:r>
      <w:r w:rsidRPr="0012658C">
        <w:t>，速度更快，操作更简便</w:t>
      </w:r>
    </w:p>
    <w:p w14:paraId="75A9D752" w14:textId="43ED1F01" w:rsidR="004A60A4" w:rsidRPr="00142ED3" w:rsidRDefault="004A60A4" w:rsidP="00947B36">
      <w:pPr>
        <w:pStyle w:val="a1"/>
        <w:ind w:firstLine="480"/>
      </w:pPr>
      <w:r>
        <w:t>在这样的信息高度发展的社会，我们无时无刻被大量的网络数据所</w:t>
      </w:r>
      <w:r w:rsidR="00142ED3">
        <w:t>滋养，尤其是网络进行的</w:t>
      </w:r>
      <w:r w:rsidR="00A43796">
        <w:rPr>
          <w:rFonts w:hint="eastAsia"/>
        </w:rPr>
        <w:t>服装商城</w:t>
      </w:r>
      <w:r w:rsidR="00043B6B">
        <w:rPr>
          <w:rFonts w:hint="eastAsia"/>
        </w:rPr>
        <w:t>服务</w:t>
      </w:r>
      <w:r w:rsidR="00142ED3">
        <w:t>，无论距离多远我们都能</w:t>
      </w:r>
      <w:r w:rsidR="00B01F2E">
        <w:rPr>
          <w:rFonts w:hint="eastAsia"/>
        </w:rPr>
        <w:t>在线查看服装</w:t>
      </w:r>
      <w:r w:rsidR="00142ED3">
        <w:t>。本</w:t>
      </w:r>
      <w:r w:rsidR="00B276E4">
        <w:t>基于</w:t>
      </w:r>
      <w:proofErr w:type="spellStart"/>
      <w:r w:rsidR="00B276E4">
        <w:t>SpringBoot</w:t>
      </w:r>
      <w:proofErr w:type="spellEnd"/>
      <w:r w:rsidR="00B276E4">
        <w:t>的</w:t>
      </w:r>
      <w:r w:rsidR="00B01F2E">
        <w:t>服装商城</w:t>
      </w:r>
      <w:r w:rsidR="00142ED3">
        <w:t>，</w:t>
      </w:r>
      <w:r w:rsidR="00947B36">
        <w:t>能提供方便快捷，易操作，也为</w:t>
      </w:r>
      <w:r w:rsidR="00043B6B">
        <w:rPr>
          <w:rFonts w:hint="eastAsia"/>
        </w:rPr>
        <w:t>网络</w:t>
      </w:r>
      <w:r w:rsidR="00947B36">
        <w:t>安全奠定基础。</w:t>
      </w:r>
    </w:p>
    <w:p w14:paraId="6775B970" w14:textId="4E1BC01D" w:rsidR="004924FB" w:rsidRPr="0012658C" w:rsidRDefault="004924FB" w:rsidP="004924FB">
      <w:pPr>
        <w:ind w:firstLineChars="200" w:firstLine="480"/>
      </w:pPr>
      <w:r w:rsidRPr="0012658C">
        <w:t>(3)</w:t>
      </w:r>
      <w:r w:rsidR="00B01F2E">
        <w:rPr>
          <w:rFonts w:hint="eastAsia"/>
        </w:rPr>
        <w:t>服装</w:t>
      </w:r>
      <w:r w:rsidR="004A60A4">
        <w:t>管理者</w:t>
      </w:r>
      <w:r w:rsidRPr="0012658C">
        <w:t>繁忙的情况得到一定的缓解</w:t>
      </w:r>
    </w:p>
    <w:p w14:paraId="720FB90D" w14:textId="029292FC" w:rsidR="00043B6B" w:rsidRDefault="00B01F2E" w:rsidP="00043B6B">
      <w:pPr>
        <w:ind w:firstLineChars="200" w:firstLine="480"/>
      </w:pPr>
      <w:r>
        <w:rPr>
          <w:rFonts w:hint="eastAsia"/>
        </w:rPr>
        <w:lastRenderedPageBreak/>
        <w:t>相对于传统给的服装店，服装</w:t>
      </w:r>
      <w:r w:rsidR="004924FB" w:rsidRPr="0012658C">
        <w:t>管理人员遇到一个急需解决的问题，</w:t>
      </w:r>
      <w:r>
        <w:rPr>
          <w:rFonts w:hint="eastAsia"/>
        </w:rPr>
        <w:t>需要大量的人员进行分类与对客户进行介绍讲解</w:t>
      </w:r>
      <w:r w:rsidR="00043B6B">
        <w:rPr>
          <w:rFonts w:hint="eastAsia"/>
        </w:rPr>
        <w:t>。</w:t>
      </w:r>
      <w:r>
        <w:rPr>
          <w:rFonts w:hint="eastAsia"/>
        </w:rPr>
        <w:t>该系统能够一对多解决问题，提高用户购买体验，</w:t>
      </w:r>
      <w:r w:rsidR="00043B6B">
        <w:t>本系统增加了</w:t>
      </w:r>
      <w:r w:rsidR="00043B6B">
        <w:rPr>
          <w:rFonts w:hint="eastAsia"/>
        </w:rPr>
        <w:t>论坛功能</w:t>
      </w:r>
      <w:r w:rsidR="00947B36">
        <w:t>，能够及时</w:t>
      </w:r>
      <w:r w:rsidR="00043B6B">
        <w:rPr>
          <w:rFonts w:hint="eastAsia"/>
        </w:rPr>
        <w:t>将用户的信息反馈给管理者，管理者对其进行升级操作。</w:t>
      </w:r>
      <w:r w:rsidR="00947B36">
        <w:t>缓解其带来的繁忙的工作量。系统能够根据不同的诉求进行及时调整，很好做到了</w:t>
      </w:r>
      <w:r w:rsidR="00043B6B">
        <w:rPr>
          <w:rFonts w:hint="eastAsia"/>
        </w:rPr>
        <w:t>筛查</w:t>
      </w:r>
      <w:r w:rsidR="00947B36">
        <w:t>、管理效果。原本需要大量的服务人员，现在只需要少数人来协调即可。充分</w:t>
      </w:r>
      <w:r w:rsidR="00947B36">
        <w:rPr>
          <w:rFonts w:hint="eastAsia"/>
        </w:rPr>
        <w:t>的利用网络资源，节省人力资源。</w:t>
      </w:r>
    </w:p>
    <w:p w14:paraId="5B707D26" w14:textId="612C0D86" w:rsidR="00C00538" w:rsidRPr="00FC1DE5" w:rsidRDefault="00C00538" w:rsidP="00043B6B">
      <w:pPr>
        <w:pStyle w:val="2"/>
        <w:rPr>
          <w:sz w:val="28"/>
          <w:szCs w:val="28"/>
        </w:rPr>
      </w:pPr>
      <w:bookmarkStart w:id="10" w:name="_Toc104331352"/>
      <w:r w:rsidRPr="00FC1DE5">
        <w:rPr>
          <w:sz w:val="28"/>
          <w:szCs w:val="28"/>
        </w:rPr>
        <w:t>国内外发展现状</w:t>
      </w:r>
      <w:bookmarkEnd w:id="10"/>
    </w:p>
    <w:p w14:paraId="357F82DA" w14:textId="100967B4" w:rsidR="00641471" w:rsidRDefault="000861F4" w:rsidP="00641471">
      <w:pPr>
        <w:ind w:firstLineChars="200" w:firstLine="480"/>
        <w:rPr>
          <w:kern w:val="0"/>
        </w:rPr>
      </w:pPr>
      <w:r w:rsidRPr="000861F4">
        <w:rPr>
          <w:rFonts w:hint="eastAsia"/>
        </w:rPr>
        <w:t>伴随着网络信息技术的开发和计算机应用的普及</w:t>
      </w:r>
      <w:r w:rsidRPr="000861F4">
        <w:rPr>
          <w:rFonts w:hint="eastAsia"/>
        </w:rPr>
        <w:t>,</w:t>
      </w:r>
      <w:r w:rsidRPr="000861F4">
        <w:rPr>
          <w:rFonts w:hint="eastAsia"/>
        </w:rPr>
        <w:t>人们习惯于在网上学习和工作的同时</w:t>
      </w:r>
      <w:r w:rsidRPr="000861F4">
        <w:rPr>
          <w:rFonts w:hint="eastAsia"/>
        </w:rPr>
        <w:t>,</w:t>
      </w:r>
      <w:r w:rsidRPr="000861F4">
        <w:rPr>
          <w:rFonts w:hint="eastAsia"/>
        </w:rPr>
        <w:t>“网上购物”也越来越被更多的人所接受。根据中华全国商业信息中心的统计数据显示</w:t>
      </w:r>
      <w:r w:rsidRPr="000861F4">
        <w:rPr>
          <w:rFonts w:hint="eastAsia"/>
        </w:rPr>
        <w:t>:</w:t>
      </w:r>
      <w:r w:rsidRPr="000861F4">
        <w:rPr>
          <w:rFonts w:hint="eastAsia"/>
        </w:rPr>
        <w:t>在国际金融危机的影响下</w:t>
      </w:r>
      <w:r w:rsidRPr="000861F4">
        <w:rPr>
          <w:rFonts w:hint="eastAsia"/>
        </w:rPr>
        <w:t>,</w:t>
      </w:r>
      <w:r w:rsidRPr="000861F4">
        <w:rPr>
          <w:rFonts w:hint="eastAsia"/>
        </w:rPr>
        <w:t>网络销售已经成为消费者最为青睐的廉价购物渠道</w:t>
      </w:r>
      <w:r w:rsidRPr="000861F4">
        <w:rPr>
          <w:rFonts w:hint="eastAsia"/>
        </w:rPr>
        <w:t>,</w:t>
      </w:r>
      <w:r w:rsidRPr="000861F4">
        <w:rPr>
          <w:rFonts w:hint="eastAsia"/>
        </w:rPr>
        <w:t>服装、化妆品、洗涤用品、家电等商品网络销售均在</w:t>
      </w:r>
      <w:r w:rsidRPr="000861F4">
        <w:rPr>
          <w:rFonts w:hint="eastAsia"/>
        </w:rPr>
        <w:t>2008</w:t>
      </w:r>
      <w:r w:rsidRPr="000861F4">
        <w:rPr>
          <w:rFonts w:hint="eastAsia"/>
        </w:rPr>
        <w:t>年得到了快速的发展。</w:t>
      </w:r>
      <w:r w:rsidRPr="000861F4">
        <w:rPr>
          <w:rFonts w:hint="eastAsia"/>
        </w:rPr>
        <w:t>2007</w:t>
      </w:r>
      <w:r w:rsidRPr="000861F4">
        <w:rPr>
          <w:rFonts w:hint="eastAsia"/>
        </w:rPr>
        <w:t>年网上服装市场的交易规模约为</w:t>
      </w:r>
      <w:r w:rsidRPr="000861F4">
        <w:rPr>
          <w:rFonts w:hint="eastAsia"/>
        </w:rPr>
        <w:t>75.2</w:t>
      </w:r>
      <w:r w:rsidRPr="000861F4">
        <w:rPr>
          <w:rFonts w:hint="eastAsia"/>
        </w:rPr>
        <w:t>亿</w:t>
      </w:r>
      <w:r w:rsidRPr="000861F4">
        <w:rPr>
          <w:rFonts w:hint="eastAsia"/>
        </w:rPr>
        <w:t>,2008</w:t>
      </w:r>
      <w:r w:rsidRPr="000861F4">
        <w:rPr>
          <w:rFonts w:hint="eastAsia"/>
        </w:rPr>
        <w:t>年已经猛增到超过</w:t>
      </w:r>
      <w:r w:rsidRPr="000861F4">
        <w:rPr>
          <w:rFonts w:hint="eastAsia"/>
        </w:rPr>
        <w:t>170</w:t>
      </w:r>
      <w:r w:rsidRPr="000861F4">
        <w:rPr>
          <w:rFonts w:hint="eastAsia"/>
        </w:rPr>
        <w:t>亿元</w:t>
      </w:r>
      <w:r w:rsidRPr="000861F4">
        <w:rPr>
          <w:rFonts w:hint="eastAsia"/>
        </w:rPr>
        <w:t>,</w:t>
      </w:r>
      <w:r w:rsidRPr="000861F4">
        <w:rPr>
          <w:rFonts w:hint="eastAsia"/>
        </w:rPr>
        <w:t>增幅超过</w:t>
      </w:r>
      <w:r w:rsidRPr="000861F4">
        <w:rPr>
          <w:rFonts w:hint="eastAsia"/>
        </w:rPr>
        <w:t>120%,</w:t>
      </w:r>
      <w:r w:rsidRPr="000861F4">
        <w:rPr>
          <w:rFonts w:hint="eastAsia"/>
        </w:rPr>
        <w:t>占整个服装市场总规模的</w:t>
      </w:r>
      <w:r w:rsidRPr="000861F4">
        <w:rPr>
          <w:rFonts w:hint="eastAsia"/>
        </w:rPr>
        <w:t>6%</w:t>
      </w:r>
      <w:r w:rsidRPr="000861F4">
        <w:rPr>
          <w:rFonts w:hint="eastAsia"/>
        </w:rPr>
        <w:t>。</w:t>
      </w:r>
    </w:p>
    <w:p w14:paraId="0220FF6A" w14:textId="77777777" w:rsidR="000861F4" w:rsidRDefault="000861F4" w:rsidP="000861F4">
      <w:pPr>
        <w:ind w:firstLineChars="200" w:firstLine="480"/>
      </w:pPr>
      <w:r>
        <w:rPr>
          <w:rFonts w:hint="eastAsia"/>
        </w:rPr>
        <w:t>中国是世界上最大的服装消费国和生产国，服装产业的兴旺大大推动了中国国民经济的发展。随着经济的全球化，中国服装遍布世界各国，为出口创汇</w:t>
      </w:r>
      <w:proofErr w:type="gramStart"/>
      <w:r>
        <w:rPr>
          <w:rFonts w:hint="eastAsia"/>
        </w:rPr>
        <w:t>作出</w:t>
      </w:r>
      <w:proofErr w:type="gramEnd"/>
      <w:r>
        <w:rPr>
          <w:rFonts w:hint="eastAsia"/>
        </w:rPr>
        <w:t>了巨大的贡献。传统的服装行业大都依靠做外贸加工单，大批量生产来获得利润。在竞争日益激烈的当下，服装市场面临诸多问题，成本高、库存高、质量低、款式旧等，服装企业亟待进行整改，以适应个性化、多元化的消费需求。互联网时代已经到来，这对服装行业来说是一个转型的关键时期，只有抓住契机，创新营销模式，才能快速抢占消费市场。互联网电商的蓬勃兴起，对消费市场起到了巨大的拉动作用，业内人士丰富布局“互联网</w:t>
      </w:r>
      <w:r>
        <w:rPr>
          <w:rFonts w:hint="eastAsia"/>
        </w:rPr>
        <w:t>+</w:t>
      </w:r>
      <w:r>
        <w:rPr>
          <w:rFonts w:hint="eastAsia"/>
        </w:rPr>
        <w:t>”战略。</w:t>
      </w:r>
    </w:p>
    <w:p w14:paraId="338C4904" w14:textId="643381CC" w:rsidR="00641471" w:rsidRDefault="000861F4" w:rsidP="000861F4">
      <w:pPr>
        <w:ind w:firstLineChars="200" w:firstLine="480"/>
      </w:pPr>
      <w:r>
        <w:rPr>
          <w:rFonts w:hint="eastAsia"/>
        </w:rPr>
        <w:t>线上服装消费进入场景化的新发展阶段。我国电商已进入“从平面到立体、从图像到场景，从商品销售到价值创造”的发展新阶段。“宅经济”的兴起，推动淘宝、抖音、快手等直播平台成为电商发展新阶段的热点渠道。</w:t>
      </w:r>
    </w:p>
    <w:p w14:paraId="4BA954EA" w14:textId="1416A605" w:rsidR="00C00538" w:rsidRPr="00FC1DE5" w:rsidRDefault="00C00538" w:rsidP="00341CDD">
      <w:pPr>
        <w:pStyle w:val="2"/>
        <w:rPr>
          <w:sz w:val="28"/>
          <w:szCs w:val="28"/>
        </w:rPr>
      </w:pPr>
      <w:bookmarkStart w:id="11" w:name="_Toc104331353"/>
      <w:r w:rsidRPr="00FC1DE5">
        <w:rPr>
          <w:sz w:val="28"/>
          <w:szCs w:val="28"/>
        </w:rPr>
        <w:t>本文的结构</w:t>
      </w:r>
      <w:bookmarkEnd w:id="11"/>
    </w:p>
    <w:p w14:paraId="3A2B7DE8" w14:textId="4DB7FE95" w:rsidR="00C00538" w:rsidRPr="0012658C" w:rsidRDefault="00CF341C" w:rsidP="00C00538">
      <w:pPr>
        <w:pStyle w:val="a1"/>
        <w:ind w:firstLine="480"/>
      </w:pPr>
      <w:r w:rsidRPr="0012658C">
        <w:t>第一章介绍了</w:t>
      </w:r>
      <w:r w:rsidR="00B276E4">
        <w:rPr>
          <w:rFonts w:hint="eastAsia"/>
        </w:rPr>
        <w:t>基于</w:t>
      </w:r>
      <w:proofErr w:type="spellStart"/>
      <w:r w:rsidR="00B276E4">
        <w:rPr>
          <w:rFonts w:hint="eastAsia"/>
        </w:rPr>
        <w:t>SpringBoot</w:t>
      </w:r>
      <w:proofErr w:type="spellEnd"/>
      <w:r w:rsidR="00B276E4">
        <w:rPr>
          <w:rFonts w:hint="eastAsia"/>
        </w:rPr>
        <w:t>的</w:t>
      </w:r>
      <w:r w:rsidR="00B01F2E">
        <w:rPr>
          <w:rFonts w:hint="eastAsia"/>
        </w:rPr>
        <w:t>服装商城</w:t>
      </w:r>
      <w:r w:rsidRPr="0012658C">
        <w:t>的发展背景以及国内外的发展现状。本文的第二章从技术和专业的角度描述了系统开发过程中使用的技术和框架以及开发中使用的工具。第三章介绍了系统需求分析，包括系统的功能需求和非功能需求，并给出了每个功能的用例。第四章是系统的总体设计，主要介绍系统的每个模块，并给出每个模块的功能结构图。第五章是详细的设计部分，它给出了系统中每个模块的流程图以及对数据库</w:t>
      </w:r>
      <w:r w:rsidRPr="0012658C">
        <w:lastRenderedPageBreak/>
        <w:t>表的详细介绍。第六章主要是关于系统的测试和实现。最后，总结了系统的优缺点，并根据测试结果为系统的应用和改进指明了明确的方向。</w:t>
      </w:r>
    </w:p>
    <w:p w14:paraId="318A1283" w14:textId="77777777" w:rsidR="00C00538" w:rsidRPr="0012658C" w:rsidRDefault="00C00538" w:rsidP="00C00538">
      <w:pPr>
        <w:pStyle w:val="1"/>
      </w:pPr>
      <w:bookmarkStart w:id="12" w:name="_Toc104331354"/>
      <w:r w:rsidRPr="0012658C">
        <w:lastRenderedPageBreak/>
        <w:t>开发工具与技术</w:t>
      </w:r>
      <w:bookmarkEnd w:id="12"/>
    </w:p>
    <w:p w14:paraId="18F4EE47" w14:textId="77777777" w:rsidR="00C00538" w:rsidRPr="00ED285B" w:rsidRDefault="00C00538" w:rsidP="00C00538">
      <w:pPr>
        <w:pStyle w:val="2"/>
        <w:rPr>
          <w:rFonts w:ascii="黑体" w:hAnsi="黑体"/>
          <w:sz w:val="28"/>
          <w:szCs w:val="28"/>
        </w:rPr>
      </w:pPr>
      <w:bookmarkStart w:id="13" w:name="_Toc104331355"/>
      <w:r w:rsidRPr="00ED285B">
        <w:rPr>
          <w:rFonts w:ascii="黑体" w:hAnsi="黑体"/>
          <w:sz w:val="28"/>
          <w:szCs w:val="28"/>
        </w:rPr>
        <w:t>IntelliJ IDEA工作平台介绍</w:t>
      </w:r>
      <w:bookmarkEnd w:id="13"/>
    </w:p>
    <w:p w14:paraId="0765E699" w14:textId="77777777" w:rsidR="00C00538" w:rsidRPr="0012658C" w:rsidRDefault="00056457" w:rsidP="00C00538">
      <w:pPr>
        <w:pStyle w:val="a1"/>
        <w:ind w:firstLine="480"/>
      </w:pPr>
      <w:r w:rsidRPr="0012658C">
        <w:t>Java</w:t>
      </w:r>
      <w:r w:rsidRPr="0012658C">
        <w:t>语言开发的集成环境是</w:t>
      </w:r>
      <w:r w:rsidRPr="0012658C">
        <w:t>IntelliJ IDEA</w:t>
      </w:r>
      <w:r w:rsidRPr="0012658C">
        <w:t>，它是业界</w:t>
      </w:r>
      <w:r w:rsidRPr="0012658C">
        <w:t>IntelliJ</w:t>
      </w:r>
      <w:r w:rsidRPr="0012658C">
        <w:t>认可的最好的</w:t>
      </w:r>
      <w:r w:rsidRPr="0012658C">
        <w:t>Java</w:t>
      </w:r>
      <w:r w:rsidRPr="0012658C">
        <w:t>开发工具之一。</w:t>
      </w:r>
      <w:r w:rsidRPr="0012658C">
        <w:t xml:space="preserve"> </w:t>
      </w:r>
      <w:r w:rsidRPr="0012658C">
        <w:t>特别是在智能，重构，代码助手，代码审查，代码自动提示和创新的</w:t>
      </w:r>
      <w:r w:rsidRPr="0012658C">
        <w:t>GUI</w:t>
      </w:r>
      <w:r w:rsidRPr="0012658C">
        <w:t>设计等功能上，它非常方便并且具有非凡的工作能力。</w:t>
      </w:r>
      <w:r w:rsidRPr="0012658C">
        <w:t xml:space="preserve"> </w:t>
      </w:r>
      <w:r w:rsidRPr="0012658C">
        <w:t>它的每个方向都是经过特殊设计的，让员工可以最大程度地执行它，并开发出功能强大的静态代码分析，以符合人体工程学设计。</w:t>
      </w:r>
      <w:r w:rsidRPr="0012658C">
        <w:t xml:space="preserve"> </w:t>
      </w:r>
      <w:r w:rsidRPr="0012658C">
        <w:t>这种发展不仅有效。</w:t>
      </w:r>
      <w:r w:rsidRPr="0012658C">
        <w:t xml:space="preserve"> </w:t>
      </w:r>
      <w:r w:rsidRPr="0012658C">
        <w:t>在体验中，这也是一个很好的体验。</w:t>
      </w:r>
      <w:r w:rsidRPr="0012658C">
        <w:t xml:space="preserve"> </w:t>
      </w:r>
      <w:r w:rsidRPr="0012658C">
        <w:t>在工作平台中对源代码建立索引之后，在每种情况下提出相关建议后，请提供相关建议和经验。</w:t>
      </w:r>
      <w:r w:rsidRPr="0012658C">
        <w:t xml:space="preserve"> </w:t>
      </w:r>
      <w:r w:rsidRPr="0012658C">
        <w:t>通常，这是一个使用率已经上升并超过</w:t>
      </w:r>
      <w:r w:rsidRPr="0012658C">
        <w:t>Eclipse</w:t>
      </w:r>
      <w:r w:rsidRPr="0012658C">
        <w:t>的</w:t>
      </w:r>
      <w:r w:rsidRPr="0012658C">
        <w:t>IDE</w:t>
      </w:r>
      <w:r w:rsidRPr="0012658C">
        <w:t>，并且在开发经验和功能方面大大超过了</w:t>
      </w:r>
      <w:r w:rsidRPr="0012658C">
        <w:t>Eclipse</w:t>
      </w:r>
      <w:r w:rsidRPr="0012658C">
        <w:t>。</w:t>
      </w:r>
    </w:p>
    <w:p w14:paraId="6B4C3606" w14:textId="77777777" w:rsidR="00C00538" w:rsidRPr="00FC1DE5" w:rsidRDefault="00C00538" w:rsidP="00C00538">
      <w:pPr>
        <w:pStyle w:val="2"/>
        <w:rPr>
          <w:rFonts w:ascii="黑体" w:hAnsi="黑体"/>
          <w:sz w:val="28"/>
          <w:szCs w:val="28"/>
        </w:rPr>
      </w:pPr>
      <w:bookmarkStart w:id="14" w:name="_Toc104331356"/>
      <w:proofErr w:type="spellStart"/>
      <w:r w:rsidRPr="00FC1DE5">
        <w:rPr>
          <w:rFonts w:ascii="黑体" w:hAnsi="黑体"/>
          <w:sz w:val="28"/>
          <w:szCs w:val="28"/>
        </w:rPr>
        <w:t>MySql</w:t>
      </w:r>
      <w:proofErr w:type="spellEnd"/>
      <w:r w:rsidRPr="00FC1DE5">
        <w:rPr>
          <w:rFonts w:ascii="黑体" w:hAnsi="黑体"/>
          <w:sz w:val="28"/>
          <w:szCs w:val="28"/>
        </w:rPr>
        <w:t>数据库介绍</w:t>
      </w:r>
      <w:bookmarkEnd w:id="14"/>
    </w:p>
    <w:p w14:paraId="65C17817" w14:textId="77777777" w:rsidR="00C00538" w:rsidRPr="0012658C" w:rsidRDefault="00030237" w:rsidP="00C00538">
      <w:pPr>
        <w:pStyle w:val="a1"/>
        <w:ind w:firstLine="480"/>
      </w:pPr>
      <w:r w:rsidRPr="0012658C">
        <w:t>MySQL</w:t>
      </w:r>
      <w:r w:rsidRPr="0012658C">
        <w:t>是传统数据库，它是一个免费数据库。</w:t>
      </w:r>
      <w:r w:rsidRPr="0012658C">
        <w:t xml:space="preserve"> </w:t>
      </w:r>
      <w:r w:rsidRPr="0012658C">
        <w:t>它受到人们的广泛关注和使用，并且随着当今技术的逐渐成熟，它支持越来越多的功能，并且对该平台的支持也在不断扩展。</w:t>
      </w:r>
      <w:r w:rsidRPr="0012658C">
        <w:t xml:space="preserve"> Internet</w:t>
      </w:r>
      <w:r w:rsidRPr="0012658C">
        <w:t>上的大多数中小型网站使用。</w:t>
      </w:r>
      <w:r w:rsidRPr="0012658C">
        <w:t xml:space="preserve"> </w:t>
      </w:r>
      <w:r w:rsidRPr="0012658C">
        <w:t>由于其成本低，体积小和运行速度快，最重要的一点是它的开源。</w:t>
      </w:r>
      <w:r w:rsidRPr="0012658C">
        <w:t xml:space="preserve"> </w:t>
      </w:r>
      <w:r w:rsidRPr="0012658C">
        <w:t>许多中小型网站将选择使用此数据库，以节省成本。</w:t>
      </w:r>
      <w:r w:rsidRPr="0012658C">
        <w:t xml:space="preserve"> </w:t>
      </w:r>
      <w:r w:rsidRPr="0012658C">
        <w:t>此外，它的功能稳定且性能出色，可以免费使用和修改。</w:t>
      </w:r>
    </w:p>
    <w:p w14:paraId="4A290A8F" w14:textId="77777777" w:rsidR="00C00538" w:rsidRPr="00FC1DE5" w:rsidRDefault="00C00538" w:rsidP="00C00538">
      <w:pPr>
        <w:pStyle w:val="3"/>
        <w:rPr>
          <w:sz w:val="24"/>
          <w:szCs w:val="24"/>
        </w:rPr>
      </w:pPr>
      <w:bookmarkStart w:id="15" w:name="_Toc104331357"/>
      <w:r w:rsidRPr="00FC1DE5">
        <w:rPr>
          <w:sz w:val="24"/>
          <w:szCs w:val="24"/>
        </w:rPr>
        <w:t>MySQL</w:t>
      </w:r>
      <w:r w:rsidRPr="00FC1DE5">
        <w:rPr>
          <w:sz w:val="24"/>
          <w:szCs w:val="24"/>
        </w:rPr>
        <w:t>数据库特点</w:t>
      </w:r>
      <w:bookmarkEnd w:id="15"/>
    </w:p>
    <w:p w14:paraId="2386E1A0" w14:textId="77777777" w:rsidR="00C00538" w:rsidRPr="0012658C" w:rsidRDefault="008339F6" w:rsidP="005532AE">
      <w:pPr>
        <w:pStyle w:val="a1"/>
        <w:ind w:firstLine="480"/>
      </w:pPr>
      <w:r w:rsidRPr="0012658C">
        <w:t>以书面形式，</w:t>
      </w:r>
      <w:r w:rsidRPr="0012658C">
        <w:t>Linux</w:t>
      </w:r>
      <w:r w:rsidRPr="0012658C">
        <w:t>，</w:t>
      </w:r>
      <w:r w:rsidRPr="0012658C">
        <w:t>Windows</w:t>
      </w:r>
      <w:r w:rsidRPr="0012658C">
        <w:t>，</w:t>
      </w:r>
      <w:proofErr w:type="spellStart"/>
      <w:r w:rsidRPr="0012658C">
        <w:t>UXMacOS</w:t>
      </w:r>
      <w:proofErr w:type="spellEnd"/>
      <w:r w:rsidRPr="0012658C">
        <w:t>，</w:t>
      </w:r>
      <w:r w:rsidRPr="0012658C">
        <w:t>AIX</w:t>
      </w:r>
      <w:r w:rsidRPr="0012658C">
        <w:t>等提供了用于多种编程语言的</w:t>
      </w:r>
      <w:r w:rsidRPr="0012658C">
        <w:t>API</w:t>
      </w:r>
      <w:r w:rsidRPr="0012658C">
        <w:t>。</w:t>
      </w:r>
      <w:r w:rsidRPr="0012658C">
        <w:t xml:space="preserve"> </w:t>
      </w:r>
      <w:r w:rsidRPr="0012658C">
        <w:t>为了确保其可移植性，各种编译器均已在</w:t>
      </w:r>
      <w:r w:rsidRPr="0012658C">
        <w:t>C</w:t>
      </w:r>
      <w:r w:rsidRPr="0012658C">
        <w:t>和</w:t>
      </w:r>
      <w:r w:rsidRPr="0012658C">
        <w:t>C ++</w:t>
      </w:r>
      <w:r w:rsidRPr="0012658C">
        <w:t>中进行了测试。</w:t>
      </w:r>
      <w:r w:rsidRPr="0012658C">
        <w:t xml:space="preserve"> </w:t>
      </w:r>
      <w:r w:rsidRPr="0012658C">
        <w:t>支持多种操作系统，并且在管理和检查中有许多处理结果记录。</w:t>
      </w:r>
      <w:r w:rsidRPr="0012658C">
        <w:t xml:space="preserve"> </w:t>
      </w:r>
      <w:r w:rsidRPr="0012658C">
        <w:t>由于其较小的内存和较小的尺寸，它分为社区版本和商业版本两个版本。</w:t>
      </w:r>
      <w:r w:rsidRPr="0012658C">
        <w:t xml:space="preserve"> </w:t>
      </w:r>
      <w:r w:rsidRPr="0012658C">
        <w:t>在此功能中，中小型网站的开发通常选择使用开源。</w:t>
      </w:r>
      <w:r w:rsidRPr="0012658C">
        <w:t xml:space="preserve"> </w:t>
      </w:r>
      <w:r w:rsidRPr="0012658C">
        <w:t>它最重要的功能之一就是写入和应用数据。</w:t>
      </w:r>
    </w:p>
    <w:p w14:paraId="088A6A28" w14:textId="77777777" w:rsidR="00C00538" w:rsidRPr="00FC1DE5" w:rsidRDefault="00C00538" w:rsidP="00C00538">
      <w:pPr>
        <w:pStyle w:val="3"/>
        <w:rPr>
          <w:sz w:val="24"/>
          <w:szCs w:val="24"/>
        </w:rPr>
      </w:pPr>
      <w:bookmarkStart w:id="16" w:name="_Toc104331358"/>
      <w:r w:rsidRPr="00FC1DE5">
        <w:rPr>
          <w:sz w:val="24"/>
          <w:szCs w:val="24"/>
        </w:rPr>
        <w:t>数据库设计原则</w:t>
      </w:r>
      <w:bookmarkEnd w:id="16"/>
    </w:p>
    <w:p w14:paraId="41172865" w14:textId="77777777" w:rsidR="00E51EFD" w:rsidRPr="0012658C" w:rsidRDefault="00E51EFD" w:rsidP="00E51EFD">
      <w:pPr>
        <w:pStyle w:val="a1"/>
        <w:ind w:firstLine="480"/>
      </w:pPr>
      <w:r w:rsidRPr="0012658C">
        <w:t>对于数据库的思想设计，主要原因是要考虑数据库的基本原则性好处。它特别可靠，安全和稳定，因此可以放心地使用和编程该系统。使用数据库时，其原理包括标准化，可伸缩性和</w:t>
      </w:r>
      <w:proofErr w:type="gramStart"/>
      <w:r w:rsidRPr="0012658C">
        <w:t>可</w:t>
      </w:r>
      <w:proofErr w:type="gramEnd"/>
      <w:r w:rsidRPr="0012658C">
        <w:t>扩展性，完整性，一致性和安全性。它对数据源特别统一，安全性特别高，可以保护数据不致丢失。在结</w:t>
      </w:r>
      <w:r w:rsidRPr="0012658C">
        <w:lastRenderedPageBreak/>
        <w:t>构上，按照设计理念，也具有良好的开发和移植性。协调各种数据源，并遵循标准化理论来泄漏，更改或破坏目标。当存在影响数据的不良词或词汇时，禁止合法用户使用数据库，以确保数据的一致性和有效性。标准化的数据库设计可减少操作（如删除和修改）期间的异常情况和容忍度，并减少数据冗余等。</w:t>
      </w:r>
    </w:p>
    <w:p w14:paraId="30757672" w14:textId="77777777" w:rsidR="00C00538" w:rsidRPr="00FC1DE5" w:rsidRDefault="00C00538" w:rsidP="00C00538">
      <w:pPr>
        <w:pStyle w:val="2"/>
        <w:rPr>
          <w:sz w:val="28"/>
          <w:szCs w:val="28"/>
        </w:rPr>
      </w:pPr>
      <w:bookmarkStart w:id="17" w:name="_Toc104331359"/>
      <w:r w:rsidRPr="00FC1DE5">
        <w:rPr>
          <w:sz w:val="28"/>
          <w:szCs w:val="28"/>
        </w:rPr>
        <w:t>项目使用框架介绍</w:t>
      </w:r>
      <w:bookmarkEnd w:id="17"/>
    </w:p>
    <w:p w14:paraId="254DBF65" w14:textId="154A1017" w:rsidR="00C00538" w:rsidRPr="00FC1DE5" w:rsidRDefault="00C00538" w:rsidP="00C00538">
      <w:pPr>
        <w:pStyle w:val="3"/>
        <w:rPr>
          <w:rFonts w:ascii="黑体" w:hAnsi="黑体"/>
          <w:sz w:val="24"/>
          <w:szCs w:val="24"/>
        </w:rPr>
      </w:pPr>
      <w:bookmarkStart w:id="18" w:name="_Toc104331360"/>
      <w:r w:rsidRPr="00FC1DE5">
        <w:rPr>
          <w:rFonts w:ascii="黑体" w:hAnsi="黑体"/>
          <w:sz w:val="24"/>
          <w:szCs w:val="24"/>
        </w:rPr>
        <w:t>前端</w:t>
      </w:r>
      <w:r w:rsidR="00866B0C" w:rsidRPr="00FC1DE5">
        <w:rPr>
          <w:rFonts w:ascii="黑体" w:hAnsi="黑体"/>
          <w:sz w:val="24"/>
          <w:szCs w:val="24"/>
        </w:rPr>
        <w:t>Bootstrap</w:t>
      </w:r>
      <w:r w:rsidRPr="00FC1DE5">
        <w:rPr>
          <w:rFonts w:ascii="黑体" w:hAnsi="黑体"/>
          <w:sz w:val="24"/>
          <w:szCs w:val="24"/>
        </w:rPr>
        <w:t>介绍</w:t>
      </w:r>
      <w:bookmarkEnd w:id="18"/>
    </w:p>
    <w:p w14:paraId="01D0A395" w14:textId="4D551B2E" w:rsidR="002C2533" w:rsidRPr="0012658C" w:rsidRDefault="002C2533" w:rsidP="002C2533">
      <w:pPr>
        <w:widowControl/>
        <w:ind w:firstLine="720"/>
      </w:pPr>
      <w:r w:rsidRPr="0012658C">
        <w:t xml:space="preserve">Bootstrap </w:t>
      </w:r>
      <w:r w:rsidRPr="0012658C">
        <w:t>是一个用于快速开发</w:t>
      </w:r>
      <w:r w:rsidRPr="0012658C">
        <w:t xml:space="preserve"> Web </w:t>
      </w:r>
      <w:r w:rsidRPr="0012658C">
        <w:t>应用程序和网站的前端框架。</w:t>
      </w:r>
      <w:r w:rsidRPr="0012658C">
        <w:t xml:space="preserve">Bootstrap </w:t>
      </w:r>
      <w:r w:rsidRPr="0012658C">
        <w:t>是基于</w:t>
      </w:r>
      <w:r w:rsidRPr="0012658C">
        <w:t xml:space="preserve"> HTML</w:t>
      </w:r>
      <w:r w:rsidRPr="0012658C">
        <w:t>、</w:t>
      </w:r>
      <w:r w:rsidRPr="0012658C">
        <w:t>CSS</w:t>
      </w:r>
      <w:r w:rsidRPr="0012658C">
        <w:t>、</w:t>
      </w:r>
      <w:r w:rsidRPr="0012658C">
        <w:t xml:space="preserve">JAVASCRIPT </w:t>
      </w:r>
      <w:r w:rsidRPr="0012658C">
        <w:t>的。</w:t>
      </w:r>
      <w:r w:rsidRPr="0012658C">
        <w:t xml:space="preserve">Bootstrap </w:t>
      </w:r>
      <w:r w:rsidRPr="0012658C">
        <w:t>是由</w:t>
      </w:r>
      <w:r w:rsidRPr="0012658C">
        <w:t xml:space="preserve"> Twitter </w:t>
      </w:r>
      <w:r w:rsidRPr="0012658C">
        <w:t>的</w:t>
      </w:r>
      <w:r w:rsidRPr="0012658C">
        <w:t xml:space="preserve"> Mark Otto </w:t>
      </w:r>
      <w:r w:rsidRPr="0012658C">
        <w:t>和</w:t>
      </w:r>
      <w:r w:rsidRPr="0012658C">
        <w:t xml:space="preserve"> Jacob Thornton </w:t>
      </w:r>
      <w:r w:rsidRPr="0012658C">
        <w:t>开发的。</w:t>
      </w:r>
      <w:r w:rsidRPr="0012658C">
        <w:t xml:space="preserve">Bootstrap </w:t>
      </w:r>
      <w:r w:rsidRPr="0012658C">
        <w:t>是</w:t>
      </w:r>
      <w:r w:rsidRPr="0012658C">
        <w:t xml:space="preserve"> 2011 </w:t>
      </w:r>
      <w:r w:rsidRPr="0012658C">
        <w:t>年八月在</w:t>
      </w:r>
      <w:r w:rsidRPr="0012658C">
        <w:t xml:space="preserve"> GitHub </w:t>
      </w:r>
      <w:r w:rsidRPr="0012658C">
        <w:t>上发布的开源产品。</w:t>
      </w:r>
    </w:p>
    <w:p w14:paraId="6C14730B" w14:textId="1A9C8615" w:rsidR="00571F43" w:rsidRPr="0012658C" w:rsidRDefault="00571F43" w:rsidP="00866B0C">
      <w:pPr>
        <w:widowControl/>
        <w:ind w:firstLine="720"/>
      </w:pPr>
      <w:r w:rsidRPr="0012658C">
        <w:t>Bootstrap</w:t>
      </w:r>
      <w:r w:rsidRPr="0012658C">
        <w:t>优点移动设备优先：自</w:t>
      </w:r>
      <w:r w:rsidRPr="0012658C">
        <w:t xml:space="preserve"> Bootstrap 3 </w:t>
      </w:r>
      <w:r w:rsidRPr="0012658C">
        <w:t>起，框架包含了贯穿于整个库的移动设备优先的样式</w:t>
      </w:r>
      <w:r w:rsidR="000D33E7" w:rsidRPr="0012658C">
        <w:t>，浏览器支持：所有的主流浏览器都支持</w:t>
      </w:r>
      <w:r w:rsidR="000D33E7" w:rsidRPr="0012658C">
        <w:t xml:space="preserve"> Bootstrap</w:t>
      </w:r>
      <w:r w:rsidR="000D33E7" w:rsidRPr="0012658C">
        <w:t>。容易上手：只要具备</w:t>
      </w:r>
      <w:r w:rsidR="000D33E7" w:rsidRPr="0012658C">
        <w:t xml:space="preserve"> HTML </w:t>
      </w:r>
      <w:r w:rsidR="000D33E7" w:rsidRPr="0012658C">
        <w:t>和</w:t>
      </w:r>
      <w:r w:rsidR="000D33E7" w:rsidRPr="0012658C">
        <w:t xml:space="preserve"> CSS </w:t>
      </w:r>
      <w:r w:rsidR="000D33E7" w:rsidRPr="0012658C">
        <w:t>的基础知识，就可以开始学习</w:t>
      </w:r>
      <w:r w:rsidR="000D33E7" w:rsidRPr="0012658C">
        <w:t xml:space="preserve"> Bootstrap</w:t>
      </w:r>
      <w:r w:rsidR="000D33E7" w:rsidRPr="0012658C">
        <w:t>。</w:t>
      </w:r>
      <w:r w:rsidR="002C2533" w:rsidRPr="0012658C">
        <w:t>响应式设计：</w:t>
      </w:r>
      <w:r w:rsidR="002C2533" w:rsidRPr="0012658C">
        <w:t xml:space="preserve">Bootstrap </w:t>
      </w:r>
      <w:r w:rsidR="002C2533" w:rsidRPr="0012658C">
        <w:t>的响应式</w:t>
      </w:r>
      <w:r w:rsidR="002C2533" w:rsidRPr="0012658C">
        <w:t xml:space="preserve"> CSS </w:t>
      </w:r>
      <w:r w:rsidR="002C2533" w:rsidRPr="0012658C">
        <w:t>能够自适应于台式机、平板电脑和手机</w:t>
      </w:r>
      <w:r w:rsidRPr="0012658C">
        <w:t>。</w:t>
      </w:r>
    </w:p>
    <w:p w14:paraId="48102C23" w14:textId="2A2534C8" w:rsidR="00DC05BE" w:rsidRPr="00FC1DE5" w:rsidRDefault="00DC05BE" w:rsidP="00DC05BE">
      <w:pPr>
        <w:pStyle w:val="3"/>
        <w:rPr>
          <w:rFonts w:ascii="黑体" w:hAnsi="黑体"/>
          <w:sz w:val="24"/>
          <w:szCs w:val="24"/>
        </w:rPr>
      </w:pPr>
      <w:bookmarkStart w:id="19" w:name="_Toc63064764"/>
      <w:bookmarkStart w:id="20" w:name="_Toc104331361"/>
      <w:r w:rsidRPr="00FC1DE5">
        <w:rPr>
          <w:rFonts w:ascii="黑体" w:hAnsi="黑体"/>
          <w:sz w:val="24"/>
          <w:szCs w:val="24"/>
        </w:rPr>
        <w:t>后端</w:t>
      </w:r>
      <w:r w:rsidR="00102EE1" w:rsidRPr="00FC1DE5">
        <w:rPr>
          <w:rFonts w:ascii="黑体" w:hAnsi="黑体" w:hint="eastAsia"/>
          <w:sz w:val="24"/>
          <w:szCs w:val="24"/>
        </w:rPr>
        <w:t>Spring Boot</w:t>
      </w:r>
      <w:r w:rsidRPr="00FC1DE5">
        <w:rPr>
          <w:rFonts w:ascii="黑体" w:hAnsi="黑体"/>
          <w:sz w:val="24"/>
          <w:szCs w:val="24"/>
        </w:rPr>
        <w:t>框架介绍</w:t>
      </w:r>
      <w:bookmarkEnd w:id="19"/>
      <w:bookmarkEnd w:id="20"/>
    </w:p>
    <w:p w14:paraId="0A1557DE" w14:textId="39F52365" w:rsidR="001F6F14" w:rsidRDefault="001F6F14" w:rsidP="00E52DE9">
      <w:pPr>
        <w:ind w:firstLineChars="200" w:firstLine="480"/>
      </w:pPr>
      <w:proofErr w:type="spellStart"/>
      <w:r>
        <w:t>SpringBoot</w:t>
      </w:r>
      <w:proofErr w:type="spellEnd"/>
      <w:r>
        <w:t>帮助开发</w:t>
      </w:r>
      <w:proofErr w:type="gramStart"/>
      <w:r>
        <w:t>者快速</w:t>
      </w:r>
      <w:proofErr w:type="gramEnd"/>
      <w:r>
        <w:t>启动一个</w:t>
      </w:r>
      <w:r>
        <w:t>Web</w:t>
      </w:r>
      <w:r>
        <w:t>容器；</w:t>
      </w:r>
      <w:proofErr w:type="spellStart"/>
      <w:r>
        <w:t>SpringBoot</w:t>
      </w:r>
      <w:proofErr w:type="spellEnd"/>
      <w:r>
        <w:t>继承了原</w:t>
      </w:r>
      <w:r>
        <w:t>Spring</w:t>
      </w:r>
      <w:r>
        <w:t>框架的优秀基因；</w:t>
      </w:r>
      <w:proofErr w:type="spellStart"/>
      <w:r>
        <w:t>SpringBoot</w:t>
      </w:r>
      <w:proofErr w:type="spellEnd"/>
      <w:r>
        <w:t>简化了使用</w:t>
      </w:r>
      <w:r>
        <w:t>Spring</w:t>
      </w:r>
      <w:r>
        <w:t>的过程。</w:t>
      </w:r>
    </w:p>
    <w:p w14:paraId="0F9634BE" w14:textId="755B36EE" w:rsidR="00E30ECC" w:rsidRPr="0012658C" w:rsidRDefault="00E30ECC" w:rsidP="001F6F14">
      <w:pPr>
        <w:pStyle w:val="a1"/>
        <w:ind w:firstLine="480"/>
      </w:pPr>
      <w:r w:rsidRPr="0012658C">
        <w:t>(</w:t>
      </w:r>
      <w:proofErr w:type="gramStart"/>
      <w:r w:rsidRPr="0012658C">
        <w:t>1)</w:t>
      </w:r>
      <w:r w:rsidRPr="00FC1DE5">
        <w:rPr>
          <w:rFonts w:ascii="黑体" w:eastAsia="黑体" w:hAnsi="黑体"/>
        </w:rPr>
        <w:t>Spring</w:t>
      </w:r>
      <w:proofErr w:type="gramEnd"/>
      <w:r w:rsidRPr="00FC1DE5">
        <w:rPr>
          <w:rFonts w:ascii="Calibri" w:eastAsia="黑体" w:hAnsi="Calibri" w:cs="Calibri"/>
        </w:rPr>
        <w:t> </w:t>
      </w:r>
    </w:p>
    <w:p w14:paraId="10720929" w14:textId="77777777" w:rsidR="00E30ECC" w:rsidRPr="0012658C" w:rsidRDefault="00E30ECC" w:rsidP="00E30ECC">
      <w:pPr>
        <w:pStyle w:val="a1"/>
        <w:ind w:firstLine="480"/>
      </w:pPr>
      <w:r w:rsidRPr="0012658C">
        <w:t>Spring</w:t>
      </w:r>
      <w:r w:rsidRPr="0012658C">
        <w:t>实际上是一个开放源代码框架，可以辅助</w:t>
      </w:r>
      <w:r w:rsidRPr="0012658C">
        <w:t>Java</w:t>
      </w:r>
      <w:r w:rsidRPr="0012658C">
        <w:t>语言，并且与</w:t>
      </w:r>
      <w:r w:rsidRPr="0012658C">
        <w:t>Java</w:t>
      </w:r>
      <w:r w:rsidRPr="0012658C">
        <w:t>相关的项目可以借用</w:t>
      </w:r>
      <w:r w:rsidRPr="0012658C">
        <w:t>Spring</w:t>
      </w:r>
      <w:r w:rsidRPr="0012658C">
        <w:t>框架进行开发。</w:t>
      </w:r>
      <w:r w:rsidRPr="0012658C">
        <w:t xml:space="preserve"> </w:t>
      </w:r>
      <w:r w:rsidRPr="0012658C">
        <w:t>在某种程度上，</w:t>
      </w:r>
      <w:r w:rsidRPr="0012658C">
        <w:t>Spring</w:t>
      </w:r>
      <w:r w:rsidRPr="0012658C">
        <w:t>还是一个轻量级的容器框架。</w:t>
      </w:r>
    </w:p>
    <w:p w14:paraId="01D61CDA" w14:textId="77777777" w:rsidR="00E30ECC" w:rsidRPr="0012658C" w:rsidRDefault="00E30ECC" w:rsidP="00E30ECC">
      <w:pPr>
        <w:pStyle w:val="a1"/>
        <w:ind w:firstLine="480"/>
      </w:pPr>
      <w:r w:rsidRPr="0012658C">
        <w:t>(</w:t>
      </w:r>
      <w:proofErr w:type="gramStart"/>
      <w:r w:rsidRPr="0012658C">
        <w:t>2)</w:t>
      </w:r>
      <w:proofErr w:type="spellStart"/>
      <w:r w:rsidRPr="00FC1DE5">
        <w:rPr>
          <w:rFonts w:ascii="黑体" w:eastAsia="黑体" w:hAnsi="黑体"/>
        </w:rPr>
        <w:t>SpringMVC</w:t>
      </w:r>
      <w:proofErr w:type="spellEnd"/>
      <w:proofErr w:type="gramEnd"/>
      <w:r w:rsidRPr="0012658C">
        <w:t> </w:t>
      </w:r>
    </w:p>
    <w:p w14:paraId="0E1D7818" w14:textId="77777777" w:rsidR="00E30ECC" w:rsidRPr="0012658C" w:rsidRDefault="00E30ECC" w:rsidP="00E30ECC">
      <w:pPr>
        <w:pStyle w:val="a1"/>
        <w:ind w:firstLine="480"/>
      </w:pPr>
      <w:proofErr w:type="spellStart"/>
      <w:r w:rsidRPr="0012658C">
        <w:t>SpringMVC</w:t>
      </w:r>
      <w:proofErr w:type="spellEnd"/>
      <w:r w:rsidRPr="0012658C">
        <w:t>的内容来自</w:t>
      </w:r>
      <w:r w:rsidRPr="0012658C">
        <w:t>Spring</w:t>
      </w:r>
      <w:r w:rsidRPr="0012658C">
        <w:t>，是</w:t>
      </w:r>
      <w:r w:rsidRPr="0012658C">
        <w:t>Spring</w:t>
      </w:r>
      <w:r w:rsidRPr="0012658C">
        <w:t>中的一个模块。</w:t>
      </w:r>
      <w:r w:rsidRPr="0012658C">
        <w:t xml:space="preserve"> </w:t>
      </w:r>
      <w:r w:rsidRPr="0012658C">
        <w:t>该模块主要用于组成</w:t>
      </w:r>
      <w:r w:rsidRPr="0012658C">
        <w:t>WEB</w:t>
      </w:r>
      <w:r w:rsidRPr="0012658C">
        <w:t>应用程序。</w:t>
      </w:r>
      <w:r w:rsidRPr="0012658C">
        <w:t xml:space="preserve"> </w:t>
      </w:r>
      <w:r w:rsidRPr="0012658C">
        <w:t>在</w:t>
      </w:r>
      <w:r w:rsidRPr="0012658C">
        <w:t>WEB</w:t>
      </w:r>
      <w:r w:rsidRPr="0012658C">
        <w:t>项目的开发中，大多数使用</w:t>
      </w:r>
      <w:proofErr w:type="spellStart"/>
      <w:r w:rsidRPr="0012658C">
        <w:t>SpringMVC</w:t>
      </w:r>
      <w:proofErr w:type="spellEnd"/>
      <w:r w:rsidRPr="0012658C">
        <w:t>或其他</w:t>
      </w:r>
      <w:r w:rsidRPr="0012658C">
        <w:t>MVC</w:t>
      </w:r>
      <w:r w:rsidRPr="0012658C">
        <w:t>框架来提高项目效率。</w:t>
      </w:r>
    </w:p>
    <w:p w14:paraId="1B94DA3C" w14:textId="77777777" w:rsidR="00E30ECC" w:rsidRPr="0012658C" w:rsidRDefault="00E30ECC" w:rsidP="00E30ECC">
      <w:pPr>
        <w:pStyle w:val="a1"/>
        <w:ind w:firstLine="480"/>
      </w:pPr>
      <w:r w:rsidRPr="0012658C">
        <w:t>(</w:t>
      </w:r>
      <w:proofErr w:type="gramStart"/>
      <w:r w:rsidRPr="0012658C">
        <w:t>3)</w:t>
      </w:r>
      <w:proofErr w:type="spellStart"/>
      <w:r w:rsidRPr="00FC1DE5">
        <w:rPr>
          <w:rFonts w:ascii="宋体" w:hAnsi="宋体"/>
        </w:rPr>
        <w:t>MyBatis</w:t>
      </w:r>
      <w:proofErr w:type="spellEnd"/>
      <w:proofErr w:type="gramEnd"/>
    </w:p>
    <w:p w14:paraId="78D2647F" w14:textId="3884EC0A" w:rsidR="00DC05BE" w:rsidRPr="0012658C" w:rsidRDefault="00E30ECC" w:rsidP="00E30ECC">
      <w:pPr>
        <w:pStyle w:val="a1"/>
        <w:ind w:firstLine="480"/>
      </w:pPr>
      <w:proofErr w:type="spellStart"/>
      <w:r w:rsidRPr="0012658C">
        <w:t>MyBatis</w:t>
      </w:r>
      <w:proofErr w:type="spellEnd"/>
      <w:r w:rsidRPr="0012658C">
        <w:t>是一个出色的持久层框架，它支持自定义</w:t>
      </w:r>
      <w:r w:rsidRPr="0012658C">
        <w:t>SQL</w:t>
      </w:r>
      <w:r w:rsidRPr="0012658C">
        <w:t>，存储过程和高级映射。</w:t>
      </w:r>
      <w:r w:rsidRPr="0012658C">
        <w:t xml:space="preserve"> </w:t>
      </w:r>
      <w:proofErr w:type="spellStart"/>
      <w:r w:rsidRPr="0012658C">
        <w:t>MyBatis</w:t>
      </w:r>
      <w:proofErr w:type="spellEnd"/>
      <w:r w:rsidRPr="0012658C">
        <w:t>避免了几乎所有的</w:t>
      </w:r>
      <w:r w:rsidRPr="0012658C">
        <w:t>JDBC</w:t>
      </w:r>
      <w:r w:rsidRPr="0012658C">
        <w:t>代码以及参数的手动设置和获取结果集。</w:t>
      </w:r>
      <w:r w:rsidRPr="0012658C">
        <w:t xml:space="preserve"> </w:t>
      </w:r>
      <w:proofErr w:type="spellStart"/>
      <w:r w:rsidRPr="0012658C">
        <w:t>MyBatis</w:t>
      </w:r>
      <w:proofErr w:type="spellEnd"/>
      <w:r w:rsidRPr="0012658C">
        <w:t>可以使用简单的</w:t>
      </w:r>
      <w:r w:rsidRPr="0012658C">
        <w:t>XML</w:t>
      </w:r>
      <w:r w:rsidRPr="0012658C">
        <w:t>或注释来配置和映射本机信息，并将接口和</w:t>
      </w:r>
      <w:r w:rsidRPr="0012658C">
        <w:t>Java POJO</w:t>
      </w:r>
      <w:r w:rsidRPr="0012658C">
        <w:t>（普通的</w:t>
      </w:r>
      <w:r w:rsidRPr="0012658C">
        <w:t>Java</w:t>
      </w:r>
      <w:r w:rsidRPr="0012658C">
        <w:t>对象）映射到数据库中的记录</w:t>
      </w:r>
      <w:r w:rsidR="00C237E9" w:rsidRPr="0012658C">
        <w:t>。</w:t>
      </w:r>
    </w:p>
    <w:p w14:paraId="3A665C7D" w14:textId="77777777" w:rsidR="00C00538" w:rsidRPr="00FC1DE5" w:rsidRDefault="00C00538" w:rsidP="00C00538">
      <w:pPr>
        <w:pStyle w:val="2"/>
        <w:rPr>
          <w:sz w:val="28"/>
          <w:szCs w:val="28"/>
        </w:rPr>
      </w:pPr>
      <w:bookmarkStart w:id="21" w:name="_Toc104331362"/>
      <w:r w:rsidRPr="00FC1DE5">
        <w:rPr>
          <w:sz w:val="28"/>
          <w:szCs w:val="28"/>
        </w:rPr>
        <w:lastRenderedPageBreak/>
        <w:t>本章小结</w:t>
      </w:r>
      <w:bookmarkEnd w:id="21"/>
    </w:p>
    <w:p w14:paraId="03F70719" w14:textId="77777777" w:rsidR="00C00538" w:rsidRPr="0012658C" w:rsidRDefault="00463193" w:rsidP="00C00538">
      <w:pPr>
        <w:pStyle w:val="afc"/>
        <w:ind w:firstLine="480"/>
      </w:pPr>
      <w:r w:rsidRPr="0012658C">
        <w:t>本章主要研究开发系统是否可行，同时概述了此过程中需要使用的技术以及所需的开发平台和操作环境。</w:t>
      </w:r>
    </w:p>
    <w:p w14:paraId="36D7FBD6" w14:textId="77777777" w:rsidR="00A04D4F" w:rsidRPr="0012658C" w:rsidRDefault="00A04D4F" w:rsidP="00A04D4F">
      <w:pPr>
        <w:pStyle w:val="1"/>
      </w:pPr>
      <w:bookmarkStart w:id="22" w:name="_Toc104331363"/>
      <w:r w:rsidRPr="0012658C">
        <w:lastRenderedPageBreak/>
        <w:t>系统需求分析</w:t>
      </w:r>
      <w:bookmarkEnd w:id="22"/>
    </w:p>
    <w:p w14:paraId="16E50B99" w14:textId="77777777" w:rsidR="00A04D4F" w:rsidRPr="00FC1DE5" w:rsidRDefault="00A04D4F" w:rsidP="00A04D4F">
      <w:pPr>
        <w:pStyle w:val="2"/>
        <w:rPr>
          <w:sz w:val="28"/>
          <w:szCs w:val="28"/>
        </w:rPr>
      </w:pPr>
      <w:bookmarkStart w:id="23" w:name="_Toc104331364"/>
      <w:r w:rsidRPr="00FC1DE5">
        <w:rPr>
          <w:sz w:val="28"/>
          <w:szCs w:val="28"/>
        </w:rPr>
        <w:t>系统目标</w:t>
      </w:r>
      <w:bookmarkEnd w:id="23"/>
    </w:p>
    <w:p w14:paraId="6BFAB1AA" w14:textId="77777777" w:rsidR="00A04D4F" w:rsidRPr="0012658C" w:rsidRDefault="00A04D4F" w:rsidP="00A04D4F">
      <w:pPr>
        <w:pStyle w:val="a1"/>
        <w:ind w:firstLineChars="0"/>
      </w:pPr>
      <w:r w:rsidRPr="0012658C">
        <w:t>本文主要的研究目标如下：</w:t>
      </w:r>
    </w:p>
    <w:p w14:paraId="18B1A0FC" w14:textId="77777777" w:rsidR="00564AAD" w:rsidRPr="00564AAD" w:rsidRDefault="00564AAD" w:rsidP="00E35729">
      <w:pPr>
        <w:ind w:firstLineChars="200" w:firstLine="480"/>
      </w:pPr>
      <w:r w:rsidRPr="00564AAD">
        <w:rPr>
          <w:rFonts w:hint="eastAsia"/>
        </w:rPr>
        <w:t>（</w:t>
      </w:r>
      <w:r w:rsidRPr="00564AAD">
        <w:rPr>
          <w:rFonts w:hint="eastAsia"/>
        </w:rPr>
        <w:t>1</w:t>
      </w:r>
      <w:r w:rsidRPr="00564AAD">
        <w:rPr>
          <w:rFonts w:hint="eastAsia"/>
        </w:rPr>
        <w:t>）注册登录：游客进行账号注册、登录平台</w:t>
      </w:r>
    </w:p>
    <w:p w14:paraId="42F6B634" w14:textId="461EC1DE" w:rsidR="00564AAD" w:rsidRPr="00564AAD" w:rsidRDefault="00564AAD" w:rsidP="00E35729">
      <w:pPr>
        <w:ind w:firstLineChars="200" w:firstLine="480"/>
      </w:pPr>
      <w:r w:rsidRPr="00564AAD">
        <w:rPr>
          <w:rFonts w:hint="eastAsia"/>
        </w:rPr>
        <w:t>（</w:t>
      </w:r>
      <w:r w:rsidR="00273E3D">
        <w:t>2</w:t>
      </w:r>
      <w:r w:rsidRPr="00564AAD">
        <w:rPr>
          <w:rFonts w:hint="eastAsia"/>
        </w:rPr>
        <w:t>）</w:t>
      </w:r>
      <w:r w:rsidR="00B01F2E">
        <w:rPr>
          <w:rFonts w:hint="eastAsia"/>
        </w:rPr>
        <w:t>服装</w:t>
      </w:r>
      <w:r w:rsidRPr="00564AAD">
        <w:rPr>
          <w:rFonts w:hint="eastAsia"/>
        </w:rPr>
        <w:t>列表：显示网站提供的所有</w:t>
      </w:r>
      <w:r w:rsidR="00B01F2E">
        <w:rPr>
          <w:rFonts w:hint="eastAsia"/>
        </w:rPr>
        <w:t>服装</w:t>
      </w:r>
      <w:r w:rsidRPr="00564AAD">
        <w:rPr>
          <w:rFonts w:hint="eastAsia"/>
        </w:rPr>
        <w:t>信息；可以按</w:t>
      </w:r>
      <w:r w:rsidR="00B01F2E">
        <w:rPr>
          <w:rFonts w:hint="eastAsia"/>
        </w:rPr>
        <w:t>服装</w:t>
      </w:r>
      <w:r w:rsidRPr="00564AAD">
        <w:rPr>
          <w:rFonts w:hint="eastAsia"/>
        </w:rPr>
        <w:t>的分类筛选。</w:t>
      </w:r>
    </w:p>
    <w:p w14:paraId="56F20C21" w14:textId="1F6485AA" w:rsidR="00564AAD" w:rsidRPr="00564AAD" w:rsidRDefault="00564AAD" w:rsidP="00E35729">
      <w:pPr>
        <w:ind w:firstLineChars="200" w:firstLine="480"/>
      </w:pPr>
      <w:r w:rsidRPr="00564AAD">
        <w:rPr>
          <w:rFonts w:hint="eastAsia"/>
        </w:rPr>
        <w:t>（</w:t>
      </w:r>
      <w:r w:rsidR="00273E3D">
        <w:t>3</w:t>
      </w:r>
      <w:r w:rsidRPr="00564AAD">
        <w:rPr>
          <w:rFonts w:hint="eastAsia"/>
        </w:rPr>
        <w:t>）</w:t>
      </w:r>
      <w:r w:rsidR="00B01F2E">
        <w:rPr>
          <w:rFonts w:hint="eastAsia"/>
        </w:rPr>
        <w:t>服装</w:t>
      </w:r>
      <w:r w:rsidRPr="00564AAD">
        <w:rPr>
          <w:rFonts w:hint="eastAsia"/>
        </w:rPr>
        <w:t>收藏</w:t>
      </w:r>
      <w:r w:rsidR="00273E3D">
        <w:rPr>
          <w:rFonts w:hint="eastAsia"/>
        </w:rPr>
        <w:t>(</w:t>
      </w:r>
      <w:r w:rsidR="00273E3D">
        <w:rPr>
          <w:rFonts w:hint="eastAsia"/>
        </w:rPr>
        <w:t>购物车功能</w:t>
      </w:r>
      <w:r w:rsidR="00273E3D">
        <w:t>)</w:t>
      </w:r>
      <w:r w:rsidRPr="00564AAD">
        <w:rPr>
          <w:rFonts w:hint="eastAsia"/>
        </w:rPr>
        <w:t>：在</w:t>
      </w:r>
      <w:r w:rsidR="00B01F2E">
        <w:rPr>
          <w:rFonts w:hint="eastAsia"/>
        </w:rPr>
        <w:t>服装</w:t>
      </w:r>
      <w:r w:rsidRPr="00564AAD">
        <w:rPr>
          <w:rFonts w:hint="eastAsia"/>
        </w:rPr>
        <w:t>详情页面，登录的用户，可以对当前</w:t>
      </w:r>
      <w:r w:rsidR="00B01F2E">
        <w:rPr>
          <w:rFonts w:hint="eastAsia"/>
        </w:rPr>
        <w:t>服装</w:t>
      </w:r>
      <w:r w:rsidRPr="00564AAD">
        <w:rPr>
          <w:rFonts w:hint="eastAsia"/>
        </w:rPr>
        <w:t>进行</w:t>
      </w:r>
      <w:r w:rsidR="00273E3D">
        <w:rPr>
          <w:rFonts w:hint="eastAsia"/>
        </w:rPr>
        <w:t>添加到购物车</w:t>
      </w:r>
      <w:r w:rsidRPr="00564AAD">
        <w:rPr>
          <w:rFonts w:hint="eastAsia"/>
        </w:rPr>
        <w:t>，</w:t>
      </w:r>
      <w:r w:rsidR="00273E3D">
        <w:rPr>
          <w:rFonts w:hint="eastAsia"/>
        </w:rPr>
        <w:t>在</w:t>
      </w:r>
      <w:r w:rsidRPr="00564AAD">
        <w:rPr>
          <w:rFonts w:hint="eastAsia"/>
        </w:rPr>
        <w:t>用户中心</w:t>
      </w:r>
      <w:r w:rsidR="00273E3D">
        <w:rPr>
          <w:rFonts w:hint="eastAsia"/>
        </w:rPr>
        <w:t>购物车</w:t>
      </w:r>
      <w:r w:rsidR="00273E3D" w:rsidRPr="00564AAD">
        <w:rPr>
          <w:rFonts w:hint="eastAsia"/>
        </w:rPr>
        <w:t>列表</w:t>
      </w:r>
      <w:r w:rsidR="00273E3D">
        <w:rPr>
          <w:rFonts w:hint="eastAsia"/>
        </w:rPr>
        <w:t>中</w:t>
      </w:r>
      <w:r w:rsidRPr="00564AAD">
        <w:rPr>
          <w:rFonts w:hint="eastAsia"/>
        </w:rPr>
        <w:t>可以查看，可以进行删除。</w:t>
      </w:r>
    </w:p>
    <w:p w14:paraId="7F9452D2" w14:textId="074B9D61" w:rsidR="00564AAD" w:rsidRPr="00564AAD" w:rsidRDefault="00564AAD" w:rsidP="00E35729">
      <w:pPr>
        <w:ind w:firstLineChars="200" w:firstLine="480"/>
      </w:pPr>
      <w:r w:rsidRPr="00564AAD">
        <w:rPr>
          <w:rFonts w:hint="eastAsia"/>
        </w:rPr>
        <w:t>（</w:t>
      </w:r>
      <w:r w:rsidR="00273E3D">
        <w:t>4</w:t>
      </w:r>
      <w:r w:rsidRPr="00564AAD">
        <w:rPr>
          <w:rFonts w:hint="eastAsia"/>
        </w:rPr>
        <w:t>）</w:t>
      </w:r>
      <w:r w:rsidR="00273E3D">
        <w:rPr>
          <w:rFonts w:hint="eastAsia"/>
        </w:rPr>
        <w:t>订单</w:t>
      </w:r>
      <w:r w:rsidR="00052D03">
        <w:rPr>
          <w:rFonts w:hint="eastAsia"/>
        </w:rPr>
        <w:t>信息</w:t>
      </w:r>
      <w:r w:rsidRPr="00564AAD">
        <w:rPr>
          <w:rFonts w:hint="eastAsia"/>
        </w:rPr>
        <w:t>：</w:t>
      </w:r>
      <w:r w:rsidR="00273E3D">
        <w:rPr>
          <w:rFonts w:hint="eastAsia"/>
        </w:rPr>
        <w:t>在登录的状态下能够查看订单列表并对进行确认与删除</w:t>
      </w:r>
      <w:r w:rsidRPr="00564AAD">
        <w:rPr>
          <w:rFonts w:hint="eastAsia"/>
        </w:rPr>
        <w:t>。</w:t>
      </w:r>
    </w:p>
    <w:p w14:paraId="029A7745" w14:textId="585BDDB7" w:rsidR="00564AAD" w:rsidRPr="00564AAD" w:rsidRDefault="00564AAD" w:rsidP="00E35729">
      <w:pPr>
        <w:ind w:firstLineChars="200" w:firstLine="480"/>
      </w:pPr>
      <w:r w:rsidRPr="00564AAD">
        <w:rPr>
          <w:rFonts w:hint="eastAsia"/>
        </w:rPr>
        <w:t>（</w:t>
      </w:r>
      <w:r w:rsidR="00273E3D">
        <w:t>5</w:t>
      </w:r>
      <w:r w:rsidRPr="00564AAD">
        <w:rPr>
          <w:rFonts w:hint="eastAsia"/>
        </w:rPr>
        <w:t>）用户信息：修改用户信息</w:t>
      </w:r>
    </w:p>
    <w:p w14:paraId="3D46C9DA" w14:textId="289848BE" w:rsidR="00564AAD" w:rsidRPr="00564AAD" w:rsidRDefault="00564AAD" w:rsidP="00E35729">
      <w:pPr>
        <w:ind w:firstLineChars="200" w:firstLine="480"/>
      </w:pPr>
      <w:r w:rsidRPr="00564AAD">
        <w:rPr>
          <w:rFonts w:hint="eastAsia"/>
        </w:rPr>
        <w:t>（</w:t>
      </w:r>
      <w:r w:rsidR="00273E3D">
        <w:t>6</w:t>
      </w:r>
      <w:r w:rsidRPr="00564AAD">
        <w:rPr>
          <w:rFonts w:hint="eastAsia"/>
        </w:rPr>
        <w:t>）密码修改：修改用户登录的密码</w:t>
      </w:r>
    </w:p>
    <w:p w14:paraId="0F90EC80" w14:textId="0BAB18DB" w:rsidR="00564AAD" w:rsidRPr="00564AAD" w:rsidRDefault="00564AAD" w:rsidP="00E35729">
      <w:pPr>
        <w:ind w:firstLineChars="200" w:firstLine="480"/>
      </w:pPr>
      <w:r w:rsidRPr="00564AAD">
        <w:rPr>
          <w:rFonts w:hint="eastAsia"/>
        </w:rPr>
        <w:t>（</w:t>
      </w:r>
      <w:r w:rsidR="00273E3D">
        <w:t>7</w:t>
      </w:r>
      <w:r w:rsidRPr="00564AAD">
        <w:rPr>
          <w:rFonts w:hint="eastAsia"/>
        </w:rPr>
        <w:t>）退出登录：清除登录从</w:t>
      </w:r>
      <w:r w:rsidRPr="00564AAD">
        <w:rPr>
          <w:rFonts w:hint="eastAsia"/>
        </w:rPr>
        <w:t>cookie</w:t>
      </w:r>
      <w:r w:rsidRPr="00564AAD">
        <w:rPr>
          <w:rFonts w:hint="eastAsia"/>
        </w:rPr>
        <w:t>，返回网站首页</w:t>
      </w:r>
    </w:p>
    <w:p w14:paraId="1C4BA873" w14:textId="5B929F82" w:rsidR="00A04D4F" w:rsidRPr="00FC1DE5" w:rsidRDefault="00A04D4F" w:rsidP="00564AAD">
      <w:pPr>
        <w:pStyle w:val="2"/>
        <w:rPr>
          <w:sz w:val="28"/>
          <w:szCs w:val="28"/>
        </w:rPr>
      </w:pPr>
      <w:bookmarkStart w:id="24" w:name="_Toc104331365"/>
      <w:r w:rsidRPr="00FC1DE5">
        <w:rPr>
          <w:sz w:val="28"/>
          <w:szCs w:val="28"/>
        </w:rPr>
        <w:t>系统的可行性分析</w:t>
      </w:r>
      <w:bookmarkEnd w:id="24"/>
    </w:p>
    <w:p w14:paraId="1D8A0E69" w14:textId="77777777" w:rsidR="00A04D4F" w:rsidRPr="0012658C" w:rsidRDefault="004D247D" w:rsidP="00A04D4F">
      <w:pPr>
        <w:pStyle w:val="a1"/>
        <w:ind w:firstLineChars="0" w:firstLine="480"/>
      </w:pPr>
      <w:bookmarkStart w:id="25" w:name="_Toc40358886"/>
      <w:r w:rsidRPr="0012658C">
        <w:t>通常，通过系统的支持条件和主要要求，从技术操作，社会经济等方面进行研究和调查。它的任务是以较低的成本和成本确定项目的前景。</w:t>
      </w:r>
      <w:r w:rsidRPr="0012658C">
        <w:t xml:space="preserve"> </w:t>
      </w:r>
      <w:r w:rsidRPr="0012658C">
        <w:t>这是系统中一种更全面的方法，可以避免错误。确保新系统的成功开发。</w:t>
      </w:r>
    </w:p>
    <w:bookmarkEnd w:id="25"/>
    <w:p w14:paraId="54578253" w14:textId="68CAA4B2" w:rsidR="00A04D4F" w:rsidRPr="0012658C" w:rsidRDefault="00B276E4" w:rsidP="00A04D4F">
      <w:pPr>
        <w:pStyle w:val="a1"/>
        <w:ind w:firstLine="480"/>
      </w:pPr>
      <w:r>
        <w:t>基于</w:t>
      </w:r>
      <w:proofErr w:type="spellStart"/>
      <w:r>
        <w:t>SpringBoot</w:t>
      </w:r>
      <w:proofErr w:type="spellEnd"/>
      <w:r>
        <w:t>的</w:t>
      </w:r>
      <w:r w:rsidR="00B01F2E">
        <w:t>服装商城</w:t>
      </w:r>
      <w:r w:rsidR="00EF2BD6" w:rsidRPr="0012658C">
        <w:t>的设计采用了</w:t>
      </w:r>
      <w:r w:rsidR="00EF3ADA" w:rsidRPr="0012658C">
        <w:t>传统的前后端整合</w:t>
      </w:r>
      <w:r w:rsidR="00EF2BD6" w:rsidRPr="0012658C">
        <w:t>的设计思想，并</w:t>
      </w:r>
      <w:r w:rsidR="009A5317" w:rsidRPr="0012658C">
        <w:t>且使用代码实现</w:t>
      </w:r>
      <w:r w:rsidR="00EF2BD6" w:rsidRPr="0012658C">
        <w:t>。系统的后端使用流行的后端语言</w:t>
      </w:r>
      <w:r w:rsidR="00EF2BD6" w:rsidRPr="0012658C">
        <w:t>Java</w:t>
      </w:r>
      <w:r w:rsidR="00EF2BD6" w:rsidRPr="0012658C">
        <w:t>和</w:t>
      </w:r>
      <w:r w:rsidR="00EF2BD6" w:rsidRPr="0012658C">
        <w:t>Spring</w:t>
      </w:r>
      <w:r w:rsidR="00EF2BD6" w:rsidRPr="0012658C">
        <w:t>框架，前端使用具有良好中文社区的</w:t>
      </w:r>
      <w:proofErr w:type="spellStart"/>
      <w:r w:rsidR="00EF3ADA" w:rsidRPr="0012658C">
        <w:t>BootStrap</w:t>
      </w:r>
      <w:proofErr w:type="spellEnd"/>
      <w:r w:rsidR="00EF2BD6" w:rsidRPr="0012658C">
        <w:t>框架。如果在前端开发中遇到问题，也可以在社区中提出问题并加以解决，因此基于</w:t>
      </w:r>
      <w:proofErr w:type="spellStart"/>
      <w:r w:rsidR="004F76FA">
        <w:t>SpringBoot</w:t>
      </w:r>
      <w:proofErr w:type="spellEnd"/>
      <w:r w:rsidR="00EF2BD6" w:rsidRPr="0012658C">
        <w:t>的</w:t>
      </w:r>
      <w:r>
        <w:t>基于</w:t>
      </w:r>
      <w:proofErr w:type="spellStart"/>
      <w:r>
        <w:t>SpringBoot</w:t>
      </w:r>
      <w:proofErr w:type="spellEnd"/>
      <w:r>
        <w:t>的</w:t>
      </w:r>
      <w:r w:rsidR="00B01F2E">
        <w:t>服装商城</w:t>
      </w:r>
      <w:r w:rsidR="00EF2BD6" w:rsidRPr="0012658C">
        <w:t>技术可以满足开发要求。</w:t>
      </w:r>
    </w:p>
    <w:p w14:paraId="3C2F7C20" w14:textId="608C596B" w:rsidR="00A04D4F" w:rsidRPr="00FC1DE5" w:rsidRDefault="00A04D4F" w:rsidP="00A04D4F">
      <w:pPr>
        <w:pStyle w:val="2"/>
        <w:ind w:left="0" w:firstLine="0"/>
        <w:rPr>
          <w:sz w:val="28"/>
          <w:szCs w:val="28"/>
        </w:rPr>
      </w:pPr>
      <w:bookmarkStart w:id="26" w:name="_Toc104331366"/>
      <w:r w:rsidRPr="00FC1DE5">
        <w:rPr>
          <w:sz w:val="28"/>
          <w:szCs w:val="28"/>
        </w:rPr>
        <w:t>系统</w:t>
      </w:r>
      <w:r w:rsidR="000861F4" w:rsidRPr="00FC1DE5">
        <w:rPr>
          <w:rFonts w:hint="eastAsia"/>
          <w:sz w:val="28"/>
          <w:szCs w:val="28"/>
        </w:rPr>
        <w:t>其它</w:t>
      </w:r>
      <w:r w:rsidRPr="00FC1DE5">
        <w:rPr>
          <w:sz w:val="28"/>
          <w:szCs w:val="28"/>
        </w:rPr>
        <w:t>需求</w:t>
      </w:r>
      <w:bookmarkEnd w:id="26"/>
    </w:p>
    <w:p w14:paraId="04B9A687" w14:textId="77777777" w:rsidR="00A04D4F" w:rsidRPr="00FC1DE5" w:rsidRDefault="00A04D4F" w:rsidP="00A04D4F">
      <w:pPr>
        <w:pStyle w:val="3"/>
        <w:rPr>
          <w:sz w:val="24"/>
          <w:szCs w:val="24"/>
        </w:rPr>
      </w:pPr>
      <w:bookmarkStart w:id="27" w:name="_Toc104331367"/>
      <w:r w:rsidRPr="00FC1DE5">
        <w:rPr>
          <w:sz w:val="24"/>
          <w:szCs w:val="24"/>
        </w:rPr>
        <w:t>系统性能需求</w:t>
      </w:r>
      <w:bookmarkEnd w:id="27"/>
    </w:p>
    <w:p w14:paraId="613646C8" w14:textId="77777777" w:rsidR="00A04D4F" w:rsidRPr="0012658C" w:rsidRDefault="0070574D" w:rsidP="00A04D4F">
      <w:pPr>
        <w:pStyle w:val="a1"/>
        <w:ind w:firstLine="480"/>
      </w:pPr>
      <w:r w:rsidRPr="0012658C">
        <w:t>根据性能要求，绘制系统性能要求表，包括的功能有用户数量，多表和单表请求的响应时间等</w:t>
      </w:r>
      <w:r w:rsidR="00A04D4F" w:rsidRPr="0012658C">
        <w:t>。系统性能需求如表</w:t>
      </w:r>
      <w:r w:rsidR="00A04D4F" w:rsidRPr="0012658C">
        <w:t>3-1</w:t>
      </w:r>
      <w:r w:rsidR="00A04D4F" w:rsidRPr="0012658C">
        <w:t>所示。</w:t>
      </w:r>
    </w:p>
    <w:p w14:paraId="7A465A44" w14:textId="77777777" w:rsidR="00A04D4F" w:rsidRPr="0012658C" w:rsidRDefault="00A04D4F" w:rsidP="00A04D4F">
      <w:pPr>
        <w:pStyle w:val="a5"/>
        <w:rPr>
          <w:szCs w:val="18"/>
        </w:rPr>
      </w:pPr>
      <w:r w:rsidRPr="0012658C">
        <w:rPr>
          <w:szCs w:val="18"/>
        </w:rPr>
        <w:t>表</w:t>
      </w:r>
      <w:r w:rsidRPr="0012658C">
        <w:rPr>
          <w:szCs w:val="18"/>
        </w:rPr>
        <w:t xml:space="preserve">3-1 </w:t>
      </w:r>
      <w:r w:rsidRPr="0012658C">
        <w:rPr>
          <w:szCs w:val="18"/>
        </w:rPr>
        <w:t>系统性能需求</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67"/>
        <w:gridCol w:w="3328"/>
      </w:tblGrid>
      <w:tr w:rsidR="00A04D4F" w:rsidRPr="0012658C" w14:paraId="272E3BA6" w14:textId="77777777" w:rsidTr="003014CE">
        <w:trPr>
          <w:jc w:val="center"/>
        </w:trPr>
        <w:tc>
          <w:tcPr>
            <w:tcW w:w="4067" w:type="dxa"/>
            <w:tcBorders>
              <w:left w:val="nil"/>
              <w:bottom w:val="single" w:sz="4" w:space="0" w:color="auto"/>
            </w:tcBorders>
          </w:tcPr>
          <w:p w14:paraId="7801ED51" w14:textId="77777777" w:rsidR="00A04D4F" w:rsidRPr="0012658C" w:rsidRDefault="00A04D4F" w:rsidP="003014CE">
            <w:pPr>
              <w:pStyle w:val="a1"/>
              <w:ind w:firstLineChars="0" w:firstLine="0"/>
              <w:jc w:val="center"/>
              <w:rPr>
                <w:sz w:val="21"/>
                <w:szCs w:val="21"/>
              </w:rPr>
            </w:pPr>
            <w:r w:rsidRPr="0012658C">
              <w:rPr>
                <w:sz w:val="21"/>
                <w:szCs w:val="21"/>
              </w:rPr>
              <w:t>需求项</w:t>
            </w:r>
          </w:p>
        </w:tc>
        <w:tc>
          <w:tcPr>
            <w:tcW w:w="3328" w:type="dxa"/>
            <w:tcBorders>
              <w:right w:val="nil"/>
            </w:tcBorders>
          </w:tcPr>
          <w:p w14:paraId="7CFA3E20" w14:textId="77777777" w:rsidR="00A04D4F" w:rsidRPr="0012658C" w:rsidRDefault="00A04D4F" w:rsidP="003014CE">
            <w:pPr>
              <w:pStyle w:val="a1"/>
              <w:ind w:firstLineChars="0" w:firstLine="0"/>
              <w:jc w:val="center"/>
              <w:rPr>
                <w:sz w:val="21"/>
                <w:szCs w:val="21"/>
              </w:rPr>
            </w:pPr>
            <w:r w:rsidRPr="0012658C">
              <w:rPr>
                <w:sz w:val="21"/>
                <w:szCs w:val="21"/>
              </w:rPr>
              <w:t>说明</w:t>
            </w:r>
          </w:p>
        </w:tc>
      </w:tr>
      <w:tr w:rsidR="00A04D4F" w:rsidRPr="0012658C" w14:paraId="49C8229D" w14:textId="77777777" w:rsidTr="003014CE">
        <w:trPr>
          <w:jc w:val="center"/>
        </w:trPr>
        <w:tc>
          <w:tcPr>
            <w:tcW w:w="4067" w:type="dxa"/>
            <w:tcBorders>
              <w:left w:val="nil"/>
              <w:bottom w:val="single" w:sz="4" w:space="0" w:color="auto"/>
            </w:tcBorders>
          </w:tcPr>
          <w:p w14:paraId="33B32A0B" w14:textId="77777777" w:rsidR="00A04D4F" w:rsidRPr="0012658C" w:rsidRDefault="00A04D4F" w:rsidP="003014CE">
            <w:pPr>
              <w:pStyle w:val="a1"/>
              <w:ind w:firstLineChars="0" w:firstLine="0"/>
              <w:jc w:val="center"/>
              <w:rPr>
                <w:sz w:val="21"/>
                <w:szCs w:val="21"/>
              </w:rPr>
            </w:pPr>
            <w:r w:rsidRPr="0012658C">
              <w:rPr>
                <w:sz w:val="21"/>
                <w:szCs w:val="21"/>
              </w:rPr>
              <w:t>系统用户数</w:t>
            </w:r>
          </w:p>
        </w:tc>
        <w:tc>
          <w:tcPr>
            <w:tcW w:w="3328" w:type="dxa"/>
            <w:tcBorders>
              <w:right w:val="nil"/>
            </w:tcBorders>
          </w:tcPr>
          <w:p w14:paraId="7B60C08F" w14:textId="77777777" w:rsidR="00A04D4F" w:rsidRPr="0012658C" w:rsidRDefault="00A04D4F" w:rsidP="003014CE">
            <w:pPr>
              <w:pStyle w:val="a1"/>
              <w:ind w:firstLineChars="0" w:firstLine="0"/>
              <w:jc w:val="center"/>
              <w:rPr>
                <w:sz w:val="21"/>
                <w:szCs w:val="21"/>
              </w:rPr>
            </w:pPr>
            <w:r w:rsidRPr="0012658C">
              <w:rPr>
                <w:sz w:val="21"/>
                <w:szCs w:val="21"/>
              </w:rPr>
              <w:t>30.0</w:t>
            </w:r>
          </w:p>
        </w:tc>
      </w:tr>
      <w:tr w:rsidR="00A04D4F" w:rsidRPr="0012658C" w14:paraId="7BA7C506" w14:textId="77777777" w:rsidTr="003014CE">
        <w:trPr>
          <w:jc w:val="center"/>
        </w:trPr>
        <w:tc>
          <w:tcPr>
            <w:tcW w:w="4067" w:type="dxa"/>
            <w:tcBorders>
              <w:left w:val="nil"/>
              <w:bottom w:val="single" w:sz="4" w:space="0" w:color="auto"/>
            </w:tcBorders>
          </w:tcPr>
          <w:p w14:paraId="1DE4B3D5" w14:textId="77777777" w:rsidR="00A04D4F" w:rsidRPr="0012658C" w:rsidRDefault="00A04D4F" w:rsidP="003014CE">
            <w:pPr>
              <w:pStyle w:val="a1"/>
              <w:ind w:firstLineChars="0" w:firstLine="0"/>
              <w:jc w:val="center"/>
              <w:rPr>
                <w:sz w:val="21"/>
                <w:szCs w:val="21"/>
              </w:rPr>
            </w:pPr>
            <w:r w:rsidRPr="0012658C">
              <w:rPr>
                <w:sz w:val="21"/>
                <w:szCs w:val="21"/>
              </w:rPr>
              <w:lastRenderedPageBreak/>
              <w:t>系统用户并发数</w:t>
            </w:r>
          </w:p>
        </w:tc>
        <w:tc>
          <w:tcPr>
            <w:tcW w:w="3328" w:type="dxa"/>
            <w:tcBorders>
              <w:right w:val="nil"/>
            </w:tcBorders>
          </w:tcPr>
          <w:p w14:paraId="69D3C134" w14:textId="77777777" w:rsidR="00A04D4F" w:rsidRPr="0012658C" w:rsidRDefault="00A04D4F" w:rsidP="003014CE">
            <w:pPr>
              <w:pStyle w:val="a1"/>
              <w:ind w:firstLineChars="0" w:firstLine="0"/>
              <w:jc w:val="center"/>
              <w:rPr>
                <w:sz w:val="21"/>
                <w:szCs w:val="21"/>
              </w:rPr>
            </w:pPr>
            <w:r w:rsidRPr="0012658C">
              <w:rPr>
                <w:sz w:val="21"/>
                <w:szCs w:val="21"/>
              </w:rPr>
              <w:t>10.0</w:t>
            </w:r>
          </w:p>
        </w:tc>
      </w:tr>
      <w:tr w:rsidR="00A04D4F" w:rsidRPr="0012658C" w14:paraId="30506D54" w14:textId="77777777" w:rsidTr="003014CE">
        <w:trPr>
          <w:jc w:val="center"/>
        </w:trPr>
        <w:tc>
          <w:tcPr>
            <w:tcW w:w="4067" w:type="dxa"/>
            <w:tcBorders>
              <w:left w:val="nil"/>
              <w:bottom w:val="single" w:sz="4" w:space="0" w:color="auto"/>
            </w:tcBorders>
          </w:tcPr>
          <w:p w14:paraId="6C31EB09" w14:textId="77777777" w:rsidR="00A04D4F" w:rsidRPr="0012658C" w:rsidRDefault="00A04D4F" w:rsidP="003014CE">
            <w:pPr>
              <w:pStyle w:val="a1"/>
              <w:ind w:firstLineChars="0" w:firstLine="0"/>
              <w:jc w:val="center"/>
              <w:rPr>
                <w:sz w:val="21"/>
                <w:szCs w:val="21"/>
              </w:rPr>
            </w:pPr>
            <w:r w:rsidRPr="0012658C">
              <w:rPr>
                <w:sz w:val="21"/>
                <w:szCs w:val="21"/>
              </w:rPr>
              <w:t>需求项</w:t>
            </w:r>
          </w:p>
        </w:tc>
        <w:tc>
          <w:tcPr>
            <w:tcW w:w="3328" w:type="dxa"/>
            <w:tcBorders>
              <w:right w:val="nil"/>
            </w:tcBorders>
          </w:tcPr>
          <w:p w14:paraId="5212A4FD" w14:textId="77777777" w:rsidR="00A04D4F" w:rsidRPr="0012658C" w:rsidRDefault="00A04D4F" w:rsidP="003014CE">
            <w:pPr>
              <w:pStyle w:val="a1"/>
              <w:ind w:firstLineChars="0" w:firstLine="0"/>
              <w:jc w:val="center"/>
              <w:rPr>
                <w:sz w:val="21"/>
                <w:szCs w:val="21"/>
              </w:rPr>
            </w:pPr>
            <w:r w:rsidRPr="0012658C">
              <w:rPr>
                <w:sz w:val="21"/>
                <w:szCs w:val="21"/>
              </w:rPr>
              <w:t>说明</w:t>
            </w:r>
          </w:p>
        </w:tc>
      </w:tr>
      <w:tr w:rsidR="00A04D4F" w:rsidRPr="0012658C" w14:paraId="15672CC0" w14:textId="77777777" w:rsidTr="003014CE">
        <w:trPr>
          <w:jc w:val="center"/>
        </w:trPr>
        <w:tc>
          <w:tcPr>
            <w:tcW w:w="4067" w:type="dxa"/>
            <w:tcBorders>
              <w:top w:val="single" w:sz="4" w:space="0" w:color="auto"/>
              <w:left w:val="nil"/>
              <w:bottom w:val="single" w:sz="4" w:space="0" w:color="auto"/>
              <w:right w:val="single" w:sz="4" w:space="0" w:color="auto"/>
            </w:tcBorders>
          </w:tcPr>
          <w:p w14:paraId="187F0D2E" w14:textId="77777777" w:rsidR="00A04D4F" w:rsidRPr="0012658C" w:rsidRDefault="00A04D4F" w:rsidP="003014CE">
            <w:pPr>
              <w:pStyle w:val="a1"/>
              <w:ind w:firstLineChars="0" w:firstLine="0"/>
              <w:jc w:val="center"/>
              <w:rPr>
                <w:sz w:val="21"/>
                <w:szCs w:val="21"/>
              </w:rPr>
            </w:pPr>
            <w:r w:rsidRPr="0012658C">
              <w:rPr>
                <w:sz w:val="21"/>
                <w:szCs w:val="21"/>
              </w:rPr>
              <w:t>单表简单查询响应时间</w:t>
            </w:r>
          </w:p>
        </w:tc>
        <w:tc>
          <w:tcPr>
            <w:tcW w:w="3328" w:type="dxa"/>
            <w:tcBorders>
              <w:top w:val="single" w:sz="4" w:space="0" w:color="auto"/>
              <w:left w:val="single" w:sz="4" w:space="0" w:color="auto"/>
              <w:bottom w:val="single" w:sz="4" w:space="0" w:color="auto"/>
              <w:right w:val="nil"/>
            </w:tcBorders>
          </w:tcPr>
          <w:p w14:paraId="5D295322" w14:textId="77777777" w:rsidR="00A04D4F" w:rsidRPr="0012658C" w:rsidRDefault="00A04D4F" w:rsidP="003014CE">
            <w:pPr>
              <w:pStyle w:val="a1"/>
              <w:ind w:firstLineChars="0" w:firstLine="0"/>
              <w:jc w:val="center"/>
              <w:rPr>
                <w:sz w:val="21"/>
                <w:szCs w:val="21"/>
              </w:rPr>
            </w:pPr>
            <w:r w:rsidRPr="0012658C">
              <w:rPr>
                <w:sz w:val="21"/>
                <w:szCs w:val="21"/>
              </w:rPr>
              <w:t>&lt;=3</w:t>
            </w:r>
            <w:r w:rsidRPr="0012658C">
              <w:rPr>
                <w:sz w:val="21"/>
                <w:szCs w:val="21"/>
              </w:rPr>
              <w:t>秒</w:t>
            </w:r>
          </w:p>
        </w:tc>
      </w:tr>
      <w:tr w:rsidR="00A04D4F" w:rsidRPr="0012658C" w14:paraId="390FC67B" w14:textId="77777777" w:rsidTr="003014CE">
        <w:trPr>
          <w:jc w:val="center"/>
        </w:trPr>
        <w:tc>
          <w:tcPr>
            <w:tcW w:w="4067" w:type="dxa"/>
            <w:tcBorders>
              <w:top w:val="single" w:sz="4" w:space="0" w:color="auto"/>
              <w:left w:val="nil"/>
              <w:bottom w:val="single" w:sz="4" w:space="0" w:color="auto"/>
              <w:right w:val="single" w:sz="4" w:space="0" w:color="auto"/>
            </w:tcBorders>
          </w:tcPr>
          <w:p w14:paraId="322C7CB8" w14:textId="77777777" w:rsidR="00A04D4F" w:rsidRPr="0012658C" w:rsidRDefault="00A04D4F" w:rsidP="003014CE">
            <w:pPr>
              <w:pStyle w:val="a1"/>
              <w:ind w:firstLineChars="0" w:firstLine="0"/>
              <w:jc w:val="center"/>
              <w:rPr>
                <w:sz w:val="21"/>
                <w:szCs w:val="21"/>
              </w:rPr>
            </w:pPr>
            <w:r w:rsidRPr="0012658C">
              <w:rPr>
                <w:sz w:val="21"/>
                <w:szCs w:val="21"/>
              </w:rPr>
              <w:t>多表复杂查询相应时间</w:t>
            </w:r>
          </w:p>
        </w:tc>
        <w:tc>
          <w:tcPr>
            <w:tcW w:w="3328" w:type="dxa"/>
            <w:tcBorders>
              <w:top w:val="single" w:sz="4" w:space="0" w:color="auto"/>
              <w:left w:val="single" w:sz="4" w:space="0" w:color="auto"/>
              <w:bottom w:val="single" w:sz="4" w:space="0" w:color="auto"/>
              <w:right w:val="nil"/>
            </w:tcBorders>
          </w:tcPr>
          <w:p w14:paraId="6FB976CF" w14:textId="77777777" w:rsidR="00A04D4F" w:rsidRPr="0012658C" w:rsidRDefault="00A04D4F" w:rsidP="003014CE">
            <w:pPr>
              <w:pStyle w:val="a1"/>
              <w:ind w:firstLineChars="0" w:firstLine="0"/>
              <w:jc w:val="center"/>
              <w:rPr>
                <w:sz w:val="21"/>
                <w:szCs w:val="21"/>
              </w:rPr>
            </w:pPr>
            <w:r w:rsidRPr="0012658C">
              <w:rPr>
                <w:sz w:val="21"/>
                <w:szCs w:val="21"/>
              </w:rPr>
              <w:t>&lt;=6</w:t>
            </w:r>
            <w:r w:rsidRPr="0012658C">
              <w:rPr>
                <w:sz w:val="21"/>
                <w:szCs w:val="21"/>
              </w:rPr>
              <w:t>秒</w:t>
            </w:r>
          </w:p>
        </w:tc>
      </w:tr>
      <w:tr w:rsidR="00A04D4F" w:rsidRPr="0012658C" w14:paraId="143FA03D" w14:textId="77777777" w:rsidTr="003014CE">
        <w:trPr>
          <w:jc w:val="center"/>
        </w:trPr>
        <w:tc>
          <w:tcPr>
            <w:tcW w:w="4067" w:type="dxa"/>
            <w:tcBorders>
              <w:top w:val="single" w:sz="4" w:space="0" w:color="auto"/>
              <w:left w:val="nil"/>
              <w:bottom w:val="single" w:sz="4" w:space="0" w:color="auto"/>
              <w:right w:val="single" w:sz="4" w:space="0" w:color="auto"/>
            </w:tcBorders>
          </w:tcPr>
          <w:p w14:paraId="2D3E2A16" w14:textId="77777777" w:rsidR="00A04D4F" w:rsidRPr="0012658C" w:rsidRDefault="00A04D4F" w:rsidP="003014CE">
            <w:pPr>
              <w:pStyle w:val="a1"/>
              <w:ind w:firstLineChars="0" w:firstLine="0"/>
              <w:jc w:val="center"/>
              <w:rPr>
                <w:sz w:val="21"/>
                <w:szCs w:val="21"/>
              </w:rPr>
            </w:pPr>
            <w:r w:rsidRPr="0012658C">
              <w:rPr>
                <w:sz w:val="21"/>
                <w:szCs w:val="21"/>
              </w:rPr>
              <w:t>系统资源平均占有率</w:t>
            </w:r>
          </w:p>
        </w:tc>
        <w:tc>
          <w:tcPr>
            <w:tcW w:w="3328" w:type="dxa"/>
            <w:tcBorders>
              <w:top w:val="single" w:sz="4" w:space="0" w:color="auto"/>
              <w:left w:val="single" w:sz="4" w:space="0" w:color="auto"/>
              <w:bottom w:val="single" w:sz="4" w:space="0" w:color="auto"/>
              <w:right w:val="nil"/>
            </w:tcBorders>
          </w:tcPr>
          <w:p w14:paraId="44E159D2" w14:textId="77777777" w:rsidR="00A04D4F" w:rsidRPr="0012658C" w:rsidRDefault="00A04D4F" w:rsidP="003014CE">
            <w:pPr>
              <w:pStyle w:val="a1"/>
              <w:ind w:firstLineChars="0" w:firstLine="0"/>
              <w:jc w:val="center"/>
              <w:rPr>
                <w:sz w:val="21"/>
                <w:szCs w:val="21"/>
              </w:rPr>
            </w:pPr>
            <w:r w:rsidRPr="0012658C">
              <w:rPr>
                <w:sz w:val="21"/>
                <w:szCs w:val="21"/>
              </w:rPr>
              <w:t>&lt;=10%</w:t>
            </w:r>
          </w:p>
        </w:tc>
      </w:tr>
    </w:tbl>
    <w:p w14:paraId="67F2FA8E" w14:textId="77777777" w:rsidR="00A04D4F" w:rsidRPr="0012658C" w:rsidRDefault="00A04D4F" w:rsidP="00A04D4F">
      <w:pPr>
        <w:pStyle w:val="a1"/>
        <w:ind w:firstLineChars="0" w:firstLine="0"/>
        <w:rPr>
          <w:sz w:val="21"/>
          <w:szCs w:val="21"/>
        </w:rPr>
      </w:pPr>
    </w:p>
    <w:p w14:paraId="6F8314D7" w14:textId="77777777" w:rsidR="00A04D4F" w:rsidRPr="00FC1DE5" w:rsidRDefault="00A04D4F" w:rsidP="00A04D4F">
      <w:pPr>
        <w:pStyle w:val="3"/>
        <w:rPr>
          <w:sz w:val="24"/>
          <w:szCs w:val="24"/>
        </w:rPr>
      </w:pPr>
      <w:bookmarkStart w:id="28" w:name="_Toc104331368"/>
      <w:r w:rsidRPr="00FC1DE5">
        <w:rPr>
          <w:sz w:val="24"/>
          <w:szCs w:val="24"/>
        </w:rPr>
        <w:t>系统质量需求</w:t>
      </w:r>
      <w:bookmarkEnd w:id="28"/>
    </w:p>
    <w:p w14:paraId="12C37498" w14:textId="77777777" w:rsidR="00A04D4F" w:rsidRPr="0012658C" w:rsidRDefault="000400C7" w:rsidP="00A04D4F">
      <w:pPr>
        <w:pStyle w:val="a1"/>
        <w:ind w:firstLine="480"/>
      </w:pPr>
      <w:r w:rsidRPr="0012658C">
        <w:t>系统质量要求主要介绍系统的可伸缩性，可靠性，可维护性，可审计性，容错性，可移植性等方面。</w:t>
      </w:r>
      <w:r w:rsidRPr="0012658C">
        <w:t xml:space="preserve"> </w:t>
      </w:r>
      <w:r w:rsidRPr="0012658C">
        <w:t>质量要求显示了系统的容错能力和</w:t>
      </w:r>
      <w:proofErr w:type="gramStart"/>
      <w:r w:rsidRPr="0012658C">
        <w:t>可</w:t>
      </w:r>
      <w:proofErr w:type="gramEnd"/>
      <w:r w:rsidRPr="0012658C">
        <w:t>伸缩性。</w:t>
      </w:r>
      <w:r w:rsidR="00A04D4F" w:rsidRPr="0012658C">
        <w:t>如表</w:t>
      </w:r>
      <w:r w:rsidR="00A04D4F" w:rsidRPr="0012658C">
        <w:t>3-2</w:t>
      </w:r>
      <w:r w:rsidR="00A04D4F" w:rsidRPr="0012658C">
        <w:t>所示。</w:t>
      </w:r>
    </w:p>
    <w:p w14:paraId="6F5CA1B0" w14:textId="77777777" w:rsidR="00A04D4F" w:rsidRPr="0012658C" w:rsidRDefault="00A04D4F" w:rsidP="00A04D4F">
      <w:pPr>
        <w:pStyle w:val="a1"/>
        <w:ind w:firstLine="420"/>
        <w:jc w:val="center"/>
      </w:pPr>
      <w:r w:rsidRPr="0012658C">
        <w:rPr>
          <w:sz w:val="21"/>
          <w:szCs w:val="21"/>
        </w:rPr>
        <w:t>表</w:t>
      </w:r>
      <w:r w:rsidRPr="0012658C">
        <w:rPr>
          <w:sz w:val="21"/>
          <w:szCs w:val="21"/>
        </w:rPr>
        <w:t xml:space="preserve">3-2 </w:t>
      </w:r>
      <w:r w:rsidRPr="0012658C">
        <w:rPr>
          <w:sz w:val="21"/>
          <w:szCs w:val="21"/>
        </w:rPr>
        <w:t>系统质量需求</w:t>
      </w:r>
    </w:p>
    <w:tbl>
      <w:tblPr>
        <w:tblW w:w="81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30"/>
        <w:gridCol w:w="4726"/>
      </w:tblGrid>
      <w:tr w:rsidR="00A04D4F" w:rsidRPr="0012658C" w14:paraId="079FACEF" w14:textId="77777777" w:rsidTr="003014CE">
        <w:trPr>
          <w:jc w:val="center"/>
        </w:trPr>
        <w:tc>
          <w:tcPr>
            <w:tcW w:w="3430" w:type="dxa"/>
            <w:tcBorders>
              <w:left w:val="nil"/>
            </w:tcBorders>
          </w:tcPr>
          <w:p w14:paraId="4FB3DF2A" w14:textId="77777777" w:rsidR="00A04D4F" w:rsidRPr="0012658C" w:rsidRDefault="00A04D4F" w:rsidP="003014CE">
            <w:pPr>
              <w:pStyle w:val="a1"/>
              <w:ind w:firstLineChars="0" w:firstLine="0"/>
              <w:jc w:val="center"/>
              <w:rPr>
                <w:sz w:val="21"/>
                <w:szCs w:val="21"/>
              </w:rPr>
            </w:pPr>
            <w:r w:rsidRPr="0012658C">
              <w:rPr>
                <w:sz w:val="21"/>
                <w:szCs w:val="21"/>
              </w:rPr>
              <w:t>需求项</w:t>
            </w:r>
          </w:p>
        </w:tc>
        <w:tc>
          <w:tcPr>
            <w:tcW w:w="4726" w:type="dxa"/>
            <w:tcBorders>
              <w:right w:val="nil"/>
            </w:tcBorders>
          </w:tcPr>
          <w:p w14:paraId="42851C68" w14:textId="77777777" w:rsidR="00A04D4F" w:rsidRPr="0012658C" w:rsidRDefault="00A04D4F" w:rsidP="003014CE">
            <w:pPr>
              <w:pStyle w:val="a1"/>
              <w:ind w:left="1005" w:firstLineChars="0" w:firstLine="0"/>
              <w:rPr>
                <w:sz w:val="21"/>
                <w:szCs w:val="21"/>
              </w:rPr>
            </w:pPr>
            <w:r w:rsidRPr="0012658C">
              <w:rPr>
                <w:sz w:val="21"/>
                <w:szCs w:val="21"/>
              </w:rPr>
              <w:t>说明</w:t>
            </w:r>
          </w:p>
        </w:tc>
      </w:tr>
      <w:tr w:rsidR="00A04D4F" w:rsidRPr="0012658C" w14:paraId="5FC8DC8B" w14:textId="77777777" w:rsidTr="003014CE">
        <w:trPr>
          <w:jc w:val="center"/>
        </w:trPr>
        <w:tc>
          <w:tcPr>
            <w:tcW w:w="3430" w:type="dxa"/>
            <w:tcBorders>
              <w:left w:val="nil"/>
            </w:tcBorders>
          </w:tcPr>
          <w:p w14:paraId="13B9F690" w14:textId="77777777" w:rsidR="00A04D4F" w:rsidRPr="0012658C" w:rsidRDefault="00A04D4F" w:rsidP="003014CE">
            <w:pPr>
              <w:pStyle w:val="a1"/>
              <w:ind w:firstLineChars="0" w:firstLine="0"/>
              <w:jc w:val="center"/>
              <w:rPr>
                <w:sz w:val="21"/>
                <w:szCs w:val="21"/>
              </w:rPr>
            </w:pPr>
            <w:r w:rsidRPr="0012658C">
              <w:rPr>
                <w:sz w:val="21"/>
                <w:szCs w:val="21"/>
              </w:rPr>
              <w:t>可扩展性</w:t>
            </w:r>
          </w:p>
        </w:tc>
        <w:tc>
          <w:tcPr>
            <w:tcW w:w="4726" w:type="dxa"/>
            <w:tcBorders>
              <w:right w:val="nil"/>
            </w:tcBorders>
          </w:tcPr>
          <w:p w14:paraId="6034AC75" w14:textId="77777777" w:rsidR="00A04D4F" w:rsidRPr="0012658C" w:rsidRDefault="00A04D4F" w:rsidP="003014CE">
            <w:pPr>
              <w:pStyle w:val="a1"/>
              <w:ind w:firstLineChars="0" w:firstLine="0"/>
              <w:rPr>
                <w:sz w:val="21"/>
                <w:szCs w:val="21"/>
              </w:rPr>
            </w:pPr>
            <w:r w:rsidRPr="0012658C">
              <w:rPr>
                <w:sz w:val="21"/>
                <w:szCs w:val="21"/>
              </w:rPr>
              <w:t>充分考虑系统未来的业务方向，对未开发的功能保留接口</w:t>
            </w:r>
          </w:p>
        </w:tc>
      </w:tr>
      <w:tr w:rsidR="00A04D4F" w:rsidRPr="0012658C" w14:paraId="362ECE74" w14:textId="77777777" w:rsidTr="003014CE">
        <w:trPr>
          <w:jc w:val="center"/>
        </w:trPr>
        <w:tc>
          <w:tcPr>
            <w:tcW w:w="3430" w:type="dxa"/>
            <w:tcBorders>
              <w:left w:val="nil"/>
            </w:tcBorders>
          </w:tcPr>
          <w:p w14:paraId="37C1AABF" w14:textId="77777777" w:rsidR="00A04D4F" w:rsidRPr="0012658C" w:rsidRDefault="00A04D4F" w:rsidP="003014CE">
            <w:pPr>
              <w:pStyle w:val="a1"/>
              <w:ind w:firstLineChars="0" w:firstLine="0"/>
              <w:jc w:val="center"/>
              <w:rPr>
                <w:sz w:val="21"/>
                <w:szCs w:val="21"/>
              </w:rPr>
            </w:pPr>
            <w:r w:rsidRPr="0012658C">
              <w:rPr>
                <w:sz w:val="21"/>
                <w:szCs w:val="21"/>
              </w:rPr>
              <w:t>可靠性</w:t>
            </w:r>
          </w:p>
        </w:tc>
        <w:tc>
          <w:tcPr>
            <w:tcW w:w="4726" w:type="dxa"/>
            <w:tcBorders>
              <w:right w:val="nil"/>
            </w:tcBorders>
          </w:tcPr>
          <w:p w14:paraId="1BC02A98" w14:textId="77777777" w:rsidR="00A04D4F" w:rsidRPr="0012658C" w:rsidRDefault="00A04D4F" w:rsidP="003014CE">
            <w:pPr>
              <w:pStyle w:val="a1"/>
              <w:ind w:firstLineChars="0" w:firstLine="0"/>
              <w:rPr>
                <w:sz w:val="21"/>
                <w:szCs w:val="21"/>
              </w:rPr>
            </w:pPr>
            <w:r w:rsidRPr="0012658C">
              <w:rPr>
                <w:sz w:val="21"/>
                <w:szCs w:val="21"/>
              </w:rPr>
              <w:t>从系统结构设计、数据安全、用户权限等方面考虑系统可靠性</w:t>
            </w:r>
          </w:p>
        </w:tc>
      </w:tr>
      <w:tr w:rsidR="00A04D4F" w:rsidRPr="0012658C" w14:paraId="54DE3B22" w14:textId="77777777" w:rsidTr="003014CE">
        <w:trPr>
          <w:jc w:val="center"/>
        </w:trPr>
        <w:tc>
          <w:tcPr>
            <w:tcW w:w="3430" w:type="dxa"/>
            <w:tcBorders>
              <w:left w:val="nil"/>
            </w:tcBorders>
          </w:tcPr>
          <w:p w14:paraId="3CB30BB0" w14:textId="77777777" w:rsidR="00A04D4F" w:rsidRPr="0012658C" w:rsidRDefault="00A04D4F" w:rsidP="003014CE">
            <w:pPr>
              <w:pStyle w:val="a1"/>
              <w:ind w:firstLineChars="0" w:firstLine="0"/>
              <w:jc w:val="center"/>
              <w:rPr>
                <w:sz w:val="21"/>
                <w:szCs w:val="21"/>
              </w:rPr>
            </w:pPr>
            <w:r w:rsidRPr="0012658C">
              <w:rPr>
                <w:sz w:val="21"/>
                <w:szCs w:val="21"/>
              </w:rPr>
              <w:t>可维护性</w:t>
            </w:r>
          </w:p>
        </w:tc>
        <w:tc>
          <w:tcPr>
            <w:tcW w:w="4726" w:type="dxa"/>
            <w:tcBorders>
              <w:right w:val="nil"/>
            </w:tcBorders>
          </w:tcPr>
          <w:p w14:paraId="3BD426B8" w14:textId="77777777" w:rsidR="00A04D4F" w:rsidRPr="0012658C" w:rsidRDefault="00A04D4F" w:rsidP="003014CE">
            <w:pPr>
              <w:pStyle w:val="a1"/>
              <w:ind w:firstLineChars="0" w:firstLine="0"/>
              <w:rPr>
                <w:sz w:val="21"/>
                <w:szCs w:val="21"/>
              </w:rPr>
            </w:pPr>
            <w:r w:rsidRPr="0012658C">
              <w:rPr>
                <w:sz w:val="21"/>
                <w:szCs w:val="21"/>
              </w:rPr>
              <w:t>操作方便，对技术支持人员有方便维护功能</w:t>
            </w:r>
          </w:p>
        </w:tc>
      </w:tr>
      <w:tr w:rsidR="00A04D4F" w:rsidRPr="0012658C" w14:paraId="4263FA4F" w14:textId="77777777" w:rsidTr="003014CE">
        <w:trPr>
          <w:jc w:val="center"/>
        </w:trPr>
        <w:tc>
          <w:tcPr>
            <w:tcW w:w="3430" w:type="dxa"/>
            <w:tcBorders>
              <w:left w:val="nil"/>
            </w:tcBorders>
          </w:tcPr>
          <w:p w14:paraId="6C8F5C78" w14:textId="77777777" w:rsidR="00A04D4F" w:rsidRPr="0012658C" w:rsidRDefault="00A04D4F" w:rsidP="003014CE">
            <w:pPr>
              <w:pStyle w:val="a1"/>
              <w:ind w:firstLineChars="0" w:firstLine="0"/>
              <w:jc w:val="center"/>
              <w:rPr>
                <w:sz w:val="21"/>
                <w:szCs w:val="21"/>
              </w:rPr>
            </w:pPr>
            <w:r w:rsidRPr="0012658C">
              <w:rPr>
                <w:sz w:val="21"/>
                <w:szCs w:val="21"/>
              </w:rPr>
              <w:t>可审计性</w:t>
            </w:r>
          </w:p>
        </w:tc>
        <w:tc>
          <w:tcPr>
            <w:tcW w:w="4726" w:type="dxa"/>
            <w:tcBorders>
              <w:right w:val="nil"/>
            </w:tcBorders>
          </w:tcPr>
          <w:p w14:paraId="52DB4E9F" w14:textId="77777777" w:rsidR="00A04D4F" w:rsidRPr="0012658C" w:rsidRDefault="00A04D4F" w:rsidP="003014CE">
            <w:pPr>
              <w:pStyle w:val="a1"/>
              <w:ind w:firstLineChars="0" w:firstLine="0"/>
              <w:rPr>
                <w:sz w:val="21"/>
                <w:szCs w:val="21"/>
              </w:rPr>
            </w:pPr>
            <w:r w:rsidRPr="0012658C">
              <w:rPr>
                <w:sz w:val="21"/>
                <w:szCs w:val="21"/>
              </w:rPr>
              <w:t>可通过日志和数据备份进行核查</w:t>
            </w:r>
          </w:p>
        </w:tc>
      </w:tr>
      <w:tr w:rsidR="00A04D4F" w:rsidRPr="0012658C" w14:paraId="5BE8C477" w14:textId="77777777" w:rsidTr="003014CE">
        <w:trPr>
          <w:jc w:val="center"/>
        </w:trPr>
        <w:tc>
          <w:tcPr>
            <w:tcW w:w="3430" w:type="dxa"/>
            <w:tcBorders>
              <w:left w:val="nil"/>
            </w:tcBorders>
          </w:tcPr>
          <w:p w14:paraId="10868CA8" w14:textId="77777777" w:rsidR="00A04D4F" w:rsidRPr="0012658C" w:rsidRDefault="00A04D4F" w:rsidP="003014CE">
            <w:pPr>
              <w:pStyle w:val="a1"/>
              <w:ind w:firstLineChars="0" w:firstLine="0"/>
              <w:jc w:val="center"/>
              <w:rPr>
                <w:sz w:val="21"/>
                <w:szCs w:val="21"/>
              </w:rPr>
            </w:pPr>
            <w:r w:rsidRPr="0012658C">
              <w:rPr>
                <w:sz w:val="21"/>
                <w:szCs w:val="21"/>
              </w:rPr>
              <w:t>容错性</w:t>
            </w:r>
          </w:p>
        </w:tc>
        <w:tc>
          <w:tcPr>
            <w:tcW w:w="4726" w:type="dxa"/>
            <w:tcBorders>
              <w:right w:val="nil"/>
            </w:tcBorders>
          </w:tcPr>
          <w:p w14:paraId="14CEC859" w14:textId="77777777" w:rsidR="00A04D4F" w:rsidRPr="0012658C" w:rsidRDefault="00A04D4F" w:rsidP="003014CE">
            <w:pPr>
              <w:pStyle w:val="a1"/>
              <w:ind w:firstLineChars="0" w:firstLine="0"/>
              <w:rPr>
                <w:sz w:val="21"/>
                <w:szCs w:val="21"/>
              </w:rPr>
            </w:pPr>
            <w:r w:rsidRPr="0012658C">
              <w:rPr>
                <w:sz w:val="21"/>
                <w:szCs w:val="21"/>
              </w:rPr>
              <w:t>对于常见错误，可在一定范围内修正</w:t>
            </w:r>
          </w:p>
        </w:tc>
      </w:tr>
      <w:tr w:rsidR="00A04D4F" w:rsidRPr="0012658C" w14:paraId="63796F21" w14:textId="77777777" w:rsidTr="003014CE">
        <w:trPr>
          <w:jc w:val="center"/>
        </w:trPr>
        <w:tc>
          <w:tcPr>
            <w:tcW w:w="3430" w:type="dxa"/>
            <w:tcBorders>
              <w:left w:val="nil"/>
            </w:tcBorders>
          </w:tcPr>
          <w:p w14:paraId="0BC5E3AC" w14:textId="77777777" w:rsidR="00A04D4F" w:rsidRPr="0012658C" w:rsidRDefault="00A04D4F" w:rsidP="003014CE">
            <w:pPr>
              <w:pStyle w:val="a1"/>
              <w:ind w:firstLineChars="0" w:firstLine="0"/>
              <w:jc w:val="center"/>
              <w:rPr>
                <w:sz w:val="21"/>
                <w:szCs w:val="21"/>
              </w:rPr>
            </w:pPr>
            <w:r w:rsidRPr="0012658C">
              <w:rPr>
                <w:sz w:val="21"/>
                <w:szCs w:val="21"/>
              </w:rPr>
              <w:t>可移植性</w:t>
            </w:r>
          </w:p>
        </w:tc>
        <w:tc>
          <w:tcPr>
            <w:tcW w:w="4726" w:type="dxa"/>
            <w:tcBorders>
              <w:right w:val="nil"/>
            </w:tcBorders>
          </w:tcPr>
          <w:p w14:paraId="41BBFA2D" w14:textId="77777777" w:rsidR="00A04D4F" w:rsidRPr="0012658C" w:rsidRDefault="00A04D4F" w:rsidP="003014CE">
            <w:pPr>
              <w:pStyle w:val="a1"/>
              <w:ind w:firstLineChars="0" w:firstLine="0"/>
              <w:rPr>
                <w:sz w:val="21"/>
                <w:szCs w:val="21"/>
              </w:rPr>
            </w:pPr>
            <w:r w:rsidRPr="0012658C">
              <w:rPr>
                <w:sz w:val="21"/>
                <w:szCs w:val="21"/>
              </w:rPr>
              <w:t>主要采用常见技术和工具进行开发，具有很强的跨平台能力</w:t>
            </w:r>
          </w:p>
        </w:tc>
      </w:tr>
    </w:tbl>
    <w:p w14:paraId="44A93C93" w14:textId="77777777" w:rsidR="00A04D4F" w:rsidRPr="00FC1DE5" w:rsidRDefault="00A04D4F" w:rsidP="00A04D4F">
      <w:pPr>
        <w:pStyle w:val="3"/>
        <w:rPr>
          <w:sz w:val="24"/>
          <w:szCs w:val="24"/>
        </w:rPr>
      </w:pPr>
      <w:bookmarkStart w:id="29" w:name="_Toc104331369"/>
      <w:r w:rsidRPr="00FC1DE5">
        <w:rPr>
          <w:sz w:val="24"/>
          <w:szCs w:val="24"/>
        </w:rPr>
        <w:t>软硬件环境需求</w:t>
      </w:r>
      <w:bookmarkEnd w:id="29"/>
    </w:p>
    <w:p w14:paraId="2B85A959" w14:textId="77777777" w:rsidR="00A04D4F" w:rsidRPr="0012658C" w:rsidRDefault="009D4DA4" w:rsidP="00A04D4F">
      <w:pPr>
        <w:pStyle w:val="a1"/>
        <w:ind w:firstLine="480"/>
      </w:pPr>
      <w:r w:rsidRPr="0012658C">
        <w:t>主要介绍服务器的操作系统，用户界面，操作环境和客户端。</w:t>
      </w:r>
      <w:r w:rsidR="00A04D4F" w:rsidRPr="0012658C">
        <w:t>软硬件环境需求如表</w:t>
      </w:r>
      <w:r w:rsidR="00A04D4F" w:rsidRPr="0012658C">
        <w:t>3-3</w:t>
      </w:r>
      <w:r w:rsidR="00A04D4F" w:rsidRPr="0012658C">
        <w:t>所示。</w:t>
      </w:r>
    </w:p>
    <w:p w14:paraId="41BE7BEC" w14:textId="77777777" w:rsidR="00A04D4F" w:rsidRPr="0012658C" w:rsidRDefault="00A04D4F" w:rsidP="00A04D4F">
      <w:pPr>
        <w:pStyle w:val="a5"/>
        <w:rPr>
          <w:szCs w:val="18"/>
        </w:rPr>
      </w:pPr>
      <w:r w:rsidRPr="0012658C">
        <w:rPr>
          <w:szCs w:val="18"/>
        </w:rPr>
        <w:t>表</w:t>
      </w:r>
      <w:r w:rsidRPr="0012658C">
        <w:rPr>
          <w:szCs w:val="18"/>
        </w:rPr>
        <w:t xml:space="preserve">3-3 </w:t>
      </w:r>
      <w:r w:rsidRPr="0012658C">
        <w:rPr>
          <w:szCs w:val="18"/>
        </w:rPr>
        <w:t>软硬件环境需求</w:t>
      </w:r>
    </w:p>
    <w:tbl>
      <w:tblPr>
        <w:tblW w:w="81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81"/>
        <w:gridCol w:w="4275"/>
      </w:tblGrid>
      <w:tr w:rsidR="00A04D4F" w:rsidRPr="0012658C" w14:paraId="2F3EF121" w14:textId="77777777" w:rsidTr="003014CE">
        <w:trPr>
          <w:jc w:val="center"/>
        </w:trPr>
        <w:tc>
          <w:tcPr>
            <w:tcW w:w="3881" w:type="dxa"/>
            <w:tcBorders>
              <w:left w:val="nil"/>
            </w:tcBorders>
          </w:tcPr>
          <w:p w14:paraId="43A4D63D" w14:textId="77777777" w:rsidR="00A04D4F" w:rsidRPr="0012658C" w:rsidRDefault="00A04D4F" w:rsidP="003014CE">
            <w:pPr>
              <w:pStyle w:val="a1"/>
              <w:ind w:firstLineChars="0" w:firstLine="0"/>
              <w:jc w:val="center"/>
              <w:rPr>
                <w:sz w:val="21"/>
                <w:szCs w:val="21"/>
              </w:rPr>
            </w:pPr>
            <w:r w:rsidRPr="0012658C">
              <w:rPr>
                <w:sz w:val="21"/>
                <w:szCs w:val="21"/>
              </w:rPr>
              <w:t>需求项</w:t>
            </w:r>
          </w:p>
        </w:tc>
        <w:tc>
          <w:tcPr>
            <w:tcW w:w="4275" w:type="dxa"/>
            <w:tcBorders>
              <w:right w:val="nil"/>
            </w:tcBorders>
          </w:tcPr>
          <w:p w14:paraId="25BBC345" w14:textId="77777777" w:rsidR="00A04D4F" w:rsidRPr="0012658C" w:rsidRDefault="00A04D4F" w:rsidP="003014CE">
            <w:pPr>
              <w:pStyle w:val="a1"/>
              <w:ind w:firstLineChars="0" w:firstLine="0"/>
              <w:jc w:val="center"/>
              <w:rPr>
                <w:sz w:val="21"/>
                <w:szCs w:val="21"/>
              </w:rPr>
            </w:pPr>
            <w:r w:rsidRPr="0012658C">
              <w:rPr>
                <w:sz w:val="21"/>
                <w:szCs w:val="21"/>
              </w:rPr>
              <w:t>说明</w:t>
            </w:r>
          </w:p>
        </w:tc>
      </w:tr>
      <w:tr w:rsidR="00A04D4F" w:rsidRPr="0012658C" w14:paraId="7A2E657D" w14:textId="77777777" w:rsidTr="003014CE">
        <w:trPr>
          <w:jc w:val="center"/>
        </w:trPr>
        <w:tc>
          <w:tcPr>
            <w:tcW w:w="3881" w:type="dxa"/>
            <w:tcBorders>
              <w:left w:val="nil"/>
            </w:tcBorders>
          </w:tcPr>
          <w:p w14:paraId="1CB54845" w14:textId="77777777" w:rsidR="00A04D4F" w:rsidRPr="0012658C" w:rsidRDefault="00A04D4F" w:rsidP="003014CE">
            <w:pPr>
              <w:pStyle w:val="a1"/>
              <w:ind w:firstLineChars="0" w:firstLine="0"/>
              <w:jc w:val="center"/>
              <w:rPr>
                <w:sz w:val="21"/>
                <w:szCs w:val="21"/>
              </w:rPr>
            </w:pPr>
            <w:r w:rsidRPr="0012658C">
              <w:rPr>
                <w:sz w:val="21"/>
                <w:szCs w:val="21"/>
              </w:rPr>
              <w:t>服务器操作系统</w:t>
            </w:r>
          </w:p>
        </w:tc>
        <w:tc>
          <w:tcPr>
            <w:tcW w:w="4275" w:type="dxa"/>
            <w:tcBorders>
              <w:right w:val="nil"/>
            </w:tcBorders>
          </w:tcPr>
          <w:p w14:paraId="71A24B44" w14:textId="77777777" w:rsidR="00A04D4F" w:rsidRPr="0012658C" w:rsidRDefault="00A04D4F" w:rsidP="003014CE">
            <w:pPr>
              <w:pStyle w:val="a1"/>
              <w:ind w:firstLineChars="0" w:firstLine="0"/>
              <w:jc w:val="center"/>
              <w:rPr>
                <w:sz w:val="21"/>
                <w:szCs w:val="21"/>
              </w:rPr>
            </w:pPr>
            <w:r w:rsidRPr="0012658C">
              <w:rPr>
                <w:sz w:val="21"/>
                <w:szCs w:val="21"/>
              </w:rPr>
              <w:t>Windows</w:t>
            </w:r>
          </w:p>
        </w:tc>
      </w:tr>
      <w:tr w:rsidR="00A04D4F" w:rsidRPr="0012658C" w14:paraId="524DFED1" w14:textId="77777777" w:rsidTr="003014CE">
        <w:trPr>
          <w:jc w:val="center"/>
        </w:trPr>
        <w:tc>
          <w:tcPr>
            <w:tcW w:w="3881" w:type="dxa"/>
            <w:tcBorders>
              <w:left w:val="nil"/>
            </w:tcBorders>
          </w:tcPr>
          <w:p w14:paraId="60F85AED" w14:textId="77777777" w:rsidR="00A04D4F" w:rsidRPr="0012658C" w:rsidRDefault="00A04D4F" w:rsidP="003014CE">
            <w:pPr>
              <w:pStyle w:val="a1"/>
              <w:ind w:firstLineChars="0" w:firstLine="0"/>
              <w:jc w:val="center"/>
              <w:rPr>
                <w:sz w:val="21"/>
                <w:szCs w:val="21"/>
              </w:rPr>
            </w:pPr>
            <w:r w:rsidRPr="0012658C">
              <w:rPr>
                <w:sz w:val="21"/>
                <w:szCs w:val="21"/>
              </w:rPr>
              <w:t>用户界面</w:t>
            </w:r>
          </w:p>
        </w:tc>
        <w:tc>
          <w:tcPr>
            <w:tcW w:w="4275" w:type="dxa"/>
            <w:tcBorders>
              <w:right w:val="nil"/>
            </w:tcBorders>
          </w:tcPr>
          <w:p w14:paraId="32C5334E" w14:textId="77777777" w:rsidR="00A04D4F" w:rsidRPr="0012658C" w:rsidRDefault="00A04D4F" w:rsidP="003014CE">
            <w:pPr>
              <w:pStyle w:val="a1"/>
              <w:ind w:firstLineChars="0" w:firstLine="0"/>
              <w:jc w:val="center"/>
              <w:rPr>
                <w:sz w:val="21"/>
                <w:szCs w:val="21"/>
              </w:rPr>
            </w:pPr>
            <w:r w:rsidRPr="0012658C">
              <w:rPr>
                <w:sz w:val="21"/>
                <w:szCs w:val="21"/>
              </w:rPr>
              <w:t>B/S</w:t>
            </w:r>
            <w:r w:rsidRPr="0012658C">
              <w:rPr>
                <w:sz w:val="21"/>
                <w:szCs w:val="21"/>
              </w:rPr>
              <w:t>结构</w:t>
            </w:r>
          </w:p>
        </w:tc>
      </w:tr>
      <w:tr w:rsidR="00A04D4F" w:rsidRPr="0012658C" w14:paraId="0B2CF7CE" w14:textId="77777777" w:rsidTr="003014CE">
        <w:trPr>
          <w:jc w:val="center"/>
        </w:trPr>
        <w:tc>
          <w:tcPr>
            <w:tcW w:w="3881" w:type="dxa"/>
            <w:tcBorders>
              <w:left w:val="nil"/>
            </w:tcBorders>
          </w:tcPr>
          <w:p w14:paraId="15357CB5" w14:textId="77777777" w:rsidR="00A04D4F" w:rsidRPr="0012658C" w:rsidRDefault="00A04D4F" w:rsidP="003014CE">
            <w:pPr>
              <w:pStyle w:val="a1"/>
              <w:ind w:firstLineChars="0" w:firstLine="0"/>
              <w:jc w:val="center"/>
              <w:rPr>
                <w:sz w:val="21"/>
                <w:szCs w:val="21"/>
              </w:rPr>
            </w:pPr>
            <w:r w:rsidRPr="0012658C">
              <w:rPr>
                <w:sz w:val="21"/>
                <w:szCs w:val="21"/>
              </w:rPr>
              <w:t>运行环境</w:t>
            </w:r>
          </w:p>
        </w:tc>
        <w:tc>
          <w:tcPr>
            <w:tcW w:w="4275" w:type="dxa"/>
            <w:tcBorders>
              <w:right w:val="nil"/>
            </w:tcBorders>
          </w:tcPr>
          <w:p w14:paraId="3FFDEAFE" w14:textId="77777777" w:rsidR="00A04D4F" w:rsidRPr="0012658C" w:rsidRDefault="00A04D4F" w:rsidP="003014CE">
            <w:pPr>
              <w:pStyle w:val="a1"/>
              <w:ind w:firstLineChars="0" w:firstLine="0"/>
              <w:jc w:val="center"/>
              <w:rPr>
                <w:sz w:val="21"/>
                <w:szCs w:val="21"/>
              </w:rPr>
            </w:pPr>
            <w:r w:rsidRPr="0012658C">
              <w:rPr>
                <w:sz w:val="21"/>
                <w:szCs w:val="21"/>
              </w:rPr>
              <w:t>Vscode+IDEA+JDK1.8+MySQL</w:t>
            </w:r>
          </w:p>
        </w:tc>
      </w:tr>
      <w:tr w:rsidR="00A04D4F" w:rsidRPr="0012658C" w14:paraId="20EC5FCD" w14:textId="77777777" w:rsidTr="003014CE">
        <w:trPr>
          <w:jc w:val="center"/>
        </w:trPr>
        <w:tc>
          <w:tcPr>
            <w:tcW w:w="3881" w:type="dxa"/>
            <w:tcBorders>
              <w:left w:val="nil"/>
            </w:tcBorders>
          </w:tcPr>
          <w:p w14:paraId="572B5208" w14:textId="77777777" w:rsidR="00A04D4F" w:rsidRPr="0012658C" w:rsidRDefault="00A04D4F" w:rsidP="003014CE">
            <w:pPr>
              <w:pStyle w:val="a1"/>
              <w:ind w:firstLineChars="0" w:firstLine="0"/>
              <w:jc w:val="center"/>
              <w:rPr>
                <w:sz w:val="21"/>
                <w:szCs w:val="21"/>
              </w:rPr>
            </w:pPr>
            <w:r w:rsidRPr="0012658C">
              <w:rPr>
                <w:sz w:val="21"/>
                <w:szCs w:val="21"/>
              </w:rPr>
              <w:t>客户端</w:t>
            </w:r>
          </w:p>
        </w:tc>
        <w:tc>
          <w:tcPr>
            <w:tcW w:w="4275" w:type="dxa"/>
            <w:tcBorders>
              <w:right w:val="nil"/>
            </w:tcBorders>
          </w:tcPr>
          <w:p w14:paraId="33F6DF96" w14:textId="77777777" w:rsidR="00A04D4F" w:rsidRPr="0012658C" w:rsidRDefault="00A04D4F" w:rsidP="003014CE">
            <w:pPr>
              <w:pStyle w:val="a1"/>
              <w:ind w:firstLineChars="0" w:firstLine="0"/>
              <w:jc w:val="center"/>
              <w:rPr>
                <w:sz w:val="21"/>
                <w:szCs w:val="21"/>
              </w:rPr>
            </w:pPr>
            <w:r w:rsidRPr="0012658C">
              <w:rPr>
                <w:sz w:val="21"/>
                <w:szCs w:val="21"/>
              </w:rPr>
              <w:t>Windows</w:t>
            </w:r>
            <w:r w:rsidRPr="0012658C">
              <w:rPr>
                <w:sz w:val="21"/>
                <w:szCs w:val="21"/>
              </w:rPr>
              <w:t>操作系统、主流浏览器</w:t>
            </w:r>
          </w:p>
        </w:tc>
      </w:tr>
    </w:tbl>
    <w:p w14:paraId="2723FAF0" w14:textId="77777777" w:rsidR="00A04D4F" w:rsidRPr="00FC1DE5" w:rsidRDefault="00A04D4F" w:rsidP="005F36ED">
      <w:pPr>
        <w:pStyle w:val="2"/>
        <w:rPr>
          <w:sz w:val="28"/>
          <w:szCs w:val="28"/>
        </w:rPr>
      </w:pPr>
      <w:bookmarkStart w:id="30" w:name="_Toc104331370"/>
      <w:r w:rsidRPr="00FC1DE5">
        <w:rPr>
          <w:sz w:val="28"/>
          <w:szCs w:val="28"/>
        </w:rPr>
        <w:t>系统功能需求</w:t>
      </w:r>
      <w:bookmarkEnd w:id="30"/>
    </w:p>
    <w:p w14:paraId="2A5E9D42" w14:textId="463CBFE8" w:rsidR="00A04D4F" w:rsidRPr="00FC1DE5" w:rsidRDefault="00B276E4" w:rsidP="00A04D4F">
      <w:pPr>
        <w:pStyle w:val="3"/>
        <w:rPr>
          <w:sz w:val="24"/>
          <w:szCs w:val="24"/>
        </w:rPr>
      </w:pPr>
      <w:bookmarkStart w:id="31" w:name="_Toc104331371"/>
      <w:r w:rsidRPr="00FC1DE5">
        <w:rPr>
          <w:sz w:val="24"/>
          <w:szCs w:val="24"/>
        </w:rPr>
        <w:t>用户</w:t>
      </w:r>
      <w:r w:rsidR="001772E5" w:rsidRPr="00FC1DE5">
        <w:rPr>
          <w:sz w:val="24"/>
          <w:szCs w:val="24"/>
        </w:rPr>
        <w:t>模块</w:t>
      </w:r>
      <w:bookmarkEnd w:id="31"/>
    </w:p>
    <w:p w14:paraId="0AC3BF2D" w14:textId="61C80B44" w:rsidR="00A04D4F" w:rsidRPr="0012658C" w:rsidRDefault="00A04D4F" w:rsidP="00A04D4F">
      <w:pPr>
        <w:pStyle w:val="4"/>
        <w:ind w:firstLine="480"/>
        <w:rPr>
          <w:rFonts w:eastAsia="宋体"/>
          <w:b w:val="0"/>
          <w:bCs/>
        </w:rPr>
      </w:pPr>
      <w:bookmarkStart w:id="32" w:name="_Hlk65933723"/>
      <w:r w:rsidRPr="0012658C">
        <w:rPr>
          <w:rFonts w:eastAsia="宋体"/>
          <w:b w:val="0"/>
          <w:bCs/>
        </w:rPr>
        <w:t>1.</w:t>
      </w:r>
      <w:bookmarkEnd w:id="32"/>
      <w:r w:rsidR="005F5B91" w:rsidRPr="00FC1DE5">
        <w:rPr>
          <w:rFonts w:ascii="黑体" w:hAnsi="黑体"/>
          <w:b w:val="0"/>
          <w:bCs/>
        </w:rPr>
        <w:t>首页功能</w:t>
      </w:r>
    </w:p>
    <w:p w14:paraId="4E34C320" w14:textId="4B4E4595" w:rsidR="00A04D4F" w:rsidRPr="0012658C" w:rsidRDefault="00B276E4" w:rsidP="002D2F6F">
      <w:pPr>
        <w:pStyle w:val="a1"/>
        <w:ind w:firstLineChars="0" w:firstLine="480"/>
        <w:rPr>
          <w:color w:val="FF0000"/>
        </w:rPr>
      </w:pPr>
      <w:r>
        <w:t>用户</w:t>
      </w:r>
      <w:r w:rsidR="002D2F6F" w:rsidRPr="0012658C">
        <w:t>可以通过首页直观的看到最新的</w:t>
      </w:r>
      <w:r w:rsidR="00B01F2E">
        <w:t>服装</w:t>
      </w:r>
      <w:r w:rsidR="0033073A">
        <w:t>信息</w:t>
      </w:r>
      <w:r w:rsidR="002D2F6F" w:rsidRPr="0012658C">
        <w:t>、在</w:t>
      </w:r>
      <w:r w:rsidR="0033073A">
        <w:t>页面中有新</w:t>
      </w:r>
      <w:r w:rsidR="00B01F2E">
        <w:t>服装</w:t>
      </w:r>
      <w:r w:rsidR="0033073A">
        <w:t>、</w:t>
      </w:r>
      <w:r w:rsidR="00B01F2E">
        <w:t>服装</w:t>
      </w:r>
      <w:r w:rsidR="0033073A">
        <w:t>热度等</w:t>
      </w:r>
      <w:r w:rsidR="00A04D4F" w:rsidRPr="0012658C">
        <w:t>。</w:t>
      </w:r>
      <w:r w:rsidR="006D22A1" w:rsidRPr="0012658C">
        <w:t>首页</w:t>
      </w:r>
      <w:r w:rsidR="00E62F6D" w:rsidRPr="0012658C">
        <w:t>功能</w:t>
      </w:r>
      <w:r w:rsidR="00A04D4F" w:rsidRPr="0012658C">
        <w:t>用例</w:t>
      </w:r>
      <w:r w:rsidR="00A40078">
        <w:t>图</w:t>
      </w:r>
      <w:r w:rsidR="00A04D4F" w:rsidRPr="0012658C">
        <w:t>如图</w:t>
      </w:r>
      <w:r w:rsidR="00A04D4F" w:rsidRPr="0012658C">
        <w:t>3-1</w:t>
      </w:r>
      <w:r w:rsidR="00A04D4F" w:rsidRPr="0012658C">
        <w:t>所示。</w:t>
      </w:r>
    </w:p>
    <w:p w14:paraId="592E7100" w14:textId="69F50B2D" w:rsidR="00A04D4F" w:rsidRPr="0012658C" w:rsidRDefault="00AE1E23" w:rsidP="00FF6322">
      <w:pPr>
        <w:pStyle w:val="a1"/>
        <w:ind w:firstLineChars="0" w:firstLine="0"/>
        <w:jc w:val="center"/>
      </w:pPr>
      <w:r>
        <w:rPr>
          <w:noProof/>
        </w:rPr>
        <w:lastRenderedPageBreak/>
        <w:drawing>
          <wp:inline distT="0" distB="0" distL="0" distR="0" wp14:anchorId="0F237689" wp14:editId="6EAECFE0">
            <wp:extent cx="4932045" cy="3602355"/>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32045" cy="3602355"/>
                    </a:xfrm>
                    <a:prstGeom prst="rect">
                      <a:avLst/>
                    </a:prstGeom>
                  </pic:spPr>
                </pic:pic>
              </a:graphicData>
            </a:graphic>
          </wp:inline>
        </w:drawing>
      </w:r>
    </w:p>
    <w:p w14:paraId="65B1E6B0" w14:textId="035882A1" w:rsidR="00A04D4F" w:rsidRPr="0012658C" w:rsidRDefault="00A04D4F" w:rsidP="00A04D4F">
      <w:pPr>
        <w:pStyle w:val="a5"/>
        <w:rPr>
          <w:szCs w:val="18"/>
        </w:rPr>
      </w:pPr>
      <w:r w:rsidRPr="0012658C">
        <w:rPr>
          <w:szCs w:val="18"/>
        </w:rPr>
        <w:t>图</w:t>
      </w:r>
      <w:r w:rsidRPr="0012658C">
        <w:rPr>
          <w:szCs w:val="18"/>
        </w:rPr>
        <w:t xml:space="preserve">3-1 </w:t>
      </w:r>
      <w:r w:rsidR="00685259" w:rsidRPr="0012658C">
        <w:rPr>
          <w:szCs w:val="18"/>
        </w:rPr>
        <w:t>首页功能</w:t>
      </w:r>
      <w:r w:rsidRPr="0012658C">
        <w:rPr>
          <w:szCs w:val="18"/>
        </w:rPr>
        <w:t>用例图</w:t>
      </w:r>
    </w:p>
    <w:p w14:paraId="74EBD808" w14:textId="59E1F971" w:rsidR="00A04D4F" w:rsidRPr="0012658C" w:rsidRDefault="00A04D4F" w:rsidP="00A04D4F">
      <w:pPr>
        <w:pStyle w:val="4"/>
        <w:ind w:firstLine="480"/>
        <w:rPr>
          <w:rFonts w:eastAsia="宋体"/>
          <w:b w:val="0"/>
          <w:bCs/>
        </w:rPr>
      </w:pPr>
      <w:r w:rsidRPr="0012658C">
        <w:rPr>
          <w:rFonts w:eastAsia="宋体"/>
          <w:b w:val="0"/>
          <w:bCs/>
        </w:rPr>
        <w:t>2.</w:t>
      </w:r>
      <w:r w:rsidR="00B01F2E" w:rsidRPr="00FC1DE5">
        <w:rPr>
          <w:rFonts w:ascii="黑体" w:hAnsi="黑体" w:hint="eastAsia"/>
          <w:b w:val="0"/>
          <w:bCs/>
        </w:rPr>
        <w:t>服装</w:t>
      </w:r>
      <w:r w:rsidR="001E21FA" w:rsidRPr="00FC1DE5">
        <w:rPr>
          <w:rFonts w:ascii="黑体" w:hAnsi="黑体" w:hint="eastAsia"/>
          <w:b w:val="0"/>
          <w:bCs/>
        </w:rPr>
        <w:t>信息</w:t>
      </w:r>
      <w:r w:rsidR="004F5CEA" w:rsidRPr="00FC1DE5">
        <w:rPr>
          <w:rFonts w:ascii="黑体" w:hAnsi="黑体" w:hint="eastAsia"/>
          <w:b w:val="0"/>
          <w:bCs/>
        </w:rPr>
        <w:t>功能</w:t>
      </w:r>
    </w:p>
    <w:p w14:paraId="16CBB2E7" w14:textId="7E3C0755" w:rsidR="00A04D4F" w:rsidRPr="0012658C" w:rsidRDefault="008A4E04" w:rsidP="00123D7C">
      <w:pPr>
        <w:pStyle w:val="a1"/>
        <w:ind w:firstLine="480"/>
      </w:pPr>
      <w:r>
        <w:rPr>
          <w:rFonts w:hint="eastAsia"/>
        </w:rPr>
        <w:t>按照</w:t>
      </w:r>
      <w:r w:rsidR="00B01F2E">
        <w:rPr>
          <w:rFonts w:hint="eastAsia"/>
        </w:rPr>
        <w:t>服装</w:t>
      </w:r>
      <w:r>
        <w:rPr>
          <w:rFonts w:hint="eastAsia"/>
        </w:rPr>
        <w:t>信息对</w:t>
      </w:r>
      <w:r w:rsidR="00B01F2E">
        <w:rPr>
          <w:rFonts w:hint="eastAsia"/>
        </w:rPr>
        <w:t>服装</w:t>
      </w:r>
      <w:r>
        <w:rPr>
          <w:rFonts w:hint="eastAsia"/>
        </w:rPr>
        <w:t>分类进行展示，以及最新热门的</w:t>
      </w:r>
      <w:r w:rsidR="00B01F2E">
        <w:rPr>
          <w:rFonts w:hint="eastAsia"/>
        </w:rPr>
        <w:t>服装</w:t>
      </w:r>
      <w:r>
        <w:rPr>
          <w:rFonts w:hint="eastAsia"/>
        </w:rPr>
        <w:t>名称。</w:t>
      </w:r>
      <w:r w:rsidR="00B276E4">
        <w:t>用户</w:t>
      </w:r>
      <w:r>
        <w:rPr>
          <w:rFonts w:hint="eastAsia"/>
        </w:rPr>
        <w:t>点击</w:t>
      </w:r>
      <w:proofErr w:type="gramStart"/>
      <w:r w:rsidR="00B01F2E">
        <w:rPr>
          <w:rFonts w:hint="eastAsia"/>
        </w:rPr>
        <w:t>服装</w:t>
      </w:r>
      <w:r>
        <w:rPr>
          <w:rFonts w:hint="eastAsia"/>
        </w:rPr>
        <w:t>网</w:t>
      </w:r>
      <w:proofErr w:type="gramEnd"/>
      <w:r>
        <w:rPr>
          <w:rFonts w:hint="eastAsia"/>
        </w:rPr>
        <w:t>主站，进入</w:t>
      </w:r>
      <w:r w:rsidR="00B01F2E">
        <w:rPr>
          <w:rFonts w:hint="eastAsia"/>
        </w:rPr>
        <w:t>服装</w:t>
      </w:r>
      <w:r w:rsidR="00AE1E23">
        <w:rPr>
          <w:rFonts w:hint="eastAsia"/>
        </w:rPr>
        <w:t>信息列表中，在查看时能够看到推荐、新品、价格</w:t>
      </w:r>
      <w:r w:rsidR="00A04D4F" w:rsidRPr="0012658C">
        <w:t>。</w:t>
      </w:r>
      <w:r w:rsidR="00B01F2E">
        <w:rPr>
          <w:rFonts w:hint="eastAsia"/>
        </w:rPr>
        <w:t>服装</w:t>
      </w:r>
      <w:r w:rsidR="00564AAD">
        <w:rPr>
          <w:rFonts w:hint="eastAsia"/>
        </w:rPr>
        <w:t>信息</w:t>
      </w:r>
      <w:r w:rsidR="001E2B7F">
        <w:t>功能</w:t>
      </w:r>
      <w:r w:rsidR="00A04D4F" w:rsidRPr="0012658C">
        <w:t>用例如图</w:t>
      </w:r>
      <w:r w:rsidR="00A04D4F" w:rsidRPr="0012658C">
        <w:t>3-</w:t>
      </w:r>
      <w:r w:rsidR="00E62F6D" w:rsidRPr="0012658C">
        <w:t>2</w:t>
      </w:r>
      <w:r w:rsidR="00A04D4F" w:rsidRPr="0012658C">
        <w:t>所示。</w:t>
      </w:r>
    </w:p>
    <w:p w14:paraId="1F9B1579" w14:textId="63A1571F" w:rsidR="00A04D4F" w:rsidRPr="0012658C" w:rsidRDefault="00AE1E23" w:rsidP="00A04D4F">
      <w:pPr>
        <w:pStyle w:val="a1"/>
        <w:ind w:firstLineChars="0" w:firstLine="0"/>
        <w:jc w:val="center"/>
      </w:pPr>
      <w:r>
        <w:rPr>
          <w:noProof/>
        </w:rPr>
        <w:lastRenderedPageBreak/>
        <w:drawing>
          <wp:inline distT="0" distB="0" distL="0" distR="0" wp14:anchorId="6E82B215" wp14:editId="26F6BC94">
            <wp:extent cx="4701947" cy="3863675"/>
            <wp:effectExtent l="0" t="0" r="381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01947" cy="3863675"/>
                    </a:xfrm>
                    <a:prstGeom prst="rect">
                      <a:avLst/>
                    </a:prstGeom>
                  </pic:spPr>
                </pic:pic>
              </a:graphicData>
            </a:graphic>
          </wp:inline>
        </w:drawing>
      </w:r>
    </w:p>
    <w:p w14:paraId="1B93765C" w14:textId="48A5DB07" w:rsidR="00A04D4F" w:rsidRDefault="00A04D4F" w:rsidP="00A04D4F">
      <w:pPr>
        <w:pStyle w:val="a5"/>
        <w:rPr>
          <w:szCs w:val="18"/>
        </w:rPr>
      </w:pPr>
      <w:r w:rsidRPr="0012658C">
        <w:rPr>
          <w:szCs w:val="18"/>
        </w:rPr>
        <w:t>图</w:t>
      </w:r>
      <w:r w:rsidRPr="0012658C">
        <w:rPr>
          <w:szCs w:val="18"/>
        </w:rPr>
        <w:t>3-2</w:t>
      </w:r>
      <w:r w:rsidR="00B01F2E">
        <w:rPr>
          <w:rFonts w:hint="eastAsia"/>
          <w:szCs w:val="18"/>
        </w:rPr>
        <w:t>服装</w:t>
      </w:r>
      <w:r w:rsidR="00564AAD">
        <w:rPr>
          <w:rFonts w:hint="eastAsia"/>
          <w:szCs w:val="18"/>
        </w:rPr>
        <w:t>信息</w:t>
      </w:r>
      <w:r w:rsidR="001E2B7F">
        <w:rPr>
          <w:szCs w:val="18"/>
        </w:rPr>
        <w:t>功能</w:t>
      </w:r>
      <w:r w:rsidRPr="0012658C">
        <w:rPr>
          <w:szCs w:val="18"/>
        </w:rPr>
        <w:t>用例图</w:t>
      </w:r>
    </w:p>
    <w:p w14:paraId="089F9C93" w14:textId="5073FC8B" w:rsidR="004F5CEA" w:rsidRPr="0012658C" w:rsidRDefault="004F5CEA" w:rsidP="004F5CEA">
      <w:pPr>
        <w:pStyle w:val="4"/>
        <w:ind w:firstLine="480"/>
        <w:rPr>
          <w:rFonts w:eastAsia="宋体"/>
          <w:b w:val="0"/>
          <w:bCs/>
        </w:rPr>
      </w:pPr>
      <w:r w:rsidRPr="0012658C">
        <w:rPr>
          <w:rFonts w:eastAsia="宋体"/>
          <w:b w:val="0"/>
          <w:bCs/>
        </w:rPr>
        <w:t>3</w:t>
      </w:r>
      <w:r w:rsidRPr="00FC1DE5">
        <w:rPr>
          <w:rFonts w:ascii="黑体" w:hAnsi="黑体"/>
          <w:b w:val="0"/>
          <w:bCs/>
        </w:rPr>
        <w:t>.</w:t>
      </w:r>
      <w:r w:rsidR="001E21FA" w:rsidRPr="00FC1DE5">
        <w:rPr>
          <w:rFonts w:ascii="黑体" w:hAnsi="黑体" w:hint="eastAsia"/>
          <w:b w:val="0"/>
          <w:bCs/>
        </w:rPr>
        <w:t>购物车</w:t>
      </w:r>
      <w:r w:rsidRPr="00FC1DE5">
        <w:rPr>
          <w:rFonts w:ascii="黑体" w:hAnsi="黑体" w:hint="eastAsia"/>
          <w:b w:val="0"/>
          <w:bCs/>
        </w:rPr>
        <w:t>功能</w:t>
      </w:r>
    </w:p>
    <w:p w14:paraId="6E465A4A" w14:textId="109C2482" w:rsidR="004F5CEA" w:rsidRDefault="004F5CEA" w:rsidP="004F5CEA">
      <w:pPr>
        <w:pStyle w:val="a1"/>
        <w:ind w:firstLine="480"/>
      </w:pPr>
      <w:r>
        <w:rPr>
          <w:rFonts w:hint="eastAsia"/>
        </w:rPr>
        <w:t>用户</w:t>
      </w:r>
      <w:r w:rsidRPr="00197CAF">
        <w:rPr>
          <w:rFonts w:hint="eastAsia"/>
        </w:rPr>
        <w:t>通过验证之后能够正常登录，</w:t>
      </w:r>
      <w:r w:rsidR="00E35729">
        <w:rPr>
          <w:rFonts w:hint="eastAsia"/>
        </w:rPr>
        <w:t>提供搜索功能，并能展示</w:t>
      </w:r>
      <w:r w:rsidR="00B01F2E">
        <w:rPr>
          <w:rFonts w:hint="eastAsia"/>
        </w:rPr>
        <w:t>服装</w:t>
      </w:r>
      <w:r w:rsidR="00E35729">
        <w:rPr>
          <w:rFonts w:hint="eastAsia"/>
        </w:rPr>
        <w:t>资料列表，进去之后对</w:t>
      </w:r>
      <w:r w:rsidR="00B01F2E">
        <w:rPr>
          <w:rFonts w:hint="eastAsia"/>
        </w:rPr>
        <w:t>服装</w:t>
      </w:r>
      <w:r w:rsidR="00E35729">
        <w:rPr>
          <w:rFonts w:hint="eastAsia"/>
        </w:rPr>
        <w:t>信息的详情查看并提供</w:t>
      </w:r>
      <w:r w:rsidR="00AE1E23">
        <w:rPr>
          <w:rFonts w:hint="eastAsia"/>
        </w:rPr>
        <w:t>添加购物车</w:t>
      </w:r>
      <w:r w:rsidR="00E35729">
        <w:rPr>
          <w:rFonts w:hint="eastAsia"/>
        </w:rPr>
        <w:t>功能</w:t>
      </w:r>
      <w:r w:rsidRPr="0012658C">
        <w:t>。</w:t>
      </w:r>
      <w:r w:rsidR="00AE1E23">
        <w:rPr>
          <w:rFonts w:hint="eastAsia"/>
        </w:rPr>
        <w:t>购物车</w:t>
      </w:r>
      <w:r w:rsidR="00EE5CE3">
        <w:rPr>
          <w:rFonts w:hint="eastAsia"/>
        </w:rPr>
        <w:t>功能</w:t>
      </w:r>
      <w:r w:rsidRPr="0012658C">
        <w:t>用例如图</w:t>
      </w:r>
      <w:r w:rsidRPr="0012658C">
        <w:t>3-3</w:t>
      </w:r>
      <w:r w:rsidRPr="0012658C">
        <w:t>所示。</w:t>
      </w:r>
    </w:p>
    <w:p w14:paraId="4701DEB8" w14:textId="66A33F30" w:rsidR="00E35729" w:rsidRDefault="00AE1E23" w:rsidP="00E35729">
      <w:pPr>
        <w:pStyle w:val="a1"/>
        <w:ind w:firstLineChars="0" w:firstLine="0"/>
      </w:pPr>
      <w:r>
        <w:rPr>
          <w:noProof/>
        </w:rPr>
        <w:lastRenderedPageBreak/>
        <w:drawing>
          <wp:inline distT="0" distB="0" distL="0" distR="0" wp14:anchorId="3D2E1164" wp14:editId="2B5DFBC0">
            <wp:extent cx="4877223" cy="3535986"/>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77223" cy="3535986"/>
                    </a:xfrm>
                    <a:prstGeom prst="rect">
                      <a:avLst/>
                    </a:prstGeom>
                  </pic:spPr>
                </pic:pic>
              </a:graphicData>
            </a:graphic>
          </wp:inline>
        </w:drawing>
      </w:r>
    </w:p>
    <w:p w14:paraId="1A73CA39" w14:textId="1D5C1411" w:rsidR="00E35729" w:rsidRDefault="00E35729" w:rsidP="00E35729">
      <w:pPr>
        <w:pStyle w:val="a5"/>
        <w:rPr>
          <w:szCs w:val="18"/>
        </w:rPr>
      </w:pPr>
      <w:r w:rsidRPr="0012658C">
        <w:rPr>
          <w:szCs w:val="18"/>
        </w:rPr>
        <w:t>图</w:t>
      </w:r>
      <w:r w:rsidRPr="0012658C">
        <w:rPr>
          <w:szCs w:val="18"/>
        </w:rPr>
        <w:t>3-2</w:t>
      </w:r>
      <w:r w:rsidR="00AE1E23">
        <w:rPr>
          <w:rFonts w:hint="eastAsia"/>
          <w:szCs w:val="18"/>
        </w:rPr>
        <w:t>购物车</w:t>
      </w:r>
      <w:r>
        <w:rPr>
          <w:szCs w:val="18"/>
        </w:rPr>
        <w:t>功能</w:t>
      </w:r>
      <w:r w:rsidRPr="0012658C">
        <w:rPr>
          <w:szCs w:val="18"/>
        </w:rPr>
        <w:t>用例图</w:t>
      </w:r>
    </w:p>
    <w:p w14:paraId="03307221" w14:textId="1C0E716B" w:rsidR="00A04D4F" w:rsidRPr="0012658C" w:rsidRDefault="004F5CEA" w:rsidP="00A04D4F">
      <w:pPr>
        <w:pStyle w:val="4"/>
        <w:ind w:firstLine="480"/>
        <w:rPr>
          <w:rFonts w:eastAsia="宋体"/>
          <w:b w:val="0"/>
          <w:bCs/>
        </w:rPr>
      </w:pPr>
      <w:r>
        <w:rPr>
          <w:rFonts w:eastAsia="宋体"/>
          <w:b w:val="0"/>
          <w:bCs/>
        </w:rPr>
        <w:t>4</w:t>
      </w:r>
      <w:r w:rsidR="00A04D4F" w:rsidRPr="0012658C">
        <w:rPr>
          <w:rFonts w:eastAsia="宋体"/>
          <w:b w:val="0"/>
          <w:bCs/>
        </w:rPr>
        <w:t>.</w:t>
      </w:r>
      <w:r w:rsidR="001E21FA" w:rsidRPr="00FC1DE5">
        <w:rPr>
          <w:rFonts w:ascii="黑体" w:hAnsi="黑体" w:hint="eastAsia"/>
          <w:b w:val="0"/>
          <w:bCs/>
        </w:rPr>
        <w:t>订单</w:t>
      </w:r>
      <w:r w:rsidR="003179CA" w:rsidRPr="00FC1DE5">
        <w:rPr>
          <w:rFonts w:ascii="黑体" w:hAnsi="黑体"/>
          <w:b w:val="0"/>
          <w:bCs/>
        </w:rPr>
        <w:t>信息</w:t>
      </w:r>
      <w:r w:rsidRPr="00FC1DE5">
        <w:rPr>
          <w:rFonts w:ascii="黑体" w:hAnsi="黑体" w:hint="eastAsia"/>
          <w:b w:val="0"/>
          <w:bCs/>
        </w:rPr>
        <w:t>功能</w:t>
      </w:r>
    </w:p>
    <w:p w14:paraId="74971322" w14:textId="0B97BBF7" w:rsidR="00A04D4F" w:rsidRPr="0012658C" w:rsidRDefault="00B276E4" w:rsidP="00A04D4F">
      <w:pPr>
        <w:pStyle w:val="a1"/>
        <w:ind w:firstLine="480"/>
        <w:rPr>
          <w:color w:val="FF0000"/>
        </w:rPr>
      </w:pPr>
      <w:r>
        <w:rPr>
          <w:rFonts w:hint="eastAsia"/>
        </w:rPr>
        <w:t>用户</w:t>
      </w:r>
      <w:r w:rsidR="00197CAF" w:rsidRPr="00197CAF">
        <w:rPr>
          <w:rFonts w:hint="eastAsia"/>
        </w:rPr>
        <w:t>通过验证之后能够正常登录到</w:t>
      </w:r>
      <w:r>
        <w:rPr>
          <w:rFonts w:hint="eastAsia"/>
        </w:rPr>
        <w:t>用户</w:t>
      </w:r>
      <w:r w:rsidR="00197CAF" w:rsidRPr="00197CAF">
        <w:rPr>
          <w:rFonts w:hint="eastAsia"/>
        </w:rPr>
        <w:t>管理界面，</w:t>
      </w:r>
      <w:r w:rsidR="00AE1E23">
        <w:rPr>
          <w:rFonts w:hint="eastAsia"/>
        </w:rPr>
        <w:t>点击用户名称，进入到我的订单列表中。</w:t>
      </w:r>
      <w:r w:rsidR="00E35729">
        <w:rPr>
          <w:rFonts w:hint="eastAsia"/>
        </w:rPr>
        <w:t>可以对</w:t>
      </w:r>
      <w:r w:rsidR="00AE1E23">
        <w:rPr>
          <w:rFonts w:hint="eastAsia"/>
        </w:rPr>
        <w:t>产生的订单</w:t>
      </w:r>
      <w:r w:rsidR="00E35729">
        <w:rPr>
          <w:rFonts w:hint="eastAsia"/>
        </w:rPr>
        <w:t>进行查看，以及</w:t>
      </w:r>
      <w:r w:rsidR="00AE1E23">
        <w:rPr>
          <w:rFonts w:hint="eastAsia"/>
        </w:rPr>
        <w:t>订单进度</w:t>
      </w:r>
      <w:r w:rsidR="00A04D4F" w:rsidRPr="0012658C">
        <w:t>。</w:t>
      </w:r>
      <w:r w:rsidR="00AE1E23">
        <w:rPr>
          <w:rFonts w:hint="eastAsia"/>
        </w:rPr>
        <w:t>订单</w:t>
      </w:r>
      <w:r w:rsidR="00E35729">
        <w:rPr>
          <w:rFonts w:hint="eastAsia"/>
        </w:rPr>
        <w:t>信息功能</w:t>
      </w:r>
      <w:r w:rsidR="00A04D4F" w:rsidRPr="0012658C">
        <w:t>用例如图</w:t>
      </w:r>
      <w:r w:rsidR="00A04D4F" w:rsidRPr="0012658C">
        <w:t>3-</w:t>
      </w:r>
      <w:r w:rsidR="004F5CEA">
        <w:t>4</w:t>
      </w:r>
      <w:r w:rsidR="00A04D4F" w:rsidRPr="0012658C">
        <w:t>所示。</w:t>
      </w:r>
    </w:p>
    <w:p w14:paraId="62C5F391" w14:textId="0205E18D" w:rsidR="00A04D4F" w:rsidRPr="0012658C" w:rsidRDefault="00AE1E23" w:rsidP="00A04D4F">
      <w:pPr>
        <w:pStyle w:val="a1"/>
        <w:ind w:firstLineChars="0" w:firstLine="0"/>
        <w:jc w:val="center"/>
      </w:pPr>
      <w:r>
        <w:rPr>
          <w:noProof/>
        </w:rPr>
        <w:lastRenderedPageBreak/>
        <w:drawing>
          <wp:inline distT="0" distB="0" distL="0" distR="0" wp14:anchorId="5BE6FE08" wp14:editId="664E0799">
            <wp:extent cx="4932045" cy="3633470"/>
            <wp:effectExtent l="0" t="0" r="1905"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32045" cy="3633470"/>
                    </a:xfrm>
                    <a:prstGeom prst="rect">
                      <a:avLst/>
                    </a:prstGeom>
                  </pic:spPr>
                </pic:pic>
              </a:graphicData>
            </a:graphic>
          </wp:inline>
        </w:drawing>
      </w:r>
    </w:p>
    <w:p w14:paraId="5F1DE7F4" w14:textId="63F25EAD" w:rsidR="00A04D4F" w:rsidRPr="0012658C" w:rsidRDefault="00A04D4F" w:rsidP="00A04D4F">
      <w:pPr>
        <w:pStyle w:val="a5"/>
        <w:rPr>
          <w:szCs w:val="18"/>
        </w:rPr>
      </w:pPr>
      <w:r w:rsidRPr="0012658C">
        <w:rPr>
          <w:szCs w:val="18"/>
        </w:rPr>
        <w:t>图</w:t>
      </w:r>
      <w:r w:rsidRPr="0012658C">
        <w:rPr>
          <w:szCs w:val="18"/>
        </w:rPr>
        <w:t>3-</w:t>
      </w:r>
      <w:r w:rsidR="004F5CEA">
        <w:rPr>
          <w:szCs w:val="18"/>
        </w:rPr>
        <w:t>4</w:t>
      </w:r>
      <w:r w:rsidRPr="0012658C">
        <w:rPr>
          <w:szCs w:val="18"/>
        </w:rPr>
        <w:t xml:space="preserve"> </w:t>
      </w:r>
      <w:r w:rsidR="00AE1E23">
        <w:rPr>
          <w:rFonts w:hint="eastAsia"/>
          <w:szCs w:val="18"/>
        </w:rPr>
        <w:t>订单</w:t>
      </w:r>
      <w:r w:rsidR="00E35729">
        <w:rPr>
          <w:rFonts w:hint="eastAsia"/>
          <w:szCs w:val="18"/>
        </w:rPr>
        <w:t>信息功能</w:t>
      </w:r>
      <w:r w:rsidRPr="0012658C">
        <w:rPr>
          <w:szCs w:val="18"/>
        </w:rPr>
        <w:t>用例图</w:t>
      </w:r>
    </w:p>
    <w:p w14:paraId="5BC7ECBE" w14:textId="4EBE7677" w:rsidR="00ED4928" w:rsidRPr="0012658C" w:rsidRDefault="00ED4928" w:rsidP="00ED4928">
      <w:pPr>
        <w:pStyle w:val="4"/>
        <w:ind w:firstLine="480"/>
        <w:rPr>
          <w:rFonts w:eastAsia="宋体"/>
          <w:b w:val="0"/>
          <w:bCs/>
        </w:rPr>
      </w:pPr>
      <w:r w:rsidRPr="0012658C">
        <w:rPr>
          <w:rFonts w:eastAsia="宋体"/>
          <w:b w:val="0"/>
          <w:bCs/>
        </w:rPr>
        <w:t>4.</w:t>
      </w:r>
      <w:r w:rsidR="004F5CEA" w:rsidRPr="00FC1DE5">
        <w:rPr>
          <w:rFonts w:ascii="黑体" w:hAnsi="黑体" w:hint="eastAsia"/>
          <w:b w:val="0"/>
          <w:bCs/>
        </w:rPr>
        <w:t>个人中心与注册功能</w:t>
      </w:r>
    </w:p>
    <w:p w14:paraId="07E79EE8" w14:textId="503C26CD" w:rsidR="00ED4928" w:rsidRPr="0012658C" w:rsidRDefault="00B276E4" w:rsidP="007A2624">
      <w:pPr>
        <w:pStyle w:val="a1"/>
        <w:ind w:firstLine="480"/>
        <w:rPr>
          <w:szCs w:val="18"/>
        </w:rPr>
      </w:pPr>
      <w:r>
        <w:t>用户</w:t>
      </w:r>
      <w:r w:rsidR="00D96A35" w:rsidRPr="0012658C">
        <w:t>首次使用本系统必须进行注册，如果是游客状态只能对系统首页进行查看，注册以后登录才可以正常使用系统</w:t>
      </w:r>
      <w:r w:rsidR="00E35729">
        <w:rPr>
          <w:rFonts w:hint="eastAsia"/>
        </w:rPr>
        <w:t>，并对本人的信息进行修改等操作。</w:t>
      </w:r>
    </w:p>
    <w:p w14:paraId="7102AFF8" w14:textId="03894A14" w:rsidR="000D1EC0" w:rsidRPr="0012658C" w:rsidRDefault="004E6126" w:rsidP="006754BE">
      <w:pPr>
        <w:pStyle w:val="3"/>
      </w:pPr>
      <w:bookmarkStart w:id="33" w:name="_Toc104331372"/>
      <w:r w:rsidRPr="0012658C">
        <w:t>管理员模块</w:t>
      </w:r>
      <w:bookmarkEnd w:id="33"/>
    </w:p>
    <w:p w14:paraId="1C8810C4" w14:textId="77777777" w:rsidR="006754BE" w:rsidRPr="0012658C" w:rsidRDefault="006754BE" w:rsidP="006754BE">
      <w:pPr>
        <w:pStyle w:val="4"/>
        <w:ind w:firstLine="480"/>
        <w:rPr>
          <w:rFonts w:eastAsia="宋体"/>
          <w:b w:val="0"/>
          <w:bCs/>
        </w:rPr>
      </w:pPr>
      <w:r w:rsidRPr="0012658C">
        <w:rPr>
          <w:rFonts w:eastAsia="宋体"/>
          <w:b w:val="0"/>
          <w:bCs/>
        </w:rPr>
        <w:t>1.</w:t>
      </w:r>
      <w:r w:rsidRPr="00906058">
        <w:rPr>
          <w:rFonts w:ascii="黑体" w:hAnsi="黑体"/>
          <w:b w:val="0"/>
          <w:bCs/>
        </w:rPr>
        <w:t>首页功能</w:t>
      </w:r>
    </w:p>
    <w:p w14:paraId="2AF7FDCE" w14:textId="28701D62" w:rsidR="006754BE" w:rsidRPr="0012658C" w:rsidRDefault="00813B26" w:rsidP="006754BE">
      <w:pPr>
        <w:pStyle w:val="a1"/>
        <w:ind w:firstLine="480"/>
      </w:pPr>
      <w:r w:rsidRPr="0012658C">
        <w:t>管理员首页可以查看</w:t>
      </w:r>
      <w:r w:rsidR="00AB7C5C">
        <w:t>前台首页</w:t>
      </w:r>
      <w:r w:rsidRPr="0012658C">
        <w:t>，</w:t>
      </w:r>
      <w:r w:rsidR="00AB7C5C">
        <w:t>后台功能</w:t>
      </w:r>
      <w:r w:rsidRPr="0012658C">
        <w:t>包括</w:t>
      </w:r>
      <w:r w:rsidR="00F662D9">
        <w:t>用户</w:t>
      </w:r>
      <w:r w:rsidRPr="0012658C">
        <w:t>和</w:t>
      </w:r>
      <w:r w:rsidR="00B276E4">
        <w:t>用户</w:t>
      </w:r>
      <w:r w:rsidR="00AB7C5C">
        <w:t>信息</w:t>
      </w:r>
      <w:r w:rsidR="00AE1E23">
        <w:rPr>
          <w:rFonts w:hint="eastAsia"/>
        </w:rPr>
        <w:t xml:space="preserve"> (</w:t>
      </w:r>
      <w:r w:rsidR="00AE1E23">
        <w:rPr>
          <w:rFonts w:hint="eastAsia"/>
        </w:rPr>
        <w:t>会员管理</w:t>
      </w:r>
      <w:r w:rsidR="00AE1E23">
        <w:t>)</w:t>
      </w:r>
      <w:r w:rsidR="00AE1E23">
        <w:rPr>
          <w:rFonts w:hint="eastAsia"/>
        </w:rPr>
        <w:t>、订单管理、商品管理、分类管理、网站首页配置</w:t>
      </w:r>
      <w:r w:rsidR="006754BE" w:rsidRPr="0012658C">
        <w:t>。</w:t>
      </w:r>
      <w:r w:rsidR="005B3AE5" w:rsidRPr="0012658C">
        <w:t>首页功能</w:t>
      </w:r>
      <w:r w:rsidR="006754BE" w:rsidRPr="0012658C">
        <w:t>用例如图</w:t>
      </w:r>
      <w:r w:rsidR="006754BE" w:rsidRPr="0012658C">
        <w:t>3-</w:t>
      </w:r>
      <w:r w:rsidR="004F5CEA">
        <w:t>5</w:t>
      </w:r>
      <w:r w:rsidR="006754BE" w:rsidRPr="0012658C">
        <w:t>所示。</w:t>
      </w:r>
    </w:p>
    <w:p w14:paraId="06D09012" w14:textId="00C39B50" w:rsidR="006754BE" w:rsidRPr="0012658C" w:rsidRDefault="00AE1E23" w:rsidP="006754BE">
      <w:pPr>
        <w:pStyle w:val="a1"/>
        <w:ind w:firstLineChars="0" w:firstLine="0"/>
        <w:jc w:val="center"/>
      </w:pPr>
      <w:r>
        <w:rPr>
          <w:noProof/>
        </w:rPr>
        <w:lastRenderedPageBreak/>
        <w:drawing>
          <wp:inline distT="0" distB="0" distL="0" distR="0" wp14:anchorId="4257C81E" wp14:editId="3CA50B14">
            <wp:extent cx="4625741" cy="3558848"/>
            <wp:effectExtent l="0" t="0" r="381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25741" cy="3558848"/>
                    </a:xfrm>
                    <a:prstGeom prst="rect">
                      <a:avLst/>
                    </a:prstGeom>
                  </pic:spPr>
                </pic:pic>
              </a:graphicData>
            </a:graphic>
          </wp:inline>
        </w:drawing>
      </w:r>
    </w:p>
    <w:p w14:paraId="44EB938B" w14:textId="2D22F4B4" w:rsidR="006754BE" w:rsidRPr="0012658C" w:rsidRDefault="006754BE" w:rsidP="006754BE">
      <w:pPr>
        <w:pStyle w:val="a5"/>
        <w:rPr>
          <w:szCs w:val="18"/>
        </w:rPr>
      </w:pPr>
      <w:r w:rsidRPr="0012658C">
        <w:rPr>
          <w:szCs w:val="18"/>
        </w:rPr>
        <w:t>图</w:t>
      </w:r>
      <w:r w:rsidRPr="0012658C">
        <w:rPr>
          <w:szCs w:val="18"/>
        </w:rPr>
        <w:t>3-</w:t>
      </w:r>
      <w:r w:rsidR="004F5CEA">
        <w:rPr>
          <w:szCs w:val="18"/>
        </w:rPr>
        <w:t>5</w:t>
      </w:r>
      <w:r w:rsidR="005B3AE5" w:rsidRPr="0012658C">
        <w:rPr>
          <w:szCs w:val="18"/>
        </w:rPr>
        <w:t>首页功能</w:t>
      </w:r>
      <w:r w:rsidRPr="0012658C">
        <w:rPr>
          <w:szCs w:val="18"/>
        </w:rPr>
        <w:t>用例图</w:t>
      </w:r>
    </w:p>
    <w:p w14:paraId="0F25B894" w14:textId="12C7FE32" w:rsidR="004E6126" w:rsidRPr="0012658C" w:rsidRDefault="006754BE" w:rsidP="004E6126">
      <w:pPr>
        <w:pStyle w:val="4"/>
        <w:ind w:firstLine="480"/>
        <w:rPr>
          <w:rFonts w:eastAsia="宋体"/>
          <w:b w:val="0"/>
          <w:bCs/>
        </w:rPr>
      </w:pPr>
      <w:r w:rsidRPr="0012658C">
        <w:rPr>
          <w:rFonts w:eastAsia="宋体"/>
          <w:b w:val="0"/>
          <w:bCs/>
        </w:rPr>
        <w:t>2</w:t>
      </w:r>
      <w:r w:rsidR="004E6126" w:rsidRPr="0012658C">
        <w:rPr>
          <w:rFonts w:eastAsia="宋体"/>
          <w:b w:val="0"/>
          <w:bCs/>
        </w:rPr>
        <w:t>.</w:t>
      </w:r>
      <w:r w:rsidR="004F5CEA" w:rsidRPr="00FC1DE5">
        <w:rPr>
          <w:rFonts w:ascii="黑体" w:hAnsi="黑体" w:hint="eastAsia"/>
          <w:b w:val="0"/>
          <w:bCs/>
        </w:rPr>
        <w:t>用户</w:t>
      </w:r>
      <w:r w:rsidR="00C46A2A" w:rsidRPr="00FC1DE5">
        <w:rPr>
          <w:rFonts w:ascii="黑体" w:hAnsi="黑体"/>
          <w:b w:val="0"/>
          <w:bCs/>
        </w:rPr>
        <w:t>管理</w:t>
      </w:r>
      <w:r w:rsidR="004F5CEA" w:rsidRPr="00FC1DE5">
        <w:rPr>
          <w:rFonts w:ascii="黑体" w:hAnsi="黑体" w:hint="eastAsia"/>
          <w:b w:val="0"/>
          <w:bCs/>
        </w:rPr>
        <w:t>功能</w:t>
      </w:r>
    </w:p>
    <w:p w14:paraId="3526C66E" w14:textId="70E5CC5E" w:rsidR="004E6126" w:rsidRPr="0012658C" w:rsidRDefault="00EE4954" w:rsidP="00EE4954">
      <w:pPr>
        <w:pStyle w:val="a5"/>
        <w:ind w:firstLine="480"/>
        <w:jc w:val="both"/>
        <w:rPr>
          <w:sz w:val="24"/>
          <w:szCs w:val="24"/>
        </w:rPr>
      </w:pPr>
      <w:r w:rsidRPr="0012658C">
        <w:rPr>
          <w:sz w:val="24"/>
          <w:szCs w:val="24"/>
        </w:rPr>
        <w:t>管理员可以对</w:t>
      </w:r>
      <w:r w:rsidR="00F662D9">
        <w:rPr>
          <w:sz w:val="24"/>
          <w:szCs w:val="24"/>
        </w:rPr>
        <w:t>用户</w:t>
      </w:r>
      <w:r w:rsidR="00AE1E23">
        <w:rPr>
          <w:rFonts w:hint="eastAsia"/>
          <w:sz w:val="24"/>
          <w:szCs w:val="24"/>
        </w:rPr>
        <w:t>（会员）</w:t>
      </w:r>
      <w:r w:rsidRPr="0012658C">
        <w:rPr>
          <w:sz w:val="24"/>
          <w:szCs w:val="24"/>
        </w:rPr>
        <w:t>进行添加、修改、删除、</w:t>
      </w:r>
      <w:r w:rsidR="00AB7C5C">
        <w:rPr>
          <w:sz w:val="24"/>
          <w:szCs w:val="24"/>
        </w:rPr>
        <w:t>查询</w:t>
      </w:r>
      <w:r w:rsidRPr="0012658C">
        <w:rPr>
          <w:sz w:val="24"/>
          <w:szCs w:val="24"/>
        </w:rPr>
        <w:t>等功能</w:t>
      </w:r>
      <w:r w:rsidR="003A3993" w:rsidRPr="0012658C">
        <w:rPr>
          <w:sz w:val="24"/>
          <w:szCs w:val="24"/>
        </w:rPr>
        <w:t>。</w:t>
      </w:r>
      <w:r w:rsidR="00F662D9">
        <w:rPr>
          <w:sz w:val="24"/>
          <w:szCs w:val="24"/>
        </w:rPr>
        <w:t>用户</w:t>
      </w:r>
      <w:r w:rsidR="006D4FEF" w:rsidRPr="0012658C">
        <w:rPr>
          <w:sz w:val="24"/>
          <w:szCs w:val="24"/>
        </w:rPr>
        <w:t>管理用例图如图</w:t>
      </w:r>
      <w:r w:rsidR="006D4FEF" w:rsidRPr="0012658C">
        <w:rPr>
          <w:sz w:val="24"/>
          <w:szCs w:val="24"/>
        </w:rPr>
        <w:t>3-</w:t>
      </w:r>
      <w:r w:rsidR="004F5CEA">
        <w:rPr>
          <w:sz w:val="24"/>
          <w:szCs w:val="24"/>
        </w:rPr>
        <w:t>6</w:t>
      </w:r>
      <w:r w:rsidR="006D4FEF" w:rsidRPr="0012658C">
        <w:rPr>
          <w:sz w:val="24"/>
          <w:szCs w:val="24"/>
        </w:rPr>
        <w:t>所示。</w:t>
      </w:r>
    </w:p>
    <w:p w14:paraId="63A9914F" w14:textId="178F3940" w:rsidR="00CA5DF2" w:rsidRPr="0012658C" w:rsidRDefault="00F662D9" w:rsidP="00CA5DF2">
      <w:pPr>
        <w:pStyle w:val="a5"/>
        <w:rPr>
          <w:sz w:val="24"/>
          <w:szCs w:val="24"/>
        </w:rPr>
      </w:pPr>
      <w:r>
        <w:rPr>
          <w:noProof/>
        </w:rPr>
        <w:lastRenderedPageBreak/>
        <w:drawing>
          <wp:inline distT="0" distB="0" distL="0" distR="0" wp14:anchorId="75A466F6" wp14:editId="42700488">
            <wp:extent cx="4932045" cy="3553460"/>
            <wp:effectExtent l="0" t="0" r="1905"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32045" cy="3553460"/>
                    </a:xfrm>
                    <a:prstGeom prst="rect">
                      <a:avLst/>
                    </a:prstGeom>
                  </pic:spPr>
                </pic:pic>
              </a:graphicData>
            </a:graphic>
          </wp:inline>
        </w:drawing>
      </w:r>
      <w:r w:rsidR="00CA5DF2" w:rsidRPr="0012658C">
        <w:rPr>
          <w:szCs w:val="18"/>
        </w:rPr>
        <w:t>图</w:t>
      </w:r>
      <w:r w:rsidR="00CA5DF2" w:rsidRPr="0012658C">
        <w:rPr>
          <w:szCs w:val="18"/>
        </w:rPr>
        <w:t>3-</w:t>
      </w:r>
      <w:r w:rsidR="004F5CEA">
        <w:rPr>
          <w:szCs w:val="18"/>
        </w:rPr>
        <w:t>6</w:t>
      </w:r>
      <w:r w:rsidR="00CA5DF2" w:rsidRPr="0012658C">
        <w:rPr>
          <w:szCs w:val="18"/>
        </w:rPr>
        <w:t xml:space="preserve"> </w:t>
      </w:r>
      <w:r>
        <w:rPr>
          <w:szCs w:val="18"/>
        </w:rPr>
        <w:t>用户</w:t>
      </w:r>
      <w:r w:rsidR="00E36ED7">
        <w:rPr>
          <w:rFonts w:hint="eastAsia"/>
          <w:szCs w:val="18"/>
        </w:rPr>
        <w:t>管理</w:t>
      </w:r>
      <w:r w:rsidR="00CA5DF2" w:rsidRPr="0012658C">
        <w:rPr>
          <w:szCs w:val="18"/>
        </w:rPr>
        <w:t>用例图</w:t>
      </w:r>
    </w:p>
    <w:p w14:paraId="7B386D7F" w14:textId="2194C2A0" w:rsidR="004E6126" w:rsidRPr="0012658C" w:rsidRDefault="006754BE" w:rsidP="004E6126">
      <w:pPr>
        <w:pStyle w:val="4"/>
        <w:ind w:firstLine="480"/>
        <w:rPr>
          <w:rFonts w:eastAsia="宋体"/>
          <w:b w:val="0"/>
          <w:bCs/>
        </w:rPr>
      </w:pPr>
      <w:r w:rsidRPr="0012658C">
        <w:rPr>
          <w:rFonts w:eastAsia="宋体"/>
          <w:b w:val="0"/>
          <w:bCs/>
        </w:rPr>
        <w:t>3</w:t>
      </w:r>
      <w:r w:rsidR="004E6126" w:rsidRPr="0012658C">
        <w:rPr>
          <w:rFonts w:eastAsia="宋体"/>
          <w:b w:val="0"/>
          <w:bCs/>
        </w:rPr>
        <w:t>.</w:t>
      </w:r>
      <w:r w:rsidR="00110593" w:rsidRPr="00906058">
        <w:rPr>
          <w:rFonts w:ascii="黑体" w:hAnsi="黑体" w:hint="eastAsia"/>
          <w:b w:val="0"/>
          <w:bCs/>
        </w:rPr>
        <w:t>商品</w:t>
      </w:r>
      <w:r w:rsidR="004E6126" w:rsidRPr="00906058">
        <w:rPr>
          <w:rFonts w:ascii="黑体" w:hAnsi="黑体"/>
          <w:b w:val="0"/>
          <w:bCs/>
        </w:rPr>
        <w:t>管理</w:t>
      </w:r>
      <w:r w:rsidR="004F5CEA" w:rsidRPr="00906058">
        <w:rPr>
          <w:rFonts w:ascii="黑体" w:hAnsi="黑体" w:hint="eastAsia"/>
          <w:b w:val="0"/>
          <w:bCs/>
        </w:rPr>
        <w:t>功能</w:t>
      </w:r>
    </w:p>
    <w:p w14:paraId="3ECD8D42" w14:textId="5854BA89" w:rsidR="004E6126" w:rsidRPr="0012658C" w:rsidRDefault="00C302B3" w:rsidP="00CA5DF2">
      <w:pPr>
        <w:pStyle w:val="a5"/>
        <w:ind w:firstLine="480"/>
        <w:jc w:val="both"/>
        <w:rPr>
          <w:sz w:val="24"/>
          <w:szCs w:val="24"/>
        </w:rPr>
      </w:pPr>
      <w:r w:rsidRPr="0012658C">
        <w:rPr>
          <w:sz w:val="24"/>
          <w:szCs w:val="24"/>
        </w:rPr>
        <w:t>管理员可以对</w:t>
      </w:r>
      <w:r w:rsidR="00110593">
        <w:rPr>
          <w:rFonts w:hint="eastAsia"/>
          <w:sz w:val="24"/>
          <w:szCs w:val="24"/>
        </w:rPr>
        <w:t>商品进行管理，对商品的添加、编辑、删除及状态修改</w:t>
      </w:r>
      <w:r w:rsidR="003A3993" w:rsidRPr="0012658C">
        <w:rPr>
          <w:sz w:val="24"/>
          <w:szCs w:val="24"/>
        </w:rPr>
        <w:t>。</w:t>
      </w:r>
      <w:r w:rsidR="00110593">
        <w:rPr>
          <w:rFonts w:hint="eastAsia"/>
          <w:sz w:val="24"/>
          <w:szCs w:val="24"/>
        </w:rPr>
        <w:t>商品也就是服装的信息添加。商品</w:t>
      </w:r>
      <w:r w:rsidR="006D4FEF" w:rsidRPr="0012658C">
        <w:rPr>
          <w:sz w:val="24"/>
          <w:szCs w:val="24"/>
        </w:rPr>
        <w:t>管理</w:t>
      </w:r>
      <w:r w:rsidR="00EF128B">
        <w:rPr>
          <w:rFonts w:hint="eastAsia"/>
          <w:sz w:val="24"/>
          <w:szCs w:val="24"/>
        </w:rPr>
        <w:t>功能</w:t>
      </w:r>
      <w:r w:rsidR="006D4FEF" w:rsidRPr="0012658C">
        <w:rPr>
          <w:sz w:val="24"/>
          <w:szCs w:val="24"/>
        </w:rPr>
        <w:t>用例图如图</w:t>
      </w:r>
      <w:r w:rsidR="006D4FEF" w:rsidRPr="0012658C">
        <w:rPr>
          <w:sz w:val="24"/>
          <w:szCs w:val="24"/>
        </w:rPr>
        <w:t>3-</w:t>
      </w:r>
      <w:r w:rsidR="004F5CEA">
        <w:rPr>
          <w:sz w:val="24"/>
          <w:szCs w:val="24"/>
        </w:rPr>
        <w:t>7</w:t>
      </w:r>
      <w:r w:rsidR="006D4FEF" w:rsidRPr="0012658C">
        <w:rPr>
          <w:sz w:val="24"/>
          <w:szCs w:val="24"/>
        </w:rPr>
        <w:t>所示。</w:t>
      </w:r>
    </w:p>
    <w:p w14:paraId="6EB0FB02" w14:textId="78E3932E" w:rsidR="004871BD" w:rsidRPr="0012658C" w:rsidRDefault="00110593" w:rsidP="00EF128B">
      <w:pPr>
        <w:pStyle w:val="a5"/>
        <w:jc w:val="left"/>
        <w:rPr>
          <w:sz w:val="24"/>
          <w:szCs w:val="24"/>
        </w:rPr>
      </w:pPr>
      <w:r>
        <w:rPr>
          <w:noProof/>
        </w:rPr>
        <w:lastRenderedPageBreak/>
        <w:drawing>
          <wp:inline distT="0" distB="0" distL="0" distR="0" wp14:anchorId="28E1475B" wp14:editId="657B44F9">
            <wp:extent cx="4587638" cy="4046571"/>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87638" cy="4046571"/>
                    </a:xfrm>
                    <a:prstGeom prst="rect">
                      <a:avLst/>
                    </a:prstGeom>
                  </pic:spPr>
                </pic:pic>
              </a:graphicData>
            </a:graphic>
          </wp:inline>
        </w:drawing>
      </w:r>
    </w:p>
    <w:p w14:paraId="169A7A5C" w14:textId="4570DEB6" w:rsidR="00CA5DF2" w:rsidRPr="0012658C" w:rsidRDefault="00CA5DF2" w:rsidP="00A83FDE">
      <w:pPr>
        <w:pStyle w:val="a5"/>
        <w:rPr>
          <w:szCs w:val="18"/>
        </w:rPr>
      </w:pPr>
      <w:r w:rsidRPr="0012658C">
        <w:rPr>
          <w:szCs w:val="18"/>
        </w:rPr>
        <w:t>图</w:t>
      </w:r>
      <w:r w:rsidRPr="0012658C">
        <w:rPr>
          <w:szCs w:val="18"/>
        </w:rPr>
        <w:t>3-</w:t>
      </w:r>
      <w:r w:rsidR="004F5CEA">
        <w:rPr>
          <w:szCs w:val="18"/>
        </w:rPr>
        <w:t>7</w:t>
      </w:r>
      <w:r w:rsidR="00110593">
        <w:rPr>
          <w:rFonts w:hint="eastAsia"/>
          <w:szCs w:val="18"/>
        </w:rPr>
        <w:t>商品</w:t>
      </w:r>
      <w:r w:rsidRPr="0012658C">
        <w:rPr>
          <w:szCs w:val="18"/>
        </w:rPr>
        <w:t>管理用例图</w:t>
      </w:r>
    </w:p>
    <w:p w14:paraId="6CF6EA0C" w14:textId="5B0F974D" w:rsidR="00C46A2A" w:rsidRPr="0012658C" w:rsidRDefault="006754BE" w:rsidP="00C46A2A">
      <w:pPr>
        <w:pStyle w:val="4"/>
        <w:ind w:firstLine="480"/>
        <w:rPr>
          <w:rFonts w:eastAsia="宋体"/>
          <w:b w:val="0"/>
          <w:bCs/>
        </w:rPr>
      </w:pPr>
      <w:r w:rsidRPr="0012658C">
        <w:rPr>
          <w:rFonts w:eastAsia="宋体"/>
          <w:b w:val="0"/>
          <w:bCs/>
        </w:rPr>
        <w:t>4</w:t>
      </w:r>
      <w:r w:rsidR="00C46A2A" w:rsidRPr="0012658C">
        <w:rPr>
          <w:rFonts w:eastAsia="宋体"/>
          <w:b w:val="0"/>
          <w:bCs/>
        </w:rPr>
        <w:t>.</w:t>
      </w:r>
      <w:r w:rsidR="00110593" w:rsidRPr="00906058">
        <w:rPr>
          <w:rFonts w:ascii="黑体" w:hAnsi="黑体" w:hint="eastAsia"/>
          <w:b w:val="0"/>
          <w:bCs/>
        </w:rPr>
        <w:t>分类</w:t>
      </w:r>
      <w:r w:rsidR="00C46A2A" w:rsidRPr="00906058">
        <w:rPr>
          <w:rFonts w:ascii="黑体" w:hAnsi="黑体"/>
          <w:b w:val="0"/>
          <w:bCs/>
        </w:rPr>
        <w:t>管理</w:t>
      </w:r>
      <w:r w:rsidR="004F5CEA" w:rsidRPr="00906058">
        <w:rPr>
          <w:rFonts w:ascii="黑体" w:hAnsi="黑体" w:hint="eastAsia"/>
          <w:b w:val="0"/>
          <w:bCs/>
        </w:rPr>
        <w:t>功能</w:t>
      </w:r>
    </w:p>
    <w:p w14:paraId="577DACEC" w14:textId="1249059F" w:rsidR="00C46A2A" w:rsidRDefault="00A94FC8" w:rsidP="00C46A2A">
      <w:pPr>
        <w:pStyle w:val="a5"/>
        <w:ind w:firstLine="480"/>
        <w:jc w:val="both"/>
        <w:rPr>
          <w:sz w:val="24"/>
          <w:szCs w:val="24"/>
        </w:rPr>
      </w:pPr>
      <w:r w:rsidRPr="0012658C">
        <w:rPr>
          <w:sz w:val="24"/>
          <w:szCs w:val="24"/>
        </w:rPr>
        <w:t>管理员可以对</w:t>
      </w:r>
      <w:r w:rsidR="00B01F2E">
        <w:rPr>
          <w:rFonts w:hint="eastAsia"/>
          <w:sz w:val="24"/>
          <w:szCs w:val="24"/>
        </w:rPr>
        <w:t>服装</w:t>
      </w:r>
      <w:r w:rsidR="00110593">
        <w:rPr>
          <w:rFonts w:hint="eastAsia"/>
          <w:sz w:val="24"/>
          <w:szCs w:val="24"/>
        </w:rPr>
        <w:t>分类</w:t>
      </w:r>
      <w:r w:rsidR="00EF128B">
        <w:rPr>
          <w:rFonts w:hint="eastAsia"/>
          <w:sz w:val="24"/>
          <w:szCs w:val="24"/>
        </w:rPr>
        <w:t>进行</w:t>
      </w:r>
      <w:r w:rsidR="00B25435">
        <w:rPr>
          <w:sz w:val="24"/>
          <w:szCs w:val="24"/>
        </w:rPr>
        <w:t>管理</w:t>
      </w:r>
      <w:r w:rsidR="00B25435">
        <w:rPr>
          <w:rFonts w:hint="eastAsia"/>
          <w:sz w:val="24"/>
          <w:szCs w:val="24"/>
        </w:rPr>
        <w:t>，对每一个</w:t>
      </w:r>
      <w:r w:rsidR="00B01F2E">
        <w:rPr>
          <w:rFonts w:hint="eastAsia"/>
          <w:sz w:val="24"/>
          <w:szCs w:val="24"/>
        </w:rPr>
        <w:t>服装</w:t>
      </w:r>
      <w:r w:rsidR="00B25435">
        <w:rPr>
          <w:rFonts w:hint="eastAsia"/>
          <w:sz w:val="24"/>
          <w:szCs w:val="24"/>
        </w:rPr>
        <w:t>添加</w:t>
      </w:r>
      <w:r w:rsidR="00110593">
        <w:rPr>
          <w:rFonts w:hint="eastAsia"/>
          <w:sz w:val="24"/>
          <w:szCs w:val="24"/>
        </w:rPr>
        <w:t>分类</w:t>
      </w:r>
      <w:r w:rsidR="00B25435">
        <w:rPr>
          <w:rFonts w:hint="eastAsia"/>
          <w:sz w:val="24"/>
          <w:szCs w:val="24"/>
        </w:rPr>
        <w:t>，也能通过上传进行。</w:t>
      </w:r>
      <w:r w:rsidR="00110593">
        <w:rPr>
          <w:rFonts w:hint="eastAsia"/>
          <w:sz w:val="24"/>
          <w:szCs w:val="24"/>
        </w:rPr>
        <w:t>服装进行分类之后，能够使用户能够快速定位，找到自己需要的商品</w:t>
      </w:r>
      <w:r w:rsidR="00C46A2A" w:rsidRPr="0012658C">
        <w:rPr>
          <w:sz w:val="24"/>
          <w:szCs w:val="24"/>
        </w:rPr>
        <w:t>。</w:t>
      </w:r>
      <w:r w:rsidR="00110593">
        <w:rPr>
          <w:rFonts w:hint="eastAsia"/>
          <w:sz w:val="24"/>
          <w:szCs w:val="24"/>
        </w:rPr>
        <w:t>分类</w:t>
      </w:r>
      <w:r w:rsidR="00C46A2A" w:rsidRPr="0012658C">
        <w:rPr>
          <w:sz w:val="24"/>
          <w:szCs w:val="24"/>
        </w:rPr>
        <w:t>管理用例图如图</w:t>
      </w:r>
      <w:r w:rsidR="00C46A2A" w:rsidRPr="0012658C">
        <w:rPr>
          <w:sz w:val="24"/>
          <w:szCs w:val="24"/>
        </w:rPr>
        <w:t>3-</w:t>
      </w:r>
      <w:r w:rsidR="004F5CEA">
        <w:rPr>
          <w:sz w:val="24"/>
          <w:szCs w:val="24"/>
        </w:rPr>
        <w:t>8</w:t>
      </w:r>
      <w:r w:rsidR="00C46A2A" w:rsidRPr="0012658C">
        <w:rPr>
          <w:sz w:val="24"/>
          <w:szCs w:val="24"/>
        </w:rPr>
        <w:t>所示。</w:t>
      </w:r>
    </w:p>
    <w:p w14:paraId="2B927C65" w14:textId="73A64EBE" w:rsidR="00EF128B" w:rsidRPr="0012658C" w:rsidRDefault="00110593" w:rsidP="00EF128B">
      <w:pPr>
        <w:pStyle w:val="a5"/>
        <w:rPr>
          <w:sz w:val="24"/>
          <w:szCs w:val="24"/>
        </w:rPr>
      </w:pPr>
      <w:r>
        <w:rPr>
          <w:noProof/>
        </w:rPr>
        <w:lastRenderedPageBreak/>
        <w:drawing>
          <wp:inline distT="0" distB="0" distL="0" distR="0" wp14:anchorId="03D86208" wp14:editId="1F35846E">
            <wp:extent cx="4709568" cy="4107536"/>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09568" cy="4107536"/>
                    </a:xfrm>
                    <a:prstGeom prst="rect">
                      <a:avLst/>
                    </a:prstGeom>
                  </pic:spPr>
                </pic:pic>
              </a:graphicData>
            </a:graphic>
          </wp:inline>
        </w:drawing>
      </w:r>
    </w:p>
    <w:p w14:paraId="0B5FAD22" w14:textId="32DB6603" w:rsidR="00C46A2A" w:rsidRPr="0012658C" w:rsidRDefault="00C46A2A" w:rsidP="00C46A2A">
      <w:pPr>
        <w:pStyle w:val="a5"/>
        <w:ind w:firstLine="480"/>
        <w:rPr>
          <w:sz w:val="24"/>
          <w:szCs w:val="24"/>
        </w:rPr>
      </w:pPr>
    </w:p>
    <w:p w14:paraId="7081AB32" w14:textId="395059C4" w:rsidR="00C46A2A" w:rsidRPr="0012658C" w:rsidRDefault="00C46A2A" w:rsidP="00C46A2A">
      <w:pPr>
        <w:pStyle w:val="a5"/>
        <w:rPr>
          <w:szCs w:val="18"/>
        </w:rPr>
      </w:pPr>
      <w:r w:rsidRPr="0012658C">
        <w:rPr>
          <w:szCs w:val="18"/>
        </w:rPr>
        <w:t>图</w:t>
      </w:r>
      <w:r w:rsidRPr="0012658C">
        <w:rPr>
          <w:szCs w:val="18"/>
        </w:rPr>
        <w:t>3-</w:t>
      </w:r>
      <w:r w:rsidR="004F5CEA">
        <w:rPr>
          <w:szCs w:val="18"/>
        </w:rPr>
        <w:t>8</w:t>
      </w:r>
      <w:r w:rsidRPr="0012658C">
        <w:rPr>
          <w:szCs w:val="18"/>
        </w:rPr>
        <w:t xml:space="preserve"> </w:t>
      </w:r>
      <w:r w:rsidR="00110593">
        <w:rPr>
          <w:rFonts w:hint="eastAsia"/>
          <w:szCs w:val="18"/>
        </w:rPr>
        <w:t>分类</w:t>
      </w:r>
      <w:r w:rsidR="00E1282C" w:rsidRPr="0012658C">
        <w:rPr>
          <w:szCs w:val="18"/>
        </w:rPr>
        <w:t>管理</w:t>
      </w:r>
      <w:r w:rsidRPr="0012658C">
        <w:rPr>
          <w:szCs w:val="18"/>
        </w:rPr>
        <w:t>用例图</w:t>
      </w:r>
    </w:p>
    <w:p w14:paraId="5641C58C" w14:textId="78FB567A" w:rsidR="009A2545" w:rsidRPr="0012658C" w:rsidRDefault="006754BE" w:rsidP="009A2545">
      <w:pPr>
        <w:pStyle w:val="4"/>
        <w:ind w:firstLine="480"/>
        <w:rPr>
          <w:rFonts w:eastAsia="宋体"/>
          <w:b w:val="0"/>
          <w:bCs/>
        </w:rPr>
      </w:pPr>
      <w:r w:rsidRPr="0012658C">
        <w:rPr>
          <w:rFonts w:eastAsia="宋体"/>
          <w:b w:val="0"/>
          <w:bCs/>
        </w:rPr>
        <w:t>5</w:t>
      </w:r>
      <w:r w:rsidR="009A2545" w:rsidRPr="0012658C">
        <w:rPr>
          <w:rFonts w:eastAsia="宋体"/>
          <w:b w:val="0"/>
          <w:bCs/>
        </w:rPr>
        <w:t>.</w:t>
      </w:r>
      <w:r w:rsidR="00110593" w:rsidRPr="00906058">
        <w:rPr>
          <w:rFonts w:ascii="黑体" w:hAnsi="黑体" w:hint="eastAsia"/>
          <w:b w:val="0"/>
          <w:bCs/>
        </w:rPr>
        <w:t>订单</w:t>
      </w:r>
      <w:r w:rsidR="009A2545" w:rsidRPr="00906058">
        <w:rPr>
          <w:rFonts w:ascii="黑体" w:hAnsi="黑体"/>
          <w:b w:val="0"/>
          <w:bCs/>
        </w:rPr>
        <w:t>管理</w:t>
      </w:r>
      <w:r w:rsidR="004F5CEA" w:rsidRPr="00906058">
        <w:rPr>
          <w:rFonts w:ascii="黑体" w:hAnsi="黑体" w:hint="eastAsia"/>
          <w:b w:val="0"/>
          <w:bCs/>
        </w:rPr>
        <w:t>功能</w:t>
      </w:r>
    </w:p>
    <w:p w14:paraId="6EB372BB" w14:textId="3E3D1434" w:rsidR="004F5CEA" w:rsidRDefault="007C1EB0" w:rsidP="00B25435">
      <w:pPr>
        <w:pStyle w:val="a5"/>
        <w:ind w:firstLineChars="200" w:firstLine="480"/>
        <w:jc w:val="both"/>
        <w:rPr>
          <w:szCs w:val="18"/>
        </w:rPr>
      </w:pPr>
      <w:r w:rsidRPr="0012658C">
        <w:rPr>
          <w:sz w:val="24"/>
          <w:szCs w:val="24"/>
        </w:rPr>
        <w:t>管理员对</w:t>
      </w:r>
      <w:r w:rsidR="00110593">
        <w:rPr>
          <w:rFonts w:hint="eastAsia"/>
          <w:sz w:val="24"/>
          <w:szCs w:val="24"/>
        </w:rPr>
        <w:t>订单</w:t>
      </w:r>
      <w:r w:rsidR="00B25435">
        <w:rPr>
          <w:rFonts w:hint="eastAsia"/>
          <w:sz w:val="24"/>
          <w:szCs w:val="24"/>
        </w:rPr>
        <w:t>信息进行管理，管理者可以发布帖子，同时也能管理</w:t>
      </w:r>
      <w:r w:rsidR="00110593">
        <w:rPr>
          <w:rFonts w:hint="eastAsia"/>
          <w:sz w:val="24"/>
          <w:szCs w:val="24"/>
        </w:rPr>
        <w:t>订单</w:t>
      </w:r>
      <w:r w:rsidR="00B25435">
        <w:rPr>
          <w:rFonts w:hint="eastAsia"/>
          <w:sz w:val="24"/>
          <w:szCs w:val="24"/>
        </w:rPr>
        <w:t>中帖子的可见性</w:t>
      </w:r>
      <w:r w:rsidR="009A2545" w:rsidRPr="0012658C">
        <w:rPr>
          <w:sz w:val="24"/>
          <w:szCs w:val="24"/>
        </w:rPr>
        <w:t>。</w:t>
      </w:r>
      <w:r w:rsidR="004F5CEA" w:rsidRPr="0012658C">
        <w:rPr>
          <w:szCs w:val="18"/>
        </w:rPr>
        <w:t>图</w:t>
      </w:r>
      <w:r w:rsidR="004F5CEA" w:rsidRPr="0012658C">
        <w:rPr>
          <w:szCs w:val="18"/>
        </w:rPr>
        <w:t>3-</w:t>
      </w:r>
      <w:r w:rsidR="004F5CEA">
        <w:rPr>
          <w:szCs w:val="18"/>
        </w:rPr>
        <w:t>8</w:t>
      </w:r>
      <w:r w:rsidR="004F5CEA" w:rsidRPr="0012658C">
        <w:rPr>
          <w:szCs w:val="18"/>
        </w:rPr>
        <w:t xml:space="preserve"> </w:t>
      </w:r>
      <w:r w:rsidR="00110593">
        <w:rPr>
          <w:rFonts w:hint="eastAsia"/>
          <w:szCs w:val="18"/>
        </w:rPr>
        <w:t>订单</w:t>
      </w:r>
      <w:r w:rsidR="00B25435">
        <w:rPr>
          <w:rFonts w:hint="eastAsia"/>
          <w:szCs w:val="18"/>
        </w:rPr>
        <w:t>信息</w:t>
      </w:r>
      <w:r w:rsidR="004F5CEA" w:rsidRPr="0012658C">
        <w:rPr>
          <w:szCs w:val="18"/>
        </w:rPr>
        <w:t>管理</w:t>
      </w:r>
      <w:r w:rsidR="00B25435">
        <w:rPr>
          <w:rFonts w:hint="eastAsia"/>
          <w:szCs w:val="18"/>
        </w:rPr>
        <w:t>功能用例图</w:t>
      </w:r>
    </w:p>
    <w:p w14:paraId="6F61652D" w14:textId="1FE1D201" w:rsidR="00B25435" w:rsidRPr="0012658C" w:rsidRDefault="00110593" w:rsidP="00B25435">
      <w:pPr>
        <w:pStyle w:val="a5"/>
        <w:jc w:val="both"/>
        <w:rPr>
          <w:szCs w:val="18"/>
        </w:rPr>
      </w:pPr>
      <w:r>
        <w:rPr>
          <w:noProof/>
        </w:rPr>
        <w:lastRenderedPageBreak/>
        <w:drawing>
          <wp:inline distT="0" distB="0" distL="0" distR="0" wp14:anchorId="54DA5194" wp14:editId="27B4ED3F">
            <wp:extent cx="4932045" cy="4091940"/>
            <wp:effectExtent l="0" t="0" r="1905"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32045" cy="4091940"/>
                    </a:xfrm>
                    <a:prstGeom prst="rect">
                      <a:avLst/>
                    </a:prstGeom>
                  </pic:spPr>
                </pic:pic>
              </a:graphicData>
            </a:graphic>
          </wp:inline>
        </w:drawing>
      </w:r>
    </w:p>
    <w:p w14:paraId="76D76115" w14:textId="52EFEE9E" w:rsidR="004F5CEA" w:rsidRPr="0012658C" w:rsidRDefault="004F5CEA" w:rsidP="004F5CEA">
      <w:pPr>
        <w:pStyle w:val="a5"/>
        <w:rPr>
          <w:szCs w:val="18"/>
        </w:rPr>
      </w:pPr>
      <w:r w:rsidRPr="0012658C">
        <w:rPr>
          <w:szCs w:val="18"/>
        </w:rPr>
        <w:t>图</w:t>
      </w:r>
      <w:r w:rsidRPr="0012658C">
        <w:rPr>
          <w:szCs w:val="18"/>
        </w:rPr>
        <w:t>3-</w:t>
      </w:r>
      <w:r>
        <w:rPr>
          <w:szCs w:val="18"/>
        </w:rPr>
        <w:t>9</w:t>
      </w:r>
      <w:r w:rsidRPr="0012658C">
        <w:rPr>
          <w:szCs w:val="18"/>
        </w:rPr>
        <w:t xml:space="preserve"> </w:t>
      </w:r>
      <w:r w:rsidR="00110593">
        <w:rPr>
          <w:rFonts w:hint="eastAsia"/>
          <w:szCs w:val="18"/>
        </w:rPr>
        <w:t>订单</w:t>
      </w:r>
      <w:r w:rsidR="00B25435">
        <w:rPr>
          <w:rFonts w:hint="eastAsia"/>
          <w:szCs w:val="18"/>
        </w:rPr>
        <w:t>信息</w:t>
      </w:r>
      <w:r w:rsidRPr="0012658C">
        <w:rPr>
          <w:szCs w:val="18"/>
        </w:rPr>
        <w:t>管理用例图</w:t>
      </w:r>
    </w:p>
    <w:p w14:paraId="6042B715" w14:textId="091B32C3" w:rsidR="004F5CEA" w:rsidRPr="0012658C" w:rsidRDefault="004F5CEA" w:rsidP="004F5CEA">
      <w:pPr>
        <w:pStyle w:val="4"/>
        <w:ind w:firstLine="480"/>
        <w:rPr>
          <w:rFonts w:eastAsia="宋体"/>
          <w:b w:val="0"/>
          <w:bCs/>
        </w:rPr>
      </w:pPr>
      <w:r>
        <w:rPr>
          <w:rFonts w:eastAsia="宋体"/>
          <w:b w:val="0"/>
          <w:bCs/>
        </w:rPr>
        <w:t>6</w:t>
      </w:r>
      <w:r w:rsidRPr="0012658C">
        <w:rPr>
          <w:rFonts w:eastAsia="宋体"/>
          <w:b w:val="0"/>
          <w:bCs/>
        </w:rPr>
        <w:t>.</w:t>
      </w:r>
      <w:r w:rsidR="00110593" w:rsidRPr="00906058">
        <w:rPr>
          <w:rFonts w:ascii="黑体" w:hAnsi="黑体" w:hint="eastAsia"/>
          <w:b w:val="0"/>
          <w:bCs/>
        </w:rPr>
        <w:t>首页配置</w:t>
      </w:r>
      <w:r w:rsidRPr="00906058">
        <w:rPr>
          <w:rFonts w:ascii="黑体" w:hAnsi="黑体"/>
          <w:b w:val="0"/>
          <w:bCs/>
        </w:rPr>
        <w:t>管理</w:t>
      </w:r>
      <w:r w:rsidRPr="00906058">
        <w:rPr>
          <w:rFonts w:ascii="黑体" w:hAnsi="黑体" w:hint="eastAsia"/>
          <w:b w:val="0"/>
          <w:bCs/>
        </w:rPr>
        <w:t>功能</w:t>
      </w:r>
    </w:p>
    <w:p w14:paraId="7A768BB3" w14:textId="20E97CEF" w:rsidR="004F5CEA" w:rsidRDefault="004F5CEA" w:rsidP="004F5CEA">
      <w:pPr>
        <w:pStyle w:val="a5"/>
        <w:ind w:firstLine="480"/>
        <w:jc w:val="both"/>
        <w:rPr>
          <w:sz w:val="24"/>
          <w:szCs w:val="24"/>
        </w:rPr>
      </w:pPr>
      <w:r w:rsidRPr="0012658C">
        <w:rPr>
          <w:sz w:val="24"/>
          <w:szCs w:val="24"/>
        </w:rPr>
        <w:t>管理员对</w:t>
      </w:r>
      <w:r w:rsidR="00FB4074">
        <w:rPr>
          <w:rFonts w:hint="eastAsia"/>
          <w:sz w:val="24"/>
          <w:szCs w:val="24"/>
        </w:rPr>
        <w:t>首页配置</w:t>
      </w:r>
      <w:r w:rsidR="00F94A9E">
        <w:rPr>
          <w:rFonts w:hint="eastAsia"/>
          <w:sz w:val="24"/>
          <w:szCs w:val="24"/>
        </w:rPr>
        <w:t>管理中的</w:t>
      </w:r>
      <w:proofErr w:type="gramStart"/>
      <w:r w:rsidR="00F94A9E">
        <w:rPr>
          <w:rFonts w:hint="eastAsia"/>
          <w:sz w:val="24"/>
          <w:szCs w:val="24"/>
        </w:rPr>
        <w:t>轮播图</w:t>
      </w:r>
      <w:proofErr w:type="gramEnd"/>
      <w:r w:rsidR="00F94A9E">
        <w:rPr>
          <w:rFonts w:hint="eastAsia"/>
          <w:sz w:val="24"/>
          <w:szCs w:val="24"/>
        </w:rPr>
        <w:t>进行管理</w:t>
      </w:r>
      <w:r w:rsidR="00FB4074">
        <w:rPr>
          <w:rFonts w:hint="eastAsia"/>
          <w:sz w:val="24"/>
          <w:szCs w:val="24"/>
        </w:rPr>
        <w:t>、热销商品、新品上线以及为你推荐管理，分别提供新增、修改与删除功能</w:t>
      </w:r>
      <w:r w:rsidRPr="0012658C">
        <w:rPr>
          <w:sz w:val="24"/>
          <w:szCs w:val="24"/>
        </w:rPr>
        <w:t>。</w:t>
      </w:r>
      <w:r w:rsidR="00FB4074">
        <w:rPr>
          <w:rFonts w:hint="eastAsia"/>
          <w:sz w:val="24"/>
          <w:szCs w:val="24"/>
        </w:rPr>
        <w:t>首页配置</w:t>
      </w:r>
      <w:r w:rsidR="00F94A9E">
        <w:rPr>
          <w:rFonts w:hint="eastAsia"/>
          <w:sz w:val="24"/>
          <w:szCs w:val="24"/>
        </w:rPr>
        <w:t>管理功能用例图如图</w:t>
      </w:r>
      <w:r w:rsidR="00F94A9E">
        <w:rPr>
          <w:rFonts w:hint="eastAsia"/>
          <w:sz w:val="24"/>
          <w:szCs w:val="24"/>
        </w:rPr>
        <w:t>3</w:t>
      </w:r>
      <w:r w:rsidR="00F94A9E">
        <w:rPr>
          <w:sz w:val="24"/>
          <w:szCs w:val="24"/>
        </w:rPr>
        <w:t>-10</w:t>
      </w:r>
      <w:r w:rsidR="00F94A9E">
        <w:rPr>
          <w:rFonts w:hint="eastAsia"/>
          <w:sz w:val="24"/>
          <w:szCs w:val="24"/>
        </w:rPr>
        <w:t>所示。</w:t>
      </w:r>
    </w:p>
    <w:p w14:paraId="30DA4186" w14:textId="08CF6533" w:rsidR="004F5CEA" w:rsidRPr="00E36ED7" w:rsidRDefault="00FB4074" w:rsidP="00B25435">
      <w:pPr>
        <w:pStyle w:val="a5"/>
        <w:jc w:val="both"/>
        <w:rPr>
          <w:szCs w:val="18"/>
        </w:rPr>
      </w:pPr>
      <w:r>
        <w:rPr>
          <w:noProof/>
        </w:rPr>
        <w:lastRenderedPageBreak/>
        <w:drawing>
          <wp:inline distT="0" distB="0" distL="0" distR="0" wp14:anchorId="41EE5810" wp14:editId="31B4B80F">
            <wp:extent cx="4932045" cy="3714115"/>
            <wp:effectExtent l="0" t="0" r="190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32045" cy="3714115"/>
                    </a:xfrm>
                    <a:prstGeom prst="rect">
                      <a:avLst/>
                    </a:prstGeom>
                  </pic:spPr>
                </pic:pic>
              </a:graphicData>
            </a:graphic>
          </wp:inline>
        </w:drawing>
      </w:r>
    </w:p>
    <w:p w14:paraId="2D433C43" w14:textId="0B2516C6" w:rsidR="004F5CEA" w:rsidRPr="0012658C" w:rsidRDefault="004F5CEA" w:rsidP="004F5CEA">
      <w:pPr>
        <w:pStyle w:val="a5"/>
        <w:rPr>
          <w:szCs w:val="18"/>
        </w:rPr>
      </w:pPr>
      <w:r w:rsidRPr="0012658C">
        <w:rPr>
          <w:szCs w:val="18"/>
        </w:rPr>
        <w:t>图</w:t>
      </w:r>
      <w:r w:rsidRPr="0012658C">
        <w:rPr>
          <w:szCs w:val="18"/>
        </w:rPr>
        <w:t>3-</w:t>
      </w:r>
      <w:r>
        <w:rPr>
          <w:szCs w:val="18"/>
        </w:rPr>
        <w:t>10</w:t>
      </w:r>
      <w:r w:rsidR="00FB4074">
        <w:rPr>
          <w:rFonts w:hint="eastAsia"/>
          <w:szCs w:val="18"/>
        </w:rPr>
        <w:t>首页配置</w:t>
      </w:r>
      <w:r w:rsidRPr="0012658C">
        <w:rPr>
          <w:szCs w:val="18"/>
        </w:rPr>
        <w:t>管理用例图</w:t>
      </w:r>
    </w:p>
    <w:p w14:paraId="312A4664" w14:textId="7F0AC526" w:rsidR="004F5CEA" w:rsidRPr="0012658C" w:rsidRDefault="004F5CEA" w:rsidP="004F5CEA">
      <w:pPr>
        <w:pStyle w:val="4"/>
        <w:ind w:firstLine="480"/>
        <w:rPr>
          <w:rFonts w:eastAsia="宋体"/>
          <w:b w:val="0"/>
          <w:bCs/>
        </w:rPr>
      </w:pPr>
      <w:r>
        <w:rPr>
          <w:rFonts w:eastAsia="宋体"/>
          <w:b w:val="0"/>
          <w:bCs/>
        </w:rPr>
        <w:t>7</w:t>
      </w:r>
      <w:r w:rsidRPr="0012658C">
        <w:rPr>
          <w:rFonts w:eastAsia="宋体"/>
          <w:b w:val="0"/>
          <w:bCs/>
        </w:rPr>
        <w:t>.</w:t>
      </w:r>
      <w:r w:rsidRPr="00906058">
        <w:rPr>
          <w:rFonts w:ascii="黑体" w:hAnsi="黑体" w:hint="eastAsia"/>
          <w:b w:val="0"/>
          <w:bCs/>
        </w:rPr>
        <w:t>个人中心功能</w:t>
      </w:r>
    </w:p>
    <w:p w14:paraId="3DDB3E19" w14:textId="3A96786E" w:rsidR="004F5CEA" w:rsidRDefault="004F5CEA" w:rsidP="004F5CEA">
      <w:pPr>
        <w:pStyle w:val="a5"/>
        <w:ind w:firstLine="480"/>
        <w:jc w:val="both"/>
        <w:rPr>
          <w:sz w:val="24"/>
          <w:szCs w:val="24"/>
        </w:rPr>
      </w:pPr>
      <w:r w:rsidRPr="0012658C">
        <w:rPr>
          <w:sz w:val="24"/>
          <w:szCs w:val="24"/>
        </w:rPr>
        <w:t>管理员对</w:t>
      </w:r>
      <w:r w:rsidR="00B25435">
        <w:rPr>
          <w:rFonts w:hint="eastAsia"/>
          <w:sz w:val="24"/>
          <w:szCs w:val="24"/>
        </w:rPr>
        <w:t>所有的管理模块都可以进行</w:t>
      </w:r>
      <w:proofErr w:type="gramStart"/>
      <w:r w:rsidR="00B25435">
        <w:rPr>
          <w:rFonts w:hint="eastAsia"/>
          <w:sz w:val="24"/>
          <w:szCs w:val="24"/>
        </w:rPr>
        <w:t>增删改查操作</w:t>
      </w:r>
      <w:proofErr w:type="gramEnd"/>
      <w:r w:rsidR="00B25435">
        <w:rPr>
          <w:rFonts w:hint="eastAsia"/>
          <w:sz w:val="24"/>
          <w:szCs w:val="24"/>
        </w:rPr>
        <w:t>。系统中可以修改自己的昵称与密码。已经个人详细资料等</w:t>
      </w:r>
      <w:r w:rsidRPr="0012658C">
        <w:rPr>
          <w:sz w:val="24"/>
          <w:szCs w:val="24"/>
        </w:rPr>
        <w:t>。</w:t>
      </w:r>
      <w:r w:rsidR="00FB4074">
        <w:rPr>
          <w:rFonts w:hint="eastAsia"/>
          <w:sz w:val="24"/>
          <w:szCs w:val="24"/>
        </w:rPr>
        <w:t>注意修改密码需要提供原始密码。</w:t>
      </w:r>
    </w:p>
    <w:p w14:paraId="3F54CE00" w14:textId="77777777" w:rsidR="00A04D4F" w:rsidRPr="00906058" w:rsidRDefault="00A04D4F" w:rsidP="00A04D4F">
      <w:pPr>
        <w:pStyle w:val="2"/>
        <w:rPr>
          <w:sz w:val="28"/>
          <w:szCs w:val="28"/>
        </w:rPr>
      </w:pPr>
      <w:bookmarkStart w:id="34" w:name="_Toc104331373"/>
      <w:r w:rsidRPr="00906058">
        <w:rPr>
          <w:sz w:val="28"/>
          <w:szCs w:val="28"/>
        </w:rPr>
        <w:t>本章小结</w:t>
      </w:r>
      <w:bookmarkEnd w:id="34"/>
    </w:p>
    <w:p w14:paraId="336FA0C8" w14:textId="77777777" w:rsidR="00A04D4F" w:rsidRPr="0012658C" w:rsidRDefault="00A04D4F" w:rsidP="00A04D4F">
      <w:pPr>
        <w:pStyle w:val="a1"/>
        <w:ind w:firstLine="480"/>
        <w:rPr>
          <w:szCs w:val="18"/>
        </w:rPr>
      </w:pPr>
      <w:r w:rsidRPr="0012658C">
        <w:rPr>
          <w:szCs w:val="18"/>
        </w:rPr>
        <w:t xml:space="preserve"> </w:t>
      </w:r>
      <w:r w:rsidR="009377F7" w:rsidRPr="0012658C">
        <w:t>本章首先介绍系统的目的和意义，然后分析系统的可行性，最后给出系统每个功能模块的用例图，并根据用例图描述每个功能模块。</w:t>
      </w:r>
    </w:p>
    <w:p w14:paraId="5C77D6C5" w14:textId="77777777" w:rsidR="00A04D4F" w:rsidRPr="0012658C" w:rsidRDefault="00A04D4F" w:rsidP="00A04D4F">
      <w:pPr>
        <w:pStyle w:val="1"/>
      </w:pPr>
      <w:bookmarkStart w:id="35" w:name="_Toc104331374"/>
      <w:r w:rsidRPr="0012658C">
        <w:lastRenderedPageBreak/>
        <w:t>系统概要设计</w:t>
      </w:r>
      <w:bookmarkEnd w:id="35"/>
    </w:p>
    <w:p w14:paraId="7C7733A8" w14:textId="77777777" w:rsidR="00A04D4F" w:rsidRPr="00906058" w:rsidRDefault="00A04D4F" w:rsidP="00A04D4F">
      <w:pPr>
        <w:pStyle w:val="2"/>
        <w:rPr>
          <w:sz w:val="28"/>
          <w:szCs w:val="28"/>
        </w:rPr>
      </w:pPr>
      <w:bookmarkStart w:id="36" w:name="_Toc104331375"/>
      <w:r w:rsidRPr="00906058">
        <w:rPr>
          <w:sz w:val="28"/>
          <w:szCs w:val="28"/>
        </w:rPr>
        <w:t>系统总体架构设计</w:t>
      </w:r>
      <w:bookmarkEnd w:id="36"/>
    </w:p>
    <w:p w14:paraId="0405AA0C" w14:textId="77777777" w:rsidR="00A04D4F" w:rsidRPr="0012658C" w:rsidRDefault="00CF63DF" w:rsidP="00A04D4F">
      <w:pPr>
        <w:pStyle w:val="a5"/>
        <w:ind w:left="142" w:firstLine="434"/>
        <w:jc w:val="both"/>
        <w:rPr>
          <w:sz w:val="24"/>
          <w:szCs w:val="24"/>
        </w:rPr>
      </w:pPr>
      <w:r w:rsidRPr="0012658C">
        <w:rPr>
          <w:sz w:val="24"/>
          <w:szCs w:val="24"/>
        </w:rPr>
        <w:t>系统的总体架构分为客户端，服务层，数据访问层，数据缓存层和数据持久层。服务层执行路由拦截和传输。数据库访问主要使用</w:t>
      </w:r>
      <w:proofErr w:type="spellStart"/>
      <w:r w:rsidRPr="0012658C">
        <w:rPr>
          <w:sz w:val="24"/>
          <w:szCs w:val="24"/>
        </w:rPr>
        <w:t>Mybatis</w:t>
      </w:r>
      <w:proofErr w:type="spellEnd"/>
      <w:r w:rsidRPr="0012658C">
        <w:rPr>
          <w:sz w:val="24"/>
          <w:szCs w:val="24"/>
        </w:rPr>
        <w:t>连接到</w:t>
      </w:r>
      <w:r w:rsidRPr="0012658C">
        <w:rPr>
          <w:sz w:val="24"/>
          <w:szCs w:val="24"/>
        </w:rPr>
        <w:t>MySQL</w:t>
      </w:r>
      <w:r w:rsidRPr="0012658C">
        <w:rPr>
          <w:sz w:val="24"/>
          <w:szCs w:val="24"/>
        </w:rPr>
        <w:t>数据库，并使用</w:t>
      </w:r>
      <w:r w:rsidRPr="0012658C">
        <w:rPr>
          <w:sz w:val="24"/>
          <w:szCs w:val="24"/>
        </w:rPr>
        <w:t>Redis</w:t>
      </w:r>
      <w:r w:rsidRPr="0012658C">
        <w:rPr>
          <w:sz w:val="24"/>
          <w:szCs w:val="24"/>
        </w:rPr>
        <w:t>缓存数据库。</w:t>
      </w:r>
      <w:r w:rsidR="00A04D4F" w:rsidRPr="0012658C">
        <w:rPr>
          <w:sz w:val="24"/>
          <w:szCs w:val="24"/>
        </w:rPr>
        <w:t>系统的总体架构设计如图</w:t>
      </w:r>
      <w:r w:rsidR="00A04D4F" w:rsidRPr="0012658C">
        <w:rPr>
          <w:sz w:val="24"/>
          <w:szCs w:val="24"/>
        </w:rPr>
        <w:t>4-1</w:t>
      </w:r>
      <w:r w:rsidR="00A04D4F" w:rsidRPr="0012658C">
        <w:rPr>
          <w:sz w:val="24"/>
          <w:szCs w:val="24"/>
        </w:rPr>
        <w:t>所示。</w:t>
      </w:r>
    </w:p>
    <w:p w14:paraId="68594521" w14:textId="3C8E4794" w:rsidR="00A04D4F" w:rsidRPr="0012658C" w:rsidRDefault="00FB4074" w:rsidP="00A04D4F">
      <w:pPr>
        <w:pStyle w:val="a5"/>
      </w:pPr>
      <w:r>
        <w:rPr>
          <w:noProof/>
        </w:rPr>
        <w:drawing>
          <wp:inline distT="0" distB="0" distL="0" distR="0" wp14:anchorId="08AA73D6" wp14:editId="0E2A991C">
            <wp:extent cx="3126360" cy="283464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34480" cy="2842003"/>
                    </a:xfrm>
                    <a:prstGeom prst="rect">
                      <a:avLst/>
                    </a:prstGeom>
                  </pic:spPr>
                </pic:pic>
              </a:graphicData>
            </a:graphic>
          </wp:inline>
        </w:drawing>
      </w:r>
    </w:p>
    <w:p w14:paraId="43BDFAB9" w14:textId="77777777" w:rsidR="00A04D4F" w:rsidRPr="0012658C" w:rsidRDefault="00A04D4F" w:rsidP="00A04D4F">
      <w:pPr>
        <w:pStyle w:val="a5"/>
      </w:pPr>
      <w:r w:rsidRPr="0012658C">
        <w:t>图</w:t>
      </w:r>
      <w:r w:rsidRPr="0012658C">
        <w:t xml:space="preserve">4-1 </w:t>
      </w:r>
      <w:r w:rsidRPr="0012658C">
        <w:t>系统总体架构图</w:t>
      </w:r>
    </w:p>
    <w:p w14:paraId="6A486F16" w14:textId="77777777" w:rsidR="00A04D4F" w:rsidRPr="00906058" w:rsidRDefault="00A04D4F" w:rsidP="00A04D4F">
      <w:pPr>
        <w:pStyle w:val="2"/>
        <w:rPr>
          <w:sz w:val="28"/>
        </w:rPr>
      </w:pPr>
      <w:bookmarkStart w:id="37" w:name="_Toc104331376"/>
      <w:r w:rsidRPr="00906058">
        <w:rPr>
          <w:sz w:val="28"/>
        </w:rPr>
        <w:t>系统总体功能设计</w:t>
      </w:r>
      <w:bookmarkEnd w:id="37"/>
    </w:p>
    <w:p w14:paraId="77DA7DB3" w14:textId="176B978F" w:rsidR="00A04D4F" w:rsidRPr="0012658C" w:rsidRDefault="00B276E4" w:rsidP="00A04D4F">
      <w:pPr>
        <w:pStyle w:val="a1"/>
        <w:ind w:firstLine="480"/>
      </w:pPr>
      <w:r>
        <w:t>基于</w:t>
      </w:r>
      <w:proofErr w:type="spellStart"/>
      <w:r>
        <w:t>SpringBoot</w:t>
      </w:r>
      <w:proofErr w:type="spellEnd"/>
      <w:r>
        <w:t>的</w:t>
      </w:r>
      <w:r w:rsidR="00B01F2E">
        <w:t>服装商城</w:t>
      </w:r>
      <w:r w:rsidR="00526009" w:rsidRPr="0012658C">
        <w:t>总共分为</w:t>
      </w:r>
      <w:r w:rsidR="00F94A9E">
        <w:rPr>
          <w:rFonts w:hint="eastAsia"/>
        </w:rPr>
        <w:t>二</w:t>
      </w:r>
      <w:r w:rsidR="00526009" w:rsidRPr="0012658C">
        <w:t>个模块分别是</w:t>
      </w:r>
      <w:r>
        <w:t>用户</w:t>
      </w:r>
      <w:r w:rsidR="00526009" w:rsidRPr="0012658C">
        <w:t>模块和管理员模块</w:t>
      </w:r>
      <w:r w:rsidR="00A04D4F" w:rsidRPr="0012658C">
        <w:t>。系统整体功能结构图如图</w:t>
      </w:r>
      <w:r w:rsidR="00A04D4F" w:rsidRPr="0012658C">
        <w:t>4-2</w:t>
      </w:r>
      <w:r w:rsidR="00A04D4F" w:rsidRPr="0012658C">
        <w:t>所示。</w:t>
      </w:r>
    </w:p>
    <w:p w14:paraId="14152CA6" w14:textId="2034ECE1" w:rsidR="00A04D4F" w:rsidRPr="0012658C" w:rsidRDefault="00FA3B11" w:rsidP="00A04D4F">
      <w:pPr>
        <w:pStyle w:val="a5"/>
      </w:pPr>
      <w:r>
        <w:rPr>
          <w:noProof/>
        </w:rPr>
        <w:lastRenderedPageBreak/>
        <w:pict w14:anchorId="602935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7.8pt;height:391.1pt">
            <v:imagedata r:id="rId26" o:title="st (9)"/>
          </v:shape>
        </w:pict>
      </w:r>
    </w:p>
    <w:p w14:paraId="0B5E9015" w14:textId="77777777" w:rsidR="00A04D4F" w:rsidRPr="0012658C" w:rsidRDefault="00A04D4F" w:rsidP="00A04D4F">
      <w:pPr>
        <w:pStyle w:val="a5"/>
      </w:pPr>
      <w:bookmarkStart w:id="38" w:name="_Hlk40105047"/>
      <w:r w:rsidRPr="0012658C">
        <w:t>图</w:t>
      </w:r>
      <w:r w:rsidRPr="0012658C">
        <w:t xml:space="preserve">4-2 </w:t>
      </w:r>
      <w:r w:rsidRPr="0012658C">
        <w:t>系统整体功能结构图</w:t>
      </w:r>
    </w:p>
    <w:p w14:paraId="5D0DA303" w14:textId="1E203B47" w:rsidR="000256AC" w:rsidRPr="00906058" w:rsidRDefault="00B276E4" w:rsidP="000256AC">
      <w:pPr>
        <w:pStyle w:val="3"/>
        <w:rPr>
          <w:sz w:val="24"/>
          <w:szCs w:val="18"/>
        </w:rPr>
      </w:pPr>
      <w:bookmarkStart w:id="39" w:name="_Toc104331377"/>
      <w:bookmarkEnd w:id="38"/>
      <w:r w:rsidRPr="00906058">
        <w:rPr>
          <w:sz w:val="24"/>
          <w:szCs w:val="18"/>
        </w:rPr>
        <w:t>用户</w:t>
      </w:r>
      <w:r w:rsidR="00FF6731" w:rsidRPr="00906058">
        <w:rPr>
          <w:rFonts w:hint="eastAsia"/>
          <w:sz w:val="24"/>
          <w:szCs w:val="18"/>
        </w:rPr>
        <w:t>模块</w:t>
      </w:r>
      <w:bookmarkEnd w:id="39"/>
    </w:p>
    <w:p w14:paraId="6F3393BC" w14:textId="77777777" w:rsidR="000256AC" w:rsidRPr="0012658C" w:rsidRDefault="000256AC" w:rsidP="000256AC">
      <w:pPr>
        <w:pStyle w:val="4"/>
        <w:ind w:firstLine="480"/>
        <w:rPr>
          <w:rFonts w:eastAsia="宋体"/>
          <w:b w:val="0"/>
          <w:bCs/>
        </w:rPr>
      </w:pPr>
      <w:r w:rsidRPr="0012658C">
        <w:rPr>
          <w:rFonts w:eastAsia="宋体"/>
          <w:b w:val="0"/>
          <w:bCs/>
        </w:rPr>
        <w:t>1.</w:t>
      </w:r>
      <w:r w:rsidRPr="00906058">
        <w:rPr>
          <w:rFonts w:ascii="黑体" w:hAnsi="黑体"/>
          <w:b w:val="0"/>
          <w:bCs/>
        </w:rPr>
        <w:t>首页功能</w:t>
      </w:r>
    </w:p>
    <w:p w14:paraId="28B797D9" w14:textId="63D8F7F3" w:rsidR="000256AC" w:rsidRPr="0012658C" w:rsidRDefault="00491726" w:rsidP="00491726">
      <w:pPr>
        <w:pStyle w:val="a1"/>
        <w:ind w:firstLineChars="0" w:firstLine="480"/>
        <w:rPr>
          <w:color w:val="FF0000"/>
        </w:rPr>
      </w:pPr>
      <w:r w:rsidRPr="0012658C">
        <w:t>首页主要是让</w:t>
      </w:r>
      <w:r w:rsidR="00B276E4">
        <w:t>用户</w:t>
      </w:r>
      <w:r w:rsidR="00591C5A" w:rsidRPr="0012658C">
        <w:t>能直观看到系统中的</w:t>
      </w:r>
      <w:r w:rsidR="00B01F2E">
        <w:t>服装</w:t>
      </w:r>
      <w:r w:rsidR="00530AD1">
        <w:t>信息</w:t>
      </w:r>
      <w:r w:rsidR="00591C5A" w:rsidRPr="0012658C">
        <w:t>，在</w:t>
      </w:r>
      <w:r w:rsidR="00530AD1">
        <w:t>新</w:t>
      </w:r>
      <w:r w:rsidR="00B01F2E">
        <w:t>服装</w:t>
      </w:r>
      <w:r w:rsidR="00530AD1">
        <w:t>列</w:t>
      </w:r>
      <w:r w:rsidR="00333BB8" w:rsidRPr="0012658C">
        <w:t>表和</w:t>
      </w:r>
      <w:r w:rsidR="00B01F2E">
        <w:t>服装</w:t>
      </w:r>
      <w:r w:rsidR="00530AD1">
        <w:t>热度</w:t>
      </w:r>
      <w:r w:rsidR="00333BB8" w:rsidRPr="0012658C">
        <w:t>表中对</w:t>
      </w:r>
      <w:r w:rsidR="00B276E4">
        <w:t>用户</w:t>
      </w:r>
      <w:r w:rsidR="00333BB8" w:rsidRPr="0012658C">
        <w:t>进行展示</w:t>
      </w:r>
      <w:r w:rsidR="00CC15B0">
        <w:rPr>
          <w:rFonts w:hint="eastAsia"/>
        </w:rPr>
        <w:t>以及个人中心</w:t>
      </w:r>
      <w:r w:rsidR="00530AD1">
        <w:t>。首页</w:t>
      </w:r>
      <w:r w:rsidR="009936BB">
        <w:rPr>
          <w:rFonts w:hint="eastAsia"/>
        </w:rPr>
        <w:t>功能结构图</w:t>
      </w:r>
      <w:r w:rsidR="000256AC" w:rsidRPr="0012658C">
        <w:t>如图</w:t>
      </w:r>
      <w:r w:rsidR="009936BB">
        <w:t>4</w:t>
      </w:r>
      <w:r w:rsidR="000256AC" w:rsidRPr="0012658C">
        <w:t>-</w:t>
      </w:r>
      <w:r w:rsidR="009936BB">
        <w:t>3</w:t>
      </w:r>
      <w:r w:rsidR="000256AC" w:rsidRPr="0012658C">
        <w:t>所示。</w:t>
      </w:r>
    </w:p>
    <w:p w14:paraId="26491FBF" w14:textId="5A7F8505" w:rsidR="000256AC" w:rsidRPr="0012658C" w:rsidRDefault="00D57628" w:rsidP="000256AC">
      <w:pPr>
        <w:pStyle w:val="a1"/>
        <w:ind w:firstLineChars="0" w:firstLine="0"/>
        <w:jc w:val="center"/>
      </w:pPr>
      <w:r>
        <w:rPr>
          <w:noProof/>
        </w:rPr>
        <w:lastRenderedPageBreak/>
        <w:drawing>
          <wp:inline distT="0" distB="0" distL="0" distR="0" wp14:anchorId="30F0522E" wp14:editId="0E8D7406">
            <wp:extent cx="3734124" cy="342929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34124" cy="3429297"/>
                    </a:xfrm>
                    <a:prstGeom prst="rect">
                      <a:avLst/>
                    </a:prstGeom>
                  </pic:spPr>
                </pic:pic>
              </a:graphicData>
            </a:graphic>
          </wp:inline>
        </w:drawing>
      </w:r>
    </w:p>
    <w:p w14:paraId="5E53B9E7" w14:textId="64B84E68" w:rsidR="000256AC" w:rsidRPr="0012658C" w:rsidRDefault="000256AC" w:rsidP="000256AC">
      <w:pPr>
        <w:pStyle w:val="a5"/>
        <w:rPr>
          <w:szCs w:val="18"/>
        </w:rPr>
      </w:pPr>
      <w:r w:rsidRPr="0012658C">
        <w:rPr>
          <w:szCs w:val="18"/>
        </w:rPr>
        <w:t>图</w:t>
      </w:r>
      <w:r w:rsidR="009936BB">
        <w:rPr>
          <w:szCs w:val="18"/>
        </w:rPr>
        <w:t>4</w:t>
      </w:r>
      <w:r w:rsidRPr="0012658C">
        <w:rPr>
          <w:szCs w:val="18"/>
        </w:rPr>
        <w:t>-</w:t>
      </w:r>
      <w:r w:rsidR="009936BB">
        <w:rPr>
          <w:szCs w:val="18"/>
        </w:rPr>
        <w:t>3</w:t>
      </w:r>
      <w:r w:rsidRPr="0012658C">
        <w:rPr>
          <w:szCs w:val="18"/>
        </w:rPr>
        <w:t xml:space="preserve"> </w:t>
      </w:r>
      <w:r w:rsidRPr="0012658C">
        <w:rPr>
          <w:szCs w:val="18"/>
        </w:rPr>
        <w:t>首页功能用例图</w:t>
      </w:r>
    </w:p>
    <w:p w14:paraId="4D0FB2C0" w14:textId="2B9B32DA" w:rsidR="000256AC" w:rsidRPr="00906058" w:rsidRDefault="000256AC" w:rsidP="000256AC">
      <w:pPr>
        <w:pStyle w:val="4"/>
        <w:ind w:firstLine="480"/>
        <w:rPr>
          <w:rFonts w:ascii="黑体" w:hAnsi="黑体"/>
          <w:b w:val="0"/>
          <w:bCs/>
        </w:rPr>
      </w:pPr>
      <w:r w:rsidRPr="00906058">
        <w:rPr>
          <w:rFonts w:ascii="黑体" w:hAnsi="黑体"/>
          <w:b w:val="0"/>
          <w:bCs/>
        </w:rPr>
        <w:t>2.</w:t>
      </w:r>
      <w:r w:rsidR="00B01F2E" w:rsidRPr="00906058">
        <w:rPr>
          <w:rFonts w:ascii="黑体" w:hAnsi="黑体" w:hint="eastAsia"/>
          <w:b w:val="0"/>
          <w:bCs/>
        </w:rPr>
        <w:t>服装</w:t>
      </w:r>
      <w:r w:rsidR="00CC15B0" w:rsidRPr="00906058">
        <w:rPr>
          <w:rFonts w:ascii="黑体" w:hAnsi="黑体" w:hint="eastAsia"/>
          <w:b w:val="0"/>
          <w:bCs/>
        </w:rPr>
        <w:t>信息</w:t>
      </w:r>
      <w:r w:rsidRPr="00906058">
        <w:rPr>
          <w:rFonts w:ascii="黑体" w:hAnsi="黑体"/>
          <w:b w:val="0"/>
          <w:bCs/>
        </w:rPr>
        <w:t>功能</w:t>
      </w:r>
      <w:r w:rsidR="00CC15B0" w:rsidRPr="00906058">
        <w:rPr>
          <w:rFonts w:ascii="黑体" w:hAnsi="黑体" w:hint="eastAsia"/>
          <w:b w:val="0"/>
          <w:bCs/>
        </w:rPr>
        <w:t>模块</w:t>
      </w:r>
    </w:p>
    <w:p w14:paraId="6E4955CD" w14:textId="2E7A0D83" w:rsidR="000256AC" w:rsidRPr="0012658C" w:rsidRDefault="00E93C51" w:rsidP="000256AC">
      <w:pPr>
        <w:pStyle w:val="a1"/>
        <w:ind w:firstLine="480"/>
      </w:pPr>
      <w:r>
        <w:rPr>
          <w:rFonts w:hint="eastAsia"/>
        </w:rPr>
        <w:t>用户在打开页面的情况下之后，用户在点击</w:t>
      </w:r>
      <w:r w:rsidR="00B01F2E">
        <w:rPr>
          <w:rFonts w:hint="eastAsia"/>
        </w:rPr>
        <w:t>服装</w:t>
      </w:r>
      <w:r>
        <w:rPr>
          <w:rFonts w:hint="eastAsia"/>
        </w:rPr>
        <w:t>主站，在弹出页面中，查看</w:t>
      </w:r>
      <w:r w:rsidR="00B01F2E">
        <w:rPr>
          <w:rFonts w:hint="eastAsia"/>
        </w:rPr>
        <w:t>服装</w:t>
      </w:r>
      <w:r>
        <w:rPr>
          <w:rFonts w:hint="eastAsia"/>
        </w:rPr>
        <w:t>信息列表，需要管理者在后台上</w:t>
      </w:r>
      <w:proofErr w:type="gramStart"/>
      <w:r>
        <w:rPr>
          <w:rFonts w:hint="eastAsia"/>
        </w:rPr>
        <w:t>传</w:t>
      </w:r>
      <w:r w:rsidR="00B01F2E">
        <w:rPr>
          <w:rFonts w:hint="eastAsia"/>
        </w:rPr>
        <w:t>服装</w:t>
      </w:r>
      <w:proofErr w:type="gramEnd"/>
      <w:r>
        <w:rPr>
          <w:rFonts w:hint="eastAsia"/>
        </w:rPr>
        <w:t>信息，并对其分类</w:t>
      </w:r>
      <w:r w:rsidR="000256AC" w:rsidRPr="0012658C">
        <w:t>。</w:t>
      </w:r>
      <w:r w:rsidR="00B01F2E">
        <w:rPr>
          <w:rFonts w:hint="eastAsia"/>
        </w:rPr>
        <w:t>服装</w:t>
      </w:r>
      <w:r>
        <w:rPr>
          <w:rFonts w:hint="eastAsia"/>
        </w:rPr>
        <w:t>信息</w:t>
      </w:r>
      <w:r w:rsidR="001421A9">
        <w:rPr>
          <w:rFonts w:hint="eastAsia"/>
        </w:rPr>
        <w:t>功能结构图</w:t>
      </w:r>
      <w:r w:rsidR="000256AC" w:rsidRPr="0012658C">
        <w:t>如图</w:t>
      </w:r>
      <w:r w:rsidR="001421A9">
        <w:t>4</w:t>
      </w:r>
      <w:r w:rsidR="000256AC" w:rsidRPr="0012658C">
        <w:t>-</w:t>
      </w:r>
      <w:r w:rsidR="001421A9">
        <w:t>4</w:t>
      </w:r>
      <w:r w:rsidR="000256AC" w:rsidRPr="0012658C">
        <w:t>所示。</w:t>
      </w:r>
    </w:p>
    <w:p w14:paraId="0E6D8273" w14:textId="06EF6FDC" w:rsidR="000256AC" w:rsidRPr="0012658C" w:rsidRDefault="00D57628" w:rsidP="000256AC">
      <w:pPr>
        <w:pStyle w:val="a1"/>
        <w:ind w:firstLineChars="0" w:firstLine="0"/>
        <w:jc w:val="center"/>
      </w:pPr>
      <w:r>
        <w:rPr>
          <w:noProof/>
        </w:rPr>
        <w:lastRenderedPageBreak/>
        <w:drawing>
          <wp:inline distT="0" distB="0" distL="0" distR="0" wp14:anchorId="32A672A7" wp14:editId="36895021">
            <wp:extent cx="3741744" cy="3497883"/>
            <wp:effectExtent l="0" t="0" r="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41744" cy="3497883"/>
                    </a:xfrm>
                    <a:prstGeom prst="rect">
                      <a:avLst/>
                    </a:prstGeom>
                  </pic:spPr>
                </pic:pic>
              </a:graphicData>
            </a:graphic>
          </wp:inline>
        </w:drawing>
      </w:r>
    </w:p>
    <w:p w14:paraId="1A323BB0" w14:textId="115D56E2" w:rsidR="000256AC" w:rsidRPr="0012658C" w:rsidRDefault="000256AC" w:rsidP="000256AC">
      <w:pPr>
        <w:pStyle w:val="a5"/>
        <w:rPr>
          <w:szCs w:val="18"/>
        </w:rPr>
      </w:pPr>
      <w:r w:rsidRPr="0012658C">
        <w:rPr>
          <w:szCs w:val="18"/>
        </w:rPr>
        <w:t>图</w:t>
      </w:r>
      <w:r w:rsidR="000B2B3C">
        <w:rPr>
          <w:szCs w:val="18"/>
        </w:rPr>
        <w:t>4</w:t>
      </w:r>
      <w:r w:rsidRPr="0012658C">
        <w:rPr>
          <w:szCs w:val="18"/>
        </w:rPr>
        <w:t>-</w:t>
      </w:r>
      <w:r w:rsidR="000B2B3C">
        <w:rPr>
          <w:szCs w:val="18"/>
        </w:rPr>
        <w:t>4</w:t>
      </w:r>
      <w:r w:rsidR="00B01F2E">
        <w:rPr>
          <w:rFonts w:hint="eastAsia"/>
          <w:szCs w:val="18"/>
        </w:rPr>
        <w:t>服装</w:t>
      </w:r>
      <w:r w:rsidR="00E93C51">
        <w:rPr>
          <w:rFonts w:hint="eastAsia"/>
          <w:szCs w:val="18"/>
        </w:rPr>
        <w:t>信息</w:t>
      </w:r>
      <w:r w:rsidR="000B2B3C">
        <w:rPr>
          <w:rFonts w:hint="eastAsia"/>
          <w:szCs w:val="18"/>
        </w:rPr>
        <w:t>功能结构</w:t>
      </w:r>
      <w:r w:rsidRPr="0012658C">
        <w:rPr>
          <w:szCs w:val="18"/>
        </w:rPr>
        <w:t>图</w:t>
      </w:r>
    </w:p>
    <w:p w14:paraId="14289479" w14:textId="094481C4" w:rsidR="000256AC" w:rsidRPr="00906058" w:rsidRDefault="000256AC" w:rsidP="000256AC">
      <w:pPr>
        <w:pStyle w:val="4"/>
        <w:ind w:firstLine="480"/>
        <w:rPr>
          <w:rFonts w:ascii="黑体" w:hAnsi="黑体"/>
          <w:b w:val="0"/>
          <w:bCs/>
        </w:rPr>
      </w:pPr>
      <w:r w:rsidRPr="00906058">
        <w:rPr>
          <w:rFonts w:ascii="黑体" w:hAnsi="黑体"/>
          <w:b w:val="0"/>
          <w:bCs/>
        </w:rPr>
        <w:t>3.</w:t>
      </w:r>
      <w:r w:rsidR="001E21FA" w:rsidRPr="00906058">
        <w:rPr>
          <w:rFonts w:ascii="黑体" w:hAnsi="黑体" w:hint="eastAsia"/>
          <w:b w:val="0"/>
          <w:bCs/>
        </w:rPr>
        <w:t>购物车</w:t>
      </w:r>
      <w:r w:rsidR="00CC15B0" w:rsidRPr="00906058">
        <w:rPr>
          <w:rFonts w:ascii="黑体" w:hAnsi="黑体" w:hint="eastAsia"/>
          <w:b w:val="0"/>
          <w:bCs/>
        </w:rPr>
        <w:t>模块</w:t>
      </w:r>
    </w:p>
    <w:p w14:paraId="73D4AF02" w14:textId="3B4133B0" w:rsidR="000256AC" w:rsidRPr="0012658C" w:rsidRDefault="00E93C51" w:rsidP="000256AC">
      <w:pPr>
        <w:pStyle w:val="a1"/>
        <w:ind w:firstLine="480"/>
        <w:rPr>
          <w:color w:val="FF0000"/>
        </w:rPr>
      </w:pPr>
      <w:r>
        <w:rPr>
          <w:rFonts w:hint="eastAsia"/>
        </w:rPr>
        <w:t>打开</w:t>
      </w:r>
      <w:r w:rsidR="00D57628">
        <w:rPr>
          <w:rFonts w:hint="eastAsia"/>
        </w:rPr>
        <w:t>购物车</w:t>
      </w:r>
      <w:r>
        <w:rPr>
          <w:rFonts w:hint="eastAsia"/>
        </w:rPr>
        <w:t>模</w:t>
      </w:r>
      <w:proofErr w:type="gramStart"/>
      <w:r>
        <w:rPr>
          <w:rFonts w:hint="eastAsia"/>
        </w:rPr>
        <w:t>块需要</w:t>
      </w:r>
      <w:proofErr w:type="gramEnd"/>
      <w:r>
        <w:rPr>
          <w:rFonts w:hint="eastAsia"/>
        </w:rPr>
        <w:t>用户进行注册登录操作，这样能够查看到已经</w:t>
      </w:r>
      <w:r w:rsidR="00D57628">
        <w:rPr>
          <w:rFonts w:hint="eastAsia"/>
        </w:rPr>
        <w:t>加入到购物车中下商品</w:t>
      </w:r>
      <w:r>
        <w:rPr>
          <w:rFonts w:hint="eastAsia"/>
        </w:rPr>
        <w:t>。</w:t>
      </w:r>
      <w:r w:rsidR="00D57628">
        <w:rPr>
          <w:rFonts w:hint="eastAsia"/>
        </w:rPr>
        <w:t>对已经加入购物车中的商品进行管理操作</w:t>
      </w:r>
      <w:r>
        <w:rPr>
          <w:rFonts w:hint="eastAsia"/>
        </w:rPr>
        <w:t>。</w:t>
      </w:r>
      <w:r w:rsidR="00D57628">
        <w:rPr>
          <w:rFonts w:hint="eastAsia"/>
        </w:rPr>
        <w:t>购物车</w:t>
      </w:r>
      <w:r w:rsidR="00462E47">
        <w:rPr>
          <w:rFonts w:hint="eastAsia"/>
        </w:rPr>
        <w:t>功能结构图</w:t>
      </w:r>
      <w:r w:rsidR="000256AC" w:rsidRPr="0012658C">
        <w:t>如图</w:t>
      </w:r>
      <w:r w:rsidR="00462E47">
        <w:t>4-5</w:t>
      </w:r>
      <w:r w:rsidR="000256AC" w:rsidRPr="0012658C">
        <w:t>所示。</w:t>
      </w:r>
    </w:p>
    <w:p w14:paraId="414AE3C0" w14:textId="3A08075C" w:rsidR="000256AC" w:rsidRPr="0012658C" w:rsidRDefault="00D57628" w:rsidP="000256AC">
      <w:pPr>
        <w:pStyle w:val="a1"/>
        <w:ind w:firstLineChars="0" w:firstLine="0"/>
        <w:jc w:val="center"/>
      </w:pPr>
      <w:r>
        <w:rPr>
          <w:noProof/>
        </w:rPr>
        <w:lastRenderedPageBreak/>
        <w:drawing>
          <wp:inline distT="0" distB="0" distL="0" distR="0" wp14:anchorId="23FD8421" wp14:editId="4FC29D6F">
            <wp:extent cx="3596952" cy="3391194"/>
            <wp:effectExtent l="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96952" cy="3391194"/>
                    </a:xfrm>
                    <a:prstGeom prst="rect">
                      <a:avLst/>
                    </a:prstGeom>
                  </pic:spPr>
                </pic:pic>
              </a:graphicData>
            </a:graphic>
          </wp:inline>
        </w:drawing>
      </w:r>
    </w:p>
    <w:p w14:paraId="711018AF" w14:textId="3CC2D47D" w:rsidR="000256AC" w:rsidRDefault="000256AC" w:rsidP="000256AC">
      <w:pPr>
        <w:pStyle w:val="a5"/>
        <w:rPr>
          <w:szCs w:val="18"/>
        </w:rPr>
      </w:pPr>
      <w:r w:rsidRPr="0012658C">
        <w:rPr>
          <w:szCs w:val="18"/>
        </w:rPr>
        <w:t>图</w:t>
      </w:r>
      <w:r w:rsidR="00462E47">
        <w:rPr>
          <w:szCs w:val="18"/>
        </w:rPr>
        <w:t>4</w:t>
      </w:r>
      <w:r w:rsidRPr="0012658C">
        <w:rPr>
          <w:szCs w:val="18"/>
        </w:rPr>
        <w:t>-</w:t>
      </w:r>
      <w:r w:rsidR="00462E47">
        <w:rPr>
          <w:szCs w:val="18"/>
        </w:rPr>
        <w:t>5</w:t>
      </w:r>
      <w:r w:rsidRPr="0012658C">
        <w:rPr>
          <w:szCs w:val="18"/>
        </w:rPr>
        <w:t xml:space="preserve"> </w:t>
      </w:r>
      <w:r w:rsidR="00D57628">
        <w:rPr>
          <w:rFonts w:hint="eastAsia"/>
          <w:szCs w:val="18"/>
        </w:rPr>
        <w:t>购物车</w:t>
      </w:r>
      <w:r w:rsidR="00462E47">
        <w:rPr>
          <w:rFonts w:hint="eastAsia"/>
          <w:szCs w:val="18"/>
        </w:rPr>
        <w:t>功能结构</w:t>
      </w:r>
      <w:r w:rsidRPr="0012658C">
        <w:rPr>
          <w:szCs w:val="18"/>
        </w:rPr>
        <w:t>图</w:t>
      </w:r>
    </w:p>
    <w:p w14:paraId="76856E7B" w14:textId="7629317A" w:rsidR="001E21FA" w:rsidRPr="00906058" w:rsidRDefault="001E21FA" w:rsidP="001E21FA">
      <w:pPr>
        <w:pStyle w:val="4"/>
        <w:ind w:firstLine="480"/>
        <w:rPr>
          <w:rFonts w:ascii="黑体" w:hAnsi="黑体"/>
          <w:b w:val="0"/>
          <w:bCs/>
        </w:rPr>
      </w:pPr>
      <w:r w:rsidRPr="00906058">
        <w:rPr>
          <w:rFonts w:ascii="黑体" w:hAnsi="黑体"/>
          <w:b w:val="0"/>
          <w:bCs/>
        </w:rPr>
        <w:t>4.</w:t>
      </w:r>
      <w:r w:rsidRPr="00906058">
        <w:rPr>
          <w:rFonts w:ascii="黑体" w:hAnsi="黑体" w:hint="eastAsia"/>
          <w:b w:val="0"/>
          <w:bCs/>
        </w:rPr>
        <w:t>订单模块</w:t>
      </w:r>
    </w:p>
    <w:p w14:paraId="77EC54B3" w14:textId="2B518382" w:rsidR="001E21FA" w:rsidRPr="0012658C" w:rsidRDefault="001E21FA" w:rsidP="001E21FA">
      <w:pPr>
        <w:pStyle w:val="a1"/>
        <w:ind w:firstLine="480"/>
        <w:rPr>
          <w:color w:val="FF0000"/>
        </w:rPr>
      </w:pPr>
      <w:r>
        <w:rPr>
          <w:rFonts w:hint="eastAsia"/>
        </w:rPr>
        <w:t>打开</w:t>
      </w:r>
      <w:r w:rsidR="00110593">
        <w:rPr>
          <w:rFonts w:hint="eastAsia"/>
        </w:rPr>
        <w:t>订单</w:t>
      </w:r>
      <w:r>
        <w:rPr>
          <w:rFonts w:hint="eastAsia"/>
        </w:rPr>
        <w:t>信息模块需要用户进行注册登录操作，这样能够查看到已经</w:t>
      </w:r>
      <w:r w:rsidR="00D57628">
        <w:rPr>
          <w:rFonts w:hint="eastAsia"/>
        </w:rPr>
        <w:t>产生的订单，并对订单进行排序操作，可以查看订单详情在打开详情页面之后，对订单进行收货确认</w:t>
      </w:r>
      <w:r>
        <w:rPr>
          <w:rFonts w:hint="eastAsia"/>
        </w:rPr>
        <w:t>。</w:t>
      </w:r>
      <w:r w:rsidR="00110593">
        <w:rPr>
          <w:rFonts w:hint="eastAsia"/>
        </w:rPr>
        <w:t>订单</w:t>
      </w:r>
      <w:r>
        <w:rPr>
          <w:rFonts w:hint="eastAsia"/>
        </w:rPr>
        <w:t>功能结构图</w:t>
      </w:r>
      <w:r w:rsidRPr="0012658C">
        <w:t>如图</w:t>
      </w:r>
      <w:r>
        <w:t>4-6</w:t>
      </w:r>
      <w:r w:rsidRPr="0012658C">
        <w:t>所示。</w:t>
      </w:r>
    </w:p>
    <w:p w14:paraId="2B60383A" w14:textId="2ABEB1BE" w:rsidR="001E21FA" w:rsidRDefault="00D57628" w:rsidP="00D57628">
      <w:pPr>
        <w:pStyle w:val="a5"/>
        <w:rPr>
          <w:szCs w:val="18"/>
        </w:rPr>
      </w:pPr>
      <w:r>
        <w:rPr>
          <w:noProof/>
        </w:rPr>
        <w:lastRenderedPageBreak/>
        <w:drawing>
          <wp:inline distT="0" distB="0" distL="0" distR="0" wp14:anchorId="023B052A" wp14:editId="2D41D0C9">
            <wp:extent cx="3856054" cy="3254022"/>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56054" cy="3254022"/>
                    </a:xfrm>
                    <a:prstGeom prst="rect">
                      <a:avLst/>
                    </a:prstGeom>
                  </pic:spPr>
                </pic:pic>
              </a:graphicData>
            </a:graphic>
          </wp:inline>
        </w:drawing>
      </w:r>
    </w:p>
    <w:p w14:paraId="370130C8" w14:textId="0B36D42B" w:rsidR="00D57628" w:rsidRDefault="00D57628" w:rsidP="00D57628">
      <w:pPr>
        <w:pStyle w:val="a5"/>
        <w:rPr>
          <w:szCs w:val="18"/>
        </w:rPr>
      </w:pPr>
      <w:r w:rsidRPr="0012658C">
        <w:rPr>
          <w:szCs w:val="18"/>
        </w:rPr>
        <w:t>图</w:t>
      </w:r>
      <w:r>
        <w:rPr>
          <w:szCs w:val="18"/>
        </w:rPr>
        <w:t>4</w:t>
      </w:r>
      <w:r w:rsidRPr="0012658C">
        <w:rPr>
          <w:szCs w:val="18"/>
        </w:rPr>
        <w:t>-</w:t>
      </w:r>
      <w:r>
        <w:rPr>
          <w:szCs w:val="18"/>
        </w:rPr>
        <w:t>6</w:t>
      </w:r>
      <w:r>
        <w:rPr>
          <w:rFonts w:hint="eastAsia"/>
          <w:szCs w:val="18"/>
        </w:rPr>
        <w:t>订单功能结构</w:t>
      </w:r>
      <w:r w:rsidRPr="0012658C">
        <w:rPr>
          <w:szCs w:val="18"/>
        </w:rPr>
        <w:t>图</w:t>
      </w:r>
    </w:p>
    <w:p w14:paraId="5B54B679" w14:textId="77777777" w:rsidR="00D57628" w:rsidRPr="00D57628" w:rsidRDefault="00D57628" w:rsidP="00D57628">
      <w:pPr>
        <w:pStyle w:val="a5"/>
        <w:rPr>
          <w:szCs w:val="18"/>
        </w:rPr>
      </w:pPr>
    </w:p>
    <w:p w14:paraId="118FECE9" w14:textId="3089165C" w:rsidR="000256AC" w:rsidRPr="00906058" w:rsidRDefault="001E21FA" w:rsidP="000256AC">
      <w:pPr>
        <w:pStyle w:val="4"/>
        <w:ind w:firstLine="480"/>
        <w:rPr>
          <w:rFonts w:ascii="黑体" w:hAnsi="黑体"/>
          <w:b w:val="0"/>
          <w:bCs/>
        </w:rPr>
      </w:pPr>
      <w:r w:rsidRPr="00906058">
        <w:rPr>
          <w:rFonts w:ascii="黑体" w:hAnsi="黑体"/>
          <w:b w:val="0"/>
          <w:bCs/>
        </w:rPr>
        <w:t>5</w:t>
      </w:r>
      <w:r w:rsidR="000256AC" w:rsidRPr="00906058">
        <w:rPr>
          <w:rFonts w:ascii="黑体" w:hAnsi="黑体"/>
          <w:b w:val="0"/>
          <w:bCs/>
        </w:rPr>
        <w:t>.</w:t>
      </w:r>
      <w:r w:rsidR="00CC15B0" w:rsidRPr="00906058">
        <w:rPr>
          <w:rFonts w:ascii="黑体" w:hAnsi="黑体" w:hint="eastAsia"/>
          <w:b w:val="0"/>
          <w:bCs/>
        </w:rPr>
        <w:t>个人中心模块</w:t>
      </w:r>
    </w:p>
    <w:p w14:paraId="59805985" w14:textId="74635567" w:rsidR="000256AC" w:rsidRPr="0012658C" w:rsidRDefault="00B276E4" w:rsidP="000256AC">
      <w:pPr>
        <w:pStyle w:val="a1"/>
        <w:ind w:firstLine="480"/>
        <w:rPr>
          <w:szCs w:val="18"/>
        </w:rPr>
      </w:pPr>
      <w:r>
        <w:t>用户</w:t>
      </w:r>
      <w:r w:rsidR="00FA5A9D">
        <w:t>注册需要输入</w:t>
      </w:r>
      <w:r w:rsidR="00D57628">
        <w:rPr>
          <w:rFonts w:hint="eastAsia"/>
        </w:rPr>
        <w:t>手机号</w:t>
      </w:r>
      <w:r w:rsidR="00FA5A9D">
        <w:t>、密码等基本信息，点击注册以后会对</w:t>
      </w:r>
      <w:r w:rsidR="002362D4" w:rsidRPr="0012658C">
        <w:t>密码强度进行校验，</w:t>
      </w:r>
      <w:r w:rsidR="00E93C51">
        <w:rPr>
          <w:rFonts w:hint="eastAsia"/>
        </w:rPr>
        <w:t>手机</w:t>
      </w:r>
      <w:r w:rsidR="002362D4" w:rsidRPr="0012658C">
        <w:t>格式不符合提示请检查</w:t>
      </w:r>
      <w:r w:rsidR="00E93C51">
        <w:rPr>
          <w:rFonts w:hint="eastAsia"/>
        </w:rPr>
        <w:t>手机</w:t>
      </w:r>
      <w:r w:rsidR="002362D4" w:rsidRPr="0012658C">
        <w:t>格式，密码强度不够提示请包含字母、数字和特殊字符</w:t>
      </w:r>
      <w:r w:rsidR="000256AC" w:rsidRPr="0012658C">
        <w:t>。</w:t>
      </w:r>
    </w:p>
    <w:p w14:paraId="75C42C86" w14:textId="77777777" w:rsidR="000256AC" w:rsidRPr="00906058" w:rsidRDefault="000256AC" w:rsidP="000256AC">
      <w:pPr>
        <w:pStyle w:val="3"/>
        <w:rPr>
          <w:sz w:val="24"/>
          <w:szCs w:val="18"/>
        </w:rPr>
      </w:pPr>
      <w:bookmarkStart w:id="40" w:name="_Toc104331378"/>
      <w:r w:rsidRPr="00906058">
        <w:rPr>
          <w:sz w:val="24"/>
          <w:szCs w:val="18"/>
        </w:rPr>
        <w:t>管理员模块</w:t>
      </w:r>
      <w:bookmarkEnd w:id="40"/>
    </w:p>
    <w:p w14:paraId="01ED0CC4" w14:textId="77777777" w:rsidR="000256AC" w:rsidRPr="00906058" w:rsidRDefault="000256AC" w:rsidP="000256AC">
      <w:pPr>
        <w:pStyle w:val="4"/>
        <w:ind w:firstLine="480"/>
        <w:rPr>
          <w:rFonts w:ascii="黑体" w:hAnsi="黑体"/>
          <w:b w:val="0"/>
          <w:bCs/>
        </w:rPr>
      </w:pPr>
      <w:r w:rsidRPr="00906058">
        <w:rPr>
          <w:rFonts w:ascii="黑体" w:hAnsi="黑体"/>
          <w:b w:val="0"/>
          <w:bCs/>
        </w:rPr>
        <w:t>1.首页功能</w:t>
      </w:r>
    </w:p>
    <w:p w14:paraId="7E0F66E2" w14:textId="61972924" w:rsidR="000256AC" w:rsidRPr="0012658C" w:rsidRDefault="003B4490" w:rsidP="000256AC">
      <w:pPr>
        <w:pStyle w:val="a1"/>
        <w:ind w:firstLine="480"/>
      </w:pPr>
      <w:r w:rsidRPr="003B4490">
        <w:rPr>
          <w:rFonts w:hint="eastAsia"/>
        </w:rPr>
        <w:t>管理员首页可以查看前台首页，</w:t>
      </w:r>
      <w:r w:rsidR="00FF6731">
        <w:rPr>
          <w:rFonts w:hint="eastAsia"/>
        </w:rPr>
        <w:t>后</w:t>
      </w:r>
      <w:r w:rsidR="00E239AA">
        <w:t>台功能</w:t>
      </w:r>
      <w:r w:rsidR="00E239AA" w:rsidRPr="0012658C">
        <w:t>包括</w:t>
      </w:r>
      <w:r w:rsidR="00D57628">
        <w:t>用户信息</w:t>
      </w:r>
      <w:r w:rsidR="00D57628">
        <w:rPr>
          <w:rFonts w:hint="eastAsia"/>
        </w:rPr>
        <w:t xml:space="preserve"> (</w:t>
      </w:r>
      <w:r w:rsidR="00D57628">
        <w:rPr>
          <w:rFonts w:hint="eastAsia"/>
        </w:rPr>
        <w:t>会员管理</w:t>
      </w:r>
      <w:r w:rsidR="00D57628">
        <w:t>)</w:t>
      </w:r>
      <w:r w:rsidR="00D57628">
        <w:rPr>
          <w:rFonts w:hint="eastAsia"/>
        </w:rPr>
        <w:t>、订单管理、商品管理、分类管理、网站首页配置</w:t>
      </w:r>
      <w:r w:rsidR="000256AC" w:rsidRPr="0012658C">
        <w:t>。首页</w:t>
      </w:r>
      <w:proofErr w:type="gramStart"/>
      <w:r w:rsidR="000256AC" w:rsidRPr="0012658C">
        <w:t>功能</w:t>
      </w:r>
      <w:r w:rsidR="0057042F">
        <w:rPr>
          <w:rFonts w:hint="eastAsia"/>
        </w:rPr>
        <w:t>功能</w:t>
      </w:r>
      <w:proofErr w:type="gramEnd"/>
      <w:r w:rsidR="0057042F">
        <w:rPr>
          <w:rFonts w:hint="eastAsia"/>
        </w:rPr>
        <w:t>结构</w:t>
      </w:r>
      <w:r w:rsidR="000256AC" w:rsidRPr="0012658C">
        <w:t>如图</w:t>
      </w:r>
      <w:r w:rsidR="0057042F">
        <w:t>4</w:t>
      </w:r>
      <w:r w:rsidR="000256AC" w:rsidRPr="0012658C">
        <w:t>-</w:t>
      </w:r>
      <w:r w:rsidR="001E21FA">
        <w:t>7</w:t>
      </w:r>
      <w:r w:rsidR="000256AC" w:rsidRPr="0012658C">
        <w:t>所示。</w:t>
      </w:r>
    </w:p>
    <w:p w14:paraId="2FEAE856" w14:textId="669F8008" w:rsidR="000256AC" w:rsidRPr="0012658C" w:rsidRDefault="00087494" w:rsidP="000256AC">
      <w:pPr>
        <w:pStyle w:val="a1"/>
        <w:ind w:firstLineChars="0" w:firstLine="0"/>
        <w:jc w:val="center"/>
      </w:pPr>
      <w:r>
        <w:rPr>
          <w:noProof/>
        </w:rPr>
        <w:lastRenderedPageBreak/>
        <w:drawing>
          <wp:inline distT="0" distB="0" distL="0" distR="0" wp14:anchorId="31233B36" wp14:editId="2FA363E7">
            <wp:extent cx="4397121" cy="3574090"/>
            <wp:effectExtent l="0" t="0" r="381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97121" cy="3574090"/>
                    </a:xfrm>
                    <a:prstGeom prst="rect">
                      <a:avLst/>
                    </a:prstGeom>
                  </pic:spPr>
                </pic:pic>
              </a:graphicData>
            </a:graphic>
          </wp:inline>
        </w:drawing>
      </w:r>
    </w:p>
    <w:p w14:paraId="61DFFBF0" w14:textId="5ED62D26" w:rsidR="000256AC" w:rsidRPr="0012658C" w:rsidRDefault="000256AC" w:rsidP="000256AC">
      <w:pPr>
        <w:pStyle w:val="a5"/>
        <w:rPr>
          <w:szCs w:val="18"/>
        </w:rPr>
      </w:pPr>
      <w:r w:rsidRPr="0012658C">
        <w:rPr>
          <w:szCs w:val="18"/>
        </w:rPr>
        <w:t>图</w:t>
      </w:r>
      <w:r w:rsidR="0057042F">
        <w:rPr>
          <w:szCs w:val="18"/>
        </w:rPr>
        <w:t>4</w:t>
      </w:r>
      <w:r w:rsidRPr="0012658C">
        <w:rPr>
          <w:szCs w:val="18"/>
        </w:rPr>
        <w:t>-</w:t>
      </w:r>
      <w:r w:rsidR="001E21FA">
        <w:rPr>
          <w:szCs w:val="18"/>
        </w:rPr>
        <w:t>7</w:t>
      </w:r>
      <w:r w:rsidRPr="0012658C">
        <w:rPr>
          <w:szCs w:val="18"/>
        </w:rPr>
        <w:t xml:space="preserve"> </w:t>
      </w:r>
      <w:r w:rsidRPr="0012658C">
        <w:rPr>
          <w:szCs w:val="18"/>
        </w:rPr>
        <w:t>首页功能</w:t>
      </w:r>
      <w:r w:rsidR="0057042F">
        <w:rPr>
          <w:rFonts w:hint="eastAsia"/>
          <w:szCs w:val="18"/>
        </w:rPr>
        <w:t>结构图</w:t>
      </w:r>
    </w:p>
    <w:p w14:paraId="68D11814" w14:textId="10BF8760" w:rsidR="000256AC" w:rsidRPr="00906058" w:rsidRDefault="000256AC" w:rsidP="000256AC">
      <w:pPr>
        <w:pStyle w:val="4"/>
        <w:ind w:firstLine="480"/>
        <w:rPr>
          <w:rFonts w:ascii="黑体" w:hAnsi="黑体"/>
          <w:b w:val="0"/>
          <w:bCs/>
        </w:rPr>
      </w:pPr>
      <w:r w:rsidRPr="00906058">
        <w:rPr>
          <w:rFonts w:ascii="黑体" w:hAnsi="黑体"/>
          <w:b w:val="0"/>
          <w:bCs/>
        </w:rPr>
        <w:t>2.</w:t>
      </w:r>
      <w:r w:rsidR="00F662D9" w:rsidRPr="00906058">
        <w:rPr>
          <w:rFonts w:ascii="黑体" w:hAnsi="黑体"/>
          <w:b w:val="0"/>
          <w:bCs/>
        </w:rPr>
        <w:t>用户</w:t>
      </w:r>
      <w:r w:rsidRPr="00906058">
        <w:rPr>
          <w:rFonts w:ascii="黑体" w:hAnsi="黑体"/>
          <w:b w:val="0"/>
          <w:bCs/>
        </w:rPr>
        <w:t>管理</w:t>
      </w:r>
      <w:r w:rsidR="00137B76" w:rsidRPr="00906058">
        <w:rPr>
          <w:rFonts w:ascii="黑体" w:hAnsi="黑体" w:hint="eastAsia"/>
          <w:b w:val="0"/>
          <w:bCs/>
        </w:rPr>
        <w:t>模块</w:t>
      </w:r>
    </w:p>
    <w:p w14:paraId="389594B4" w14:textId="0C16FF9D" w:rsidR="000256AC" w:rsidRPr="0012658C" w:rsidRDefault="00607C45" w:rsidP="00607C45">
      <w:pPr>
        <w:pStyle w:val="a5"/>
        <w:ind w:firstLine="480"/>
        <w:jc w:val="both"/>
        <w:rPr>
          <w:sz w:val="24"/>
          <w:szCs w:val="24"/>
        </w:rPr>
      </w:pPr>
      <w:r w:rsidRPr="0012658C">
        <w:rPr>
          <w:sz w:val="24"/>
          <w:szCs w:val="24"/>
        </w:rPr>
        <w:t>管理员可以对</w:t>
      </w:r>
      <w:r w:rsidR="00F662D9">
        <w:rPr>
          <w:sz w:val="24"/>
          <w:szCs w:val="24"/>
        </w:rPr>
        <w:t>用户</w:t>
      </w:r>
      <w:r w:rsidRPr="0012658C">
        <w:rPr>
          <w:sz w:val="24"/>
          <w:szCs w:val="24"/>
        </w:rPr>
        <w:t>的管理</w:t>
      </w:r>
      <w:r w:rsidR="00087494">
        <w:rPr>
          <w:rFonts w:hint="eastAsia"/>
          <w:sz w:val="24"/>
          <w:szCs w:val="24"/>
        </w:rPr>
        <w:t>这里也是对会员进行管理，</w:t>
      </w:r>
      <w:r w:rsidRPr="0012658C">
        <w:rPr>
          <w:sz w:val="24"/>
          <w:szCs w:val="24"/>
        </w:rPr>
        <w:t>主要是对用户表中权限为</w:t>
      </w:r>
      <w:r w:rsidR="00F662D9">
        <w:rPr>
          <w:sz w:val="24"/>
          <w:szCs w:val="24"/>
        </w:rPr>
        <w:t>用户</w:t>
      </w:r>
      <w:r w:rsidRPr="0012658C">
        <w:rPr>
          <w:sz w:val="24"/>
          <w:szCs w:val="24"/>
        </w:rPr>
        <w:t>的进行</w:t>
      </w:r>
      <w:r w:rsidR="00087494">
        <w:rPr>
          <w:rFonts w:hint="eastAsia"/>
          <w:sz w:val="24"/>
          <w:szCs w:val="24"/>
        </w:rPr>
        <w:t>状态修改</w:t>
      </w:r>
      <w:r w:rsidR="000256AC" w:rsidRPr="0012658C">
        <w:rPr>
          <w:sz w:val="24"/>
          <w:szCs w:val="24"/>
        </w:rPr>
        <w:t>。</w:t>
      </w:r>
      <w:r w:rsidR="00087494">
        <w:rPr>
          <w:rFonts w:hint="eastAsia"/>
          <w:sz w:val="24"/>
          <w:szCs w:val="24"/>
        </w:rPr>
        <w:t>用户</w:t>
      </w:r>
      <w:r w:rsidR="000256AC" w:rsidRPr="0012658C">
        <w:rPr>
          <w:sz w:val="24"/>
          <w:szCs w:val="24"/>
        </w:rPr>
        <w:t>管理</w:t>
      </w:r>
      <w:r w:rsidR="00D84611">
        <w:rPr>
          <w:rFonts w:hint="eastAsia"/>
          <w:sz w:val="24"/>
          <w:szCs w:val="24"/>
        </w:rPr>
        <w:t>功能结构</w:t>
      </w:r>
      <w:r w:rsidR="000256AC" w:rsidRPr="0012658C">
        <w:rPr>
          <w:sz w:val="24"/>
          <w:szCs w:val="24"/>
        </w:rPr>
        <w:t>图如图</w:t>
      </w:r>
      <w:r w:rsidR="00AD6D44">
        <w:rPr>
          <w:sz w:val="24"/>
          <w:szCs w:val="24"/>
        </w:rPr>
        <w:t>4</w:t>
      </w:r>
      <w:r w:rsidR="000256AC" w:rsidRPr="0012658C">
        <w:rPr>
          <w:sz w:val="24"/>
          <w:szCs w:val="24"/>
        </w:rPr>
        <w:t>-</w:t>
      </w:r>
      <w:r w:rsidR="001E21FA">
        <w:rPr>
          <w:sz w:val="24"/>
          <w:szCs w:val="24"/>
        </w:rPr>
        <w:t>8</w:t>
      </w:r>
      <w:r w:rsidR="000256AC" w:rsidRPr="0012658C">
        <w:rPr>
          <w:sz w:val="24"/>
          <w:szCs w:val="24"/>
        </w:rPr>
        <w:t>所示。</w:t>
      </w:r>
    </w:p>
    <w:p w14:paraId="5D768445" w14:textId="56E458E6" w:rsidR="000256AC" w:rsidRPr="0012658C" w:rsidRDefault="00087494" w:rsidP="000256AC">
      <w:pPr>
        <w:pStyle w:val="a5"/>
        <w:rPr>
          <w:sz w:val="24"/>
          <w:szCs w:val="24"/>
        </w:rPr>
      </w:pPr>
      <w:r>
        <w:rPr>
          <w:noProof/>
        </w:rPr>
        <w:lastRenderedPageBreak/>
        <w:drawing>
          <wp:inline distT="0" distB="0" distL="0" distR="0" wp14:anchorId="78A0FE41" wp14:editId="5346FB59">
            <wp:extent cx="3703641" cy="3421677"/>
            <wp:effectExtent l="0" t="0" r="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03641" cy="3421677"/>
                    </a:xfrm>
                    <a:prstGeom prst="rect">
                      <a:avLst/>
                    </a:prstGeom>
                  </pic:spPr>
                </pic:pic>
              </a:graphicData>
            </a:graphic>
          </wp:inline>
        </w:drawing>
      </w:r>
    </w:p>
    <w:p w14:paraId="26BD44D4" w14:textId="639C475E" w:rsidR="000256AC" w:rsidRPr="0012658C" w:rsidRDefault="000256AC" w:rsidP="000256AC">
      <w:pPr>
        <w:pStyle w:val="a5"/>
        <w:rPr>
          <w:sz w:val="24"/>
          <w:szCs w:val="24"/>
        </w:rPr>
      </w:pPr>
      <w:r w:rsidRPr="0012658C">
        <w:rPr>
          <w:szCs w:val="18"/>
        </w:rPr>
        <w:t>图</w:t>
      </w:r>
      <w:r w:rsidR="00AD6D44">
        <w:rPr>
          <w:szCs w:val="18"/>
        </w:rPr>
        <w:t>4</w:t>
      </w:r>
      <w:r w:rsidRPr="0012658C">
        <w:rPr>
          <w:szCs w:val="18"/>
        </w:rPr>
        <w:t>-</w:t>
      </w:r>
      <w:r w:rsidR="001E21FA">
        <w:rPr>
          <w:szCs w:val="18"/>
        </w:rPr>
        <w:t>8</w:t>
      </w:r>
      <w:r w:rsidRPr="0012658C">
        <w:rPr>
          <w:szCs w:val="18"/>
        </w:rPr>
        <w:t xml:space="preserve"> </w:t>
      </w:r>
      <w:r w:rsidR="00F662D9">
        <w:rPr>
          <w:szCs w:val="18"/>
        </w:rPr>
        <w:t>用户</w:t>
      </w:r>
      <w:r w:rsidR="00CF4CD7">
        <w:rPr>
          <w:rFonts w:hint="eastAsia"/>
          <w:szCs w:val="18"/>
        </w:rPr>
        <w:t>管理</w:t>
      </w:r>
      <w:r w:rsidR="00AD6D44">
        <w:rPr>
          <w:rFonts w:hint="eastAsia"/>
          <w:szCs w:val="18"/>
        </w:rPr>
        <w:t>功能结构</w:t>
      </w:r>
      <w:r w:rsidRPr="0012658C">
        <w:rPr>
          <w:szCs w:val="18"/>
        </w:rPr>
        <w:t>图</w:t>
      </w:r>
    </w:p>
    <w:p w14:paraId="460632DC" w14:textId="37C8E294" w:rsidR="000256AC" w:rsidRPr="00906058" w:rsidRDefault="000256AC" w:rsidP="000256AC">
      <w:pPr>
        <w:pStyle w:val="4"/>
        <w:ind w:firstLine="480"/>
        <w:rPr>
          <w:rFonts w:ascii="黑体" w:hAnsi="黑体"/>
          <w:b w:val="0"/>
          <w:bCs/>
        </w:rPr>
      </w:pPr>
      <w:r w:rsidRPr="00906058">
        <w:rPr>
          <w:rFonts w:ascii="黑体" w:hAnsi="黑体"/>
          <w:b w:val="0"/>
          <w:bCs/>
        </w:rPr>
        <w:t>3.</w:t>
      </w:r>
      <w:r w:rsidR="00B01F2E" w:rsidRPr="00906058">
        <w:rPr>
          <w:rFonts w:ascii="黑体" w:hAnsi="黑体" w:hint="eastAsia"/>
          <w:b w:val="0"/>
          <w:bCs/>
        </w:rPr>
        <w:t>服装</w:t>
      </w:r>
      <w:r w:rsidR="00137B76" w:rsidRPr="00906058">
        <w:rPr>
          <w:rFonts w:ascii="黑体" w:hAnsi="黑体" w:hint="eastAsia"/>
          <w:b w:val="0"/>
          <w:bCs/>
        </w:rPr>
        <w:t>信息</w:t>
      </w:r>
      <w:r w:rsidRPr="00906058">
        <w:rPr>
          <w:rFonts w:ascii="黑体" w:hAnsi="黑体"/>
          <w:b w:val="0"/>
          <w:bCs/>
        </w:rPr>
        <w:t>管理</w:t>
      </w:r>
      <w:r w:rsidR="00137B76" w:rsidRPr="00906058">
        <w:rPr>
          <w:rFonts w:ascii="黑体" w:hAnsi="黑体" w:hint="eastAsia"/>
          <w:b w:val="0"/>
          <w:bCs/>
        </w:rPr>
        <w:t>模块</w:t>
      </w:r>
    </w:p>
    <w:p w14:paraId="76DA0473" w14:textId="40F9D523" w:rsidR="000256AC" w:rsidRPr="0012658C" w:rsidRDefault="00753C43" w:rsidP="000256AC">
      <w:pPr>
        <w:pStyle w:val="a5"/>
        <w:ind w:firstLine="480"/>
        <w:jc w:val="both"/>
        <w:rPr>
          <w:sz w:val="24"/>
          <w:szCs w:val="24"/>
        </w:rPr>
      </w:pPr>
      <w:r w:rsidRPr="0012658C">
        <w:rPr>
          <w:sz w:val="24"/>
          <w:szCs w:val="24"/>
        </w:rPr>
        <w:t>管理员</w:t>
      </w:r>
      <w:r w:rsidR="006124C2">
        <w:rPr>
          <w:rFonts w:hint="eastAsia"/>
          <w:sz w:val="24"/>
          <w:szCs w:val="24"/>
        </w:rPr>
        <w:t>打开</w:t>
      </w:r>
      <w:r w:rsidR="00B01F2E">
        <w:rPr>
          <w:rFonts w:hint="eastAsia"/>
          <w:sz w:val="24"/>
          <w:szCs w:val="24"/>
        </w:rPr>
        <w:t>服装</w:t>
      </w:r>
      <w:r w:rsidR="006124C2">
        <w:rPr>
          <w:rFonts w:hint="eastAsia"/>
          <w:sz w:val="24"/>
          <w:szCs w:val="24"/>
        </w:rPr>
        <w:t>信息管理之后，立即展现出</w:t>
      </w:r>
      <w:r w:rsidR="00B01F2E">
        <w:rPr>
          <w:rFonts w:hint="eastAsia"/>
          <w:sz w:val="24"/>
          <w:szCs w:val="24"/>
        </w:rPr>
        <w:t>服装</w:t>
      </w:r>
      <w:r w:rsidR="006124C2">
        <w:rPr>
          <w:rFonts w:hint="eastAsia"/>
          <w:sz w:val="24"/>
          <w:szCs w:val="24"/>
        </w:rPr>
        <w:t>信息列表，可通过查询到指定列表信息，在基础上能查看详情、修改</w:t>
      </w:r>
      <w:r w:rsidR="00B01F2E">
        <w:rPr>
          <w:rFonts w:hint="eastAsia"/>
          <w:sz w:val="24"/>
          <w:szCs w:val="24"/>
        </w:rPr>
        <w:t>服装</w:t>
      </w:r>
      <w:r w:rsidR="006124C2">
        <w:rPr>
          <w:rFonts w:hint="eastAsia"/>
          <w:sz w:val="24"/>
          <w:szCs w:val="24"/>
        </w:rPr>
        <w:t>信息、删除</w:t>
      </w:r>
      <w:r w:rsidR="00B01F2E">
        <w:rPr>
          <w:rFonts w:hint="eastAsia"/>
          <w:sz w:val="24"/>
          <w:szCs w:val="24"/>
        </w:rPr>
        <w:t>服装</w:t>
      </w:r>
      <w:r w:rsidR="006124C2">
        <w:rPr>
          <w:rFonts w:hint="eastAsia"/>
          <w:sz w:val="24"/>
          <w:szCs w:val="24"/>
        </w:rPr>
        <w:t>信息，这里需要注意的是，在管理</w:t>
      </w:r>
      <w:r w:rsidR="00B01F2E">
        <w:rPr>
          <w:rFonts w:hint="eastAsia"/>
          <w:sz w:val="24"/>
          <w:szCs w:val="24"/>
        </w:rPr>
        <w:t>服装</w:t>
      </w:r>
      <w:r w:rsidR="006124C2">
        <w:rPr>
          <w:rFonts w:hint="eastAsia"/>
          <w:sz w:val="24"/>
          <w:szCs w:val="24"/>
        </w:rPr>
        <w:t>信息时，需要对其进行分类</w:t>
      </w:r>
      <w:r w:rsidR="000256AC" w:rsidRPr="0012658C">
        <w:rPr>
          <w:sz w:val="24"/>
          <w:szCs w:val="24"/>
        </w:rPr>
        <w:t>。</w:t>
      </w:r>
      <w:r w:rsidR="00B01F2E">
        <w:rPr>
          <w:rFonts w:hint="eastAsia"/>
          <w:sz w:val="24"/>
          <w:szCs w:val="24"/>
        </w:rPr>
        <w:t>服装</w:t>
      </w:r>
      <w:r w:rsidR="006124C2">
        <w:rPr>
          <w:rFonts w:hint="eastAsia"/>
          <w:sz w:val="24"/>
          <w:szCs w:val="24"/>
        </w:rPr>
        <w:t>信息管理</w:t>
      </w:r>
      <w:r w:rsidR="006F25A4">
        <w:rPr>
          <w:rFonts w:hint="eastAsia"/>
          <w:sz w:val="24"/>
          <w:szCs w:val="24"/>
        </w:rPr>
        <w:t>功能结构</w:t>
      </w:r>
      <w:r w:rsidR="000256AC" w:rsidRPr="0012658C">
        <w:rPr>
          <w:sz w:val="24"/>
          <w:szCs w:val="24"/>
        </w:rPr>
        <w:t>图如图</w:t>
      </w:r>
      <w:r w:rsidR="006F25A4">
        <w:rPr>
          <w:sz w:val="24"/>
          <w:szCs w:val="24"/>
        </w:rPr>
        <w:t>4</w:t>
      </w:r>
      <w:r w:rsidR="000256AC" w:rsidRPr="0012658C">
        <w:rPr>
          <w:sz w:val="24"/>
          <w:szCs w:val="24"/>
        </w:rPr>
        <w:t>-</w:t>
      </w:r>
      <w:r w:rsidR="001E21FA">
        <w:rPr>
          <w:sz w:val="24"/>
          <w:szCs w:val="24"/>
        </w:rPr>
        <w:t>9</w:t>
      </w:r>
      <w:r w:rsidR="000256AC" w:rsidRPr="0012658C">
        <w:rPr>
          <w:sz w:val="24"/>
          <w:szCs w:val="24"/>
        </w:rPr>
        <w:t>所示。</w:t>
      </w:r>
    </w:p>
    <w:p w14:paraId="24E9AA83" w14:textId="36A90B44" w:rsidR="000256AC" w:rsidRPr="0012658C" w:rsidRDefault="00087494" w:rsidP="000256AC">
      <w:pPr>
        <w:pStyle w:val="a5"/>
        <w:ind w:firstLine="480"/>
        <w:rPr>
          <w:sz w:val="24"/>
          <w:szCs w:val="24"/>
        </w:rPr>
      </w:pPr>
      <w:r>
        <w:rPr>
          <w:noProof/>
        </w:rPr>
        <w:lastRenderedPageBreak/>
        <w:drawing>
          <wp:inline distT="0" distB="0" distL="0" distR="0" wp14:anchorId="6E0BA6CF" wp14:editId="500B349B">
            <wp:extent cx="3444538" cy="3307367"/>
            <wp:effectExtent l="0" t="0" r="381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44538" cy="3307367"/>
                    </a:xfrm>
                    <a:prstGeom prst="rect">
                      <a:avLst/>
                    </a:prstGeom>
                  </pic:spPr>
                </pic:pic>
              </a:graphicData>
            </a:graphic>
          </wp:inline>
        </w:drawing>
      </w:r>
    </w:p>
    <w:p w14:paraId="333F2B72" w14:textId="2D533307" w:rsidR="000256AC" w:rsidRPr="0012658C" w:rsidRDefault="000256AC" w:rsidP="000256AC">
      <w:pPr>
        <w:pStyle w:val="a5"/>
        <w:rPr>
          <w:szCs w:val="18"/>
        </w:rPr>
      </w:pPr>
      <w:r w:rsidRPr="0012658C">
        <w:rPr>
          <w:szCs w:val="18"/>
        </w:rPr>
        <w:t>图</w:t>
      </w:r>
      <w:r w:rsidR="006F25A4">
        <w:rPr>
          <w:szCs w:val="18"/>
        </w:rPr>
        <w:t>4</w:t>
      </w:r>
      <w:r w:rsidRPr="0012658C">
        <w:rPr>
          <w:szCs w:val="18"/>
        </w:rPr>
        <w:t>-</w:t>
      </w:r>
      <w:r w:rsidR="001E21FA">
        <w:rPr>
          <w:szCs w:val="18"/>
        </w:rPr>
        <w:t>9</w:t>
      </w:r>
      <w:r w:rsidRPr="0012658C">
        <w:rPr>
          <w:szCs w:val="18"/>
        </w:rPr>
        <w:t xml:space="preserve"> </w:t>
      </w:r>
      <w:r w:rsidR="00B01F2E">
        <w:rPr>
          <w:rFonts w:hint="eastAsia"/>
          <w:szCs w:val="18"/>
        </w:rPr>
        <w:t>服装</w:t>
      </w:r>
      <w:r w:rsidR="006124C2">
        <w:rPr>
          <w:rFonts w:hint="eastAsia"/>
          <w:szCs w:val="18"/>
        </w:rPr>
        <w:t>信息</w:t>
      </w:r>
      <w:r w:rsidRPr="0012658C">
        <w:rPr>
          <w:szCs w:val="18"/>
        </w:rPr>
        <w:t>管理</w:t>
      </w:r>
      <w:r w:rsidR="006F25A4">
        <w:rPr>
          <w:rFonts w:hint="eastAsia"/>
          <w:szCs w:val="18"/>
        </w:rPr>
        <w:t>功能结构</w:t>
      </w:r>
      <w:r w:rsidRPr="0012658C">
        <w:rPr>
          <w:szCs w:val="18"/>
        </w:rPr>
        <w:t>图</w:t>
      </w:r>
    </w:p>
    <w:p w14:paraId="197295AC" w14:textId="7956E57B" w:rsidR="000256AC" w:rsidRPr="00906058" w:rsidRDefault="000256AC" w:rsidP="000256AC">
      <w:pPr>
        <w:pStyle w:val="4"/>
        <w:ind w:firstLine="480"/>
        <w:rPr>
          <w:rFonts w:ascii="黑体" w:hAnsi="黑体"/>
          <w:b w:val="0"/>
          <w:bCs/>
        </w:rPr>
      </w:pPr>
      <w:r w:rsidRPr="00906058">
        <w:rPr>
          <w:rFonts w:ascii="黑体" w:hAnsi="黑体"/>
          <w:b w:val="0"/>
          <w:bCs/>
        </w:rPr>
        <w:t>4.</w:t>
      </w:r>
      <w:r w:rsidR="00B01F2E" w:rsidRPr="00906058">
        <w:rPr>
          <w:rFonts w:ascii="黑体" w:hAnsi="黑体" w:hint="eastAsia"/>
          <w:b w:val="0"/>
          <w:bCs/>
        </w:rPr>
        <w:t>服装</w:t>
      </w:r>
      <w:r w:rsidR="00087494" w:rsidRPr="00906058">
        <w:rPr>
          <w:rFonts w:ascii="黑体" w:hAnsi="黑体" w:hint="eastAsia"/>
          <w:b w:val="0"/>
          <w:bCs/>
        </w:rPr>
        <w:t>分类</w:t>
      </w:r>
      <w:r w:rsidRPr="00906058">
        <w:rPr>
          <w:rFonts w:ascii="黑体" w:hAnsi="黑体"/>
          <w:b w:val="0"/>
          <w:bCs/>
        </w:rPr>
        <w:t>管理</w:t>
      </w:r>
      <w:r w:rsidR="00137B76" w:rsidRPr="00906058">
        <w:rPr>
          <w:rFonts w:ascii="黑体" w:hAnsi="黑体" w:hint="eastAsia"/>
          <w:b w:val="0"/>
          <w:bCs/>
        </w:rPr>
        <w:t>模块</w:t>
      </w:r>
    </w:p>
    <w:p w14:paraId="5BE4B87B" w14:textId="7B7EA92C" w:rsidR="000256AC" w:rsidRPr="0012658C" w:rsidRDefault="00B01F2E" w:rsidP="000256AC">
      <w:pPr>
        <w:pStyle w:val="a5"/>
        <w:ind w:firstLine="480"/>
        <w:jc w:val="both"/>
        <w:rPr>
          <w:sz w:val="24"/>
          <w:szCs w:val="24"/>
        </w:rPr>
      </w:pPr>
      <w:r>
        <w:rPr>
          <w:rFonts w:hint="eastAsia"/>
          <w:sz w:val="24"/>
          <w:szCs w:val="24"/>
        </w:rPr>
        <w:t>服装</w:t>
      </w:r>
      <w:r w:rsidR="00836785">
        <w:rPr>
          <w:rFonts w:hint="eastAsia"/>
          <w:sz w:val="24"/>
          <w:szCs w:val="24"/>
        </w:rPr>
        <w:t>分类</w:t>
      </w:r>
      <w:r w:rsidR="006124C2">
        <w:rPr>
          <w:rFonts w:hint="eastAsia"/>
          <w:sz w:val="24"/>
          <w:szCs w:val="24"/>
        </w:rPr>
        <w:t>管理需要在</w:t>
      </w:r>
      <w:r>
        <w:rPr>
          <w:rFonts w:hint="eastAsia"/>
          <w:sz w:val="24"/>
          <w:szCs w:val="24"/>
        </w:rPr>
        <w:t>服装</w:t>
      </w:r>
      <w:r w:rsidR="006124C2">
        <w:rPr>
          <w:rFonts w:hint="eastAsia"/>
          <w:sz w:val="24"/>
          <w:szCs w:val="24"/>
        </w:rPr>
        <w:t>中添加名称、</w:t>
      </w:r>
      <w:r w:rsidR="00836785">
        <w:rPr>
          <w:rFonts w:hint="eastAsia"/>
          <w:sz w:val="24"/>
          <w:szCs w:val="24"/>
        </w:rPr>
        <w:t>排序值</w:t>
      </w:r>
      <w:r w:rsidR="006124C2">
        <w:rPr>
          <w:rFonts w:hint="eastAsia"/>
          <w:sz w:val="24"/>
          <w:szCs w:val="24"/>
        </w:rPr>
        <w:t>，</w:t>
      </w:r>
      <w:r w:rsidR="00836785">
        <w:rPr>
          <w:rFonts w:hint="eastAsia"/>
          <w:sz w:val="24"/>
          <w:szCs w:val="24"/>
        </w:rPr>
        <w:t>可对其分类进行编辑修改，对下级分类进行设置等操作</w:t>
      </w:r>
      <w:r w:rsidR="000256AC" w:rsidRPr="0012658C">
        <w:rPr>
          <w:sz w:val="24"/>
          <w:szCs w:val="24"/>
        </w:rPr>
        <w:t>。</w:t>
      </w:r>
      <w:r>
        <w:rPr>
          <w:rFonts w:hint="eastAsia"/>
          <w:sz w:val="24"/>
          <w:szCs w:val="24"/>
        </w:rPr>
        <w:t>服装</w:t>
      </w:r>
      <w:r w:rsidR="00087494">
        <w:rPr>
          <w:rFonts w:hint="eastAsia"/>
          <w:sz w:val="24"/>
          <w:szCs w:val="24"/>
        </w:rPr>
        <w:t>分类</w:t>
      </w:r>
      <w:r w:rsidR="000256AC" w:rsidRPr="0012658C">
        <w:rPr>
          <w:sz w:val="24"/>
          <w:szCs w:val="24"/>
        </w:rPr>
        <w:t>管理</w:t>
      </w:r>
      <w:r w:rsidR="000F7FEE">
        <w:rPr>
          <w:rFonts w:hint="eastAsia"/>
          <w:sz w:val="24"/>
          <w:szCs w:val="24"/>
        </w:rPr>
        <w:t>功能结构</w:t>
      </w:r>
      <w:r w:rsidR="000256AC" w:rsidRPr="0012658C">
        <w:rPr>
          <w:sz w:val="24"/>
          <w:szCs w:val="24"/>
        </w:rPr>
        <w:t>图如图</w:t>
      </w:r>
      <w:r w:rsidR="008E63D8">
        <w:rPr>
          <w:sz w:val="24"/>
          <w:szCs w:val="24"/>
        </w:rPr>
        <w:t>4</w:t>
      </w:r>
      <w:r w:rsidR="000256AC" w:rsidRPr="0012658C">
        <w:rPr>
          <w:sz w:val="24"/>
          <w:szCs w:val="24"/>
        </w:rPr>
        <w:t>-</w:t>
      </w:r>
      <w:r w:rsidR="001E21FA">
        <w:rPr>
          <w:sz w:val="24"/>
          <w:szCs w:val="24"/>
        </w:rPr>
        <w:t>10</w:t>
      </w:r>
      <w:r w:rsidR="000256AC" w:rsidRPr="0012658C">
        <w:rPr>
          <w:sz w:val="24"/>
          <w:szCs w:val="24"/>
        </w:rPr>
        <w:t>所示。</w:t>
      </w:r>
    </w:p>
    <w:p w14:paraId="70862E15" w14:textId="7EEB124E" w:rsidR="000256AC" w:rsidRPr="0012658C" w:rsidRDefault="00836785" w:rsidP="000256AC">
      <w:pPr>
        <w:pStyle w:val="a5"/>
        <w:ind w:firstLine="480"/>
        <w:rPr>
          <w:sz w:val="24"/>
          <w:szCs w:val="24"/>
        </w:rPr>
      </w:pPr>
      <w:r>
        <w:rPr>
          <w:noProof/>
        </w:rPr>
        <w:drawing>
          <wp:inline distT="0" distB="0" distL="0" distR="0" wp14:anchorId="72102BDA" wp14:editId="716F41B4">
            <wp:extent cx="3856054" cy="3215919"/>
            <wp:effectExtent l="0" t="0" r="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56054" cy="3215919"/>
                    </a:xfrm>
                    <a:prstGeom prst="rect">
                      <a:avLst/>
                    </a:prstGeom>
                  </pic:spPr>
                </pic:pic>
              </a:graphicData>
            </a:graphic>
          </wp:inline>
        </w:drawing>
      </w:r>
    </w:p>
    <w:p w14:paraId="66A2CEF1" w14:textId="1D990025" w:rsidR="000256AC" w:rsidRDefault="000256AC" w:rsidP="000256AC">
      <w:pPr>
        <w:pStyle w:val="a5"/>
        <w:rPr>
          <w:szCs w:val="18"/>
        </w:rPr>
      </w:pPr>
      <w:r w:rsidRPr="0012658C">
        <w:rPr>
          <w:szCs w:val="18"/>
        </w:rPr>
        <w:lastRenderedPageBreak/>
        <w:t>图</w:t>
      </w:r>
      <w:r w:rsidR="008E63D8">
        <w:rPr>
          <w:szCs w:val="18"/>
        </w:rPr>
        <w:t>4</w:t>
      </w:r>
      <w:r w:rsidRPr="0012658C">
        <w:rPr>
          <w:szCs w:val="18"/>
        </w:rPr>
        <w:t>-</w:t>
      </w:r>
      <w:r w:rsidR="001E21FA">
        <w:rPr>
          <w:szCs w:val="18"/>
        </w:rPr>
        <w:t>10</w:t>
      </w:r>
      <w:r w:rsidRPr="0012658C">
        <w:rPr>
          <w:szCs w:val="18"/>
        </w:rPr>
        <w:t xml:space="preserve"> </w:t>
      </w:r>
      <w:r w:rsidR="00087494">
        <w:rPr>
          <w:rFonts w:hint="eastAsia"/>
          <w:szCs w:val="18"/>
        </w:rPr>
        <w:t>服装分类</w:t>
      </w:r>
      <w:r w:rsidRPr="0012658C">
        <w:rPr>
          <w:szCs w:val="18"/>
        </w:rPr>
        <w:t>管理</w:t>
      </w:r>
      <w:r w:rsidR="008E63D8">
        <w:rPr>
          <w:rFonts w:hint="eastAsia"/>
          <w:szCs w:val="18"/>
        </w:rPr>
        <w:t>功能结构</w:t>
      </w:r>
      <w:r w:rsidRPr="0012658C">
        <w:rPr>
          <w:szCs w:val="18"/>
        </w:rPr>
        <w:t>图</w:t>
      </w:r>
    </w:p>
    <w:p w14:paraId="33583F22" w14:textId="7BFD0896" w:rsidR="00137B76" w:rsidRPr="00906058" w:rsidRDefault="00137B76" w:rsidP="00137B76">
      <w:pPr>
        <w:pStyle w:val="4"/>
        <w:ind w:firstLine="480"/>
        <w:rPr>
          <w:rFonts w:ascii="黑体" w:hAnsi="黑体"/>
          <w:b w:val="0"/>
          <w:bCs/>
        </w:rPr>
      </w:pPr>
      <w:r w:rsidRPr="00906058">
        <w:rPr>
          <w:rFonts w:ascii="黑体" w:hAnsi="黑体"/>
          <w:b w:val="0"/>
          <w:bCs/>
        </w:rPr>
        <w:t>5.</w:t>
      </w:r>
      <w:r w:rsidR="00110593" w:rsidRPr="00906058">
        <w:rPr>
          <w:rFonts w:ascii="黑体" w:hAnsi="黑体" w:hint="eastAsia"/>
          <w:b w:val="0"/>
          <w:bCs/>
        </w:rPr>
        <w:t>订单</w:t>
      </w:r>
      <w:r w:rsidR="00087494" w:rsidRPr="00906058">
        <w:rPr>
          <w:rFonts w:ascii="黑体" w:hAnsi="黑体" w:hint="eastAsia"/>
          <w:b w:val="0"/>
          <w:bCs/>
        </w:rPr>
        <w:t>管理</w:t>
      </w:r>
      <w:r w:rsidRPr="00906058">
        <w:rPr>
          <w:rFonts w:ascii="黑体" w:hAnsi="黑体" w:hint="eastAsia"/>
          <w:b w:val="0"/>
          <w:bCs/>
        </w:rPr>
        <w:t>模块</w:t>
      </w:r>
    </w:p>
    <w:p w14:paraId="5B7AC4EE" w14:textId="05FB31AC" w:rsidR="00137B76" w:rsidRPr="0012658C" w:rsidRDefault="00110593" w:rsidP="00137B76">
      <w:pPr>
        <w:pStyle w:val="a5"/>
        <w:ind w:firstLine="480"/>
        <w:jc w:val="both"/>
        <w:rPr>
          <w:sz w:val="24"/>
          <w:szCs w:val="24"/>
        </w:rPr>
      </w:pPr>
      <w:r>
        <w:rPr>
          <w:rFonts w:hint="eastAsia"/>
          <w:sz w:val="24"/>
          <w:szCs w:val="24"/>
        </w:rPr>
        <w:t>订单</w:t>
      </w:r>
      <w:r w:rsidR="006124C2">
        <w:rPr>
          <w:rFonts w:hint="eastAsia"/>
          <w:sz w:val="24"/>
          <w:szCs w:val="24"/>
        </w:rPr>
        <w:t>信息管理</w:t>
      </w:r>
      <w:r w:rsidR="00FF6731">
        <w:rPr>
          <w:rFonts w:hint="eastAsia"/>
          <w:sz w:val="24"/>
          <w:szCs w:val="24"/>
        </w:rPr>
        <w:t>，管理员能够在后台查看</w:t>
      </w:r>
      <w:r w:rsidR="00836785">
        <w:rPr>
          <w:rFonts w:hint="eastAsia"/>
          <w:sz w:val="24"/>
          <w:szCs w:val="24"/>
        </w:rPr>
        <w:t>订单列表，并可以对订单进行出库管理或者是关闭订单也就是删除订单</w:t>
      </w:r>
      <w:r w:rsidR="00137B76" w:rsidRPr="0012658C">
        <w:rPr>
          <w:sz w:val="24"/>
          <w:szCs w:val="24"/>
        </w:rPr>
        <w:t>。</w:t>
      </w:r>
      <w:r>
        <w:rPr>
          <w:rFonts w:hint="eastAsia"/>
          <w:sz w:val="24"/>
          <w:szCs w:val="24"/>
        </w:rPr>
        <w:t>订单</w:t>
      </w:r>
      <w:r w:rsidR="00087494">
        <w:rPr>
          <w:rFonts w:hint="eastAsia"/>
          <w:sz w:val="24"/>
          <w:szCs w:val="24"/>
        </w:rPr>
        <w:t>管理</w:t>
      </w:r>
      <w:r w:rsidR="00FF6731">
        <w:rPr>
          <w:rFonts w:hint="eastAsia"/>
          <w:sz w:val="24"/>
          <w:szCs w:val="24"/>
        </w:rPr>
        <w:t>模块</w:t>
      </w:r>
      <w:r w:rsidR="00137B76">
        <w:rPr>
          <w:rFonts w:hint="eastAsia"/>
          <w:sz w:val="24"/>
          <w:szCs w:val="24"/>
        </w:rPr>
        <w:t>功能结构</w:t>
      </w:r>
      <w:r w:rsidR="00137B76" w:rsidRPr="0012658C">
        <w:rPr>
          <w:sz w:val="24"/>
          <w:szCs w:val="24"/>
        </w:rPr>
        <w:t>图如图</w:t>
      </w:r>
      <w:r w:rsidR="00137B76">
        <w:rPr>
          <w:sz w:val="24"/>
          <w:szCs w:val="24"/>
        </w:rPr>
        <w:t>4</w:t>
      </w:r>
      <w:r w:rsidR="00137B76" w:rsidRPr="0012658C">
        <w:rPr>
          <w:sz w:val="24"/>
          <w:szCs w:val="24"/>
        </w:rPr>
        <w:t>-</w:t>
      </w:r>
      <w:r w:rsidR="005A75B6">
        <w:rPr>
          <w:sz w:val="24"/>
          <w:szCs w:val="24"/>
        </w:rPr>
        <w:t>1</w:t>
      </w:r>
      <w:r w:rsidR="001E21FA">
        <w:rPr>
          <w:sz w:val="24"/>
          <w:szCs w:val="24"/>
        </w:rPr>
        <w:t>1</w:t>
      </w:r>
      <w:r w:rsidR="00137B76" w:rsidRPr="0012658C">
        <w:rPr>
          <w:sz w:val="24"/>
          <w:szCs w:val="24"/>
        </w:rPr>
        <w:t>所示。</w:t>
      </w:r>
    </w:p>
    <w:p w14:paraId="0FE1C68A" w14:textId="402C17CC" w:rsidR="00137B76" w:rsidRPr="0012658C" w:rsidRDefault="00836785" w:rsidP="00137B76">
      <w:pPr>
        <w:pStyle w:val="a5"/>
        <w:ind w:firstLine="480"/>
        <w:rPr>
          <w:sz w:val="24"/>
          <w:szCs w:val="24"/>
        </w:rPr>
      </w:pPr>
      <w:r>
        <w:rPr>
          <w:noProof/>
        </w:rPr>
        <w:drawing>
          <wp:inline distT="0" distB="0" distL="0" distR="0" wp14:anchorId="48F887B6" wp14:editId="017B1FB9">
            <wp:extent cx="4381880" cy="3246401"/>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1880" cy="3246401"/>
                    </a:xfrm>
                    <a:prstGeom prst="rect">
                      <a:avLst/>
                    </a:prstGeom>
                  </pic:spPr>
                </pic:pic>
              </a:graphicData>
            </a:graphic>
          </wp:inline>
        </w:drawing>
      </w:r>
    </w:p>
    <w:p w14:paraId="638A5B12" w14:textId="1AC50D9B" w:rsidR="00137B76" w:rsidRDefault="00137B76" w:rsidP="00137B76">
      <w:pPr>
        <w:pStyle w:val="a5"/>
        <w:rPr>
          <w:szCs w:val="18"/>
        </w:rPr>
      </w:pPr>
      <w:r w:rsidRPr="0012658C">
        <w:rPr>
          <w:szCs w:val="18"/>
        </w:rPr>
        <w:t>图</w:t>
      </w:r>
      <w:r>
        <w:rPr>
          <w:szCs w:val="18"/>
        </w:rPr>
        <w:t>4</w:t>
      </w:r>
      <w:r w:rsidRPr="0012658C">
        <w:rPr>
          <w:szCs w:val="18"/>
        </w:rPr>
        <w:t>-</w:t>
      </w:r>
      <w:r w:rsidR="005A75B6">
        <w:rPr>
          <w:szCs w:val="18"/>
        </w:rPr>
        <w:t>1</w:t>
      </w:r>
      <w:r w:rsidR="001E21FA">
        <w:rPr>
          <w:szCs w:val="18"/>
        </w:rPr>
        <w:t>1</w:t>
      </w:r>
      <w:r w:rsidR="00110593">
        <w:rPr>
          <w:rFonts w:hint="eastAsia"/>
          <w:szCs w:val="18"/>
        </w:rPr>
        <w:t>订单</w:t>
      </w:r>
      <w:r w:rsidRPr="0012658C">
        <w:rPr>
          <w:szCs w:val="18"/>
        </w:rPr>
        <w:t>管理</w:t>
      </w:r>
      <w:r>
        <w:rPr>
          <w:rFonts w:hint="eastAsia"/>
          <w:szCs w:val="18"/>
        </w:rPr>
        <w:t>功能结构</w:t>
      </w:r>
      <w:r w:rsidRPr="0012658C">
        <w:rPr>
          <w:szCs w:val="18"/>
        </w:rPr>
        <w:t>图</w:t>
      </w:r>
    </w:p>
    <w:p w14:paraId="145C1253" w14:textId="77777777" w:rsidR="00137B76" w:rsidRPr="00137B76" w:rsidRDefault="00137B76" w:rsidP="00137B76">
      <w:pPr>
        <w:pStyle w:val="a5"/>
        <w:jc w:val="both"/>
        <w:rPr>
          <w:szCs w:val="18"/>
        </w:rPr>
      </w:pPr>
    </w:p>
    <w:p w14:paraId="0EE9E25F" w14:textId="7EEBEB0F" w:rsidR="000256AC" w:rsidRPr="00906058" w:rsidRDefault="00137B76" w:rsidP="000256AC">
      <w:pPr>
        <w:pStyle w:val="4"/>
        <w:ind w:firstLine="480"/>
        <w:rPr>
          <w:rFonts w:ascii="黑体" w:hAnsi="黑体"/>
          <w:b w:val="0"/>
          <w:bCs/>
        </w:rPr>
      </w:pPr>
      <w:r w:rsidRPr="00906058">
        <w:rPr>
          <w:rFonts w:ascii="黑体" w:hAnsi="黑体"/>
          <w:b w:val="0"/>
          <w:bCs/>
        </w:rPr>
        <w:t>6</w:t>
      </w:r>
      <w:r w:rsidR="000256AC" w:rsidRPr="00906058">
        <w:rPr>
          <w:rFonts w:ascii="黑体" w:hAnsi="黑体"/>
          <w:b w:val="0"/>
          <w:bCs/>
        </w:rPr>
        <w:t>.</w:t>
      </w:r>
      <w:r w:rsidRPr="00906058">
        <w:rPr>
          <w:rFonts w:ascii="黑体" w:hAnsi="黑体" w:hint="eastAsia"/>
          <w:b w:val="0"/>
          <w:bCs/>
        </w:rPr>
        <w:t>个人中心功能</w:t>
      </w:r>
    </w:p>
    <w:p w14:paraId="1292DF79" w14:textId="0C959626" w:rsidR="003B4490" w:rsidRPr="00E36ED7" w:rsidRDefault="009414DA" w:rsidP="003B4490">
      <w:pPr>
        <w:pStyle w:val="a5"/>
        <w:ind w:firstLine="480"/>
        <w:jc w:val="both"/>
        <w:rPr>
          <w:szCs w:val="18"/>
        </w:rPr>
      </w:pPr>
      <w:r w:rsidRPr="0012658C">
        <w:rPr>
          <w:sz w:val="24"/>
          <w:szCs w:val="24"/>
        </w:rPr>
        <w:t>管理员对</w:t>
      </w:r>
      <w:r w:rsidR="006124C2">
        <w:rPr>
          <w:rFonts w:hint="eastAsia"/>
          <w:sz w:val="24"/>
          <w:szCs w:val="24"/>
        </w:rPr>
        <w:t>已经登录的管理人员进行名称与密码编辑。</w:t>
      </w:r>
      <w:r w:rsidR="00087494">
        <w:rPr>
          <w:rFonts w:hint="eastAsia"/>
          <w:sz w:val="24"/>
          <w:szCs w:val="24"/>
        </w:rPr>
        <w:t>如果对密码进行编辑之前，需要提供原始密码</w:t>
      </w:r>
      <w:r w:rsidR="003B4490" w:rsidRPr="0012658C">
        <w:rPr>
          <w:sz w:val="24"/>
          <w:szCs w:val="24"/>
        </w:rPr>
        <w:t>。</w:t>
      </w:r>
    </w:p>
    <w:p w14:paraId="410AD4B0" w14:textId="77777777" w:rsidR="00A04D4F" w:rsidRPr="00DA21B0" w:rsidRDefault="00A04D4F" w:rsidP="00A04D4F">
      <w:pPr>
        <w:pStyle w:val="2"/>
        <w:rPr>
          <w:sz w:val="28"/>
        </w:rPr>
      </w:pPr>
      <w:bookmarkStart w:id="41" w:name="_Toc104331379"/>
      <w:r w:rsidRPr="00DA21B0">
        <w:rPr>
          <w:sz w:val="28"/>
        </w:rPr>
        <w:t>数据库总体设计</w:t>
      </w:r>
      <w:bookmarkEnd w:id="41"/>
    </w:p>
    <w:p w14:paraId="578E2B0B" w14:textId="77777777" w:rsidR="00A04D4F" w:rsidRPr="00DA21B0" w:rsidRDefault="00A04D4F" w:rsidP="00A04D4F">
      <w:pPr>
        <w:pStyle w:val="3"/>
        <w:rPr>
          <w:rFonts w:ascii="黑体" w:hAnsi="黑体"/>
          <w:sz w:val="24"/>
          <w:szCs w:val="18"/>
        </w:rPr>
      </w:pPr>
      <w:bookmarkStart w:id="42" w:name="_Toc104331380"/>
      <w:r w:rsidRPr="00DA21B0">
        <w:rPr>
          <w:rFonts w:ascii="黑体" w:hAnsi="黑体"/>
          <w:sz w:val="24"/>
          <w:szCs w:val="18"/>
        </w:rPr>
        <w:t>系统E-R模型</w:t>
      </w:r>
      <w:bookmarkEnd w:id="42"/>
    </w:p>
    <w:p w14:paraId="3CD36753" w14:textId="77777777" w:rsidR="00CC4D12" w:rsidRDefault="00A04D4F" w:rsidP="00A04D4F">
      <w:pPr>
        <w:pStyle w:val="a1"/>
        <w:ind w:firstLineChars="0" w:firstLine="480"/>
      </w:pPr>
      <w:r w:rsidRPr="0012658C">
        <w:t>系统总体</w:t>
      </w:r>
      <w:r w:rsidRPr="0012658C">
        <w:t>E-R</w:t>
      </w:r>
      <w:r w:rsidRPr="0012658C">
        <w:t>模型包括的实体有</w:t>
      </w:r>
      <w:r w:rsidR="00CC4D12">
        <w:rPr>
          <w:rFonts w:hint="eastAsia"/>
        </w:rPr>
        <w:t>管理员实体、用户实体、订单实体、商品实体、购物车实体、分类实体、首页配置实体</w:t>
      </w:r>
      <w:r w:rsidRPr="0012658C">
        <w:t>。系统总体</w:t>
      </w:r>
      <w:r w:rsidRPr="0012658C">
        <w:t>E-R</w:t>
      </w:r>
      <w:r w:rsidRPr="0012658C">
        <w:t>图如图</w:t>
      </w:r>
      <w:r w:rsidRPr="0012658C">
        <w:t>4-</w:t>
      </w:r>
      <w:r w:rsidR="00E86F38">
        <w:t>1</w:t>
      </w:r>
      <w:r w:rsidR="001E21FA">
        <w:t>2</w:t>
      </w:r>
      <w:r w:rsidRPr="0012658C">
        <w:t>所示。</w:t>
      </w:r>
    </w:p>
    <w:p w14:paraId="04162D4D" w14:textId="672DCC65" w:rsidR="00A04D4F" w:rsidRPr="0012658C" w:rsidRDefault="00FA3B11" w:rsidP="00A073DF">
      <w:pPr>
        <w:pStyle w:val="a1"/>
        <w:ind w:firstLineChars="0" w:firstLine="0"/>
      </w:pPr>
      <w:r>
        <w:rPr>
          <w:noProof/>
        </w:rPr>
        <w:lastRenderedPageBreak/>
        <w:pict w14:anchorId="42136C91">
          <v:shape id="_x0000_i1026" type="#_x0000_t75" style="width:388.35pt;height:306pt">
            <v:imagedata r:id="rId36" o:title="e-r1 (8)"/>
          </v:shape>
        </w:pict>
      </w:r>
    </w:p>
    <w:p w14:paraId="32B695CC" w14:textId="09C6F982" w:rsidR="00A04D4F" w:rsidRPr="0012658C" w:rsidRDefault="00A04D4F" w:rsidP="00A04D4F">
      <w:pPr>
        <w:pStyle w:val="a5"/>
      </w:pPr>
      <w:r w:rsidRPr="0012658C">
        <w:t>图</w:t>
      </w:r>
      <w:r w:rsidRPr="0012658C">
        <w:t>4-</w:t>
      </w:r>
      <w:r w:rsidR="00E86F38">
        <w:t>1</w:t>
      </w:r>
      <w:r w:rsidR="001E21FA">
        <w:t>2</w:t>
      </w:r>
      <w:r w:rsidRPr="0012658C">
        <w:t xml:space="preserve"> </w:t>
      </w:r>
      <w:r w:rsidRPr="0012658C">
        <w:t>系统总体</w:t>
      </w:r>
      <w:r w:rsidRPr="0012658C">
        <w:t>E-R</w:t>
      </w:r>
      <w:r w:rsidRPr="0012658C">
        <w:t>图</w:t>
      </w:r>
    </w:p>
    <w:p w14:paraId="219D7CEA" w14:textId="77777777" w:rsidR="00A04D4F" w:rsidRPr="00DA21B0" w:rsidRDefault="00A04D4F" w:rsidP="00A04D4F">
      <w:pPr>
        <w:pStyle w:val="3"/>
        <w:rPr>
          <w:sz w:val="24"/>
          <w:szCs w:val="18"/>
        </w:rPr>
      </w:pPr>
      <w:bookmarkStart w:id="43" w:name="_Toc104331381"/>
      <w:r w:rsidRPr="00DA21B0">
        <w:rPr>
          <w:sz w:val="24"/>
          <w:szCs w:val="18"/>
        </w:rPr>
        <w:t>数据实体模型</w:t>
      </w:r>
      <w:bookmarkEnd w:id="43"/>
    </w:p>
    <w:p w14:paraId="31CDF3A0" w14:textId="6FC9F0F6" w:rsidR="00A04D4F" w:rsidRPr="00DA21B0" w:rsidRDefault="00A04D4F" w:rsidP="00FD56E6">
      <w:pPr>
        <w:pStyle w:val="4"/>
        <w:ind w:firstLineChars="200" w:firstLine="480"/>
        <w:rPr>
          <w:rFonts w:ascii="黑体" w:hAnsi="黑体"/>
          <w:b w:val="0"/>
        </w:rPr>
      </w:pPr>
      <w:r w:rsidRPr="00DA21B0">
        <w:rPr>
          <w:rFonts w:ascii="黑体" w:hAnsi="黑体"/>
          <w:b w:val="0"/>
        </w:rPr>
        <w:t>1.</w:t>
      </w:r>
      <w:r w:rsidR="00CC4D12" w:rsidRPr="00DA21B0">
        <w:rPr>
          <w:rFonts w:ascii="黑体" w:hAnsi="黑体" w:hint="eastAsia"/>
          <w:b w:val="0"/>
        </w:rPr>
        <w:t>首页配置</w:t>
      </w:r>
      <w:r w:rsidRPr="00DA21B0">
        <w:rPr>
          <w:rFonts w:ascii="黑体" w:hAnsi="黑体"/>
          <w:b w:val="0"/>
        </w:rPr>
        <w:t>实体模型</w:t>
      </w:r>
    </w:p>
    <w:p w14:paraId="74F0240F" w14:textId="26B74081" w:rsidR="002B20B6" w:rsidRDefault="00257C8D" w:rsidP="00257C8D">
      <w:pPr>
        <w:pStyle w:val="a1"/>
        <w:ind w:firstLine="480"/>
      </w:pPr>
      <w:r>
        <w:rPr>
          <w:rFonts w:hint="eastAsia"/>
          <w:szCs w:val="24"/>
        </w:rPr>
        <w:t>首页配置</w:t>
      </w:r>
      <w:r w:rsidR="00380D3B">
        <w:rPr>
          <w:rFonts w:hint="eastAsia"/>
          <w:szCs w:val="24"/>
        </w:rPr>
        <w:t>实体</w:t>
      </w:r>
      <w:r w:rsidR="00A75491" w:rsidRPr="00A75491">
        <w:rPr>
          <w:rFonts w:hint="eastAsia"/>
          <w:szCs w:val="24"/>
        </w:rPr>
        <w:t>包括</w:t>
      </w:r>
      <w:r w:rsidRPr="00257C8D">
        <w:rPr>
          <w:rFonts w:hint="eastAsia"/>
          <w:szCs w:val="24"/>
        </w:rPr>
        <w:t>首页配置项主键</w:t>
      </w:r>
      <w:r w:rsidRPr="00257C8D">
        <w:rPr>
          <w:rFonts w:hint="eastAsia"/>
          <w:szCs w:val="24"/>
        </w:rPr>
        <w:t>id</w:t>
      </w:r>
      <w:r>
        <w:rPr>
          <w:rFonts w:hint="eastAsia"/>
          <w:szCs w:val="24"/>
        </w:rPr>
        <w:t>、</w:t>
      </w:r>
      <w:r w:rsidRPr="00257C8D">
        <w:rPr>
          <w:rFonts w:hint="eastAsia"/>
          <w:szCs w:val="24"/>
        </w:rPr>
        <w:t>显示字符</w:t>
      </w:r>
      <w:r w:rsidRPr="00257C8D">
        <w:rPr>
          <w:rFonts w:hint="eastAsia"/>
          <w:szCs w:val="24"/>
        </w:rPr>
        <w:t>(</w:t>
      </w:r>
      <w:r w:rsidRPr="00257C8D">
        <w:rPr>
          <w:rFonts w:hint="eastAsia"/>
          <w:szCs w:val="24"/>
        </w:rPr>
        <w:t>配置搜索时不可为空，其他可为空</w:t>
      </w:r>
      <w:r w:rsidRPr="00257C8D">
        <w:rPr>
          <w:rFonts w:hint="eastAsia"/>
          <w:szCs w:val="24"/>
        </w:rPr>
        <w:t>)</w:t>
      </w:r>
      <w:r>
        <w:rPr>
          <w:rFonts w:hint="eastAsia"/>
          <w:szCs w:val="24"/>
        </w:rPr>
        <w:t>、</w:t>
      </w:r>
      <w:r w:rsidRPr="00257C8D">
        <w:rPr>
          <w:rFonts w:hint="eastAsia"/>
          <w:szCs w:val="24"/>
        </w:rPr>
        <w:t>1-</w:t>
      </w:r>
      <w:r w:rsidRPr="00257C8D">
        <w:rPr>
          <w:rFonts w:hint="eastAsia"/>
          <w:szCs w:val="24"/>
        </w:rPr>
        <w:t>搜索</w:t>
      </w:r>
      <w:proofErr w:type="gramStart"/>
      <w:r w:rsidRPr="00257C8D">
        <w:rPr>
          <w:rFonts w:hint="eastAsia"/>
          <w:szCs w:val="24"/>
        </w:rPr>
        <w:t>框热搜</w:t>
      </w:r>
      <w:proofErr w:type="gramEnd"/>
      <w:r w:rsidRPr="00257C8D">
        <w:rPr>
          <w:rFonts w:hint="eastAsia"/>
          <w:szCs w:val="24"/>
        </w:rPr>
        <w:t xml:space="preserve"> 2-</w:t>
      </w:r>
      <w:r w:rsidRPr="00257C8D">
        <w:rPr>
          <w:rFonts w:hint="eastAsia"/>
          <w:szCs w:val="24"/>
        </w:rPr>
        <w:t>搜索下拉</w:t>
      </w:r>
      <w:proofErr w:type="gramStart"/>
      <w:r w:rsidRPr="00257C8D">
        <w:rPr>
          <w:rFonts w:hint="eastAsia"/>
          <w:szCs w:val="24"/>
        </w:rPr>
        <w:t>框热搜</w:t>
      </w:r>
      <w:proofErr w:type="gramEnd"/>
      <w:r w:rsidRPr="00257C8D">
        <w:rPr>
          <w:rFonts w:hint="eastAsia"/>
          <w:szCs w:val="24"/>
        </w:rPr>
        <w:t xml:space="preserve"> 3-(</w:t>
      </w:r>
      <w:r w:rsidRPr="00257C8D">
        <w:rPr>
          <w:rFonts w:hint="eastAsia"/>
          <w:szCs w:val="24"/>
        </w:rPr>
        <w:t>首页</w:t>
      </w:r>
      <w:r w:rsidRPr="00257C8D">
        <w:rPr>
          <w:rFonts w:hint="eastAsia"/>
          <w:szCs w:val="24"/>
        </w:rPr>
        <w:t>)</w:t>
      </w:r>
      <w:r w:rsidRPr="00257C8D">
        <w:rPr>
          <w:rFonts w:hint="eastAsia"/>
          <w:szCs w:val="24"/>
        </w:rPr>
        <w:t>热销商品</w:t>
      </w:r>
      <w:r w:rsidRPr="00257C8D">
        <w:rPr>
          <w:rFonts w:hint="eastAsia"/>
          <w:szCs w:val="24"/>
        </w:rPr>
        <w:t xml:space="preserve"> 4-(</w:t>
      </w:r>
      <w:r w:rsidRPr="00257C8D">
        <w:rPr>
          <w:rFonts w:hint="eastAsia"/>
          <w:szCs w:val="24"/>
        </w:rPr>
        <w:t>首页</w:t>
      </w:r>
      <w:r w:rsidRPr="00257C8D">
        <w:rPr>
          <w:rFonts w:hint="eastAsia"/>
          <w:szCs w:val="24"/>
        </w:rPr>
        <w:t>)</w:t>
      </w:r>
      <w:r w:rsidRPr="00257C8D">
        <w:rPr>
          <w:rFonts w:hint="eastAsia"/>
          <w:szCs w:val="24"/>
        </w:rPr>
        <w:t>新品上线</w:t>
      </w:r>
      <w:r w:rsidRPr="00257C8D">
        <w:rPr>
          <w:rFonts w:hint="eastAsia"/>
          <w:szCs w:val="24"/>
        </w:rPr>
        <w:t xml:space="preserve"> 5-(</w:t>
      </w:r>
      <w:r w:rsidRPr="00257C8D">
        <w:rPr>
          <w:rFonts w:hint="eastAsia"/>
          <w:szCs w:val="24"/>
        </w:rPr>
        <w:t>首页</w:t>
      </w:r>
      <w:r w:rsidRPr="00257C8D">
        <w:rPr>
          <w:rFonts w:hint="eastAsia"/>
          <w:szCs w:val="24"/>
        </w:rPr>
        <w:t>)</w:t>
      </w:r>
      <w:r w:rsidRPr="00257C8D">
        <w:rPr>
          <w:rFonts w:hint="eastAsia"/>
          <w:szCs w:val="24"/>
        </w:rPr>
        <w:t>为你推荐</w:t>
      </w:r>
      <w:r>
        <w:rPr>
          <w:rFonts w:hint="eastAsia"/>
          <w:szCs w:val="24"/>
        </w:rPr>
        <w:t>、</w:t>
      </w:r>
      <w:r w:rsidRPr="00257C8D">
        <w:rPr>
          <w:rFonts w:hint="eastAsia"/>
          <w:szCs w:val="24"/>
        </w:rPr>
        <w:t>商品</w:t>
      </w:r>
      <w:r w:rsidRPr="00257C8D">
        <w:rPr>
          <w:rFonts w:hint="eastAsia"/>
          <w:szCs w:val="24"/>
        </w:rPr>
        <w:t xml:space="preserve">id </w:t>
      </w:r>
      <w:r w:rsidRPr="00257C8D">
        <w:rPr>
          <w:rFonts w:hint="eastAsia"/>
          <w:szCs w:val="24"/>
        </w:rPr>
        <w:t>默认为</w:t>
      </w:r>
      <w:r w:rsidRPr="00257C8D">
        <w:rPr>
          <w:rFonts w:hint="eastAsia"/>
          <w:szCs w:val="24"/>
        </w:rPr>
        <w:t>0</w:t>
      </w:r>
      <w:r>
        <w:rPr>
          <w:rFonts w:hint="eastAsia"/>
          <w:szCs w:val="24"/>
        </w:rPr>
        <w:t>、</w:t>
      </w:r>
      <w:r w:rsidRPr="00257C8D">
        <w:rPr>
          <w:rFonts w:hint="eastAsia"/>
          <w:szCs w:val="24"/>
        </w:rPr>
        <w:t>点击后的跳转地址</w:t>
      </w:r>
      <w:r w:rsidRPr="00257C8D">
        <w:rPr>
          <w:rFonts w:hint="eastAsia"/>
          <w:szCs w:val="24"/>
        </w:rPr>
        <w:t>(</w:t>
      </w:r>
      <w:r w:rsidRPr="00257C8D">
        <w:rPr>
          <w:rFonts w:hint="eastAsia"/>
          <w:szCs w:val="24"/>
        </w:rPr>
        <w:t>默认不跳转</w:t>
      </w:r>
      <w:r w:rsidRPr="00257C8D">
        <w:rPr>
          <w:rFonts w:hint="eastAsia"/>
          <w:szCs w:val="24"/>
        </w:rPr>
        <w:t>)</w:t>
      </w:r>
      <w:r>
        <w:rPr>
          <w:rFonts w:hint="eastAsia"/>
          <w:szCs w:val="24"/>
        </w:rPr>
        <w:t>、</w:t>
      </w:r>
      <w:proofErr w:type="gramStart"/>
      <w:r w:rsidRPr="00257C8D">
        <w:rPr>
          <w:rFonts w:hint="eastAsia"/>
          <w:szCs w:val="24"/>
        </w:rPr>
        <w:t>排序值</w:t>
      </w:r>
      <w:proofErr w:type="gramEnd"/>
      <w:r w:rsidRPr="00257C8D">
        <w:rPr>
          <w:rFonts w:hint="eastAsia"/>
          <w:szCs w:val="24"/>
        </w:rPr>
        <w:t>(</w:t>
      </w:r>
      <w:r w:rsidRPr="00257C8D">
        <w:rPr>
          <w:rFonts w:hint="eastAsia"/>
          <w:szCs w:val="24"/>
        </w:rPr>
        <w:t>字段越大越靠前</w:t>
      </w:r>
      <w:r w:rsidRPr="00257C8D">
        <w:rPr>
          <w:rFonts w:hint="eastAsia"/>
          <w:szCs w:val="24"/>
        </w:rPr>
        <w:t>)</w:t>
      </w:r>
      <w:r>
        <w:rPr>
          <w:rFonts w:hint="eastAsia"/>
          <w:szCs w:val="24"/>
        </w:rPr>
        <w:t>、</w:t>
      </w:r>
      <w:r w:rsidRPr="00257C8D">
        <w:rPr>
          <w:rFonts w:hint="eastAsia"/>
          <w:szCs w:val="24"/>
        </w:rPr>
        <w:t>删除标识字段</w:t>
      </w:r>
      <w:r w:rsidRPr="00257C8D">
        <w:rPr>
          <w:rFonts w:hint="eastAsia"/>
          <w:szCs w:val="24"/>
        </w:rPr>
        <w:t>(0-</w:t>
      </w:r>
      <w:r w:rsidRPr="00257C8D">
        <w:rPr>
          <w:rFonts w:hint="eastAsia"/>
          <w:szCs w:val="24"/>
        </w:rPr>
        <w:t>未删除</w:t>
      </w:r>
      <w:r w:rsidRPr="00257C8D">
        <w:rPr>
          <w:rFonts w:hint="eastAsia"/>
          <w:szCs w:val="24"/>
        </w:rPr>
        <w:t xml:space="preserve"> 1-</w:t>
      </w:r>
      <w:r w:rsidRPr="00257C8D">
        <w:rPr>
          <w:rFonts w:hint="eastAsia"/>
          <w:szCs w:val="24"/>
        </w:rPr>
        <w:t>已删除</w:t>
      </w:r>
      <w:r w:rsidRPr="00257C8D">
        <w:rPr>
          <w:rFonts w:hint="eastAsia"/>
          <w:szCs w:val="24"/>
        </w:rPr>
        <w:t>)</w:t>
      </w:r>
      <w:r>
        <w:rPr>
          <w:rFonts w:hint="eastAsia"/>
          <w:szCs w:val="24"/>
        </w:rPr>
        <w:t>、</w:t>
      </w:r>
      <w:r w:rsidRPr="00257C8D">
        <w:rPr>
          <w:rFonts w:hint="eastAsia"/>
          <w:szCs w:val="24"/>
        </w:rPr>
        <w:t>创建时间</w:t>
      </w:r>
      <w:r>
        <w:rPr>
          <w:rFonts w:hint="eastAsia"/>
          <w:szCs w:val="24"/>
        </w:rPr>
        <w:t>、</w:t>
      </w:r>
      <w:r w:rsidRPr="00257C8D">
        <w:rPr>
          <w:rFonts w:hint="eastAsia"/>
          <w:szCs w:val="24"/>
        </w:rPr>
        <w:t>创建者</w:t>
      </w:r>
      <w:r w:rsidRPr="00257C8D">
        <w:rPr>
          <w:rFonts w:hint="eastAsia"/>
          <w:szCs w:val="24"/>
        </w:rPr>
        <w:t>id</w:t>
      </w:r>
      <w:r>
        <w:rPr>
          <w:rFonts w:hint="eastAsia"/>
          <w:szCs w:val="24"/>
        </w:rPr>
        <w:t>、</w:t>
      </w:r>
      <w:r w:rsidRPr="00257C8D">
        <w:rPr>
          <w:rFonts w:hint="eastAsia"/>
          <w:szCs w:val="24"/>
        </w:rPr>
        <w:t>最新修改时间</w:t>
      </w:r>
      <w:r>
        <w:rPr>
          <w:rFonts w:hint="eastAsia"/>
          <w:szCs w:val="24"/>
        </w:rPr>
        <w:t>、</w:t>
      </w:r>
      <w:r w:rsidRPr="00257C8D">
        <w:rPr>
          <w:rFonts w:hint="eastAsia"/>
          <w:szCs w:val="24"/>
        </w:rPr>
        <w:t>修改者</w:t>
      </w:r>
      <w:r w:rsidRPr="00257C8D">
        <w:rPr>
          <w:rFonts w:hint="eastAsia"/>
          <w:szCs w:val="24"/>
        </w:rPr>
        <w:t>id</w:t>
      </w:r>
      <w:r w:rsidR="00A04D4F" w:rsidRPr="0012658C">
        <w:t>。</w:t>
      </w:r>
      <w:r w:rsidR="00110593">
        <w:rPr>
          <w:rFonts w:hint="eastAsia"/>
        </w:rPr>
        <w:t>订单</w:t>
      </w:r>
      <w:r w:rsidR="002B20B6">
        <w:rPr>
          <w:rFonts w:hint="eastAsia"/>
        </w:rPr>
        <w:t>信息</w:t>
      </w:r>
      <w:r w:rsidR="00A04D4F" w:rsidRPr="0012658C">
        <w:t>实体如图</w:t>
      </w:r>
      <w:r w:rsidR="00A04D4F" w:rsidRPr="0012658C">
        <w:t xml:space="preserve"> 4-</w:t>
      </w:r>
      <w:r w:rsidR="00E86F38">
        <w:t>1</w:t>
      </w:r>
      <w:r w:rsidR="001E21FA">
        <w:t>3</w:t>
      </w:r>
      <w:r w:rsidR="00A04D4F" w:rsidRPr="0012658C">
        <w:t>所示。</w:t>
      </w:r>
    </w:p>
    <w:p w14:paraId="45081A11" w14:textId="6FF3AA3B" w:rsidR="00A04D4F" w:rsidRPr="0012658C" w:rsidRDefault="00257C8D" w:rsidP="00257C8D">
      <w:pPr>
        <w:pStyle w:val="a1"/>
        <w:ind w:firstLineChars="0" w:firstLine="0"/>
      </w:pPr>
      <w:r>
        <w:rPr>
          <w:noProof/>
        </w:rPr>
        <w:lastRenderedPageBreak/>
        <w:drawing>
          <wp:inline distT="0" distB="0" distL="0" distR="0" wp14:anchorId="71D69AAF" wp14:editId="0496D309">
            <wp:extent cx="4932045" cy="3956050"/>
            <wp:effectExtent l="0" t="0" r="1905"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32045" cy="3956050"/>
                    </a:xfrm>
                    <a:prstGeom prst="rect">
                      <a:avLst/>
                    </a:prstGeom>
                  </pic:spPr>
                </pic:pic>
              </a:graphicData>
            </a:graphic>
          </wp:inline>
        </w:drawing>
      </w:r>
    </w:p>
    <w:p w14:paraId="4B161D1E" w14:textId="40AE2988" w:rsidR="00A04D4F" w:rsidRPr="0012658C" w:rsidRDefault="00A04D4F" w:rsidP="00A04D4F">
      <w:pPr>
        <w:pStyle w:val="a5"/>
      </w:pPr>
      <w:r w:rsidRPr="0012658C">
        <w:t>图</w:t>
      </w:r>
      <w:r w:rsidRPr="0012658C">
        <w:t>4-</w:t>
      </w:r>
      <w:r w:rsidR="00E86F38">
        <w:t>1</w:t>
      </w:r>
      <w:r w:rsidR="001E21FA">
        <w:t>3</w:t>
      </w:r>
      <w:r w:rsidR="00257C8D">
        <w:rPr>
          <w:rFonts w:hint="eastAsia"/>
        </w:rPr>
        <w:t>首页配置</w:t>
      </w:r>
      <w:r w:rsidRPr="0012658C">
        <w:t>实体图</w:t>
      </w:r>
    </w:p>
    <w:p w14:paraId="2A67F7FE" w14:textId="400F44F5" w:rsidR="00A04D4F" w:rsidRPr="00DA21B0" w:rsidRDefault="00A04D4F" w:rsidP="00FD56E6">
      <w:pPr>
        <w:pStyle w:val="4"/>
        <w:ind w:firstLineChars="200" w:firstLine="480"/>
        <w:rPr>
          <w:rFonts w:ascii="黑体" w:hAnsi="黑体"/>
          <w:b w:val="0"/>
        </w:rPr>
      </w:pPr>
      <w:r w:rsidRPr="00DA21B0">
        <w:rPr>
          <w:rFonts w:ascii="黑体" w:hAnsi="黑体"/>
          <w:b w:val="0"/>
        </w:rPr>
        <w:t>2.</w:t>
      </w:r>
      <w:r w:rsidR="00CC4D12" w:rsidRPr="00DA21B0">
        <w:rPr>
          <w:rFonts w:ascii="黑体" w:hAnsi="黑体" w:hint="eastAsia"/>
          <w:b w:val="0"/>
        </w:rPr>
        <w:t>用户</w:t>
      </w:r>
      <w:r w:rsidRPr="00DA21B0">
        <w:rPr>
          <w:rFonts w:ascii="黑体" w:hAnsi="黑体"/>
          <w:b w:val="0"/>
        </w:rPr>
        <w:t>实体模型</w:t>
      </w:r>
    </w:p>
    <w:p w14:paraId="71A19AEB" w14:textId="042F6BEF" w:rsidR="00A04D4F" w:rsidRPr="0012658C" w:rsidRDefault="00257C8D" w:rsidP="00257C8D">
      <w:pPr>
        <w:pStyle w:val="a1"/>
        <w:ind w:firstLine="480"/>
      </w:pPr>
      <w:r>
        <w:rPr>
          <w:rFonts w:hint="eastAsia"/>
        </w:rPr>
        <w:t>用户</w:t>
      </w:r>
      <w:r w:rsidR="005707EF">
        <w:rPr>
          <w:rFonts w:hint="eastAsia"/>
        </w:rPr>
        <w:t>实体</w:t>
      </w:r>
      <w:r>
        <w:rPr>
          <w:rFonts w:hint="eastAsia"/>
        </w:rPr>
        <w:t>包括用户主键</w:t>
      </w:r>
      <w:r>
        <w:rPr>
          <w:rFonts w:hint="eastAsia"/>
        </w:rPr>
        <w:t>id</w:t>
      </w:r>
      <w:r>
        <w:rPr>
          <w:rFonts w:hint="eastAsia"/>
        </w:rPr>
        <w:t>、用户昵称、登陆名称</w:t>
      </w:r>
      <w:r>
        <w:rPr>
          <w:rFonts w:hint="eastAsia"/>
        </w:rPr>
        <w:t>(</w:t>
      </w:r>
      <w:r>
        <w:rPr>
          <w:rFonts w:hint="eastAsia"/>
        </w:rPr>
        <w:t>默认为手机号</w:t>
      </w:r>
      <w:r>
        <w:rPr>
          <w:rFonts w:hint="eastAsia"/>
        </w:rPr>
        <w:t>)</w:t>
      </w:r>
      <w:r>
        <w:rPr>
          <w:rFonts w:hint="eastAsia"/>
        </w:rPr>
        <w:t>、</w:t>
      </w:r>
      <w:r>
        <w:rPr>
          <w:rFonts w:hint="eastAsia"/>
        </w:rPr>
        <w:t>MD5</w:t>
      </w:r>
      <w:r>
        <w:rPr>
          <w:rFonts w:hint="eastAsia"/>
        </w:rPr>
        <w:t>加密后的密码、个性签名、收货地址、注销标识字段</w:t>
      </w:r>
      <w:r>
        <w:rPr>
          <w:rFonts w:hint="eastAsia"/>
        </w:rPr>
        <w:t>(0-</w:t>
      </w:r>
      <w:r>
        <w:rPr>
          <w:rFonts w:hint="eastAsia"/>
        </w:rPr>
        <w:t>正常</w:t>
      </w:r>
      <w:r>
        <w:rPr>
          <w:rFonts w:hint="eastAsia"/>
        </w:rPr>
        <w:t xml:space="preserve"> 1-</w:t>
      </w:r>
      <w:r>
        <w:rPr>
          <w:rFonts w:hint="eastAsia"/>
        </w:rPr>
        <w:t>已注销</w:t>
      </w:r>
      <w:r>
        <w:rPr>
          <w:rFonts w:hint="eastAsia"/>
        </w:rPr>
        <w:t>)</w:t>
      </w:r>
      <w:r>
        <w:rPr>
          <w:rFonts w:hint="eastAsia"/>
        </w:rPr>
        <w:t>、锁定标识字段</w:t>
      </w:r>
      <w:r>
        <w:rPr>
          <w:rFonts w:hint="eastAsia"/>
        </w:rPr>
        <w:t>(0-</w:t>
      </w:r>
      <w:r>
        <w:rPr>
          <w:rFonts w:hint="eastAsia"/>
        </w:rPr>
        <w:t>未锁定</w:t>
      </w:r>
      <w:r>
        <w:rPr>
          <w:rFonts w:hint="eastAsia"/>
        </w:rPr>
        <w:t xml:space="preserve"> 1-</w:t>
      </w:r>
      <w:r>
        <w:rPr>
          <w:rFonts w:hint="eastAsia"/>
        </w:rPr>
        <w:t>已锁定</w:t>
      </w:r>
      <w:r>
        <w:rPr>
          <w:rFonts w:hint="eastAsia"/>
        </w:rPr>
        <w:t>)</w:t>
      </w:r>
      <w:r>
        <w:rPr>
          <w:rFonts w:hint="eastAsia"/>
        </w:rPr>
        <w:t>、注册时间</w:t>
      </w:r>
      <w:r w:rsidR="00A75491" w:rsidRPr="0012658C">
        <w:t>。</w:t>
      </w:r>
      <w:r>
        <w:rPr>
          <w:rFonts w:hint="eastAsia"/>
        </w:rPr>
        <w:t>用户</w:t>
      </w:r>
      <w:r w:rsidR="00A04D4F" w:rsidRPr="0012658C">
        <w:t>实体如图</w:t>
      </w:r>
      <w:r w:rsidR="00A04D4F" w:rsidRPr="0012658C">
        <w:t xml:space="preserve"> 4-</w:t>
      </w:r>
      <w:r w:rsidR="00E86F38">
        <w:t>1</w:t>
      </w:r>
      <w:r w:rsidR="001E21FA">
        <w:t>4</w:t>
      </w:r>
      <w:r w:rsidR="00A04D4F" w:rsidRPr="0012658C">
        <w:t>所示。</w:t>
      </w:r>
    </w:p>
    <w:p w14:paraId="5FC12CCB" w14:textId="530EA07D" w:rsidR="00A04D4F" w:rsidRPr="0012658C" w:rsidRDefault="00257C8D" w:rsidP="00A04D4F">
      <w:pPr>
        <w:pStyle w:val="a1"/>
        <w:ind w:firstLineChars="0" w:firstLine="0"/>
        <w:jc w:val="center"/>
      </w:pPr>
      <w:r>
        <w:rPr>
          <w:noProof/>
        </w:rPr>
        <w:lastRenderedPageBreak/>
        <w:drawing>
          <wp:inline distT="0" distB="0" distL="0" distR="0" wp14:anchorId="732FCC2D" wp14:editId="107576DD">
            <wp:extent cx="4932045" cy="3915410"/>
            <wp:effectExtent l="0" t="0" r="1905"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32045" cy="3915410"/>
                    </a:xfrm>
                    <a:prstGeom prst="rect">
                      <a:avLst/>
                    </a:prstGeom>
                  </pic:spPr>
                </pic:pic>
              </a:graphicData>
            </a:graphic>
          </wp:inline>
        </w:drawing>
      </w:r>
    </w:p>
    <w:p w14:paraId="10E058AB" w14:textId="78539FBB" w:rsidR="00A04D4F" w:rsidRPr="0012658C" w:rsidRDefault="00A04D4F" w:rsidP="00A04D4F">
      <w:pPr>
        <w:pStyle w:val="a5"/>
      </w:pPr>
      <w:r w:rsidRPr="0012658C">
        <w:t>图</w:t>
      </w:r>
      <w:r w:rsidRPr="0012658C">
        <w:t>4-</w:t>
      </w:r>
      <w:r w:rsidR="00E86F38">
        <w:t>1</w:t>
      </w:r>
      <w:r w:rsidR="001E21FA">
        <w:t>4</w:t>
      </w:r>
      <w:r w:rsidR="00257C8D">
        <w:rPr>
          <w:rFonts w:hint="eastAsia"/>
        </w:rPr>
        <w:t>用户</w:t>
      </w:r>
      <w:r w:rsidRPr="0012658C">
        <w:t>实体图</w:t>
      </w:r>
    </w:p>
    <w:p w14:paraId="09B64156" w14:textId="4F890288" w:rsidR="00A04D4F" w:rsidRPr="00DA21B0" w:rsidRDefault="00A04D4F" w:rsidP="00FD56E6">
      <w:pPr>
        <w:pStyle w:val="4"/>
        <w:ind w:firstLineChars="200" w:firstLine="480"/>
        <w:rPr>
          <w:rFonts w:ascii="黑体" w:hAnsi="黑体"/>
          <w:b w:val="0"/>
        </w:rPr>
      </w:pPr>
      <w:r w:rsidRPr="00DA21B0">
        <w:rPr>
          <w:rFonts w:ascii="黑体" w:hAnsi="黑体"/>
          <w:b w:val="0"/>
        </w:rPr>
        <w:t>3.</w:t>
      </w:r>
      <w:r w:rsidR="00CC4D12" w:rsidRPr="00DA21B0">
        <w:rPr>
          <w:rFonts w:ascii="黑体" w:hAnsi="黑体" w:hint="eastAsia"/>
          <w:b w:val="0"/>
        </w:rPr>
        <w:t>商品</w:t>
      </w:r>
      <w:r w:rsidRPr="00DA21B0">
        <w:rPr>
          <w:rFonts w:ascii="黑体" w:hAnsi="黑体" w:hint="eastAsia"/>
          <w:b w:val="0"/>
        </w:rPr>
        <w:t>实</w:t>
      </w:r>
      <w:r w:rsidRPr="00DA21B0">
        <w:rPr>
          <w:rFonts w:ascii="黑体" w:hAnsi="黑体"/>
          <w:b w:val="0"/>
        </w:rPr>
        <w:t>体模型</w:t>
      </w:r>
    </w:p>
    <w:p w14:paraId="2FF52FF9" w14:textId="40DEC6AE" w:rsidR="00A04D4F" w:rsidRPr="0012658C" w:rsidRDefault="00890D53" w:rsidP="00257C8D">
      <w:pPr>
        <w:pStyle w:val="a1"/>
        <w:ind w:firstLine="480"/>
      </w:pPr>
      <w:r>
        <w:rPr>
          <w:rFonts w:hint="eastAsia"/>
        </w:rPr>
        <w:t>商品</w:t>
      </w:r>
      <w:r w:rsidR="00380D3B">
        <w:t>实体</w:t>
      </w:r>
      <w:r w:rsidR="00A75491" w:rsidRPr="0012658C">
        <w:t>包括</w:t>
      </w:r>
      <w:proofErr w:type="gramStart"/>
      <w:r w:rsidR="00257C8D">
        <w:rPr>
          <w:rFonts w:hint="eastAsia"/>
        </w:rPr>
        <w:t>商品表主键</w:t>
      </w:r>
      <w:proofErr w:type="gramEnd"/>
      <w:r w:rsidR="00257C8D">
        <w:rPr>
          <w:rFonts w:hint="eastAsia"/>
        </w:rPr>
        <w:t>id</w:t>
      </w:r>
      <w:r w:rsidR="00257C8D">
        <w:rPr>
          <w:rFonts w:hint="eastAsia"/>
        </w:rPr>
        <w:t>、商品名、商品简介、关联分类</w:t>
      </w:r>
      <w:r w:rsidR="00257C8D">
        <w:rPr>
          <w:rFonts w:hint="eastAsia"/>
        </w:rPr>
        <w:t>id</w:t>
      </w:r>
      <w:r w:rsidR="00257C8D">
        <w:rPr>
          <w:rFonts w:hint="eastAsia"/>
        </w:rPr>
        <w:t>、商品主图、商品</w:t>
      </w:r>
      <w:proofErr w:type="gramStart"/>
      <w:r w:rsidR="00257C8D">
        <w:rPr>
          <w:rFonts w:hint="eastAsia"/>
        </w:rPr>
        <w:t>轮播图</w:t>
      </w:r>
      <w:proofErr w:type="gramEnd"/>
      <w:r w:rsidR="00257C8D">
        <w:rPr>
          <w:rFonts w:hint="eastAsia"/>
        </w:rPr>
        <w:t>、商品详情、商品价格、商品实际售价、商品库存数量、商品标签、商品上架状态</w:t>
      </w:r>
      <w:r w:rsidR="00257C8D">
        <w:rPr>
          <w:rFonts w:hint="eastAsia"/>
        </w:rPr>
        <w:t xml:space="preserve"> 0-</w:t>
      </w:r>
      <w:r w:rsidR="00257C8D">
        <w:rPr>
          <w:rFonts w:hint="eastAsia"/>
        </w:rPr>
        <w:t>下架</w:t>
      </w:r>
      <w:r w:rsidR="00257C8D">
        <w:rPr>
          <w:rFonts w:hint="eastAsia"/>
        </w:rPr>
        <w:t xml:space="preserve"> 1-</w:t>
      </w:r>
      <w:r w:rsidR="00257C8D">
        <w:rPr>
          <w:rFonts w:hint="eastAsia"/>
        </w:rPr>
        <w:t>上架、添加者主键</w:t>
      </w:r>
      <w:r w:rsidR="00257C8D">
        <w:rPr>
          <w:rFonts w:hint="eastAsia"/>
        </w:rPr>
        <w:t>id</w:t>
      </w:r>
      <w:r w:rsidR="00257C8D">
        <w:rPr>
          <w:rFonts w:hint="eastAsia"/>
        </w:rPr>
        <w:t>、商品添加时间、修改者主键</w:t>
      </w:r>
      <w:r w:rsidR="00257C8D">
        <w:rPr>
          <w:rFonts w:hint="eastAsia"/>
        </w:rPr>
        <w:t>id</w:t>
      </w:r>
      <w:r w:rsidR="00257C8D">
        <w:rPr>
          <w:rFonts w:hint="eastAsia"/>
        </w:rPr>
        <w:t>、商品修改时间</w:t>
      </w:r>
      <w:r w:rsidR="00A75491" w:rsidRPr="0012658C">
        <w:t>。</w:t>
      </w:r>
      <w:r w:rsidR="00257C8D">
        <w:rPr>
          <w:rFonts w:hint="eastAsia"/>
        </w:rPr>
        <w:t>商品</w:t>
      </w:r>
      <w:r w:rsidR="00A04D4F" w:rsidRPr="0012658C">
        <w:t>实体如图</w:t>
      </w:r>
      <w:r w:rsidR="00A04D4F" w:rsidRPr="0012658C">
        <w:t xml:space="preserve"> 4-</w:t>
      </w:r>
      <w:r w:rsidR="00E86F38">
        <w:t>1</w:t>
      </w:r>
      <w:r w:rsidR="001E21FA">
        <w:t>5</w:t>
      </w:r>
      <w:r w:rsidR="00A04D4F" w:rsidRPr="0012658C">
        <w:t>所示。</w:t>
      </w:r>
    </w:p>
    <w:p w14:paraId="6C3E31FB" w14:textId="669CA0C5" w:rsidR="00A04D4F" w:rsidRPr="0012658C" w:rsidRDefault="00257C8D" w:rsidP="00A04D4F">
      <w:pPr>
        <w:pStyle w:val="a1"/>
        <w:ind w:firstLineChars="0" w:firstLine="0"/>
        <w:jc w:val="center"/>
      </w:pPr>
      <w:r>
        <w:rPr>
          <w:noProof/>
        </w:rPr>
        <w:lastRenderedPageBreak/>
        <w:drawing>
          <wp:inline distT="0" distB="0" distL="0" distR="0" wp14:anchorId="21D09EE1" wp14:editId="5FB08195">
            <wp:extent cx="4932045" cy="3954145"/>
            <wp:effectExtent l="0" t="0" r="1905"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32045" cy="3954145"/>
                    </a:xfrm>
                    <a:prstGeom prst="rect">
                      <a:avLst/>
                    </a:prstGeom>
                  </pic:spPr>
                </pic:pic>
              </a:graphicData>
            </a:graphic>
          </wp:inline>
        </w:drawing>
      </w:r>
    </w:p>
    <w:p w14:paraId="291051D0" w14:textId="42C58AA5" w:rsidR="00A04D4F" w:rsidRPr="0012658C" w:rsidRDefault="00A04D4F" w:rsidP="00A04D4F">
      <w:pPr>
        <w:pStyle w:val="a5"/>
      </w:pPr>
      <w:r w:rsidRPr="0012658C">
        <w:t>图</w:t>
      </w:r>
      <w:r w:rsidRPr="0012658C">
        <w:t>4-</w:t>
      </w:r>
      <w:r w:rsidR="00E86F38">
        <w:t>1</w:t>
      </w:r>
      <w:r w:rsidR="001E21FA">
        <w:t>5</w:t>
      </w:r>
      <w:r w:rsidRPr="0012658C">
        <w:t xml:space="preserve"> </w:t>
      </w:r>
      <w:r w:rsidR="00890D53">
        <w:rPr>
          <w:rFonts w:hint="eastAsia"/>
        </w:rPr>
        <w:t>商品</w:t>
      </w:r>
      <w:r w:rsidRPr="0012658C">
        <w:t>实体图</w:t>
      </w:r>
    </w:p>
    <w:p w14:paraId="3D566D60" w14:textId="780F95F4" w:rsidR="00FD56E6" w:rsidRPr="00DA21B0" w:rsidRDefault="00FD56E6" w:rsidP="00FD56E6">
      <w:pPr>
        <w:pStyle w:val="4"/>
        <w:ind w:firstLineChars="200" w:firstLine="480"/>
        <w:rPr>
          <w:rFonts w:ascii="黑体" w:hAnsi="黑体"/>
        </w:rPr>
      </w:pPr>
      <w:r w:rsidRPr="00DA21B0">
        <w:rPr>
          <w:rFonts w:ascii="黑体" w:hAnsi="黑体" w:hint="eastAsia"/>
          <w:b w:val="0"/>
        </w:rPr>
        <w:t>4</w:t>
      </w:r>
      <w:r w:rsidRPr="00DA21B0">
        <w:rPr>
          <w:rFonts w:ascii="黑体" w:hAnsi="黑体"/>
          <w:b w:val="0"/>
        </w:rPr>
        <w:t>.</w:t>
      </w:r>
      <w:r w:rsidR="00CC4D12" w:rsidRPr="00DA21B0">
        <w:rPr>
          <w:rFonts w:ascii="黑体" w:hAnsi="黑体" w:hint="eastAsia"/>
          <w:b w:val="0"/>
        </w:rPr>
        <w:t>订单</w:t>
      </w:r>
      <w:r w:rsidR="00A04D4F" w:rsidRPr="00DA21B0">
        <w:rPr>
          <w:rFonts w:ascii="黑体" w:hAnsi="黑体"/>
          <w:b w:val="0"/>
        </w:rPr>
        <w:t>实体模型</w:t>
      </w:r>
    </w:p>
    <w:p w14:paraId="36EB5F57" w14:textId="71C992F5" w:rsidR="00A04D4F" w:rsidRPr="0012658C" w:rsidRDefault="00890D53" w:rsidP="00890D53">
      <w:pPr>
        <w:pStyle w:val="a1"/>
        <w:ind w:firstLine="480"/>
      </w:pPr>
      <w:r>
        <w:rPr>
          <w:rFonts w:hint="eastAsia"/>
        </w:rPr>
        <w:t>订单</w:t>
      </w:r>
      <w:r w:rsidR="00380D3B">
        <w:rPr>
          <w:rFonts w:hint="eastAsia"/>
        </w:rPr>
        <w:t>实体</w:t>
      </w:r>
      <w:r w:rsidR="00A75491">
        <w:rPr>
          <w:rFonts w:hint="eastAsia"/>
        </w:rPr>
        <w:t>包括</w:t>
      </w:r>
      <w:proofErr w:type="gramStart"/>
      <w:r>
        <w:rPr>
          <w:rFonts w:hint="eastAsia"/>
        </w:rPr>
        <w:t>订单表主键</w:t>
      </w:r>
      <w:proofErr w:type="gramEnd"/>
      <w:r>
        <w:rPr>
          <w:rFonts w:hint="eastAsia"/>
        </w:rPr>
        <w:t>id</w:t>
      </w:r>
      <w:r>
        <w:rPr>
          <w:rFonts w:hint="eastAsia"/>
        </w:rPr>
        <w:t>、订单号、用户主键</w:t>
      </w:r>
      <w:r>
        <w:rPr>
          <w:rFonts w:hint="eastAsia"/>
        </w:rPr>
        <w:t>id</w:t>
      </w:r>
      <w:r>
        <w:rPr>
          <w:rFonts w:hint="eastAsia"/>
        </w:rPr>
        <w:t>、订单总价、支付状态</w:t>
      </w:r>
      <w:r>
        <w:rPr>
          <w:rFonts w:hint="eastAsia"/>
        </w:rPr>
        <w:t>:0.</w:t>
      </w:r>
      <w:r>
        <w:rPr>
          <w:rFonts w:hint="eastAsia"/>
        </w:rPr>
        <w:t>未支付</w:t>
      </w:r>
      <w:r>
        <w:rPr>
          <w:rFonts w:hint="eastAsia"/>
        </w:rPr>
        <w:t>,1.</w:t>
      </w:r>
      <w:r>
        <w:rPr>
          <w:rFonts w:hint="eastAsia"/>
        </w:rPr>
        <w:t>支付成功</w:t>
      </w:r>
      <w:r>
        <w:rPr>
          <w:rFonts w:hint="eastAsia"/>
        </w:rPr>
        <w:t>,-1:</w:t>
      </w:r>
      <w:r>
        <w:rPr>
          <w:rFonts w:hint="eastAsia"/>
        </w:rPr>
        <w:t>支付失败、支付类型</w:t>
      </w:r>
      <w:r>
        <w:rPr>
          <w:rFonts w:hint="eastAsia"/>
        </w:rPr>
        <w:t>:0.</w:t>
      </w:r>
      <w:r>
        <w:rPr>
          <w:rFonts w:hint="eastAsia"/>
        </w:rPr>
        <w:t>无</w:t>
      </w:r>
      <w:r>
        <w:rPr>
          <w:rFonts w:hint="eastAsia"/>
        </w:rPr>
        <w:t xml:space="preserve"> 1.</w:t>
      </w:r>
      <w:r>
        <w:rPr>
          <w:rFonts w:hint="eastAsia"/>
        </w:rPr>
        <w:t>支付</w:t>
      </w:r>
      <w:proofErr w:type="gramStart"/>
      <w:r>
        <w:rPr>
          <w:rFonts w:hint="eastAsia"/>
        </w:rPr>
        <w:t>宝支付</w:t>
      </w:r>
      <w:proofErr w:type="gramEnd"/>
      <w:r>
        <w:rPr>
          <w:rFonts w:hint="eastAsia"/>
        </w:rPr>
        <w:t xml:space="preserve"> 2.</w:t>
      </w:r>
      <w:proofErr w:type="gramStart"/>
      <w:r>
        <w:rPr>
          <w:rFonts w:hint="eastAsia"/>
        </w:rPr>
        <w:t>微信支付</w:t>
      </w:r>
      <w:proofErr w:type="gramEnd"/>
      <w:r>
        <w:rPr>
          <w:rFonts w:hint="eastAsia"/>
        </w:rPr>
        <w:t>、支付时间、订单状态</w:t>
      </w:r>
      <w:r>
        <w:rPr>
          <w:rFonts w:hint="eastAsia"/>
        </w:rPr>
        <w:t>:0.</w:t>
      </w:r>
      <w:proofErr w:type="gramStart"/>
      <w:r>
        <w:rPr>
          <w:rFonts w:hint="eastAsia"/>
        </w:rPr>
        <w:t>待支付</w:t>
      </w:r>
      <w:proofErr w:type="gramEnd"/>
      <w:r>
        <w:rPr>
          <w:rFonts w:hint="eastAsia"/>
        </w:rPr>
        <w:t xml:space="preserve"> 1.</w:t>
      </w:r>
      <w:r>
        <w:rPr>
          <w:rFonts w:hint="eastAsia"/>
        </w:rPr>
        <w:t>已支付</w:t>
      </w:r>
      <w:r>
        <w:rPr>
          <w:rFonts w:hint="eastAsia"/>
        </w:rPr>
        <w:t xml:space="preserve"> 2.</w:t>
      </w:r>
      <w:r>
        <w:rPr>
          <w:rFonts w:hint="eastAsia"/>
        </w:rPr>
        <w:t>配货完成</w:t>
      </w:r>
      <w:r>
        <w:rPr>
          <w:rFonts w:hint="eastAsia"/>
        </w:rPr>
        <w:t xml:space="preserve"> 3:</w:t>
      </w:r>
      <w:r>
        <w:rPr>
          <w:rFonts w:hint="eastAsia"/>
        </w:rPr>
        <w:t>出库成功</w:t>
      </w:r>
      <w:r>
        <w:rPr>
          <w:rFonts w:hint="eastAsia"/>
        </w:rPr>
        <w:t xml:space="preserve"> 4.</w:t>
      </w:r>
      <w:r>
        <w:rPr>
          <w:rFonts w:hint="eastAsia"/>
        </w:rPr>
        <w:t>交易成功</w:t>
      </w:r>
      <w:r>
        <w:rPr>
          <w:rFonts w:hint="eastAsia"/>
        </w:rPr>
        <w:t xml:space="preserve"> -1.</w:t>
      </w:r>
      <w:r>
        <w:rPr>
          <w:rFonts w:hint="eastAsia"/>
        </w:rPr>
        <w:t>手动关闭</w:t>
      </w:r>
      <w:r>
        <w:rPr>
          <w:rFonts w:hint="eastAsia"/>
        </w:rPr>
        <w:t xml:space="preserve"> -2.</w:t>
      </w:r>
      <w:r>
        <w:rPr>
          <w:rFonts w:hint="eastAsia"/>
        </w:rPr>
        <w:t>超时关闭</w:t>
      </w:r>
      <w:r>
        <w:rPr>
          <w:rFonts w:hint="eastAsia"/>
        </w:rPr>
        <w:t xml:space="preserve"> -3.</w:t>
      </w:r>
      <w:r>
        <w:rPr>
          <w:rFonts w:hint="eastAsia"/>
        </w:rPr>
        <w:t>商家关闭、订单</w:t>
      </w:r>
      <w:r>
        <w:rPr>
          <w:rFonts w:hint="eastAsia"/>
        </w:rPr>
        <w:t>body</w:t>
      </w:r>
      <w:r>
        <w:rPr>
          <w:rFonts w:hint="eastAsia"/>
        </w:rPr>
        <w:t>、收货人姓名、收货人手机号、收货人收货地址、删除标识字段</w:t>
      </w:r>
      <w:r>
        <w:rPr>
          <w:rFonts w:hint="eastAsia"/>
        </w:rPr>
        <w:t>(0-</w:t>
      </w:r>
      <w:r>
        <w:rPr>
          <w:rFonts w:hint="eastAsia"/>
        </w:rPr>
        <w:t>未删除</w:t>
      </w:r>
      <w:r>
        <w:rPr>
          <w:rFonts w:hint="eastAsia"/>
        </w:rPr>
        <w:t xml:space="preserve"> 1-</w:t>
      </w:r>
      <w:r>
        <w:rPr>
          <w:rFonts w:hint="eastAsia"/>
        </w:rPr>
        <w:t>已删除</w:t>
      </w:r>
      <w:r>
        <w:rPr>
          <w:rFonts w:hint="eastAsia"/>
        </w:rPr>
        <w:t>)</w:t>
      </w:r>
      <w:r>
        <w:rPr>
          <w:rFonts w:hint="eastAsia"/>
        </w:rPr>
        <w:t>、创建时间、最新修改时间</w:t>
      </w:r>
      <w:r w:rsidR="00A75491">
        <w:t>。</w:t>
      </w:r>
      <w:r>
        <w:rPr>
          <w:rFonts w:hint="eastAsia"/>
        </w:rPr>
        <w:t>订单</w:t>
      </w:r>
      <w:r w:rsidR="00A04D4F" w:rsidRPr="0012658C">
        <w:t>实体如图</w:t>
      </w:r>
      <w:r w:rsidR="00A04D4F" w:rsidRPr="0012658C">
        <w:t xml:space="preserve"> 4-</w:t>
      </w:r>
      <w:r w:rsidR="00D35AF9" w:rsidRPr="0012658C">
        <w:t>1</w:t>
      </w:r>
      <w:r w:rsidR="001E21FA">
        <w:t>6</w:t>
      </w:r>
      <w:r w:rsidR="00A04D4F" w:rsidRPr="0012658C">
        <w:t>所示。</w:t>
      </w:r>
    </w:p>
    <w:p w14:paraId="7EB54F10" w14:textId="79119E23" w:rsidR="00A04D4F" w:rsidRPr="0012658C" w:rsidRDefault="00890D53" w:rsidP="00A42952">
      <w:pPr>
        <w:pStyle w:val="a1"/>
        <w:ind w:firstLineChars="0" w:firstLine="0"/>
      </w:pPr>
      <w:r>
        <w:rPr>
          <w:noProof/>
        </w:rPr>
        <w:lastRenderedPageBreak/>
        <w:drawing>
          <wp:inline distT="0" distB="0" distL="0" distR="0" wp14:anchorId="33ECABE3" wp14:editId="3E2FBCDF">
            <wp:extent cx="4932045" cy="4007485"/>
            <wp:effectExtent l="0" t="0" r="190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32045" cy="4007485"/>
                    </a:xfrm>
                    <a:prstGeom prst="rect">
                      <a:avLst/>
                    </a:prstGeom>
                  </pic:spPr>
                </pic:pic>
              </a:graphicData>
            </a:graphic>
          </wp:inline>
        </w:drawing>
      </w:r>
    </w:p>
    <w:p w14:paraId="0CA71D70" w14:textId="3BF3F62D" w:rsidR="00A04D4F" w:rsidRPr="0012658C" w:rsidRDefault="00A04D4F" w:rsidP="00A04D4F">
      <w:pPr>
        <w:pStyle w:val="a5"/>
      </w:pPr>
      <w:r w:rsidRPr="0012658C">
        <w:t>图</w:t>
      </w:r>
      <w:r w:rsidRPr="0012658C">
        <w:t>4-</w:t>
      </w:r>
      <w:r w:rsidR="00D35AF9" w:rsidRPr="0012658C">
        <w:t>1</w:t>
      </w:r>
      <w:r w:rsidR="001E21FA">
        <w:t>6</w:t>
      </w:r>
      <w:r w:rsidR="00890D53">
        <w:rPr>
          <w:rFonts w:hint="eastAsia"/>
        </w:rPr>
        <w:t>订单</w:t>
      </w:r>
      <w:r w:rsidRPr="0012658C">
        <w:t>实体图</w:t>
      </w:r>
    </w:p>
    <w:p w14:paraId="022118A6" w14:textId="75116853" w:rsidR="00A04D4F" w:rsidRPr="00DA21B0" w:rsidRDefault="00FD56E6" w:rsidP="00FD56E6">
      <w:pPr>
        <w:pStyle w:val="4"/>
        <w:ind w:firstLineChars="200" w:firstLine="480"/>
        <w:rPr>
          <w:rFonts w:ascii="黑体" w:hAnsi="黑体"/>
          <w:b w:val="0"/>
        </w:rPr>
      </w:pPr>
      <w:r w:rsidRPr="00DA21B0">
        <w:rPr>
          <w:rFonts w:ascii="黑体" w:hAnsi="黑体" w:hint="eastAsia"/>
          <w:b w:val="0"/>
        </w:rPr>
        <w:t>5</w:t>
      </w:r>
      <w:r w:rsidRPr="00DA21B0">
        <w:rPr>
          <w:rFonts w:ascii="黑体" w:hAnsi="黑体"/>
          <w:b w:val="0"/>
        </w:rPr>
        <w:t>.</w:t>
      </w:r>
      <w:r w:rsidR="00CC4D12" w:rsidRPr="00DA21B0">
        <w:rPr>
          <w:rFonts w:ascii="黑体" w:hAnsi="黑体" w:hint="eastAsia"/>
          <w:b w:val="0"/>
        </w:rPr>
        <w:t>购物</w:t>
      </w:r>
      <w:r w:rsidR="00A04D4F" w:rsidRPr="00DA21B0">
        <w:rPr>
          <w:rFonts w:ascii="黑体" w:hAnsi="黑体"/>
          <w:b w:val="0"/>
        </w:rPr>
        <w:t>实体模型</w:t>
      </w:r>
    </w:p>
    <w:p w14:paraId="4ABB4C4E" w14:textId="12E19D94" w:rsidR="00A04D4F" w:rsidRDefault="00890D53" w:rsidP="00890D53">
      <w:pPr>
        <w:pStyle w:val="a1"/>
        <w:ind w:firstLine="480"/>
      </w:pPr>
      <w:r>
        <w:rPr>
          <w:rFonts w:hint="eastAsia"/>
          <w:szCs w:val="24"/>
        </w:rPr>
        <w:t>购物车</w:t>
      </w:r>
      <w:r w:rsidR="00380D3B">
        <w:rPr>
          <w:szCs w:val="24"/>
        </w:rPr>
        <w:t>实体</w:t>
      </w:r>
      <w:r w:rsidR="00A75491" w:rsidRPr="0012658C">
        <w:rPr>
          <w:szCs w:val="24"/>
        </w:rPr>
        <w:t>包括</w:t>
      </w:r>
      <w:proofErr w:type="gramStart"/>
      <w:r w:rsidRPr="00890D53">
        <w:rPr>
          <w:rFonts w:hint="eastAsia"/>
          <w:szCs w:val="24"/>
        </w:rPr>
        <w:t>购物项主键</w:t>
      </w:r>
      <w:proofErr w:type="gramEnd"/>
      <w:r w:rsidRPr="00890D53">
        <w:rPr>
          <w:rFonts w:hint="eastAsia"/>
          <w:szCs w:val="24"/>
        </w:rPr>
        <w:t>id</w:t>
      </w:r>
      <w:r>
        <w:rPr>
          <w:rFonts w:hint="eastAsia"/>
          <w:szCs w:val="24"/>
        </w:rPr>
        <w:t>、</w:t>
      </w:r>
      <w:r w:rsidRPr="00890D53">
        <w:rPr>
          <w:rFonts w:hint="eastAsia"/>
          <w:szCs w:val="24"/>
        </w:rPr>
        <w:t>用户主键</w:t>
      </w:r>
      <w:r w:rsidRPr="00890D53">
        <w:rPr>
          <w:rFonts w:hint="eastAsia"/>
          <w:szCs w:val="24"/>
        </w:rPr>
        <w:t>id</w:t>
      </w:r>
      <w:r>
        <w:rPr>
          <w:rFonts w:hint="eastAsia"/>
          <w:szCs w:val="24"/>
        </w:rPr>
        <w:t>、</w:t>
      </w:r>
      <w:r w:rsidRPr="00890D53">
        <w:rPr>
          <w:rFonts w:hint="eastAsia"/>
          <w:szCs w:val="24"/>
        </w:rPr>
        <w:t>关联商品</w:t>
      </w:r>
      <w:r w:rsidRPr="00890D53">
        <w:rPr>
          <w:rFonts w:hint="eastAsia"/>
          <w:szCs w:val="24"/>
        </w:rPr>
        <w:t>id</w:t>
      </w:r>
      <w:r>
        <w:rPr>
          <w:rFonts w:hint="eastAsia"/>
          <w:szCs w:val="24"/>
        </w:rPr>
        <w:t>、</w:t>
      </w:r>
      <w:r w:rsidRPr="00890D53">
        <w:rPr>
          <w:rFonts w:hint="eastAsia"/>
          <w:szCs w:val="24"/>
        </w:rPr>
        <w:t>数量</w:t>
      </w:r>
      <w:r w:rsidRPr="00890D53">
        <w:rPr>
          <w:rFonts w:hint="eastAsia"/>
          <w:szCs w:val="24"/>
        </w:rPr>
        <w:t>(</w:t>
      </w:r>
      <w:r w:rsidRPr="00890D53">
        <w:rPr>
          <w:rFonts w:hint="eastAsia"/>
          <w:szCs w:val="24"/>
        </w:rPr>
        <w:t>最大为</w:t>
      </w:r>
      <w:r w:rsidRPr="00890D53">
        <w:rPr>
          <w:rFonts w:hint="eastAsia"/>
          <w:szCs w:val="24"/>
        </w:rPr>
        <w:t>5)</w:t>
      </w:r>
      <w:r>
        <w:rPr>
          <w:rFonts w:hint="eastAsia"/>
          <w:szCs w:val="24"/>
        </w:rPr>
        <w:t>、</w:t>
      </w:r>
      <w:r w:rsidRPr="00890D53">
        <w:rPr>
          <w:rFonts w:hint="eastAsia"/>
          <w:szCs w:val="24"/>
        </w:rPr>
        <w:t>删除标识字段</w:t>
      </w:r>
      <w:r w:rsidRPr="00890D53">
        <w:rPr>
          <w:rFonts w:hint="eastAsia"/>
          <w:szCs w:val="24"/>
        </w:rPr>
        <w:t>(0-</w:t>
      </w:r>
      <w:r w:rsidRPr="00890D53">
        <w:rPr>
          <w:rFonts w:hint="eastAsia"/>
          <w:szCs w:val="24"/>
        </w:rPr>
        <w:t>未删除</w:t>
      </w:r>
      <w:r w:rsidRPr="00890D53">
        <w:rPr>
          <w:rFonts w:hint="eastAsia"/>
          <w:szCs w:val="24"/>
        </w:rPr>
        <w:t xml:space="preserve"> 1-</w:t>
      </w:r>
      <w:r w:rsidRPr="00890D53">
        <w:rPr>
          <w:rFonts w:hint="eastAsia"/>
          <w:szCs w:val="24"/>
        </w:rPr>
        <w:t>已删除</w:t>
      </w:r>
      <w:r w:rsidRPr="00890D53">
        <w:rPr>
          <w:rFonts w:hint="eastAsia"/>
          <w:szCs w:val="24"/>
        </w:rPr>
        <w:t>)</w:t>
      </w:r>
      <w:r>
        <w:rPr>
          <w:rFonts w:hint="eastAsia"/>
          <w:szCs w:val="24"/>
        </w:rPr>
        <w:t>、</w:t>
      </w:r>
      <w:r w:rsidRPr="00890D53">
        <w:rPr>
          <w:rFonts w:hint="eastAsia"/>
          <w:szCs w:val="24"/>
        </w:rPr>
        <w:t>创建时间</w:t>
      </w:r>
      <w:r>
        <w:rPr>
          <w:rFonts w:hint="eastAsia"/>
          <w:szCs w:val="24"/>
        </w:rPr>
        <w:t>、</w:t>
      </w:r>
      <w:r w:rsidRPr="00890D53">
        <w:rPr>
          <w:rFonts w:hint="eastAsia"/>
          <w:szCs w:val="24"/>
        </w:rPr>
        <w:t>最新修改时间</w:t>
      </w:r>
      <w:r w:rsidR="00A04D4F" w:rsidRPr="0012658C">
        <w:t>。</w:t>
      </w:r>
      <w:r>
        <w:rPr>
          <w:rFonts w:hint="eastAsia"/>
        </w:rPr>
        <w:t>购物车</w:t>
      </w:r>
      <w:r w:rsidR="00A04D4F" w:rsidRPr="0012658C">
        <w:t>实体如图</w:t>
      </w:r>
      <w:r w:rsidR="00A04D4F" w:rsidRPr="0012658C">
        <w:t xml:space="preserve"> 4-1</w:t>
      </w:r>
      <w:r w:rsidR="001E21FA">
        <w:t>7</w:t>
      </w:r>
      <w:r w:rsidR="00A04D4F" w:rsidRPr="0012658C">
        <w:t>所示。</w:t>
      </w:r>
    </w:p>
    <w:p w14:paraId="2705F1FC" w14:textId="416F1A4D" w:rsidR="00C94E5E" w:rsidRPr="0012658C" w:rsidRDefault="00890D53" w:rsidP="00C94E5E">
      <w:pPr>
        <w:pStyle w:val="a1"/>
        <w:ind w:firstLineChars="0" w:firstLine="0"/>
        <w:jc w:val="center"/>
      </w:pPr>
      <w:r>
        <w:rPr>
          <w:noProof/>
        </w:rPr>
        <w:lastRenderedPageBreak/>
        <w:drawing>
          <wp:inline distT="0" distB="0" distL="0" distR="0" wp14:anchorId="255240B2" wp14:editId="32DF5CC4">
            <wp:extent cx="4932045" cy="2987675"/>
            <wp:effectExtent l="0" t="0" r="1905"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32045" cy="2987675"/>
                    </a:xfrm>
                    <a:prstGeom prst="rect">
                      <a:avLst/>
                    </a:prstGeom>
                  </pic:spPr>
                </pic:pic>
              </a:graphicData>
            </a:graphic>
          </wp:inline>
        </w:drawing>
      </w:r>
    </w:p>
    <w:p w14:paraId="3FFAB125" w14:textId="138CFDCA" w:rsidR="00A04D4F" w:rsidRDefault="00A04D4F" w:rsidP="00891A21">
      <w:pPr>
        <w:pStyle w:val="a5"/>
      </w:pPr>
      <w:r w:rsidRPr="0012658C">
        <w:t>图</w:t>
      </w:r>
      <w:r w:rsidRPr="0012658C">
        <w:t>4-1</w:t>
      </w:r>
      <w:r w:rsidR="001E21FA">
        <w:t>7</w:t>
      </w:r>
      <w:r w:rsidRPr="0012658C">
        <w:t xml:space="preserve"> </w:t>
      </w:r>
      <w:r w:rsidR="00890D53">
        <w:rPr>
          <w:rFonts w:hint="eastAsia"/>
        </w:rPr>
        <w:t>购物车</w:t>
      </w:r>
      <w:r w:rsidRPr="0012658C">
        <w:t>实体图</w:t>
      </w:r>
    </w:p>
    <w:p w14:paraId="215F7FF7" w14:textId="2C0453CC" w:rsidR="00FD56E6" w:rsidRPr="00DA21B0" w:rsidRDefault="00FD56E6" w:rsidP="00FD56E6">
      <w:pPr>
        <w:pStyle w:val="4"/>
        <w:ind w:firstLineChars="200" w:firstLine="480"/>
        <w:rPr>
          <w:rFonts w:ascii="黑体" w:hAnsi="黑体"/>
          <w:b w:val="0"/>
        </w:rPr>
      </w:pPr>
      <w:r w:rsidRPr="00DA21B0">
        <w:rPr>
          <w:rFonts w:ascii="黑体" w:hAnsi="黑体" w:hint="eastAsia"/>
          <w:b w:val="0"/>
        </w:rPr>
        <w:t>6</w:t>
      </w:r>
      <w:r w:rsidRPr="00DA21B0">
        <w:rPr>
          <w:rFonts w:ascii="黑体" w:hAnsi="黑体"/>
          <w:b w:val="0"/>
        </w:rPr>
        <w:t>.</w:t>
      </w:r>
      <w:r w:rsidR="00CC4D12" w:rsidRPr="00DA21B0">
        <w:rPr>
          <w:rFonts w:ascii="黑体" w:hAnsi="黑体" w:hint="eastAsia"/>
          <w:b w:val="0"/>
        </w:rPr>
        <w:t>分类</w:t>
      </w:r>
      <w:r w:rsidRPr="00DA21B0">
        <w:rPr>
          <w:rFonts w:ascii="黑体" w:hAnsi="黑体"/>
          <w:b w:val="0"/>
        </w:rPr>
        <w:t>实体模型</w:t>
      </w:r>
    </w:p>
    <w:p w14:paraId="4D1D073A" w14:textId="4045C398" w:rsidR="00A75491" w:rsidRDefault="00CC4D12" w:rsidP="00CC4D12">
      <w:pPr>
        <w:pStyle w:val="a1"/>
        <w:ind w:firstLine="480"/>
      </w:pPr>
      <w:r>
        <w:rPr>
          <w:rFonts w:hint="eastAsia"/>
        </w:rPr>
        <w:t>分类</w:t>
      </w:r>
      <w:r w:rsidR="00380D3B">
        <w:t>实体</w:t>
      </w:r>
      <w:r w:rsidR="00A75491" w:rsidRPr="0012658C">
        <w:t>包括</w:t>
      </w:r>
      <w:r>
        <w:rPr>
          <w:rFonts w:hint="eastAsia"/>
        </w:rPr>
        <w:t>分类</w:t>
      </w:r>
      <w:r>
        <w:rPr>
          <w:rFonts w:hint="eastAsia"/>
        </w:rPr>
        <w:t>id</w:t>
      </w:r>
      <w:r>
        <w:rPr>
          <w:rFonts w:hint="eastAsia"/>
        </w:rPr>
        <w:t>、分类级别</w:t>
      </w:r>
      <w:r>
        <w:rPr>
          <w:rFonts w:hint="eastAsia"/>
        </w:rPr>
        <w:t>(1-</w:t>
      </w:r>
      <w:r>
        <w:rPr>
          <w:rFonts w:hint="eastAsia"/>
        </w:rPr>
        <w:t>一级分类</w:t>
      </w:r>
      <w:r>
        <w:rPr>
          <w:rFonts w:hint="eastAsia"/>
        </w:rPr>
        <w:t xml:space="preserve"> 2-</w:t>
      </w:r>
      <w:r>
        <w:rPr>
          <w:rFonts w:hint="eastAsia"/>
        </w:rPr>
        <w:t>二级分类</w:t>
      </w:r>
      <w:r>
        <w:rPr>
          <w:rFonts w:hint="eastAsia"/>
        </w:rPr>
        <w:t xml:space="preserve"> 3-</w:t>
      </w:r>
      <w:r>
        <w:rPr>
          <w:rFonts w:hint="eastAsia"/>
        </w:rPr>
        <w:t>三级分类</w:t>
      </w:r>
      <w:r>
        <w:rPr>
          <w:rFonts w:hint="eastAsia"/>
        </w:rPr>
        <w:t>)</w:t>
      </w:r>
      <w:r>
        <w:rPr>
          <w:rFonts w:hint="eastAsia"/>
        </w:rPr>
        <w:t>、父分类</w:t>
      </w:r>
      <w:r>
        <w:rPr>
          <w:rFonts w:hint="eastAsia"/>
        </w:rPr>
        <w:t>id</w:t>
      </w:r>
      <w:r>
        <w:rPr>
          <w:rFonts w:hint="eastAsia"/>
        </w:rPr>
        <w:t>、分类名称、</w:t>
      </w:r>
      <w:proofErr w:type="gramStart"/>
      <w:r>
        <w:rPr>
          <w:rFonts w:hint="eastAsia"/>
        </w:rPr>
        <w:t>排序值</w:t>
      </w:r>
      <w:proofErr w:type="gramEnd"/>
      <w:r>
        <w:rPr>
          <w:rFonts w:hint="eastAsia"/>
        </w:rPr>
        <w:t>(</w:t>
      </w:r>
      <w:r>
        <w:rPr>
          <w:rFonts w:hint="eastAsia"/>
        </w:rPr>
        <w:t>字段越大越靠前</w:t>
      </w:r>
      <w:r>
        <w:rPr>
          <w:rFonts w:hint="eastAsia"/>
        </w:rPr>
        <w:t>)</w:t>
      </w:r>
      <w:r>
        <w:rPr>
          <w:rFonts w:hint="eastAsia"/>
        </w:rPr>
        <w:t>、删除标识字段</w:t>
      </w:r>
      <w:r>
        <w:rPr>
          <w:rFonts w:hint="eastAsia"/>
        </w:rPr>
        <w:t>(0-</w:t>
      </w:r>
      <w:r>
        <w:rPr>
          <w:rFonts w:hint="eastAsia"/>
        </w:rPr>
        <w:t>未删除</w:t>
      </w:r>
      <w:r>
        <w:rPr>
          <w:rFonts w:hint="eastAsia"/>
        </w:rPr>
        <w:t xml:space="preserve"> 1-</w:t>
      </w:r>
      <w:r>
        <w:rPr>
          <w:rFonts w:hint="eastAsia"/>
        </w:rPr>
        <w:t>已删除</w:t>
      </w:r>
      <w:r>
        <w:rPr>
          <w:rFonts w:hint="eastAsia"/>
        </w:rPr>
        <w:t>)</w:t>
      </w:r>
      <w:r>
        <w:rPr>
          <w:rFonts w:hint="eastAsia"/>
        </w:rPr>
        <w:t>、创建时间、创建者</w:t>
      </w:r>
      <w:r>
        <w:rPr>
          <w:rFonts w:hint="eastAsia"/>
        </w:rPr>
        <w:t>id</w:t>
      </w:r>
      <w:r>
        <w:rPr>
          <w:rFonts w:hint="eastAsia"/>
        </w:rPr>
        <w:t>、修改时间、修改者</w:t>
      </w:r>
      <w:r>
        <w:rPr>
          <w:rFonts w:hint="eastAsia"/>
        </w:rPr>
        <w:t>id</w:t>
      </w:r>
      <w:r w:rsidR="00A75491">
        <w:t>。</w:t>
      </w:r>
      <w:r>
        <w:rPr>
          <w:rFonts w:hint="eastAsia"/>
        </w:rPr>
        <w:t>分类</w:t>
      </w:r>
      <w:r w:rsidR="00A75491" w:rsidRPr="0012658C">
        <w:t>实体如图</w:t>
      </w:r>
      <w:r w:rsidR="00A75491" w:rsidRPr="0012658C">
        <w:t xml:space="preserve"> 4-1</w:t>
      </w:r>
      <w:r w:rsidR="001E21FA">
        <w:t>8</w:t>
      </w:r>
      <w:r w:rsidR="00A75491" w:rsidRPr="0012658C">
        <w:t>所示。</w:t>
      </w:r>
    </w:p>
    <w:p w14:paraId="0F7732F4" w14:textId="6C810DED" w:rsidR="00755449" w:rsidRPr="00A75491" w:rsidRDefault="00CC4D12" w:rsidP="00941B7B">
      <w:pPr>
        <w:pStyle w:val="a1"/>
        <w:ind w:firstLineChars="0" w:firstLine="0"/>
        <w:jc w:val="center"/>
      </w:pPr>
      <w:r>
        <w:rPr>
          <w:noProof/>
        </w:rPr>
        <w:lastRenderedPageBreak/>
        <w:drawing>
          <wp:inline distT="0" distB="0" distL="0" distR="0" wp14:anchorId="2E003F53" wp14:editId="08DFACEF">
            <wp:extent cx="4932045" cy="3764915"/>
            <wp:effectExtent l="0" t="0" r="1905"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32045" cy="3764915"/>
                    </a:xfrm>
                    <a:prstGeom prst="rect">
                      <a:avLst/>
                    </a:prstGeom>
                  </pic:spPr>
                </pic:pic>
              </a:graphicData>
            </a:graphic>
          </wp:inline>
        </w:drawing>
      </w:r>
    </w:p>
    <w:p w14:paraId="3E52EBFB" w14:textId="25D5E974" w:rsidR="00FD56E6" w:rsidRPr="00FD56E6" w:rsidRDefault="00FD56E6" w:rsidP="00755449">
      <w:pPr>
        <w:pStyle w:val="a5"/>
      </w:pPr>
      <w:r w:rsidRPr="0012658C">
        <w:t>图</w:t>
      </w:r>
      <w:r w:rsidRPr="0012658C">
        <w:t>4-1</w:t>
      </w:r>
      <w:r w:rsidR="001E21FA">
        <w:t>8</w:t>
      </w:r>
      <w:r w:rsidR="005A75B6">
        <w:rPr>
          <w:rFonts w:hint="eastAsia"/>
        </w:rPr>
        <w:t>用户</w:t>
      </w:r>
      <w:r w:rsidRPr="0012658C">
        <w:t>实体图</w:t>
      </w:r>
    </w:p>
    <w:p w14:paraId="4ABC2D26" w14:textId="348DB23A" w:rsidR="00FD56E6" w:rsidRPr="00DA21B0" w:rsidRDefault="00FD56E6" w:rsidP="00FD56E6">
      <w:pPr>
        <w:pStyle w:val="4"/>
        <w:ind w:firstLineChars="200" w:firstLine="480"/>
        <w:rPr>
          <w:rFonts w:ascii="黑体" w:hAnsi="黑体"/>
          <w:b w:val="0"/>
        </w:rPr>
      </w:pPr>
      <w:r w:rsidRPr="00DA21B0">
        <w:rPr>
          <w:rFonts w:ascii="黑体" w:hAnsi="黑体" w:hint="eastAsia"/>
          <w:b w:val="0"/>
        </w:rPr>
        <w:t>7</w:t>
      </w:r>
      <w:r w:rsidRPr="00DA21B0">
        <w:rPr>
          <w:rFonts w:ascii="黑体" w:hAnsi="黑体"/>
          <w:b w:val="0"/>
        </w:rPr>
        <w:t>.</w:t>
      </w:r>
      <w:r w:rsidR="002B20B6" w:rsidRPr="00DA21B0">
        <w:rPr>
          <w:rFonts w:ascii="黑体" w:hAnsi="黑体" w:hint="eastAsia"/>
          <w:b w:val="0"/>
        </w:rPr>
        <w:t>管理</w:t>
      </w:r>
      <w:r w:rsidR="005A75B6" w:rsidRPr="00DA21B0">
        <w:rPr>
          <w:rFonts w:ascii="黑体" w:hAnsi="黑体" w:hint="eastAsia"/>
          <w:b w:val="0"/>
        </w:rPr>
        <w:t>员</w:t>
      </w:r>
      <w:r w:rsidRPr="00DA21B0">
        <w:rPr>
          <w:rFonts w:ascii="黑体" w:hAnsi="黑体"/>
          <w:b w:val="0"/>
        </w:rPr>
        <w:t>实体模型</w:t>
      </w:r>
    </w:p>
    <w:p w14:paraId="79B7CDEC" w14:textId="46144D03" w:rsidR="00755449" w:rsidRDefault="005A75B6" w:rsidP="00380D3B">
      <w:pPr>
        <w:pStyle w:val="a1"/>
        <w:ind w:firstLine="480"/>
      </w:pPr>
      <w:r>
        <w:rPr>
          <w:rFonts w:hint="eastAsia"/>
        </w:rPr>
        <w:t>管理员</w:t>
      </w:r>
      <w:r w:rsidR="00380D3B">
        <w:rPr>
          <w:rFonts w:hint="eastAsia"/>
        </w:rPr>
        <w:t>实体包括</w:t>
      </w:r>
      <w:r w:rsidR="00CC4D12">
        <w:rPr>
          <w:rFonts w:hint="eastAsia"/>
        </w:rPr>
        <w:t>管理员</w:t>
      </w:r>
      <w:r w:rsidR="00CC4D12">
        <w:rPr>
          <w:rFonts w:hint="eastAsia"/>
        </w:rPr>
        <w:t>id</w:t>
      </w:r>
      <w:r w:rsidR="00CC4D12">
        <w:rPr>
          <w:rFonts w:hint="eastAsia"/>
        </w:rPr>
        <w:t>、管理员登陆名称、管理员登陆密码、管理员显示昵称、是否锁定</w:t>
      </w:r>
      <w:r w:rsidR="00380D3B">
        <w:t>。</w:t>
      </w:r>
      <w:r>
        <w:rPr>
          <w:rFonts w:hint="eastAsia"/>
        </w:rPr>
        <w:t>管理员</w:t>
      </w:r>
      <w:r w:rsidR="00755449" w:rsidRPr="0012658C">
        <w:t>实体如图</w:t>
      </w:r>
      <w:r w:rsidR="00755449" w:rsidRPr="0012658C">
        <w:t xml:space="preserve"> 4-1</w:t>
      </w:r>
      <w:r w:rsidR="001E21FA">
        <w:t>9</w:t>
      </w:r>
      <w:r w:rsidR="00755449" w:rsidRPr="0012658C">
        <w:t>所示。</w:t>
      </w:r>
    </w:p>
    <w:p w14:paraId="30564C3F" w14:textId="4EA27EDA" w:rsidR="00755449" w:rsidRPr="00755449" w:rsidRDefault="00CC4D12" w:rsidP="005A75B6">
      <w:pPr>
        <w:pStyle w:val="a1"/>
        <w:ind w:firstLineChars="0" w:firstLine="0"/>
      </w:pPr>
      <w:r>
        <w:rPr>
          <w:noProof/>
        </w:rPr>
        <w:lastRenderedPageBreak/>
        <w:drawing>
          <wp:inline distT="0" distB="0" distL="0" distR="0" wp14:anchorId="50FA62BF" wp14:editId="57B848E9">
            <wp:extent cx="4932045" cy="3121025"/>
            <wp:effectExtent l="0" t="0" r="1905"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2045" cy="3121025"/>
                    </a:xfrm>
                    <a:prstGeom prst="rect">
                      <a:avLst/>
                    </a:prstGeom>
                  </pic:spPr>
                </pic:pic>
              </a:graphicData>
            </a:graphic>
          </wp:inline>
        </w:drawing>
      </w:r>
    </w:p>
    <w:p w14:paraId="6D60396D" w14:textId="0D0CBC2C" w:rsidR="00FD56E6" w:rsidRPr="00FD56E6" w:rsidRDefault="00FD56E6" w:rsidP="00380D3B">
      <w:pPr>
        <w:pStyle w:val="a5"/>
      </w:pPr>
      <w:r w:rsidRPr="0012658C">
        <w:t>图</w:t>
      </w:r>
      <w:r w:rsidRPr="0012658C">
        <w:t>4-1</w:t>
      </w:r>
      <w:r w:rsidR="001E21FA">
        <w:t>9</w:t>
      </w:r>
      <w:r w:rsidRPr="0012658C">
        <w:t xml:space="preserve"> </w:t>
      </w:r>
      <w:r w:rsidR="005A75B6">
        <w:rPr>
          <w:rFonts w:hint="eastAsia"/>
        </w:rPr>
        <w:t>管理员</w:t>
      </w:r>
      <w:r w:rsidRPr="0012658C">
        <w:t>实体图</w:t>
      </w:r>
    </w:p>
    <w:p w14:paraId="0F6AA03A" w14:textId="77777777" w:rsidR="00A04D4F" w:rsidRPr="00DA21B0" w:rsidRDefault="00A04D4F" w:rsidP="00A04D4F">
      <w:pPr>
        <w:pStyle w:val="2"/>
        <w:rPr>
          <w:sz w:val="28"/>
          <w:szCs w:val="18"/>
        </w:rPr>
      </w:pPr>
      <w:bookmarkStart w:id="44" w:name="_Toc104331382"/>
      <w:r w:rsidRPr="00DA21B0">
        <w:rPr>
          <w:sz w:val="28"/>
          <w:szCs w:val="18"/>
        </w:rPr>
        <w:t>本章小结</w:t>
      </w:r>
      <w:bookmarkEnd w:id="44"/>
    </w:p>
    <w:p w14:paraId="08918500" w14:textId="77777777" w:rsidR="00A04D4F" w:rsidRPr="0012658C" w:rsidRDefault="001E5E7D" w:rsidP="00A04D4F">
      <w:pPr>
        <w:pStyle w:val="a1"/>
        <w:ind w:firstLineChars="0" w:firstLine="576"/>
        <w:jc w:val="left"/>
      </w:pPr>
      <w:r w:rsidRPr="0012658C">
        <w:t>本章首先显示系统的总体架构设计，并对系统的模块设计进行简要的分析和描述，以及一些结构图，最后给出整个系统的</w:t>
      </w:r>
      <w:r w:rsidRPr="0012658C">
        <w:t>E-R</w:t>
      </w:r>
      <w:r w:rsidRPr="0012658C">
        <w:t>图并描述每个实体。</w:t>
      </w:r>
    </w:p>
    <w:p w14:paraId="51A7FFC1" w14:textId="77777777" w:rsidR="00A04D4F" w:rsidRPr="0012658C" w:rsidRDefault="00A04D4F" w:rsidP="00A04D4F">
      <w:pPr>
        <w:pStyle w:val="1"/>
      </w:pPr>
      <w:bookmarkStart w:id="45" w:name="_Toc104331383"/>
      <w:r w:rsidRPr="0012658C">
        <w:lastRenderedPageBreak/>
        <w:t>系统详细设计</w:t>
      </w:r>
      <w:bookmarkEnd w:id="45"/>
    </w:p>
    <w:p w14:paraId="350B7624" w14:textId="77777777" w:rsidR="00A04D4F" w:rsidRPr="00DA21B0" w:rsidRDefault="00A04D4F" w:rsidP="00A04D4F">
      <w:pPr>
        <w:pStyle w:val="2"/>
        <w:rPr>
          <w:sz w:val="28"/>
          <w:szCs w:val="18"/>
        </w:rPr>
      </w:pPr>
      <w:bookmarkStart w:id="46" w:name="_Toc104331384"/>
      <w:r w:rsidRPr="00DA21B0">
        <w:rPr>
          <w:sz w:val="28"/>
          <w:szCs w:val="18"/>
        </w:rPr>
        <w:t>系统的详细设计</w:t>
      </w:r>
      <w:bookmarkEnd w:id="46"/>
    </w:p>
    <w:p w14:paraId="13C0138E" w14:textId="53B83DF1" w:rsidR="00A04D4F" w:rsidRPr="0012658C" w:rsidRDefault="00A04D4F" w:rsidP="00A04D4F">
      <w:pPr>
        <w:pStyle w:val="11"/>
        <w:ind w:firstLineChars="200" w:firstLine="480"/>
        <w:rPr>
          <w:rFonts w:ascii="Times New Roman" w:hAnsi="Times New Roman" w:cs="Times New Roman"/>
          <w:color w:val="auto"/>
        </w:rPr>
      </w:pPr>
      <w:r w:rsidRPr="0012658C">
        <w:rPr>
          <w:rFonts w:ascii="Times New Roman" w:eastAsia="宋体" w:hAnsi="Times New Roman" w:cs="Times New Roman"/>
          <w:color w:val="auto"/>
        </w:rPr>
        <w:t>系统详细设计主要包括的模块有：</w:t>
      </w:r>
      <w:r w:rsidR="00F662D9">
        <w:rPr>
          <w:rFonts w:ascii="Times New Roman" w:eastAsia="宋体" w:hAnsi="Times New Roman" w:cs="Times New Roman"/>
          <w:color w:val="auto"/>
        </w:rPr>
        <w:t>用户</w:t>
      </w:r>
      <w:r w:rsidR="000226B1" w:rsidRPr="0012658C">
        <w:rPr>
          <w:rFonts w:ascii="Times New Roman" w:eastAsia="宋体" w:hAnsi="Times New Roman" w:cs="Times New Roman"/>
          <w:color w:val="auto"/>
        </w:rPr>
        <w:t>模块</w:t>
      </w:r>
      <w:r w:rsidRPr="0012658C">
        <w:rPr>
          <w:rFonts w:ascii="Times New Roman" w:eastAsia="宋体" w:hAnsi="Times New Roman" w:cs="Times New Roman"/>
          <w:color w:val="auto"/>
        </w:rPr>
        <w:t>和管理</w:t>
      </w:r>
      <w:r w:rsidR="000226B1" w:rsidRPr="0012658C">
        <w:rPr>
          <w:rFonts w:ascii="Times New Roman" w:eastAsia="宋体" w:hAnsi="Times New Roman" w:cs="Times New Roman"/>
          <w:color w:val="auto"/>
        </w:rPr>
        <w:t>员模块</w:t>
      </w:r>
      <w:r w:rsidRPr="0012658C">
        <w:rPr>
          <w:rFonts w:ascii="Times New Roman" w:eastAsia="宋体" w:hAnsi="Times New Roman" w:cs="Times New Roman"/>
          <w:color w:val="auto"/>
        </w:rPr>
        <w:t>。</w:t>
      </w:r>
    </w:p>
    <w:p w14:paraId="03DD4988" w14:textId="7520593E" w:rsidR="000221C7" w:rsidRPr="00DA21B0" w:rsidRDefault="00B276E4" w:rsidP="000221C7">
      <w:pPr>
        <w:pStyle w:val="3"/>
        <w:rPr>
          <w:sz w:val="24"/>
          <w:szCs w:val="18"/>
        </w:rPr>
      </w:pPr>
      <w:bookmarkStart w:id="47" w:name="_Toc104331385"/>
      <w:r w:rsidRPr="00DA21B0">
        <w:rPr>
          <w:sz w:val="24"/>
          <w:szCs w:val="18"/>
        </w:rPr>
        <w:t>用户</w:t>
      </w:r>
      <w:r w:rsidR="000221C7" w:rsidRPr="00DA21B0">
        <w:rPr>
          <w:sz w:val="24"/>
          <w:szCs w:val="18"/>
        </w:rPr>
        <w:t>模块</w:t>
      </w:r>
      <w:r w:rsidR="004A45BD" w:rsidRPr="00DA21B0">
        <w:rPr>
          <w:sz w:val="24"/>
          <w:szCs w:val="18"/>
        </w:rPr>
        <w:t>详细设计</w:t>
      </w:r>
      <w:bookmarkEnd w:id="47"/>
    </w:p>
    <w:p w14:paraId="5B5AA56B" w14:textId="4A5F3A6D" w:rsidR="000221C7" w:rsidRPr="00DA21B0" w:rsidRDefault="000221C7" w:rsidP="000221C7">
      <w:pPr>
        <w:pStyle w:val="4"/>
        <w:ind w:firstLine="480"/>
        <w:rPr>
          <w:rFonts w:ascii="黑体" w:hAnsi="黑体"/>
          <w:b w:val="0"/>
          <w:bCs/>
        </w:rPr>
      </w:pPr>
      <w:r w:rsidRPr="00DA21B0">
        <w:rPr>
          <w:rFonts w:ascii="黑体" w:hAnsi="黑体"/>
          <w:b w:val="0"/>
          <w:bCs/>
        </w:rPr>
        <w:t>1.首页</w:t>
      </w:r>
    </w:p>
    <w:p w14:paraId="3F88F0DC" w14:textId="5E0B90E9" w:rsidR="000221C7" w:rsidRPr="0012658C" w:rsidRDefault="00B276E4" w:rsidP="004107C6">
      <w:pPr>
        <w:pStyle w:val="a1"/>
        <w:ind w:firstLineChars="0" w:firstLine="480"/>
        <w:rPr>
          <w:color w:val="FF0000"/>
        </w:rPr>
      </w:pPr>
      <w:r>
        <w:t>用户</w:t>
      </w:r>
      <w:r w:rsidR="008255BE" w:rsidRPr="0012658C">
        <w:t>点击首页，会调用获取公告接口，</w:t>
      </w:r>
      <w:r w:rsidR="007836E0">
        <w:t>后端会把</w:t>
      </w:r>
      <w:r w:rsidR="00B01F2E">
        <w:t>服装</w:t>
      </w:r>
      <w:r w:rsidR="007836E0">
        <w:t>信息列表进行前端</w:t>
      </w:r>
      <w:r w:rsidR="00223FCC" w:rsidRPr="0012658C">
        <w:t>展示</w:t>
      </w:r>
      <w:r w:rsidR="000221C7" w:rsidRPr="0012658C">
        <w:t>。</w:t>
      </w:r>
      <w:r>
        <w:rPr>
          <w:rFonts w:hint="eastAsia"/>
        </w:rPr>
        <w:t>用户</w:t>
      </w:r>
      <w:r w:rsidR="007836E0">
        <w:rPr>
          <w:rFonts w:hint="eastAsia"/>
        </w:rPr>
        <w:t>首页</w:t>
      </w:r>
      <w:r w:rsidR="00887918">
        <w:rPr>
          <w:rFonts w:hint="eastAsia"/>
        </w:rPr>
        <w:t>展示流程图</w:t>
      </w:r>
      <w:r w:rsidR="000221C7" w:rsidRPr="0012658C">
        <w:t>如图</w:t>
      </w:r>
      <w:r w:rsidR="00887918">
        <w:t>5</w:t>
      </w:r>
      <w:r w:rsidR="000221C7" w:rsidRPr="0012658C">
        <w:t>-1</w:t>
      </w:r>
      <w:r w:rsidR="000221C7" w:rsidRPr="0012658C">
        <w:t>所示。</w:t>
      </w:r>
    </w:p>
    <w:p w14:paraId="038CEC7C" w14:textId="40522DE7" w:rsidR="000221C7" w:rsidRPr="0012658C" w:rsidRDefault="00FA3B11" w:rsidP="00C91A8F">
      <w:pPr>
        <w:pStyle w:val="a1"/>
        <w:ind w:firstLineChars="0" w:firstLine="0"/>
        <w:jc w:val="center"/>
      </w:pPr>
      <w:r>
        <w:pict w14:anchorId="2BB7D328">
          <v:shape id="_x0000_i1027" type="#_x0000_t75" style="width:90pt;height:362.2pt">
            <v:imagedata r:id="rId44" o:title="e-r实体 (41)"/>
          </v:shape>
        </w:pict>
      </w:r>
    </w:p>
    <w:p w14:paraId="50590C3D" w14:textId="5AF93307" w:rsidR="000221C7" w:rsidRPr="0012658C" w:rsidRDefault="000221C7" w:rsidP="000221C7">
      <w:pPr>
        <w:pStyle w:val="a5"/>
        <w:rPr>
          <w:szCs w:val="18"/>
        </w:rPr>
      </w:pPr>
      <w:r w:rsidRPr="0012658C">
        <w:rPr>
          <w:szCs w:val="18"/>
        </w:rPr>
        <w:t>图</w:t>
      </w:r>
      <w:r w:rsidR="00887918">
        <w:rPr>
          <w:szCs w:val="18"/>
        </w:rPr>
        <w:t>5</w:t>
      </w:r>
      <w:r w:rsidRPr="0012658C">
        <w:rPr>
          <w:szCs w:val="18"/>
        </w:rPr>
        <w:t xml:space="preserve">-1 </w:t>
      </w:r>
      <w:r w:rsidR="00B276E4">
        <w:rPr>
          <w:szCs w:val="18"/>
        </w:rPr>
        <w:t>用户</w:t>
      </w:r>
      <w:r w:rsidR="00796865">
        <w:rPr>
          <w:rFonts w:hint="eastAsia"/>
          <w:szCs w:val="18"/>
        </w:rPr>
        <w:t>首页展示</w:t>
      </w:r>
      <w:r w:rsidR="00887918">
        <w:rPr>
          <w:rFonts w:hint="eastAsia"/>
          <w:szCs w:val="18"/>
        </w:rPr>
        <w:t>流程</w:t>
      </w:r>
      <w:r w:rsidRPr="0012658C">
        <w:rPr>
          <w:szCs w:val="18"/>
        </w:rPr>
        <w:t>图</w:t>
      </w:r>
    </w:p>
    <w:p w14:paraId="03376D09" w14:textId="64A4D751" w:rsidR="000221C7" w:rsidRPr="00DA21B0" w:rsidRDefault="000221C7" w:rsidP="000221C7">
      <w:pPr>
        <w:pStyle w:val="4"/>
        <w:ind w:firstLine="480"/>
        <w:rPr>
          <w:rFonts w:ascii="黑体" w:hAnsi="黑体"/>
          <w:b w:val="0"/>
          <w:bCs/>
        </w:rPr>
      </w:pPr>
      <w:r w:rsidRPr="00DA21B0">
        <w:rPr>
          <w:rFonts w:ascii="黑体" w:hAnsi="黑体"/>
          <w:b w:val="0"/>
          <w:bCs/>
        </w:rPr>
        <w:t>2.</w:t>
      </w:r>
      <w:r w:rsidR="00B01F2E" w:rsidRPr="00DA21B0">
        <w:rPr>
          <w:rFonts w:ascii="黑体" w:hAnsi="黑体" w:hint="eastAsia"/>
          <w:b w:val="0"/>
          <w:bCs/>
        </w:rPr>
        <w:t>服装</w:t>
      </w:r>
      <w:r w:rsidR="007C4FE1" w:rsidRPr="00DA21B0">
        <w:rPr>
          <w:rFonts w:ascii="黑体" w:hAnsi="黑体" w:hint="eastAsia"/>
          <w:b w:val="0"/>
          <w:bCs/>
        </w:rPr>
        <w:t>信息</w:t>
      </w:r>
    </w:p>
    <w:p w14:paraId="005EA2D4" w14:textId="2291E848" w:rsidR="000221C7" w:rsidRPr="0012658C" w:rsidRDefault="00C242C9" w:rsidP="000221C7">
      <w:pPr>
        <w:pStyle w:val="a1"/>
        <w:ind w:firstLine="480"/>
      </w:pPr>
      <w:r>
        <w:rPr>
          <w:rFonts w:hint="eastAsia"/>
        </w:rPr>
        <w:lastRenderedPageBreak/>
        <w:t>点击网站的导航栏，进入服装信息列表中，可以看到分类的</w:t>
      </w:r>
      <w:r w:rsidR="00B01F2E">
        <w:rPr>
          <w:rFonts w:hint="eastAsia"/>
        </w:rPr>
        <w:t>服装</w:t>
      </w:r>
      <w:r w:rsidR="00C91A8F">
        <w:rPr>
          <w:rFonts w:hint="eastAsia"/>
        </w:rPr>
        <w:t>信息</w:t>
      </w:r>
      <w:r>
        <w:rPr>
          <w:rFonts w:hint="eastAsia"/>
        </w:rPr>
        <w:t>，点击并</w:t>
      </w:r>
      <w:r w:rsidR="00C91A8F">
        <w:rPr>
          <w:rFonts w:hint="eastAsia"/>
        </w:rPr>
        <w:t>查看</w:t>
      </w:r>
      <w:r w:rsidR="00B01F2E">
        <w:rPr>
          <w:rFonts w:hint="eastAsia"/>
        </w:rPr>
        <w:t>服装</w:t>
      </w:r>
      <w:r w:rsidR="00C91A8F">
        <w:rPr>
          <w:rFonts w:hint="eastAsia"/>
        </w:rPr>
        <w:t>类型、</w:t>
      </w:r>
      <w:r w:rsidR="00B01F2E">
        <w:rPr>
          <w:rFonts w:hint="eastAsia"/>
        </w:rPr>
        <w:t>服装</w:t>
      </w:r>
      <w:r w:rsidR="00C91A8F">
        <w:rPr>
          <w:rFonts w:hint="eastAsia"/>
        </w:rPr>
        <w:t>分类</w:t>
      </w:r>
      <w:r w:rsidR="000221C7" w:rsidRPr="0012658C">
        <w:t>。</w:t>
      </w:r>
      <w:r w:rsidR="00B01F2E">
        <w:rPr>
          <w:rFonts w:hint="eastAsia"/>
        </w:rPr>
        <w:t>服装</w:t>
      </w:r>
      <w:r w:rsidR="00C91A8F">
        <w:rPr>
          <w:rFonts w:hint="eastAsia"/>
        </w:rPr>
        <w:t>信息</w:t>
      </w:r>
      <w:r w:rsidR="00A04E33">
        <w:rPr>
          <w:rFonts w:hint="eastAsia"/>
        </w:rPr>
        <w:t>流程</w:t>
      </w:r>
      <w:r w:rsidR="00127360">
        <w:rPr>
          <w:rFonts w:hint="eastAsia"/>
        </w:rPr>
        <w:t>图</w:t>
      </w:r>
      <w:r w:rsidR="000221C7" w:rsidRPr="0012658C">
        <w:t>如图</w:t>
      </w:r>
      <w:r w:rsidR="00455961">
        <w:t>5</w:t>
      </w:r>
      <w:r w:rsidR="000221C7" w:rsidRPr="0012658C">
        <w:t>-2</w:t>
      </w:r>
      <w:r w:rsidR="000221C7" w:rsidRPr="0012658C">
        <w:t>所示。</w:t>
      </w:r>
    </w:p>
    <w:p w14:paraId="4999471B" w14:textId="08D76359" w:rsidR="000221C7" w:rsidRPr="0012658C" w:rsidRDefault="00FA3B11" w:rsidP="00C91A8F">
      <w:pPr>
        <w:pStyle w:val="a1"/>
        <w:ind w:firstLineChars="0" w:firstLine="0"/>
        <w:jc w:val="center"/>
      </w:pPr>
      <w:r>
        <w:rPr>
          <w:noProof/>
        </w:rPr>
        <w:pict w14:anchorId="4A0B1497">
          <v:shape id="_x0000_i1028" type="#_x0000_t75" style="width:90pt;height:362.2pt">
            <v:imagedata r:id="rId45" o:title="e-r实体 (42)"/>
          </v:shape>
        </w:pict>
      </w:r>
    </w:p>
    <w:p w14:paraId="1849A81A" w14:textId="78617273" w:rsidR="000221C7" w:rsidRPr="0012658C" w:rsidRDefault="000221C7" w:rsidP="000221C7">
      <w:pPr>
        <w:pStyle w:val="a5"/>
        <w:rPr>
          <w:szCs w:val="18"/>
        </w:rPr>
      </w:pPr>
      <w:r w:rsidRPr="0012658C">
        <w:rPr>
          <w:szCs w:val="18"/>
        </w:rPr>
        <w:t>图</w:t>
      </w:r>
      <w:r w:rsidR="008431F2">
        <w:rPr>
          <w:szCs w:val="18"/>
        </w:rPr>
        <w:t>5</w:t>
      </w:r>
      <w:r w:rsidRPr="0012658C">
        <w:rPr>
          <w:szCs w:val="18"/>
        </w:rPr>
        <w:t>-2</w:t>
      </w:r>
      <w:r w:rsidR="00B01F2E">
        <w:rPr>
          <w:rFonts w:hint="eastAsia"/>
          <w:szCs w:val="18"/>
        </w:rPr>
        <w:t>服装</w:t>
      </w:r>
      <w:r w:rsidR="00C91A8F">
        <w:rPr>
          <w:rFonts w:hint="eastAsia"/>
          <w:szCs w:val="18"/>
        </w:rPr>
        <w:t>信息</w:t>
      </w:r>
      <w:r w:rsidR="008431F2">
        <w:rPr>
          <w:rFonts w:hint="eastAsia"/>
          <w:szCs w:val="18"/>
        </w:rPr>
        <w:t>流程</w:t>
      </w:r>
      <w:r w:rsidRPr="0012658C">
        <w:rPr>
          <w:szCs w:val="18"/>
        </w:rPr>
        <w:t>图</w:t>
      </w:r>
    </w:p>
    <w:p w14:paraId="5CC2BA18" w14:textId="679D955A" w:rsidR="000221C7" w:rsidRPr="00DA21B0" w:rsidRDefault="000221C7" w:rsidP="000221C7">
      <w:pPr>
        <w:pStyle w:val="4"/>
        <w:ind w:firstLine="480"/>
        <w:rPr>
          <w:rFonts w:ascii="黑体" w:hAnsi="黑体"/>
          <w:b w:val="0"/>
          <w:bCs/>
        </w:rPr>
      </w:pPr>
      <w:r w:rsidRPr="00DA21B0">
        <w:rPr>
          <w:rFonts w:ascii="黑体" w:hAnsi="黑体"/>
          <w:b w:val="0"/>
          <w:bCs/>
        </w:rPr>
        <w:t>3.</w:t>
      </w:r>
      <w:r w:rsidR="001E21FA" w:rsidRPr="00DA21B0">
        <w:rPr>
          <w:rFonts w:ascii="黑体" w:hAnsi="黑体" w:hint="eastAsia"/>
          <w:b w:val="0"/>
          <w:bCs/>
        </w:rPr>
        <w:t>购物车</w:t>
      </w:r>
    </w:p>
    <w:p w14:paraId="356A23F4" w14:textId="22509A7C" w:rsidR="000221C7" w:rsidRPr="0012658C" w:rsidRDefault="00C242C9" w:rsidP="000221C7">
      <w:pPr>
        <w:pStyle w:val="a1"/>
        <w:ind w:firstLine="480"/>
        <w:rPr>
          <w:color w:val="FF0000"/>
        </w:rPr>
      </w:pPr>
      <w:r>
        <w:rPr>
          <w:rFonts w:hint="eastAsia"/>
        </w:rPr>
        <w:t>购物车功能需要用户进行注册登陆操作，对喜欢的商品服装添加到购物车，并对满意的商品进行直接结算购买</w:t>
      </w:r>
      <w:r w:rsidR="00A83473">
        <w:t>。</w:t>
      </w:r>
      <w:r>
        <w:rPr>
          <w:rFonts w:hint="eastAsia"/>
        </w:rPr>
        <w:t>购物车</w:t>
      </w:r>
      <w:r w:rsidR="00127360">
        <w:rPr>
          <w:rFonts w:hint="eastAsia"/>
        </w:rPr>
        <w:t>流程图</w:t>
      </w:r>
      <w:r w:rsidR="000221C7" w:rsidRPr="0012658C">
        <w:rPr>
          <w:rFonts w:hint="eastAsia"/>
        </w:rPr>
        <w:t>如</w:t>
      </w:r>
      <w:r w:rsidR="000221C7" w:rsidRPr="0012658C">
        <w:t>图</w:t>
      </w:r>
      <w:r w:rsidR="00127360">
        <w:t>5</w:t>
      </w:r>
      <w:r w:rsidR="000221C7" w:rsidRPr="0012658C">
        <w:t>-3</w:t>
      </w:r>
      <w:r w:rsidR="000221C7" w:rsidRPr="0012658C">
        <w:t>所示。</w:t>
      </w:r>
    </w:p>
    <w:p w14:paraId="43F21D6F" w14:textId="005ACC76" w:rsidR="000221C7" w:rsidRPr="0012658C" w:rsidRDefault="00FA3B11" w:rsidP="0004767F">
      <w:pPr>
        <w:pStyle w:val="a1"/>
        <w:ind w:firstLineChars="0" w:firstLine="0"/>
        <w:jc w:val="center"/>
      </w:pPr>
      <w:r>
        <w:lastRenderedPageBreak/>
        <w:pict w14:anchorId="36628DDB">
          <v:shape id="_x0000_i1029" type="#_x0000_t75" style="width:196.35pt;height:520.35pt">
            <v:imagedata r:id="rId46" o:title="e-r实体 (43)"/>
          </v:shape>
        </w:pict>
      </w:r>
    </w:p>
    <w:p w14:paraId="3A600457" w14:textId="66CD885C" w:rsidR="000221C7" w:rsidRDefault="000221C7" w:rsidP="000221C7">
      <w:pPr>
        <w:pStyle w:val="a5"/>
        <w:rPr>
          <w:szCs w:val="18"/>
        </w:rPr>
      </w:pPr>
      <w:r w:rsidRPr="0012658C">
        <w:rPr>
          <w:szCs w:val="18"/>
        </w:rPr>
        <w:t>图</w:t>
      </w:r>
      <w:r w:rsidR="00127360">
        <w:rPr>
          <w:szCs w:val="18"/>
        </w:rPr>
        <w:t>5</w:t>
      </w:r>
      <w:r w:rsidRPr="0012658C">
        <w:rPr>
          <w:szCs w:val="18"/>
        </w:rPr>
        <w:t>-3</w:t>
      </w:r>
      <w:r w:rsidR="00C242C9">
        <w:rPr>
          <w:rFonts w:hint="eastAsia"/>
          <w:szCs w:val="18"/>
        </w:rPr>
        <w:t>购物车</w:t>
      </w:r>
      <w:r w:rsidR="00127360">
        <w:rPr>
          <w:rFonts w:hint="eastAsia"/>
          <w:szCs w:val="18"/>
        </w:rPr>
        <w:t>流程</w:t>
      </w:r>
      <w:r w:rsidRPr="0012658C">
        <w:rPr>
          <w:szCs w:val="18"/>
        </w:rPr>
        <w:t>图</w:t>
      </w:r>
    </w:p>
    <w:p w14:paraId="3362B801" w14:textId="4AAC72FC" w:rsidR="001E21FA" w:rsidRPr="00DA21B0" w:rsidRDefault="001E21FA" w:rsidP="001E21FA">
      <w:pPr>
        <w:pStyle w:val="4"/>
        <w:ind w:firstLine="480"/>
        <w:rPr>
          <w:rFonts w:ascii="黑体" w:hAnsi="黑体"/>
          <w:b w:val="0"/>
          <w:bCs/>
        </w:rPr>
      </w:pPr>
      <w:r w:rsidRPr="00DA21B0">
        <w:rPr>
          <w:rFonts w:ascii="黑体" w:hAnsi="黑体"/>
          <w:b w:val="0"/>
          <w:bCs/>
        </w:rPr>
        <w:t>4.</w:t>
      </w:r>
      <w:r w:rsidRPr="00DA21B0">
        <w:rPr>
          <w:rFonts w:ascii="黑体" w:hAnsi="黑体" w:hint="eastAsia"/>
          <w:b w:val="0"/>
          <w:bCs/>
        </w:rPr>
        <w:t>订单</w:t>
      </w:r>
    </w:p>
    <w:p w14:paraId="6D39BFD9" w14:textId="2B91A4CA" w:rsidR="001E21FA" w:rsidRPr="0012658C" w:rsidRDefault="00110593" w:rsidP="001E21FA">
      <w:pPr>
        <w:pStyle w:val="a1"/>
        <w:ind w:firstLine="480"/>
        <w:rPr>
          <w:color w:val="FF0000"/>
        </w:rPr>
      </w:pPr>
      <w:r>
        <w:rPr>
          <w:rFonts w:hint="eastAsia"/>
        </w:rPr>
        <w:t>订单</w:t>
      </w:r>
      <w:r w:rsidR="001E21FA">
        <w:t>通过验证之后能够正常登录到用户界面，</w:t>
      </w:r>
      <w:r w:rsidR="001E21FA">
        <w:rPr>
          <w:rFonts w:hint="eastAsia"/>
        </w:rPr>
        <w:t>对点击</w:t>
      </w:r>
      <w:r w:rsidR="00976C7C">
        <w:rPr>
          <w:rFonts w:hint="eastAsia"/>
        </w:rPr>
        <w:t>我的用户名，弹出下拉菜单，能够看到我的订单。订单状态在订单详情页面展示，在已经收到货的时候可以点击确认收货</w:t>
      </w:r>
      <w:r w:rsidR="001E21FA">
        <w:t>。</w:t>
      </w:r>
      <w:r>
        <w:rPr>
          <w:rFonts w:hint="eastAsia"/>
        </w:rPr>
        <w:t>订单</w:t>
      </w:r>
      <w:r w:rsidR="001E21FA">
        <w:rPr>
          <w:rFonts w:hint="eastAsia"/>
        </w:rPr>
        <w:t>流程图</w:t>
      </w:r>
      <w:r w:rsidR="001E21FA" w:rsidRPr="0012658C">
        <w:rPr>
          <w:rFonts w:hint="eastAsia"/>
        </w:rPr>
        <w:t>如</w:t>
      </w:r>
      <w:r w:rsidR="001E21FA" w:rsidRPr="0012658C">
        <w:t>图</w:t>
      </w:r>
      <w:r w:rsidR="001E21FA">
        <w:t>5</w:t>
      </w:r>
      <w:r w:rsidR="001E21FA" w:rsidRPr="0012658C">
        <w:t>-</w:t>
      </w:r>
      <w:r w:rsidR="00DA21B0">
        <w:t>4</w:t>
      </w:r>
      <w:r w:rsidR="001E21FA" w:rsidRPr="0012658C">
        <w:t>所示。</w:t>
      </w:r>
    </w:p>
    <w:p w14:paraId="5B81DE98" w14:textId="18DAF081" w:rsidR="001E21FA" w:rsidRPr="0012658C" w:rsidRDefault="00FA3B11" w:rsidP="001E21FA">
      <w:pPr>
        <w:pStyle w:val="a1"/>
        <w:ind w:firstLineChars="0" w:firstLine="0"/>
        <w:jc w:val="center"/>
      </w:pPr>
      <w:r>
        <w:rPr>
          <w:noProof/>
        </w:rPr>
        <w:lastRenderedPageBreak/>
        <w:pict w14:anchorId="224944EE">
          <v:shape id="_x0000_i1030" type="#_x0000_t75" style="width:196.35pt;height:588.55pt">
            <v:imagedata r:id="rId47" o:title="e-r实体 (44)"/>
          </v:shape>
        </w:pict>
      </w:r>
    </w:p>
    <w:p w14:paraId="20454350" w14:textId="74D08585" w:rsidR="001E21FA" w:rsidRDefault="001E21FA" w:rsidP="001E21FA">
      <w:pPr>
        <w:pStyle w:val="a5"/>
        <w:rPr>
          <w:szCs w:val="18"/>
        </w:rPr>
      </w:pPr>
      <w:r w:rsidRPr="0012658C">
        <w:rPr>
          <w:szCs w:val="18"/>
        </w:rPr>
        <w:lastRenderedPageBreak/>
        <w:t>图</w:t>
      </w:r>
      <w:r>
        <w:rPr>
          <w:szCs w:val="18"/>
        </w:rPr>
        <w:t>5</w:t>
      </w:r>
      <w:r w:rsidRPr="0012658C">
        <w:rPr>
          <w:szCs w:val="18"/>
        </w:rPr>
        <w:t>-</w:t>
      </w:r>
      <w:r w:rsidR="00DA21B0">
        <w:rPr>
          <w:szCs w:val="18"/>
        </w:rPr>
        <w:t>4</w:t>
      </w:r>
      <w:r w:rsidR="00110593">
        <w:rPr>
          <w:rFonts w:hint="eastAsia"/>
          <w:szCs w:val="18"/>
        </w:rPr>
        <w:t>订单</w:t>
      </w:r>
      <w:r>
        <w:rPr>
          <w:rFonts w:hint="eastAsia"/>
          <w:szCs w:val="18"/>
        </w:rPr>
        <w:t>信息流程</w:t>
      </w:r>
      <w:r w:rsidRPr="0012658C">
        <w:rPr>
          <w:szCs w:val="18"/>
        </w:rPr>
        <w:t>图</w:t>
      </w:r>
    </w:p>
    <w:p w14:paraId="4F5CCFDC" w14:textId="77777777" w:rsidR="001E21FA" w:rsidRPr="001E21FA" w:rsidRDefault="001E21FA" w:rsidP="001E21FA">
      <w:pPr>
        <w:pStyle w:val="a5"/>
        <w:jc w:val="both"/>
        <w:rPr>
          <w:szCs w:val="18"/>
        </w:rPr>
      </w:pPr>
    </w:p>
    <w:p w14:paraId="10934F5B" w14:textId="0B00F751" w:rsidR="000221C7" w:rsidRPr="00DA21B0" w:rsidRDefault="00DA21B0" w:rsidP="000221C7">
      <w:pPr>
        <w:pStyle w:val="4"/>
        <w:ind w:firstLine="480"/>
        <w:rPr>
          <w:rFonts w:ascii="黑体" w:hAnsi="黑体"/>
          <w:b w:val="0"/>
          <w:bCs/>
        </w:rPr>
      </w:pPr>
      <w:r w:rsidRPr="00DA21B0">
        <w:rPr>
          <w:rFonts w:ascii="黑体" w:hAnsi="黑体"/>
          <w:b w:val="0"/>
          <w:bCs/>
        </w:rPr>
        <w:t>5</w:t>
      </w:r>
      <w:r w:rsidR="000221C7" w:rsidRPr="00DA21B0">
        <w:rPr>
          <w:rFonts w:ascii="黑体" w:hAnsi="黑体"/>
          <w:b w:val="0"/>
          <w:bCs/>
        </w:rPr>
        <w:t>.</w:t>
      </w:r>
      <w:r w:rsidR="001E21FA" w:rsidRPr="00DA21B0">
        <w:rPr>
          <w:rFonts w:ascii="黑体" w:hAnsi="黑体" w:hint="eastAsia"/>
          <w:b w:val="0"/>
          <w:bCs/>
        </w:rPr>
        <w:t>注册与</w:t>
      </w:r>
      <w:r w:rsidR="007C4FE1" w:rsidRPr="00DA21B0">
        <w:rPr>
          <w:rFonts w:ascii="黑体" w:hAnsi="黑体" w:hint="eastAsia"/>
          <w:b w:val="0"/>
          <w:bCs/>
        </w:rPr>
        <w:t>个人中心</w:t>
      </w:r>
    </w:p>
    <w:p w14:paraId="7E58100D" w14:textId="7E3FDBAC" w:rsidR="000221C7" w:rsidRPr="0012658C" w:rsidRDefault="00B276E4" w:rsidP="000221C7">
      <w:pPr>
        <w:pStyle w:val="a1"/>
        <w:ind w:firstLine="480"/>
        <w:rPr>
          <w:szCs w:val="18"/>
        </w:rPr>
      </w:pPr>
      <w:r>
        <w:t>用户</w:t>
      </w:r>
      <w:r w:rsidR="005578F6" w:rsidRPr="0012658C">
        <w:t>注册需要在数据库进行插入操作，在执行操作之前需要对数据进行校验，前端校验密码强度，后端进行校验用户名是否存在</w:t>
      </w:r>
      <w:r w:rsidR="000221C7" w:rsidRPr="0012658C">
        <w:t>。</w:t>
      </w:r>
    </w:p>
    <w:p w14:paraId="3895F1A6" w14:textId="38B2ED96" w:rsidR="000221C7" w:rsidRPr="008525E0" w:rsidRDefault="000221C7" w:rsidP="000221C7">
      <w:pPr>
        <w:pStyle w:val="3"/>
        <w:rPr>
          <w:sz w:val="24"/>
          <w:szCs w:val="18"/>
        </w:rPr>
      </w:pPr>
      <w:bookmarkStart w:id="48" w:name="_Toc104331386"/>
      <w:r w:rsidRPr="008525E0">
        <w:rPr>
          <w:sz w:val="24"/>
          <w:szCs w:val="18"/>
        </w:rPr>
        <w:t>管理员模块</w:t>
      </w:r>
      <w:r w:rsidR="00D445C6" w:rsidRPr="008525E0">
        <w:rPr>
          <w:sz w:val="24"/>
          <w:szCs w:val="18"/>
        </w:rPr>
        <w:t>详细设计</w:t>
      </w:r>
      <w:bookmarkEnd w:id="48"/>
    </w:p>
    <w:p w14:paraId="6B64450B" w14:textId="5A83AE82" w:rsidR="000221C7" w:rsidRPr="00DA21B0" w:rsidRDefault="000221C7" w:rsidP="000221C7">
      <w:pPr>
        <w:pStyle w:val="4"/>
        <w:ind w:firstLine="480"/>
        <w:rPr>
          <w:rFonts w:ascii="黑体" w:hAnsi="黑体"/>
          <w:b w:val="0"/>
          <w:bCs/>
        </w:rPr>
      </w:pPr>
      <w:r w:rsidRPr="00DA21B0">
        <w:rPr>
          <w:rFonts w:ascii="黑体" w:hAnsi="黑体"/>
          <w:b w:val="0"/>
          <w:bCs/>
        </w:rPr>
        <w:t>1.首页功能</w:t>
      </w:r>
    </w:p>
    <w:p w14:paraId="00B9ABBD" w14:textId="49E00C81" w:rsidR="000221C7" w:rsidRPr="0012658C" w:rsidRDefault="001103B4" w:rsidP="000221C7">
      <w:pPr>
        <w:pStyle w:val="a1"/>
        <w:ind w:firstLine="480"/>
      </w:pPr>
      <w:r w:rsidRPr="0012658C">
        <w:t>管理员</w:t>
      </w:r>
      <w:r w:rsidR="00880169">
        <w:rPr>
          <w:rFonts w:hint="eastAsia"/>
        </w:rPr>
        <w:t>需要进行登录操作，管理者成功登录之后对信息进行管理并反馈给</w:t>
      </w:r>
      <w:r w:rsidRPr="0012658C">
        <w:t>前端，前端在首页进行展示</w:t>
      </w:r>
      <w:r w:rsidR="000221C7" w:rsidRPr="0012658C">
        <w:t>。</w:t>
      </w:r>
      <w:r w:rsidR="006F5849">
        <w:rPr>
          <w:rFonts w:hint="eastAsia"/>
        </w:rPr>
        <w:t>管理员首页</w:t>
      </w:r>
      <w:r w:rsidR="00EE2669">
        <w:rPr>
          <w:rFonts w:hint="eastAsia"/>
        </w:rPr>
        <w:t>流程图</w:t>
      </w:r>
      <w:r w:rsidR="000221C7" w:rsidRPr="0012658C">
        <w:t>如图</w:t>
      </w:r>
      <w:r w:rsidR="00EE2669">
        <w:t>5</w:t>
      </w:r>
      <w:r w:rsidR="000221C7" w:rsidRPr="0012658C">
        <w:t>-7</w:t>
      </w:r>
      <w:r w:rsidR="000221C7" w:rsidRPr="0012658C">
        <w:t>所示。</w:t>
      </w:r>
    </w:p>
    <w:p w14:paraId="6DFE2522" w14:textId="4F254561" w:rsidR="000221C7" w:rsidRPr="0012658C" w:rsidRDefault="00FA3B11" w:rsidP="000221C7">
      <w:pPr>
        <w:pStyle w:val="a1"/>
        <w:ind w:firstLineChars="0" w:firstLine="0"/>
        <w:jc w:val="center"/>
      </w:pPr>
      <w:r>
        <w:rPr>
          <w:noProof/>
        </w:rPr>
        <w:pict w14:anchorId="63E380E3">
          <v:shape id="_x0000_i1031" type="#_x0000_t75" style="width:90pt;height:325.65pt">
            <v:imagedata r:id="rId48" o:title="管理员首页流程图"/>
          </v:shape>
        </w:pict>
      </w:r>
    </w:p>
    <w:p w14:paraId="49E38163" w14:textId="7F215A6E" w:rsidR="000221C7" w:rsidRPr="0012658C" w:rsidRDefault="000221C7" w:rsidP="000221C7">
      <w:pPr>
        <w:pStyle w:val="a5"/>
        <w:rPr>
          <w:szCs w:val="18"/>
        </w:rPr>
      </w:pPr>
      <w:r w:rsidRPr="0012658C">
        <w:rPr>
          <w:szCs w:val="18"/>
        </w:rPr>
        <w:t>图</w:t>
      </w:r>
      <w:r w:rsidR="00EE2669">
        <w:rPr>
          <w:szCs w:val="18"/>
        </w:rPr>
        <w:t>5</w:t>
      </w:r>
      <w:r w:rsidR="006F5849">
        <w:rPr>
          <w:szCs w:val="18"/>
        </w:rPr>
        <w:t>-7</w:t>
      </w:r>
      <w:r w:rsidR="006F5849">
        <w:rPr>
          <w:szCs w:val="18"/>
        </w:rPr>
        <w:t>管理员首页</w:t>
      </w:r>
      <w:r w:rsidR="00EE2669">
        <w:rPr>
          <w:rFonts w:hint="eastAsia"/>
          <w:szCs w:val="18"/>
        </w:rPr>
        <w:t>流程图</w:t>
      </w:r>
    </w:p>
    <w:p w14:paraId="37E797E5" w14:textId="47BE3E35" w:rsidR="000221C7" w:rsidRPr="00DA21B0" w:rsidRDefault="000221C7" w:rsidP="000221C7">
      <w:pPr>
        <w:pStyle w:val="4"/>
        <w:ind w:firstLine="480"/>
        <w:rPr>
          <w:rFonts w:ascii="黑体" w:hAnsi="黑体"/>
          <w:b w:val="0"/>
          <w:bCs/>
        </w:rPr>
      </w:pPr>
      <w:r w:rsidRPr="00DA21B0">
        <w:rPr>
          <w:rFonts w:ascii="黑体" w:hAnsi="黑体"/>
          <w:b w:val="0"/>
          <w:bCs/>
        </w:rPr>
        <w:t>2.</w:t>
      </w:r>
      <w:r w:rsidR="00B276E4" w:rsidRPr="00DA21B0">
        <w:rPr>
          <w:rFonts w:ascii="黑体" w:hAnsi="黑体"/>
          <w:b w:val="0"/>
          <w:bCs/>
        </w:rPr>
        <w:t>用户</w:t>
      </w:r>
      <w:r w:rsidRPr="00DA21B0">
        <w:rPr>
          <w:rFonts w:ascii="黑体" w:hAnsi="黑体"/>
          <w:b w:val="0"/>
          <w:bCs/>
        </w:rPr>
        <w:t>管理</w:t>
      </w:r>
    </w:p>
    <w:p w14:paraId="01FD6870" w14:textId="6B30E40F" w:rsidR="000221C7" w:rsidRDefault="00976C7C" w:rsidP="00880169">
      <w:pPr>
        <w:pStyle w:val="a5"/>
        <w:ind w:firstLine="480"/>
        <w:jc w:val="both"/>
        <w:rPr>
          <w:sz w:val="24"/>
          <w:szCs w:val="24"/>
        </w:rPr>
      </w:pPr>
      <w:r>
        <w:rPr>
          <w:rFonts w:hint="eastAsia"/>
          <w:sz w:val="24"/>
          <w:szCs w:val="24"/>
        </w:rPr>
        <w:t>用户管理也就是会员管理，用户需要自行注册，在注册成功之后对用户进行账号状态管理，对存在异常的用户进行禁用操作</w:t>
      </w:r>
      <w:r w:rsidR="000221C7" w:rsidRPr="0012658C">
        <w:rPr>
          <w:sz w:val="24"/>
          <w:szCs w:val="24"/>
        </w:rPr>
        <w:t>。</w:t>
      </w:r>
      <w:r w:rsidR="00F662D9">
        <w:rPr>
          <w:rFonts w:hint="eastAsia"/>
          <w:sz w:val="24"/>
          <w:szCs w:val="24"/>
        </w:rPr>
        <w:t>用户</w:t>
      </w:r>
      <w:r w:rsidR="00880169">
        <w:rPr>
          <w:rFonts w:hint="eastAsia"/>
          <w:sz w:val="24"/>
          <w:szCs w:val="24"/>
        </w:rPr>
        <w:t>管理</w:t>
      </w:r>
      <w:r w:rsidR="00F567B8">
        <w:rPr>
          <w:rFonts w:hint="eastAsia"/>
          <w:sz w:val="24"/>
          <w:szCs w:val="24"/>
        </w:rPr>
        <w:t>流程</w:t>
      </w:r>
      <w:r w:rsidR="000221C7" w:rsidRPr="0012658C">
        <w:rPr>
          <w:rFonts w:hint="eastAsia"/>
          <w:sz w:val="24"/>
          <w:szCs w:val="24"/>
        </w:rPr>
        <w:t>图</w:t>
      </w:r>
      <w:r w:rsidR="000221C7" w:rsidRPr="0012658C">
        <w:rPr>
          <w:sz w:val="24"/>
          <w:szCs w:val="24"/>
        </w:rPr>
        <w:t>如图</w:t>
      </w:r>
      <w:r w:rsidR="00F567B8">
        <w:rPr>
          <w:sz w:val="24"/>
          <w:szCs w:val="24"/>
        </w:rPr>
        <w:t>5</w:t>
      </w:r>
      <w:r w:rsidR="000221C7" w:rsidRPr="0012658C">
        <w:rPr>
          <w:sz w:val="24"/>
          <w:szCs w:val="24"/>
        </w:rPr>
        <w:t>-8</w:t>
      </w:r>
      <w:r w:rsidR="000221C7" w:rsidRPr="0012658C">
        <w:rPr>
          <w:sz w:val="24"/>
          <w:szCs w:val="24"/>
        </w:rPr>
        <w:t>所示。</w:t>
      </w:r>
    </w:p>
    <w:p w14:paraId="10964215" w14:textId="264D1D0A" w:rsidR="00880169" w:rsidRPr="0012658C" w:rsidRDefault="00FA3B11" w:rsidP="00880169">
      <w:pPr>
        <w:pStyle w:val="a5"/>
        <w:rPr>
          <w:sz w:val="24"/>
          <w:szCs w:val="24"/>
        </w:rPr>
      </w:pPr>
      <w:r>
        <w:rPr>
          <w:sz w:val="24"/>
          <w:szCs w:val="24"/>
        </w:rPr>
        <w:lastRenderedPageBreak/>
        <w:pict w14:anchorId="775FC94B">
          <v:shape id="_x0000_i1032" type="#_x0000_t75" style="width:196.35pt;height:589.1pt">
            <v:imagedata r:id="rId49" o:title="e-r实体 (45)"/>
          </v:shape>
        </w:pict>
      </w:r>
    </w:p>
    <w:p w14:paraId="719C49A1" w14:textId="2AE88069" w:rsidR="000221C7" w:rsidRPr="0012658C" w:rsidRDefault="000221C7" w:rsidP="000221C7">
      <w:pPr>
        <w:pStyle w:val="a5"/>
        <w:rPr>
          <w:sz w:val="24"/>
          <w:szCs w:val="24"/>
        </w:rPr>
      </w:pPr>
      <w:r w:rsidRPr="0012658C">
        <w:rPr>
          <w:szCs w:val="18"/>
        </w:rPr>
        <w:lastRenderedPageBreak/>
        <w:t>图</w:t>
      </w:r>
      <w:r w:rsidR="00B74079">
        <w:rPr>
          <w:szCs w:val="18"/>
        </w:rPr>
        <w:t>5</w:t>
      </w:r>
      <w:r w:rsidRPr="0012658C">
        <w:rPr>
          <w:szCs w:val="18"/>
        </w:rPr>
        <w:t xml:space="preserve">-8 </w:t>
      </w:r>
      <w:r w:rsidR="00880169">
        <w:rPr>
          <w:rFonts w:hint="eastAsia"/>
          <w:szCs w:val="18"/>
        </w:rPr>
        <w:t>用户管理</w:t>
      </w:r>
      <w:r w:rsidR="00B74079">
        <w:rPr>
          <w:rFonts w:hint="eastAsia"/>
          <w:szCs w:val="18"/>
        </w:rPr>
        <w:t>流程</w:t>
      </w:r>
      <w:r w:rsidRPr="0012658C">
        <w:rPr>
          <w:szCs w:val="18"/>
        </w:rPr>
        <w:t>图</w:t>
      </w:r>
    </w:p>
    <w:p w14:paraId="13C1A77F" w14:textId="0EA89E53" w:rsidR="000221C7" w:rsidRPr="00DA21B0" w:rsidRDefault="000221C7" w:rsidP="000221C7">
      <w:pPr>
        <w:pStyle w:val="4"/>
        <w:ind w:firstLine="480"/>
        <w:rPr>
          <w:rFonts w:ascii="黑体" w:hAnsi="黑体"/>
          <w:b w:val="0"/>
          <w:bCs/>
        </w:rPr>
      </w:pPr>
      <w:r w:rsidRPr="00DA21B0">
        <w:rPr>
          <w:rFonts w:ascii="黑体" w:hAnsi="黑体"/>
          <w:b w:val="0"/>
          <w:bCs/>
        </w:rPr>
        <w:t>3.</w:t>
      </w:r>
      <w:r w:rsidR="00976C7C" w:rsidRPr="00DA21B0">
        <w:rPr>
          <w:rFonts w:ascii="黑体" w:hAnsi="黑体" w:hint="eastAsia"/>
          <w:b w:val="0"/>
          <w:bCs/>
        </w:rPr>
        <w:t>商品</w:t>
      </w:r>
      <w:r w:rsidR="006F5849" w:rsidRPr="00DA21B0">
        <w:rPr>
          <w:rFonts w:ascii="黑体" w:hAnsi="黑体"/>
          <w:b w:val="0"/>
          <w:bCs/>
        </w:rPr>
        <w:t>管理</w:t>
      </w:r>
    </w:p>
    <w:p w14:paraId="07435CE0" w14:textId="60896218" w:rsidR="000221C7" w:rsidRPr="0012658C" w:rsidRDefault="00976C7C" w:rsidP="000221C7">
      <w:pPr>
        <w:pStyle w:val="a5"/>
        <w:ind w:firstLine="480"/>
        <w:jc w:val="both"/>
        <w:rPr>
          <w:sz w:val="24"/>
          <w:szCs w:val="24"/>
        </w:rPr>
      </w:pPr>
      <w:r>
        <w:rPr>
          <w:rFonts w:hint="eastAsia"/>
          <w:sz w:val="24"/>
          <w:szCs w:val="24"/>
        </w:rPr>
        <w:t>商品</w:t>
      </w:r>
      <w:r w:rsidR="006F5849">
        <w:rPr>
          <w:sz w:val="24"/>
          <w:szCs w:val="24"/>
        </w:rPr>
        <w:t>管理展示对</w:t>
      </w:r>
      <w:r w:rsidR="00B01F2E">
        <w:rPr>
          <w:sz w:val="24"/>
          <w:szCs w:val="24"/>
        </w:rPr>
        <w:t>服装</w:t>
      </w:r>
      <w:r w:rsidR="006F5849">
        <w:rPr>
          <w:sz w:val="24"/>
          <w:szCs w:val="24"/>
        </w:rPr>
        <w:t>的添加、查询、修改、删除</w:t>
      </w:r>
      <w:r>
        <w:rPr>
          <w:rFonts w:hint="eastAsia"/>
          <w:sz w:val="24"/>
          <w:szCs w:val="24"/>
        </w:rPr>
        <w:t>，并对服装的图片展示进行添加，管理服装商品状态比如上架状态</w:t>
      </w:r>
      <w:r w:rsidR="006F5849">
        <w:rPr>
          <w:sz w:val="24"/>
          <w:szCs w:val="24"/>
        </w:rPr>
        <w:t>。</w:t>
      </w:r>
      <w:r>
        <w:rPr>
          <w:rFonts w:hint="eastAsia"/>
          <w:sz w:val="24"/>
          <w:szCs w:val="24"/>
        </w:rPr>
        <w:t>商品管理</w:t>
      </w:r>
      <w:r w:rsidR="00623031">
        <w:rPr>
          <w:rFonts w:hint="eastAsia"/>
          <w:sz w:val="24"/>
          <w:szCs w:val="24"/>
        </w:rPr>
        <w:t>流程图</w:t>
      </w:r>
      <w:r w:rsidR="000221C7" w:rsidRPr="0012658C">
        <w:rPr>
          <w:rFonts w:hint="eastAsia"/>
          <w:sz w:val="24"/>
          <w:szCs w:val="24"/>
        </w:rPr>
        <w:t>如</w:t>
      </w:r>
      <w:r w:rsidR="000221C7" w:rsidRPr="0012658C">
        <w:rPr>
          <w:sz w:val="24"/>
          <w:szCs w:val="24"/>
        </w:rPr>
        <w:t>图</w:t>
      </w:r>
      <w:r w:rsidR="00623031">
        <w:rPr>
          <w:sz w:val="24"/>
          <w:szCs w:val="24"/>
        </w:rPr>
        <w:t>5</w:t>
      </w:r>
      <w:r w:rsidR="000221C7" w:rsidRPr="0012658C">
        <w:rPr>
          <w:sz w:val="24"/>
          <w:szCs w:val="24"/>
        </w:rPr>
        <w:t>-9</w:t>
      </w:r>
      <w:r w:rsidR="000221C7" w:rsidRPr="0012658C">
        <w:rPr>
          <w:sz w:val="24"/>
          <w:szCs w:val="24"/>
        </w:rPr>
        <w:t>所示。</w:t>
      </w:r>
    </w:p>
    <w:p w14:paraId="3E4EB785" w14:textId="66A2F12E" w:rsidR="000221C7" w:rsidRPr="0012658C" w:rsidRDefault="00FA3B11" w:rsidP="00880169">
      <w:pPr>
        <w:pStyle w:val="a5"/>
        <w:rPr>
          <w:sz w:val="24"/>
          <w:szCs w:val="24"/>
        </w:rPr>
      </w:pPr>
      <w:r>
        <w:rPr>
          <w:sz w:val="24"/>
          <w:szCs w:val="24"/>
        </w:rPr>
        <w:lastRenderedPageBreak/>
        <w:pict w14:anchorId="140B52E5">
          <v:shape id="_x0000_i1033" type="#_x0000_t75" style="width:196.35pt;height:589.1pt">
            <v:imagedata r:id="rId50" o:title="e-r实体 (46)"/>
          </v:shape>
        </w:pict>
      </w:r>
    </w:p>
    <w:p w14:paraId="6CE3415B" w14:textId="2AFCE20C" w:rsidR="000221C7" w:rsidRPr="0012658C" w:rsidRDefault="000221C7" w:rsidP="000221C7">
      <w:pPr>
        <w:pStyle w:val="a5"/>
        <w:rPr>
          <w:szCs w:val="18"/>
        </w:rPr>
      </w:pPr>
      <w:r w:rsidRPr="0012658C">
        <w:rPr>
          <w:szCs w:val="18"/>
        </w:rPr>
        <w:lastRenderedPageBreak/>
        <w:t>图</w:t>
      </w:r>
      <w:r w:rsidR="00623031">
        <w:rPr>
          <w:szCs w:val="18"/>
        </w:rPr>
        <w:t>5</w:t>
      </w:r>
      <w:r w:rsidRPr="0012658C">
        <w:rPr>
          <w:szCs w:val="18"/>
        </w:rPr>
        <w:t xml:space="preserve">-9 </w:t>
      </w:r>
      <w:r w:rsidR="00976C7C">
        <w:rPr>
          <w:rFonts w:hint="eastAsia"/>
          <w:szCs w:val="18"/>
        </w:rPr>
        <w:t>商品</w:t>
      </w:r>
      <w:r w:rsidR="00880169">
        <w:rPr>
          <w:rFonts w:hint="eastAsia"/>
          <w:szCs w:val="18"/>
        </w:rPr>
        <w:t>管理</w:t>
      </w:r>
      <w:r w:rsidR="00EF134B">
        <w:rPr>
          <w:rFonts w:hint="eastAsia"/>
          <w:szCs w:val="18"/>
        </w:rPr>
        <w:t>流程</w:t>
      </w:r>
      <w:r w:rsidRPr="0012658C">
        <w:rPr>
          <w:szCs w:val="18"/>
        </w:rPr>
        <w:t>图</w:t>
      </w:r>
    </w:p>
    <w:p w14:paraId="654F2A4E" w14:textId="72CBDD99" w:rsidR="000221C7" w:rsidRPr="00DA21B0" w:rsidRDefault="000221C7" w:rsidP="000221C7">
      <w:pPr>
        <w:pStyle w:val="4"/>
        <w:ind w:firstLine="480"/>
        <w:rPr>
          <w:rFonts w:ascii="黑体" w:hAnsi="黑体"/>
          <w:b w:val="0"/>
          <w:bCs/>
        </w:rPr>
      </w:pPr>
      <w:r w:rsidRPr="00DA21B0">
        <w:rPr>
          <w:rFonts w:ascii="黑体" w:hAnsi="黑体"/>
          <w:b w:val="0"/>
          <w:bCs/>
        </w:rPr>
        <w:t>4.</w:t>
      </w:r>
      <w:r w:rsidR="00976C7C" w:rsidRPr="00DA21B0">
        <w:rPr>
          <w:rFonts w:ascii="黑体" w:hAnsi="黑体" w:hint="eastAsia"/>
          <w:b w:val="0"/>
          <w:bCs/>
        </w:rPr>
        <w:t>分类管理</w:t>
      </w:r>
    </w:p>
    <w:p w14:paraId="2916E20E" w14:textId="66E1C0EA" w:rsidR="000221C7" w:rsidRPr="0012658C" w:rsidRDefault="00976C7C" w:rsidP="000221C7">
      <w:pPr>
        <w:pStyle w:val="a5"/>
        <w:ind w:firstLine="480"/>
        <w:jc w:val="both"/>
        <w:rPr>
          <w:sz w:val="24"/>
          <w:szCs w:val="24"/>
        </w:rPr>
      </w:pPr>
      <w:r>
        <w:rPr>
          <w:rFonts w:hint="eastAsia"/>
          <w:sz w:val="24"/>
          <w:szCs w:val="24"/>
        </w:rPr>
        <w:t>分类</w:t>
      </w:r>
      <w:r w:rsidR="007D5D82">
        <w:rPr>
          <w:rFonts w:hint="eastAsia"/>
          <w:sz w:val="24"/>
          <w:szCs w:val="24"/>
        </w:rPr>
        <w:t>管理需要管理人员登录到系统中，对</w:t>
      </w:r>
      <w:r w:rsidR="00B01F2E">
        <w:rPr>
          <w:rFonts w:hint="eastAsia"/>
          <w:sz w:val="24"/>
          <w:szCs w:val="24"/>
        </w:rPr>
        <w:t>服装</w:t>
      </w:r>
      <w:r w:rsidR="007D5D82">
        <w:rPr>
          <w:rFonts w:hint="eastAsia"/>
          <w:sz w:val="24"/>
          <w:szCs w:val="24"/>
        </w:rPr>
        <w:t>类型、名称</w:t>
      </w:r>
      <w:proofErr w:type="gramStart"/>
      <w:r>
        <w:rPr>
          <w:rFonts w:hint="eastAsia"/>
          <w:sz w:val="24"/>
          <w:szCs w:val="24"/>
        </w:rPr>
        <w:t>以及父</w:t>
      </w:r>
      <w:r w:rsidR="00621E0D">
        <w:rPr>
          <w:rFonts w:hint="eastAsia"/>
          <w:sz w:val="24"/>
          <w:szCs w:val="24"/>
        </w:rPr>
        <w:t>级分类</w:t>
      </w:r>
      <w:proofErr w:type="gramEnd"/>
      <w:r w:rsidR="00621E0D">
        <w:rPr>
          <w:rFonts w:hint="eastAsia"/>
          <w:sz w:val="24"/>
          <w:szCs w:val="24"/>
        </w:rPr>
        <w:t>添加、编辑、删除、修改等操作</w:t>
      </w:r>
      <w:r w:rsidR="000221C7" w:rsidRPr="0012658C">
        <w:rPr>
          <w:sz w:val="24"/>
          <w:szCs w:val="24"/>
        </w:rPr>
        <w:t>。</w:t>
      </w:r>
      <w:r>
        <w:rPr>
          <w:rFonts w:hint="eastAsia"/>
          <w:sz w:val="24"/>
          <w:szCs w:val="24"/>
        </w:rPr>
        <w:t>分类</w:t>
      </w:r>
      <w:r w:rsidR="007D5D82">
        <w:rPr>
          <w:rFonts w:hint="eastAsia"/>
          <w:sz w:val="24"/>
          <w:szCs w:val="24"/>
        </w:rPr>
        <w:t>管理</w:t>
      </w:r>
      <w:r w:rsidR="001605E0">
        <w:rPr>
          <w:rFonts w:hint="eastAsia"/>
          <w:sz w:val="24"/>
          <w:szCs w:val="24"/>
        </w:rPr>
        <w:t>流程图</w:t>
      </w:r>
      <w:r w:rsidR="000221C7" w:rsidRPr="0012658C">
        <w:rPr>
          <w:sz w:val="24"/>
          <w:szCs w:val="24"/>
        </w:rPr>
        <w:t>如图</w:t>
      </w:r>
      <w:r w:rsidR="001605E0">
        <w:rPr>
          <w:sz w:val="24"/>
          <w:szCs w:val="24"/>
        </w:rPr>
        <w:t>5</w:t>
      </w:r>
      <w:r w:rsidR="000221C7" w:rsidRPr="0012658C">
        <w:rPr>
          <w:sz w:val="24"/>
          <w:szCs w:val="24"/>
        </w:rPr>
        <w:t>-10</w:t>
      </w:r>
      <w:r w:rsidR="000221C7" w:rsidRPr="0012658C">
        <w:rPr>
          <w:sz w:val="24"/>
          <w:szCs w:val="24"/>
        </w:rPr>
        <w:t>所示。</w:t>
      </w:r>
    </w:p>
    <w:p w14:paraId="6DEB0641" w14:textId="7C4962FC" w:rsidR="000221C7" w:rsidRPr="0012658C" w:rsidRDefault="00FA3B11" w:rsidP="007D5D82">
      <w:pPr>
        <w:pStyle w:val="a5"/>
        <w:rPr>
          <w:sz w:val="24"/>
          <w:szCs w:val="24"/>
        </w:rPr>
      </w:pPr>
      <w:r>
        <w:rPr>
          <w:noProof/>
          <w:sz w:val="24"/>
          <w:szCs w:val="24"/>
        </w:rPr>
        <w:lastRenderedPageBreak/>
        <w:pict w14:anchorId="26674DB7">
          <v:shape id="_x0000_i1034" type="#_x0000_t75" style="width:196.35pt;height:589.1pt">
            <v:imagedata r:id="rId51" o:title="e-r实体 (47)"/>
          </v:shape>
        </w:pict>
      </w:r>
    </w:p>
    <w:p w14:paraId="6C5BDD47" w14:textId="31A6691E" w:rsidR="000221C7" w:rsidRPr="0012658C" w:rsidRDefault="000221C7" w:rsidP="000221C7">
      <w:pPr>
        <w:pStyle w:val="a5"/>
        <w:rPr>
          <w:szCs w:val="18"/>
        </w:rPr>
      </w:pPr>
      <w:r w:rsidRPr="0012658C">
        <w:rPr>
          <w:szCs w:val="18"/>
        </w:rPr>
        <w:lastRenderedPageBreak/>
        <w:t>图</w:t>
      </w:r>
      <w:r w:rsidR="001605E0">
        <w:rPr>
          <w:szCs w:val="18"/>
        </w:rPr>
        <w:t>5</w:t>
      </w:r>
      <w:r w:rsidRPr="0012658C">
        <w:rPr>
          <w:szCs w:val="18"/>
        </w:rPr>
        <w:t xml:space="preserve">-10 </w:t>
      </w:r>
      <w:r w:rsidR="00976C7C">
        <w:rPr>
          <w:rFonts w:hint="eastAsia"/>
          <w:szCs w:val="18"/>
        </w:rPr>
        <w:t>分类</w:t>
      </w:r>
      <w:r w:rsidR="007D5D82">
        <w:rPr>
          <w:rFonts w:hint="eastAsia"/>
          <w:szCs w:val="18"/>
        </w:rPr>
        <w:t>管理</w:t>
      </w:r>
      <w:r w:rsidR="001605E0">
        <w:rPr>
          <w:rFonts w:hint="eastAsia"/>
          <w:szCs w:val="18"/>
        </w:rPr>
        <w:t>流程图</w:t>
      </w:r>
    </w:p>
    <w:p w14:paraId="1B44DBC4" w14:textId="0B4E285F" w:rsidR="000221C7" w:rsidRPr="008525E0" w:rsidRDefault="000221C7" w:rsidP="000221C7">
      <w:pPr>
        <w:pStyle w:val="4"/>
        <w:ind w:firstLine="480"/>
        <w:rPr>
          <w:rFonts w:ascii="黑体" w:hAnsi="黑体"/>
          <w:b w:val="0"/>
          <w:bCs/>
        </w:rPr>
      </w:pPr>
      <w:r w:rsidRPr="008525E0">
        <w:rPr>
          <w:rFonts w:ascii="黑体" w:hAnsi="黑体"/>
          <w:b w:val="0"/>
          <w:bCs/>
        </w:rPr>
        <w:t>5.</w:t>
      </w:r>
      <w:r w:rsidR="00110593" w:rsidRPr="008525E0">
        <w:rPr>
          <w:rFonts w:ascii="黑体" w:hAnsi="黑体" w:hint="eastAsia"/>
          <w:b w:val="0"/>
          <w:bCs/>
        </w:rPr>
        <w:t>订单</w:t>
      </w:r>
      <w:r w:rsidR="00976C7C" w:rsidRPr="008525E0">
        <w:rPr>
          <w:rFonts w:ascii="黑体" w:hAnsi="黑体" w:hint="eastAsia"/>
          <w:b w:val="0"/>
          <w:bCs/>
        </w:rPr>
        <w:t>管理</w:t>
      </w:r>
    </w:p>
    <w:p w14:paraId="3BAFA221" w14:textId="4939D91D" w:rsidR="000221C7" w:rsidRPr="0012658C" w:rsidRDefault="00976C7C" w:rsidP="000221C7">
      <w:pPr>
        <w:pStyle w:val="a5"/>
        <w:ind w:firstLine="480"/>
        <w:jc w:val="both"/>
        <w:rPr>
          <w:sz w:val="24"/>
          <w:szCs w:val="24"/>
        </w:rPr>
      </w:pPr>
      <w:r>
        <w:rPr>
          <w:rFonts w:hint="eastAsia"/>
          <w:sz w:val="24"/>
          <w:szCs w:val="24"/>
        </w:rPr>
        <w:t>订单</w:t>
      </w:r>
      <w:r w:rsidR="004323F9" w:rsidRPr="0012658C">
        <w:rPr>
          <w:sz w:val="24"/>
          <w:szCs w:val="24"/>
        </w:rPr>
        <w:t>管理员对</w:t>
      </w:r>
      <w:r w:rsidR="007D5D82">
        <w:rPr>
          <w:rFonts w:hint="eastAsia"/>
          <w:sz w:val="24"/>
          <w:szCs w:val="24"/>
        </w:rPr>
        <w:t>用户</w:t>
      </w:r>
      <w:r w:rsidR="00621E0D">
        <w:rPr>
          <w:rFonts w:hint="eastAsia"/>
          <w:sz w:val="24"/>
          <w:szCs w:val="24"/>
        </w:rPr>
        <w:t>产生的</w:t>
      </w:r>
      <w:r w:rsidR="00110593">
        <w:rPr>
          <w:rFonts w:hint="eastAsia"/>
          <w:sz w:val="24"/>
          <w:szCs w:val="24"/>
        </w:rPr>
        <w:t>订单</w:t>
      </w:r>
      <w:r w:rsidR="007D5D82">
        <w:rPr>
          <w:rFonts w:hint="eastAsia"/>
          <w:sz w:val="24"/>
          <w:szCs w:val="24"/>
        </w:rPr>
        <w:t>信息中，可以对其进行添加、编辑、</w:t>
      </w:r>
      <w:r w:rsidR="00621E0D">
        <w:rPr>
          <w:rFonts w:hint="eastAsia"/>
          <w:sz w:val="24"/>
          <w:szCs w:val="24"/>
        </w:rPr>
        <w:t>状态及查看订单信息与收件人信息</w:t>
      </w:r>
      <w:r w:rsidR="007D5D82">
        <w:rPr>
          <w:rFonts w:hint="eastAsia"/>
          <w:sz w:val="24"/>
          <w:szCs w:val="24"/>
        </w:rPr>
        <w:t>操作</w:t>
      </w:r>
      <w:r w:rsidR="000221C7" w:rsidRPr="0012658C">
        <w:rPr>
          <w:sz w:val="24"/>
          <w:szCs w:val="24"/>
        </w:rPr>
        <w:t>。</w:t>
      </w:r>
      <w:r w:rsidR="00110593">
        <w:rPr>
          <w:rFonts w:hint="eastAsia"/>
          <w:sz w:val="24"/>
          <w:szCs w:val="24"/>
        </w:rPr>
        <w:t>订单</w:t>
      </w:r>
      <w:r>
        <w:rPr>
          <w:rFonts w:hint="eastAsia"/>
          <w:sz w:val="24"/>
          <w:szCs w:val="24"/>
        </w:rPr>
        <w:t>管理</w:t>
      </w:r>
      <w:r w:rsidR="003307F2">
        <w:rPr>
          <w:rFonts w:hint="eastAsia"/>
          <w:sz w:val="24"/>
          <w:szCs w:val="24"/>
        </w:rPr>
        <w:t>流程</w:t>
      </w:r>
      <w:r w:rsidR="000221C7" w:rsidRPr="0012658C">
        <w:rPr>
          <w:sz w:val="24"/>
          <w:szCs w:val="24"/>
        </w:rPr>
        <w:t>图如图</w:t>
      </w:r>
      <w:r w:rsidR="003307F2">
        <w:rPr>
          <w:sz w:val="24"/>
          <w:szCs w:val="24"/>
        </w:rPr>
        <w:t>5</w:t>
      </w:r>
      <w:r w:rsidR="000221C7" w:rsidRPr="0012658C">
        <w:rPr>
          <w:sz w:val="24"/>
          <w:szCs w:val="24"/>
        </w:rPr>
        <w:t>-11</w:t>
      </w:r>
      <w:r w:rsidR="000221C7" w:rsidRPr="0012658C">
        <w:rPr>
          <w:sz w:val="24"/>
          <w:szCs w:val="24"/>
        </w:rPr>
        <w:t>所示。</w:t>
      </w:r>
    </w:p>
    <w:p w14:paraId="5BEBA11B" w14:textId="069512B3" w:rsidR="000221C7" w:rsidRPr="0012658C" w:rsidRDefault="00FA3B11" w:rsidP="007D5D82">
      <w:pPr>
        <w:pStyle w:val="a5"/>
        <w:rPr>
          <w:sz w:val="24"/>
          <w:szCs w:val="24"/>
        </w:rPr>
      </w:pPr>
      <w:r>
        <w:rPr>
          <w:noProof/>
          <w:sz w:val="24"/>
          <w:szCs w:val="24"/>
        </w:rPr>
        <w:lastRenderedPageBreak/>
        <w:pict w14:anchorId="1FFB1FCA">
          <v:shape id="_x0000_i1035" type="#_x0000_t75" style="width:196.35pt;height:589.1pt">
            <v:imagedata r:id="rId52" o:title="e-r实体 (48)"/>
          </v:shape>
        </w:pict>
      </w:r>
    </w:p>
    <w:p w14:paraId="0EEC0E4E" w14:textId="0DB2977B" w:rsidR="001F575A" w:rsidRDefault="000221C7" w:rsidP="000221C7">
      <w:pPr>
        <w:pStyle w:val="a5"/>
        <w:rPr>
          <w:szCs w:val="18"/>
        </w:rPr>
      </w:pPr>
      <w:r w:rsidRPr="0012658C">
        <w:rPr>
          <w:szCs w:val="18"/>
        </w:rPr>
        <w:lastRenderedPageBreak/>
        <w:t>图</w:t>
      </w:r>
      <w:r w:rsidR="003307F2">
        <w:rPr>
          <w:szCs w:val="18"/>
        </w:rPr>
        <w:t>5</w:t>
      </w:r>
      <w:r w:rsidRPr="0012658C">
        <w:rPr>
          <w:szCs w:val="18"/>
        </w:rPr>
        <w:t>-11</w:t>
      </w:r>
      <w:r w:rsidR="00110593">
        <w:rPr>
          <w:rFonts w:hint="eastAsia"/>
          <w:szCs w:val="18"/>
        </w:rPr>
        <w:t>订单</w:t>
      </w:r>
      <w:r w:rsidR="007D5D82">
        <w:rPr>
          <w:rFonts w:hint="eastAsia"/>
          <w:szCs w:val="18"/>
        </w:rPr>
        <w:t>信息</w:t>
      </w:r>
      <w:r w:rsidR="00CF37DA">
        <w:rPr>
          <w:rFonts w:hint="eastAsia"/>
          <w:szCs w:val="18"/>
        </w:rPr>
        <w:t>流程</w:t>
      </w:r>
      <w:r w:rsidRPr="0012658C">
        <w:rPr>
          <w:szCs w:val="18"/>
        </w:rPr>
        <w:t>图</w:t>
      </w:r>
    </w:p>
    <w:p w14:paraId="2B615835" w14:textId="3584AD1C" w:rsidR="007C4FE1" w:rsidRPr="008525E0" w:rsidRDefault="007C4FE1" w:rsidP="007C4FE1">
      <w:pPr>
        <w:pStyle w:val="4"/>
        <w:ind w:firstLine="480"/>
        <w:rPr>
          <w:rFonts w:ascii="黑体" w:hAnsi="黑体"/>
          <w:b w:val="0"/>
          <w:bCs/>
        </w:rPr>
      </w:pPr>
      <w:r w:rsidRPr="008525E0">
        <w:rPr>
          <w:rFonts w:ascii="黑体" w:hAnsi="黑体"/>
          <w:b w:val="0"/>
          <w:bCs/>
        </w:rPr>
        <w:t>6.</w:t>
      </w:r>
      <w:r w:rsidRPr="008525E0">
        <w:rPr>
          <w:rFonts w:ascii="黑体" w:hAnsi="黑体" w:hint="eastAsia"/>
          <w:b w:val="0"/>
          <w:bCs/>
        </w:rPr>
        <w:t>个人中心</w:t>
      </w:r>
    </w:p>
    <w:p w14:paraId="44053106" w14:textId="56553412" w:rsidR="007C4FE1" w:rsidRPr="0012658C" w:rsidRDefault="007C4FE1" w:rsidP="00880169">
      <w:pPr>
        <w:pStyle w:val="a5"/>
        <w:ind w:firstLine="480"/>
        <w:jc w:val="both"/>
        <w:rPr>
          <w:sz w:val="24"/>
          <w:szCs w:val="24"/>
        </w:rPr>
      </w:pPr>
      <w:r w:rsidRPr="0012658C">
        <w:rPr>
          <w:sz w:val="24"/>
          <w:szCs w:val="24"/>
        </w:rPr>
        <w:t>管理员</w:t>
      </w:r>
      <w:r w:rsidR="007D5D82">
        <w:rPr>
          <w:rFonts w:hint="eastAsia"/>
          <w:sz w:val="24"/>
          <w:szCs w:val="24"/>
        </w:rPr>
        <w:t>登录的管理者</w:t>
      </w:r>
      <w:r>
        <w:rPr>
          <w:sz w:val="24"/>
          <w:szCs w:val="24"/>
        </w:rPr>
        <w:t>进行查看修改、删除操作，还可以对</w:t>
      </w:r>
      <w:r w:rsidR="007D5D82">
        <w:rPr>
          <w:rFonts w:hint="eastAsia"/>
          <w:sz w:val="24"/>
          <w:szCs w:val="24"/>
        </w:rPr>
        <w:t>个</w:t>
      </w:r>
      <w:r>
        <w:rPr>
          <w:sz w:val="24"/>
          <w:szCs w:val="24"/>
        </w:rPr>
        <w:t>人信息在账号管理中进行修改，修改管理员名称、密码等操作</w:t>
      </w:r>
      <w:r w:rsidRPr="0012658C">
        <w:rPr>
          <w:sz w:val="24"/>
          <w:szCs w:val="24"/>
        </w:rPr>
        <w:t>。</w:t>
      </w:r>
    </w:p>
    <w:p w14:paraId="10ED71CC" w14:textId="3F98F137" w:rsidR="00A04D4F" w:rsidRPr="008525E0" w:rsidRDefault="00A04D4F" w:rsidP="00A04D4F">
      <w:pPr>
        <w:pStyle w:val="2"/>
        <w:rPr>
          <w:sz w:val="28"/>
        </w:rPr>
      </w:pPr>
      <w:bookmarkStart w:id="49" w:name="_Toc104331387"/>
      <w:r w:rsidRPr="008525E0">
        <w:rPr>
          <w:sz w:val="28"/>
        </w:rPr>
        <w:t>系统数据库的详细设计</w:t>
      </w:r>
      <w:bookmarkEnd w:id="49"/>
    </w:p>
    <w:p w14:paraId="00336014" w14:textId="34642CCD" w:rsidR="00A04D4F" w:rsidRPr="0012658C" w:rsidRDefault="00E66717" w:rsidP="00A04D4F">
      <w:pPr>
        <w:ind w:firstLine="480"/>
      </w:pPr>
      <w:r w:rsidRPr="0012658C">
        <w:t>数据库的版本为</w:t>
      </w:r>
      <w:r w:rsidRPr="0012658C">
        <w:t>MySQL5.7</w:t>
      </w:r>
      <w:r w:rsidR="00A04D4F" w:rsidRPr="0012658C">
        <w:t>，一共包括</w:t>
      </w:r>
      <w:r w:rsidR="00A073DF">
        <w:t>9</w:t>
      </w:r>
      <w:r w:rsidR="00A04D4F" w:rsidRPr="0012658C">
        <w:t>张数据表</w:t>
      </w:r>
      <w:r w:rsidR="00194C8E">
        <w:rPr>
          <w:rFonts w:hint="eastAsia"/>
        </w:rPr>
        <w:t>，这里只要部分为</w:t>
      </w:r>
      <w:r w:rsidR="00A073DF">
        <w:t>7</w:t>
      </w:r>
      <w:r w:rsidR="00194C8E">
        <w:rPr>
          <w:rFonts w:hint="eastAsia"/>
        </w:rPr>
        <w:t>张</w:t>
      </w:r>
      <w:r w:rsidR="00A04D4F" w:rsidRPr="0012658C">
        <w:t>，分别是</w:t>
      </w:r>
      <w:r w:rsidR="00A073DF">
        <w:rPr>
          <w:rFonts w:hint="eastAsia"/>
        </w:rPr>
        <w:t>首页配置</w:t>
      </w:r>
      <w:r w:rsidR="00A04D4F" w:rsidRPr="0012658C">
        <w:t>表</w:t>
      </w:r>
      <w:r w:rsidR="00A04D4F" w:rsidRPr="0012658C">
        <w:t>(</w:t>
      </w:r>
      <w:proofErr w:type="spellStart"/>
      <w:r w:rsidR="00A073DF" w:rsidRPr="00A073DF">
        <w:t>tb_</w:t>
      </w:r>
      <w:r w:rsidR="00733EC9">
        <w:t>llk</w:t>
      </w:r>
      <w:r w:rsidR="00A073DF" w:rsidRPr="00A073DF">
        <w:t>_mall_index_config</w:t>
      </w:r>
      <w:proofErr w:type="spellEnd"/>
      <w:r w:rsidR="00A04D4F" w:rsidRPr="0012658C">
        <w:t>)</w:t>
      </w:r>
      <w:r w:rsidR="00A04D4F" w:rsidRPr="0012658C">
        <w:t>、</w:t>
      </w:r>
      <w:r w:rsidR="00A073DF">
        <w:rPr>
          <w:rFonts w:hint="eastAsia"/>
        </w:rPr>
        <w:t>用户</w:t>
      </w:r>
      <w:r w:rsidR="00EC0E71">
        <w:t>表</w:t>
      </w:r>
      <w:r w:rsidR="00A04D4F" w:rsidRPr="0012658C">
        <w:t>(</w:t>
      </w:r>
      <w:proofErr w:type="spellStart"/>
      <w:r w:rsidR="00A073DF" w:rsidRPr="00A073DF">
        <w:t>tb_</w:t>
      </w:r>
      <w:r w:rsidR="00733EC9">
        <w:t>llk</w:t>
      </w:r>
      <w:r w:rsidR="00A073DF" w:rsidRPr="00A073DF">
        <w:t>_mall_user</w:t>
      </w:r>
      <w:proofErr w:type="spellEnd"/>
      <w:r w:rsidR="00A04D4F" w:rsidRPr="0012658C">
        <w:t>)</w:t>
      </w:r>
      <w:r w:rsidR="00A04D4F" w:rsidRPr="0012658C">
        <w:t>、</w:t>
      </w:r>
      <w:r w:rsidR="00A073DF">
        <w:rPr>
          <w:rFonts w:hint="eastAsia"/>
        </w:rPr>
        <w:t>商品</w:t>
      </w:r>
      <w:r w:rsidR="00EC0E71">
        <w:t>表</w:t>
      </w:r>
      <w:r w:rsidR="00A04D4F" w:rsidRPr="0012658C">
        <w:t>(</w:t>
      </w:r>
      <w:proofErr w:type="spellStart"/>
      <w:r w:rsidR="00A073DF" w:rsidRPr="00A073DF">
        <w:t>tb_</w:t>
      </w:r>
      <w:r w:rsidR="00733EC9">
        <w:t>llk</w:t>
      </w:r>
      <w:r w:rsidR="00A073DF" w:rsidRPr="00A073DF">
        <w:t>_mall_goods_info</w:t>
      </w:r>
      <w:proofErr w:type="spellEnd"/>
      <w:r w:rsidR="00A04D4F" w:rsidRPr="0012658C">
        <w:t>)</w:t>
      </w:r>
      <w:r w:rsidR="00A04D4F" w:rsidRPr="0012658C">
        <w:t>、</w:t>
      </w:r>
      <w:r w:rsidR="00A073DF">
        <w:rPr>
          <w:rFonts w:hint="eastAsia"/>
        </w:rPr>
        <w:t>订单</w:t>
      </w:r>
      <w:r w:rsidR="00A04D4F" w:rsidRPr="0012658C">
        <w:t>表</w:t>
      </w:r>
      <w:r w:rsidR="00A04D4F" w:rsidRPr="0012658C">
        <w:t>(</w:t>
      </w:r>
      <w:proofErr w:type="spellStart"/>
      <w:r w:rsidR="00A073DF" w:rsidRPr="00A073DF">
        <w:t>tb_</w:t>
      </w:r>
      <w:r w:rsidR="00733EC9">
        <w:t>llk</w:t>
      </w:r>
      <w:r w:rsidR="00A073DF" w:rsidRPr="00A073DF">
        <w:t>_mall_order</w:t>
      </w:r>
      <w:proofErr w:type="spellEnd"/>
      <w:r w:rsidR="00A04D4F" w:rsidRPr="0012658C">
        <w:t>)</w:t>
      </w:r>
      <w:r w:rsidR="00A04D4F" w:rsidRPr="0012658C">
        <w:t>、</w:t>
      </w:r>
      <w:r w:rsidR="00A073DF">
        <w:rPr>
          <w:rFonts w:hint="eastAsia"/>
        </w:rPr>
        <w:t>购物</w:t>
      </w:r>
      <w:r w:rsidR="00A04D4F" w:rsidRPr="0012658C">
        <w:t>表</w:t>
      </w:r>
      <w:r w:rsidR="00A04D4F" w:rsidRPr="0012658C">
        <w:t>(</w:t>
      </w:r>
      <w:proofErr w:type="spellStart"/>
      <w:r w:rsidR="00FF5487" w:rsidRPr="00A073DF">
        <w:t>tb_</w:t>
      </w:r>
      <w:r w:rsidR="00733EC9">
        <w:t>llk</w:t>
      </w:r>
      <w:r w:rsidR="00FF5487" w:rsidRPr="00A073DF">
        <w:t>_mall_shopping_cart_item</w:t>
      </w:r>
      <w:proofErr w:type="spellEnd"/>
      <w:r w:rsidR="00A04D4F" w:rsidRPr="0012658C">
        <w:t>)</w:t>
      </w:r>
      <w:r w:rsidR="00A04D4F" w:rsidRPr="0012658C">
        <w:t>、</w:t>
      </w:r>
      <w:r w:rsidR="00FF5487">
        <w:rPr>
          <w:rFonts w:hint="eastAsia"/>
        </w:rPr>
        <w:t>分类</w:t>
      </w:r>
      <w:r w:rsidR="00A04D4F" w:rsidRPr="0012658C">
        <w:t>表</w:t>
      </w:r>
      <w:r w:rsidR="00A04D4F" w:rsidRPr="0012658C">
        <w:t>(</w:t>
      </w:r>
      <w:proofErr w:type="spellStart"/>
      <w:r w:rsidR="00FF5487" w:rsidRPr="00A073DF">
        <w:t>tb_</w:t>
      </w:r>
      <w:r w:rsidR="00733EC9">
        <w:t>llk</w:t>
      </w:r>
      <w:r w:rsidR="00FF5487" w:rsidRPr="00A073DF">
        <w:t>_mall_goods_category</w:t>
      </w:r>
      <w:proofErr w:type="spellEnd"/>
      <w:r w:rsidR="00A04D4F" w:rsidRPr="0012658C">
        <w:t>)</w:t>
      </w:r>
      <w:r w:rsidR="00A04D4F" w:rsidRPr="0012658C">
        <w:t>、</w:t>
      </w:r>
      <w:r w:rsidR="00194C8E">
        <w:rPr>
          <w:rFonts w:hint="eastAsia"/>
        </w:rPr>
        <w:t>管理员</w:t>
      </w:r>
      <w:r w:rsidR="00A04D4F" w:rsidRPr="0012658C">
        <w:t>表</w:t>
      </w:r>
      <w:r w:rsidR="00A04D4F" w:rsidRPr="0012658C">
        <w:t>(</w:t>
      </w:r>
      <w:proofErr w:type="spellStart"/>
      <w:r w:rsidR="00FF5487" w:rsidRPr="00A073DF">
        <w:t>tb_</w:t>
      </w:r>
      <w:r w:rsidR="00733EC9">
        <w:t>llk</w:t>
      </w:r>
      <w:r w:rsidR="00FF5487" w:rsidRPr="00A073DF">
        <w:t>_mall_admin_user</w:t>
      </w:r>
      <w:proofErr w:type="spellEnd"/>
      <w:r w:rsidR="00A04D4F" w:rsidRPr="0012658C">
        <w:t>)</w:t>
      </w:r>
      <w:r w:rsidR="00A04D4F" w:rsidRPr="0012658C">
        <w:t>。</w:t>
      </w:r>
    </w:p>
    <w:p w14:paraId="4DF97EE3" w14:textId="5E64299E" w:rsidR="00A04D4F" w:rsidRPr="008525E0" w:rsidRDefault="00EC0E71" w:rsidP="00EC0E71">
      <w:pPr>
        <w:pStyle w:val="4"/>
        <w:ind w:firstLineChars="200" w:firstLine="480"/>
        <w:rPr>
          <w:rFonts w:ascii="黑体" w:hAnsi="黑体"/>
          <w:b w:val="0"/>
        </w:rPr>
      </w:pPr>
      <w:r w:rsidRPr="008525E0">
        <w:rPr>
          <w:rFonts w:ascii="黑体" w:hAnsi="黑体" w:hint="eastAsia"/>
          <w:b w:val="0"/>
        </w:rPr>
        <w:t>1</w:t>
      </w:r>
      <w:r w:rsidR="00A04D4F" w:rsidRPr="008525E0">
        <w:rPr>
          <w:rFonts w:ascii="黑体" w:hAnsi="黑体"/>
          <w:b w:val="0"/>
        </w:rPr>
        <w:t>.</w:t>
      </w:r>
      <w:r w:rsidR="00A073DF" w:rsidRPr="008525E0">
        <w:rPr>
          <w:rFonts w:ascii="黑体" w:hAnsi="黑体" w:hint="eastAsia"/>
          <w:b w:val="0"/>
        </w:rPr>
        <w:t>首页配置表</w:t>
      </w:r>
    </w:p>
    <w:p w14:paraId="778596F7" w14:textId="72C3B831" w:rsidR="00A04D4F" w:rsidRDefault="00FF5487" w:rsidP="001A2A0F">
      <w:pPr>
        <w:pStyle w:val="a1"/>
        <w:ind w:firstLine="480"/>
      </w:pPr>
      <w:r>
        <w:rPr>
          <w:rFonts w:hint="eastAsia"/>
        </w:rPr>
        <w:t>首页配置</w:t>
      </w:r>
      <w:r w:rsidR="0053224C">
        <w:rPr>
          <w:rFonts w:hint="eastAsia"/>
        </w:rPr>
        <w:t>表功</w:t>
      </w:r>
      <w:proofErr w:type="gramStart"/>
      <w:r w:rsidR="0053224C">
        <w:rPr>
          <w:rFonts w:hint="eastAsia"/>
        </w:rPr>
        <w:t>能结构</w:t>
      </w:r>
      <w:proofErr w:type="gramEnd"/>
      <w:r w:rsidR="0053224C">
        <w:rPr>
          <w:rFonts w:hint="eastAsia"/>
        </w:rPr>
        <w:t>包含</w:t>
      </w:r>
      <w:r w:rsidR="001A2A0F">
        <w:rPr>
          <w:rFonts w:hint="eastAsia"/>
        </w:rPr>
        <w:t>首页配置项主键</w:t>
      </w:r>
      <w:r w:rsidR="001A2A0F">
        <w:rPr>
          <w:rFonts w:hint="eastAsia"/>
        </w:rPr>
        <w:t>id</w:t>
      </w:r>
      <w:r w:rsidR="001A2A0F">
        <w:rPr>
          <w:rFonts w:hint="eastAsia"/>
        </w:rPr>
        <w:t>、显示字符</w:t>
      </w:r>
      <w:r w:rsidR="001A2A0F">
        <w:rPr>
          <w:rFonts w:hint="eastAsia"/>
        </w:rPr>
        <w:t>(</w:t>
      </w:r>
      <w:r w:rsidR="001A2A0F">
        <w:rPr>
          <w:rFonts w:hint="eastAsia"/>
        </w:rPr>
        <w:t>配置搜索时不可为空，其他可为空</w:t>
      </w:r>
      <w:r w:rsidR="001A2A0F">
        <w:rPr>
          <w:rFonts w:hint="eastAsia"/>
        </w:rPr>
        <w:t>)</w:t>
      </w:r>
      <w:r w:rsidR="001A2A0F">
        <w:rPr>
          <w:rFonts w:hint="eastAsia"/>
        </w:rPr>
        <w:t>、</w:t>
      </w:r>
      <w:r w:rsidR="001A2A0F">
        <w:rPr>
          <w:rFonts w:hint="eastAsia"/>
        </w:rPr>
        <w:t>1-</w:t>
      </w:r>
      <w:r w:rsidR="001A2A0F">
        <w:rPr>
          <w:rFonts w:hint="eastAsia"/>
        </w:rPr>
        <w:t>搜索</w:t>
      </w:r>
      <w:proofErr w:type="gramStart"/>
      <w:r w:rsidR="001A2A0F">
        <w:rPr>
          <w:rFonts w:hint="eastAsia"/>
        </w:rPr>
        <w:t>框热搜</w:t>
      </w:r>
      <w:proofErr w:type="gramEnd"/>
      <w:r w:rsidR="001A2A0F">
        <w:rPr>
          <w:rFonts w:hint="eastAsia"/>
        </w:rPr>
        <w:t xml:space="preserve"> 2-</w:t>
      </w:r>
      <w:r w:rsidR="001A2A0F">
        <w:rPr>
          <w:rFonts w:hint="eastAsia"/>
        </w:rPr>
        <w:t>搜索下拉</w:t>
      </w:r>
      <w:proofErr w:type="gramStart"/>
      <w:r w:rsidR="001A2A0F">
        <w:rPr>
          <w:rFonts w:hint="eastAsia"/>
        </w:rPr>
        <w:t>框热搜</w:t>
      </w:r>
      <w:proofErr w:type="gramEnd"/>
      <w:r w:rsidR="001A2A0F">
        <w:rPr>
          <w:rFonts w:hint="eastAsia"/>
        </w:rPr>
        <w:t xml:space="preserve"> 3-(</w:t>
      </w:r>
      <w:r w:rsidR="001A2A0F">
        <w:rPr>
          <w:rFonts w:hint="eastAsia"/>
        </w:rPr>
        <w:t>首页</w:t>
      </w:r>
      <w:r w:rsidR="001A2A0F">
        <w:rPr>
          <w:rFonts w:hint="eastAsia"/>
        </w:rPr>
        <w:t>)</w:t>
      </w:r>
      <w:r w:rsidR="001A2A0F">
        <w:rPr>
          <w:rFonts w:hint="eastAsia"/>
        </w:rPr>
        <w:t>热销商品</w:t>
      </w:r>
      <w:r w:rsidR="001A2A0F">
        <w:rPr>
          <w:rFonts w:hint="eastAsia"/>
        </w:rPr>
        <w:t xml:space="preserve"> 4-(</w:t>
      </w:r>
      <w:r w:rsidR="001A2A0F">
        <w:rPr>
          <w:rFonts w:hint="eastAsia"/>
        </w:rPr>
        <w:t>首页</w:t>
      </w:r>
      <w:r w:rsidR="001A2A0F">
        <w:rPr>
          <w:rFonts w:hint="eastAsia"/>
        </w:rPr>
        <w:t>)</w:t>
      </w:r>
      <w:r w:rsidR="001A2A0F">
        <w:rPr>
          <w:rFonts w:hint="eastAsia"/>
        </w:rPr>
        <w:t>新品上线</w:t>
      </w:r>
      <w:r w:rsidR="001A2A0F">
        <w:rPr>
          <w:rFonts w:hint="eastAsia"/>
        </w:rPr>
        <w:t xml:space="preserve"> 5-(</w:t>
      </w:r>
      <w:r w:rsidR="001A2A0F">
        <w:rPr>
          <w:rFonts w:hint="eastAsia"/>
        </w:rPr>
        <w:t>首页</w:t>
      </w:r>
      <w:r w:rsidR="001A2A0F">
        <w:rPr>
          <w:rFonts w:hint="eastAsia"/>
        </w:rPr>
        <w:t>)</w:t>
      </w:r>
      <w:r w:rsidR="001A2A0F">
        <w:rPr>
          <w:rFonts w:hint="eastAsia"/>
        </w:rPr>
        <w:t>为你推荐、商品</w:t>
      </w:r>
      <w:r w:rsidR="001A2A0F">
        <w:rPr>
          <w:rFonts w:hint="eastAsia"/>
        </w:rPr>
        <w:t xml:space="preserve">id </w:t>
      </w:r>
      <w:r w:rsidR="001A2A0F">
        <w:rPr>
          <w:rFonts w:hint="eastAsia"/>
        </w:rPr>
        <w:t>默认为</w:t>
      </w:r>
      <w:r w:rsidR="001A2A0F">
        <w:rPr>
          <w:rFonts w:hint="eastAsia"/>
        </w:rPr>
        <w:t>0</w:t>
      </w:r>
      <w:r w:rsidR="001A2A0F">
        <w:rPr>
          <w:rFonts w:hint="eastAsia"/>
        </w:rPr>
        <w:t>、点击后的跳转地址</w:t>
      </w:r>
      <w:r w:rsidR="001A2A0F">
        <w:rPr>
          <w:rFonts w:hint="eastAsia"/>
        </w:rPr>
        <w:t>(</w:t>
      </w:r>
      <w:r w:rsidR="001A2A0F">
        <w:rPr>
          <w:rFonts w:hint="eastAsia"/>
        </w:rPr>
        <w:t>默认不跳转</w:t>
      </w:r>
      <w:r w:rsidR="001A2A0F">
        <w:rPr>
          <w:rFonts w:hint="eastAsia"/>
        </w:rPr>
        <w:t>)</w:t>
      </w:r>
      <w:r w:rsidR="001A2A0F">
        <w:rPr>
          <w:rFonts w:hint="eastAsia"/>
        </w:rPr>
        <w:t>、</w:t>
      </w:r>
      <w:proofErr w:type="gramStart"/>
      <w:r w:rsidR="001A2A0F">
        <w:rPr>
          <w:rFonts w:hint="eastAsia"/>
        </w:rPr>
        <w:t>排序值</w:t>
      </w:r>
      <w:proofErr w:type="gramEnd"/>
      <w:r w:rsidR="001A2A0F">
        <w:rPr>
          <w:rFonts w:hint="eastAsia"/>
        </w:rPr>
        <w:t>(</w:t>
      </w:r>
      <w:r w:rsidR="001A2A0F">
        <w:rPr>
          <w:rFonts w:hint="eastAsia"/>
        </w:rPr>
        <w:t>字段越大越靠前</w:t>
      </w:r>
      <w:r w:rsidR="001A2A0F">
        <w:rPr>
          <w:rFonts w:hint="eastAsia"/>
        </w:rPr>
        <w:t>)</w:t>
      </w:r>
      <w:r w:rsidR="001A2A0F">
        <w:rPr>
          <w:rFonts w:hint="eastAsia"/>
        </w:rPr>
        <w:t>、删除标识字段</w:t>
      </w:r>
      <w:r w:rsidR="001A2A0F">
        <w:rPr>
          <w:rFonts w:hint="eastAsia"/>
        </w:rPr>
        <w:t>(0-</w:t>
      </w:r>
      <w:r w:rsidR="001A2A0F">
        <w:rPr>
          <w:rFonts w:hint="eastAsia"/>
        </w:rPr>
        <w:t>未删除</w:t>
      </w:r>
      <w:r w:rsidR="001A2A0F">
        <w:rPr>
          <w:rFonts w:hint="eastAsia"/>
        </w:rPr>
        <w:t xml:space="preserve"> 1-</w:t>
      </w:r>
      <w:r w:rsidR="001A2A0F">
        <w:rPr>
          <w:rFonts w:hint="eastAsia"/>
        </w:rPr>
        <w:t>已删除</w:t>
      </w:r>
      <w:r w:rsidR="001A2A0F">
        <w:rPr>
          <w:rFonts w:hint="eastAsia"/>
        </w:rPr>
        <w:t>)</w:t>
      </w:r>
      <w:r w:rsidR="001A2A0F">
        <w:rPr>
          <w:rFonts w:hint="eastAsia"/>
        </w:rPr>
        <w:t>、创建时间、创建者</w:t>
      </w:r>
      <w:r w:rsidR="001A2A0F">
        <w:rPr>
          <w:rFonts w:hint="eastAsia"/>
        </w:rPr>
        <w:t>id</w:t>
      </w:r>
      <w:r w:rsidR="001A2A0F">
        <w:rPr>
          <w:rFonts w:hint="eastAsia"/>
        </w:rPr>
        <w:t>、最新修改时间、修改者</w:t>
      </w:r>
      <w:r w:rsidR="001A2A0F">
        <w:rPr>
          <w:rFonts w:hint="eastAsia"/>
        </w:rPr>
        <w:t>id</w:t>
      </w:r>
      <w:r w:rsidR="00A04D4F" w:rsidRPr="0012658C">
        <w:t>。</w:t>
      </w:r>
      <w:r w:rsidR="001A2A0F">
        <w:rPr>
          <w:rFonts w:hint="eastAsia"/>
        </w:rPr>
        <w:t>首页配置</w:t>
      </w:r>
      <w:r w:rsidR="00A04D4F" w:rsidRPr="0012658C">
        <w:t>表如表</w:t>
      </w:r>
      <w:r w:rsidR="00A04D4F" w:rsidRPr="0012658C">
        <w:t>5-1</w:t>
      </w:r>
      <w:r w:rsidR="00A04D4F" w:rsidRPr="0012658C">
        <w:t>所示。</w:t>
      </w:r>
    </w:p>
    <w:p w14:paraId="0403277D" w14:textId="5AA1DCEB" w:rsidR="00A073DF" w:rsidRDefault="00A073DF" w:rsidP="00A073DF">
      <w:pPr>
        <w:pStyle w:val="a1"/>
        <w:ind w:firstLineChars="0" w:firstLine="0"/>
        <w:jc w:val="center"/>
        <w:rPr>
          <w:sz w:val="21"/>
          <w:szCs w:val="21"/>
        </w:rPr>
      </w:pPr>
      <w:r w:rsidRPr="0012658C">
        <w:rPr>
          <w:sz w:val="21"/>
          <w:szCs w:val="21"/>
        </w:rPr>
        <w:t>表</w:t>
      </w:r>
      <w:r w:rsidRPr="0012658C">
        <w:rPr>
          <w:sz w:val="21"/>
          <w:szCs w:val="21"/>
        </w:rPr>
        <w:t>5-1</w:t>
      </w:r>
      <w:r w:rsidR="00FF5487">
        <w:rPr>
          <w:rFonts w:hint="eastAsia"/>
          <w:sz w:val="21"/>
          <w:szCs w:val="21"/>
        </w:rPr>
        <w:t>首页配置</w:t>
      </w:r>
      <w:r w:rsidRPr="0012658C">
        <w:rPr>
          <w:sz w:val="21"/>
          <w:szCs w:val="21"/>
        </w:rPr>
        <w:t>表</w:t>
      </w:r>
      <w:r w:rsidRPr="0012658C">
        <w:rPr>
          <w:sz w:val="21"/>
          <w:szCs w:val="21"/>
        </w:rPr>
        <w:t>(</w:t>
      </w:r>
      <w:proofErr w:type="spellStart"/>
      <w:r w:rsidR="00FF5487" w:rsidRPr="00FF5487">
        <w:rPr>
          <w:sz w:val="21"/>
          <w:szCs w:val="21"/>
        </w:rPr>
        <w:t>tb_</w:t>
      </w:r>
      <w:r w:rsidR="00733EC9">
        <w:rPr>
          <w:sz w:val="21"/>
          <w:szCs w:val="21"/>
        </w:rPr>
        <w:t>llk</w:t>
      </w:r>
      <w:r w:rsidR="00FF5487" w:rsidRPr="00FF5487">
        <w:rPr>
          <w:sz w:val="21"/>
          <w:szCs w:val="21"/>
        </w:rPr>
        <w:t>_mall_index_config</w:t>
      </w:r>
      <w:proofErr w:type="spellEnd"/>
      <w:r w:rsidRPr="0012658C">
        <w:rPr>
          <w:sz w:val="21"/>
          <w:szCs w:val="21"/>
        </w:rPr>
        <w:t>)</w:t>
      </w:r>
    </w:p>
    <w:tbl>
      <w:tblPr>
        <w:tblW w:w="7260" w:type="dxa"/>
        <w:jc w:val="center"/>
        <w:tblLook w:val="04A0" w:firstRow="1" w:lastRow="0" w:firstColumn="1" w:lastColumn="0" w:noHBand="0" w:noVBand="1"/>
      </w:tblPr>
      <w:tblGrid>
        <w:gridCol w:w="2680"/>
        <w:gridCol w:w="1160"/>
        <w:gridCol w:w="740"/>
        <w:gridCol w:w="2680"/>
      </w:tblGrid>
      <w:tr w:rsidR="001A2A0F" w:rsidRPr="001A2A0F" w14:paraId="2133AD5B" w14:textId="77777777" w:rsidTr="001A2A0F">
        <w:trPr>
          <w:trHeight w:val="288"/>
          <w:jc w:val="center"/>
        </w:trPr>
        <w:tc>
          <w:tcPr>
            <w:tcW w:w="2680" w:type="dxa"/>
            <w:tcBorders>
              <w:top w:val="single" w:sz="4" w:space="0" w:color="auto"/>
              <w:left w:val="nil"/>
              <w:bottom w:val="single" w:sz="4" w:space="0" w:color="auto"/>
              <w:right w:val="single" w:sz="4" w:space="0" w:color="auto"/>
            </w:tcBorders>
            <w:shd w:val="clear" w:color="auto" w:fill="auto"/>
            <w:noWrap/>
            <w:vAlign w:val="bottom"/>
            <w:hideMark/>
          </w:tcPr>
          <w:p w14:paraId="6AC53027" w14:textId="77777777" w:rsidR="001A2A0F" w:rsidRPr="001A2A0F" w:rsidRDefault="001A2A0F" w:rsidP="001A2A0F">
            <w:pPr>
              <w:widowControl/>
              <w:jc w:val="center"/>
              <w:rPr>
                <w:rFonts w:ascii="宋体" w:hAnsi="宋体" w:cs="宋体"/>
                <w:color w:val="000000"/>
                <w:kern w:val="0"/>
                <w:sz w:val="21"/>
                <w:szCs w:val="21"/>
              </w:rPr>
            </w:pPr>
            <w:r w:rsidRPr="001A2A0F">
              <w:rPr>
                <w:rFonts w:ascii="宋体" w:hAnsi="宋体" w:cs="宋体" w:hint="eastAsia"/>
                <w:color w:val="000000"/>
                <w:kern w:val="0"/>
                <w:sz w:val="21"/>
                <w:szCs w:val="21"/>
              </w:rPr>
              <w:t>字段名</w:t>
            </w:r>
          </w:p>
        </w:tc>
        <w:tc>
          <w:tcPr>
            <w:tcW w:w="1160" w:type="dxa"/>
            <w:tcBorders>
              <w:top w:val="single" w:sz="4" w:space="0" w:color="auto"/>
              <w:left w:val="nil"/>
              <w:bottom w:val="single" w:sz="4" w:space="0" w:color="auto"/>
              <w:right w:val="single" w:sz="4" w:space="0" w:color="auto"/>
            </w:tcBorders>
            <w:shd w:val="clear" w:color="auto" w:fill="auto"/>
            <w:vAlign w:val="center"/>
            <w:hideMark/>
          </w:tcPr>
          <w:p w14:paraId="29D532F1" w14:textId="77777777" w:rsidR="001A2A0F" w:rsidRPr="001A2A0F" w:rsidRDefault="001A2A0F" w:rsidP="001A2A0F">
            <w:pPr>
              <w:widowControl/>
              <w:jc w:val="center"/>
              <w:rPr>
                <w:rFonts w:ascii="宋体" w:hAnsi="宋体" w:cs="宋体"/>
                <w:color w:val="000000"/>
                <w:kern w:val="0"/>
                <w:sz w:val="21"/>
                <w:szCs w:val="21"/>
              </w:rPr>
            </w:pPr>
            <w:r w:rsidRPr="001A2A0F">
              <w:rPr>
                <w:rFonts w:ascii="宋体" w:hAnsi="宋体" w:cs="宋体" w:hint="eastAsia"/>
                <w:color w:val="000000"/>
                <w:kern w:val="0"/>
                <w:sz w:val="21"/>
                <w:szCs w:val="21"/>
              </w:rPr>
              <w:t>数据类型</w:t>
            </w:r>
          </w:p>
        </w:tc>
        <w:tc>
          <w:tcPr>
            <w:tcW w:w="740" w:type="dxa"/>
            <w:tcBorders>
              <w:top w:val="single" w:sz="4" w:space="0" w:color="auto"/>
              <w:left w:val="nil"/>
              <w:bottom w:val="single" w:sz="4" w:space="0" w:color="auto"/>
              <w:right w:val="single" w:sz="4" w:space="0" w:color="auto"/>
            </w:tcBorders>
            <w:shd w:val="clear" w:color="auto" w:fill="auto"/>
            <w:vAlign w:val="center"/>
            <w:hideMark/>
          </w:tcPr>
          <w:p w14:paraId="73101B3E" w14:textId="77777777" w:rsidR="001A2A0F" w:rsidRPr="001A2A0F" w:rsidRDefault="001A2A0F" w:rsidP="001A2A0F">
            <w:pPr>
              <w:widowControl/>
              <w:jc w:val="center"/>
              <w:rPr>
                <w:rFonts w:ascii="宋体" w:hAnsi="宋体" w:cs="宋体"/>
                <w:color w:val="000000"/>
                <w:kern w:val="0"/>
                <w:sz w:val="21"/>
                <w:szCs w:val="21"/>
              </w:rPr>
            </w:pPr>
            <w:r w:rsidRPr="001A2A0F">
              <w:rPr>
                <w:rFonts w:ascii="宋体" w:hAnsi="宋体" w:cs="宋体" w:hint="eastAsia"/>
                <w:color w:val="000000"/>
                <w:kern w:val="0"/>
                <w:sz w:val="21"/>
                <w:szCs w:val="21"/>
              </w:rPr>
              <w:t>长度</w:t>
            </w:r>
          </w:p>
        </w:tc>
        <w:tc>
          <w:tcPr>
            <w:tcW w:w="2680" w:type="dxa"/>
            <w:tcBorders>
              <w:top w:val="single" w:sz="4" w:space="0" w:color="auto"/>
              <w:left w:val="nil"/>
              <w:bottom w:val="single" w:sz="4" w:space="0" w:color="auto"/>
              <w:right w:val="nil"/>
            </w:tcBorders>
            <w:shd w:val="clear" w:color="auto" w:fill="auto"/>
            <w:vAlign w:val="center"/>
            <w:hideMark/>
          </w:tcPr>
          <w:p w14:paraId="4BF2159B" w14:textId="77777777" w:rsidR="001A2A0F" w:rsidRPr="001A2A0F" w:rsidRDefault="001A2A0F" w:rsidP="001A2A0F">
            <w:pPr>
              <w:widowControl/>
              <w:jc w:val="center"/>
              <w:rPr>
                <w:rFonts w:ascii="宋体" w:hAnsi="宋体" w:cs="宋体"/>
                <w:color w:val="000000"/>
                <w:kern w:val="0"/>
                <w:sz w:val="21"/>
                <w:szCs w:val="21"/>
              </w:rPr>
            </w:pPr>
            <w:r w:rsidRPr="001A2A0F">
              <w:rPr>
                <w:rFonts w:ascii="宋体" w:hAnsi="宋体" w:cs="宋体" w:hint="eastAsia"/>
                <w:color w:val="000000"/>
                <w:kern w:val="0"/>
                <w:sz w:val="21"/>
                <w:szCs w:val="21"/>
              </w:rPr>
              <w:t>注释</w:t>
            </w:r>
          </w:p>
        </w:tc>
      </w:tr>
      <w:tr w:rsidR="001A2A0F" w:rsidRPr="001A2A0F" w14:paraId="6F8B62E9"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568E51ED"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config_id</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2CE9D115"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bigint</w:t>
            </w:r>
            <w:proofErr w:type="spellEnd"/>
          </w:p>
        </w:tc>
        <w:tc>
          <w:tcPr>
            <w:tcW w:w="740" w:type="dxa"/>
            <w:tcBorders>
              <w:top w:val="nil"/>
              <w:left w:val="nil"/>
              <w:bottom w:val="single" w:sz="4" w:space="0" w:color="auto"/>
              <w:right w:val="single" w:sz="4" w:space="0" w:color="auto"/>
            </w:tcBorders>
            <w:shd w:val="clear" w:color="auto" w:fill="auto"/>
            <w:noWrap/>
            <w:vAlign w:val="bottom"/>
            <w:hideMark/>
          </w:tcPr>
          <w:p w14:paraId="2106E042" w14:textId="77777777" w:rsidR="001A2A0F" w:rsidRPr="001A2A0F" w:rsidRDefault="001A2A0F" w:rsidP="001A2A0F">
            <w:pPr>
              <w:widowControl/>
              <w:jc w:val="center"/>
              <w:rPr>
                <w:color w:val="000000"/>
                <w:kern w:val="0"/>
                <w:sz w:val="21"/>
                <w:szCs w:val="21"/>
              </w:rPr>
            </w:pPr>
            <w:r w:rsidRPr="001A2A0F">
              <w:rPr>
                <w:color w:val="000000"/>
                <w:kern w:val="0"/>
                <w:sz w:val="21"/>
                <w:szCs w:val="21"/>
              </w:rPr>
              <w:t>20</w:t>
            </w:r>
          </w:p>
        </w:tc>
        <w:tc>
          <w:tcPr>
            <w:tcW w:w="2680" w:type="dxa"/>
            <w:tcBorders>
              <w:top w:val="nil"/>
              <w:left w:val="nil"/>
              <w:bottom w:val="single" w:sz="4" w:space="0" w:color="auto"/>
              <w:right w:val="nil"/>
            </w:tcBorders>
            <w:shd w:val="clear" w:color="auto" w:fill="auto"/>
            <w:noWrap/>
            <w:vAlign w:val="bottom"/>
            <w:hideMark/>
          </w:tcPr>
          <w:p w14:paraId="1FD5FE59"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首页配置项主键id</w:t>
            </w:r>
          </w:p>
        </w:tc>
      </w:tr>
      <w:tr w:rsidR="001A2A0F" w:rsidRPr="001A2A0F" w14:paraId="5ECBD0FC"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515E88E4"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config_name</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32B68399" w14:textId="77777777" w:rsidR="001A2A0F" w:rsidRPr="001A2A0F" w:rsidRDefault="001A2A0F" w:rsidP="001A2A0F">
            <w:pPr>
              <w:widowControl/>
              <w:jc w:val="center"/>
              <w:rPr>
                <w:color w:val="000000"/>
                <w:kern w:val="0"/>
                <w:sz w:val="21"/>
                <w:szCs w:val="21"/>
              </w:rPr>
            </w:pPr>
            <w:r w:rsidRPr="001A2A0F">
              <w:rPr>
                <w:color w:val="000000"/>
                <w:kern w:val="0"/>
                <w:sz w:val="21"/>
                <w:szCs w:val="21"/>
              </w:rPr>
              <w:t>varchar</w:t>
            </w:r>
          </w:p>
        </w:tc>
        <w:tc>
          <w:tcPr>
            <w:tcW w:w="740" w:type="dxa"/>
            <w:tcBorders>
              <w:top w:val="nil"/>
              <w:left w:val="nil"/>
              <w:bottom w:val="single" w:sz="4" w:space="0" w:color="auto"/>
              <w:right w:val="single" w:sz="4" w:space="0" w:color="auto"/>
            </w:tcBorders>
            <w:shd w:val="clear" w:color="auto" w:fill="auto"/>
            <w:noWrap/>
            <w:vAlign w:val="bottom"/>
            <w:hideMark/>
          </w:tcPr>
          <w:p w14:paraId="1EE34639" w14:textId="77777777" w:rsidR="001A2A0F" w:rsidRPr="001A2A0F" w:rsidRDefault="001A2A0F" w:rsidP="001A2A0F">
            <w:pPr>
              <w:widowControl/>
              <w:jc w:val="center"/>
              <w:rPr>
                <w:color w:val="000000"/>
                <w:kern w:val="0"/>
                <w:sz w:val="21"/>
                <w:szCs w:val="21"/>
              </w:rPr>
            </w:pPr>
            <w:r w:rsidRPr="001A2A0F">
              <w:rPr>
                <w:color w:val="000000"/>
                <w:kern w:val="0"/>
                <w:sz w:val="21"/>
                <w:szCs w:val="21"/>
              </w:rPr>
              <w:t>50</w:t>
            </w:r>
          </w:p>
        </w:tc>
        <w:tc>
          <w:tcPr>
            <w:tcW w:w="2680" w:type="dxa"/>
            <w:tcBorders>
              <w:top w:val="nil"/>
              <w:left w:val="nil"/>
              <w:bottom w:val="single" w:sz="4" w:space="0" w:color="auto"/>
              <w:right w:val="nil"/>
            </w:tcBorders>
            <w:shd w:val="clear" w:color="auto" w:fill="auto"/>
            <w:noWrap/>
            <w:vAlign w:val="bottom"/>
            <w:hideMark/>
          </w:tcPr>
          <w:p w14:paraId="1009B0AF"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显示字符(配置搜索时不可为空，其他可为空)</w:t>
            </w:r>
          </w:p>
        </w:tc>
      </w:tr>
      <w:tr w:rsidR="001A2A0F" w:rsidRPr="001A2A0F" w14:paraId="59F3121A"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4C1D4237"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config_type</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19821CB0"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tinyint</w:t>
            </w:r>
            <w:proofErr w:type="spellEnd"/>
          </w:p>
        </w:tc>
        <w:tc>
          <w:tcPr>
            <w:tcW w:w="740" w:type="dxa"/>
            <w:tcBorders>
              <w:top w:val="nil"/>
              <w:left w:val="nil"/>
              <w:bottom w:val="single" w:sz="4" w:space="0" w:color="auto"/>
              <w:right w:val="single" w:sz="4" w:space="0" w:color="auto"/>
            </w:tcBorders>
            <w:shd w:val="clear" w:color="auto" w:fill="auto"/>
            <w:noWrap/>
            <w:vAlign w:val="bottom"/>
            <w:hideMark/>
          </w:tcPr>
          <w:p w14:paraId="2F934436" w14:textId="77777777" w:rsidR="001A2A0F" w:rsidRPr="001A2A0F" w:rsidRDefault="001A2A0F" w:rsidP="001A2A0F">
            <w:pPr>
              <w:widowControl/>
              <w:jc w:val="center"/>
              <w:rPr>
                <w:color w:val="000000"/>
                <w:kern w:val="0"/>
                <w:sz w:val="21"/>
                <w:szCs w:val="21"/>
              </w:rPr>
            </w:pPr>
            <w:r w:rsidRPr="001A2A0F">
              <w:rPr>
                <w:color w:val="000000"/>
                <w:kern w:val="0"/>
                <w:sz w:val="21"/>
                <w:szCs w:val="21"/>
              </w:rPr>
              <w:t>4</w:t>
            </w:r>
          </w:p>
        </w:tc>
        <w:tc>
          <w:tcPr>
            <w:tcW w:w="2680" w:type="dxa"/>
            <w:tcBorders>
              <w:top w:val="nil"/>
              <w:left w:val="nil"/>
              <w:bottom w:val="single" w:sz="4" w:space="0" w:color="auto"/>
              <w:right w:val="nil"/>
            </w:tcBorders>
            <w:shd w:val="clear" w:color="auto" w:fill="auto"/>
            <w:noWrap/>
            <w:vAlign w:val="bottom"/>
            <w:hideMark/>
          </w:tcPr>
          <w:p w14:paraId="3FAC8EE7"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1-搜索</w:t>
            </w:r>
            <w:proofErr w:type="gramStart"/>
            <w:r w:rsidRPr="001A2A0F">
              <w:rPr>
                <w:rFonts w:ascii="宋体" w:hAnsi="宋体" w:cs="宋体" w:hint="eastAsia"/>
                <w:color w:val="000000"/>
                <w:kern w:val="0"/>
                <w:sz w:val="21"/>
                <w:szCs w:val="21"/>
              </w:rPr>
              <w:t>框热搜</w:t>
            </w:r>
            <w:proofErr w:type="gramEnd"/>
            <w:r w:rsidRPr="001A2A0F">
              <w:rPr>
                <w:rFonts w:ascii="宋体" w:hAnsi="宋体" w:cs="宋体" w:hint="eastAsia"/>
                <w:color w:val="000000"/>
                <w:kern w:val="0"/>
                <w:sz w:val="21"/>
                <w:szCs w:val="21"/>
              </w:rPr>
              <w:t xml:space="preserve"> 2-搜索下拉</w:t>
            </w:r>
            <w:proofErr w:type="gramStart"/>
            <w:r w:rsidRPr="001A2A0F">
              <w:rPr>
                <w:rFonts w:ascii="宋体" w:hAnsi="宋体" w:cs="宋体" w:hint="eastAsia"/>
                <w:color w:val="000000"/>
                <w:kern w:val="0"/>
                <w:sz w:val="21"/>
                <w:szCs w:val="21"/>
              </w:rPr>
              <w:t>框热搜</w:t>
            </w:r>
            <w:proofErr w:type="gramEnd"/>
            <w:r w:rsidRPr="001A2A0F">
              <w:rPr>
                <w:rFonts w:ascii="宋体" w:hAnsi="宋体" w:cs="宋体" w:hint="eastAsia"/>
                <w:color w:val="000000"/>
                <w:kern w:val="0"/>
                <w:sz w:val="21"/>
                <w:szCs w:val="21"/>
              </w:rPr>
              <w:t xml:space="preserve"> 3-(首页)热销商品 4-(首页)新品上线 5-(首页)为你推荐</w:t>
            </w:r>
          </w:p>
        </w:tc>
      </w:tr>
      <w:tr w:rsidR="001A2A0F" w:rsidRPr="001A2A0F" w14:paraId="248711EC"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5D0A55A5"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goods_id</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708491DA"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bigint</w:t>
            </w:r>
            <w:proofErr w:type="spellEnd"/>
          </w:p>
        </w:tc>
        <w:tc>
          <w:tcPr>
            <w:tcW w:w="740" w:type="dxa"/>
            <w:tcBorders>
              <w:top w:val="nil"/>
              <w:left w:val="nil"/>
              <w:bottom w:val="single" w:sz="4" w:space="0" w:color="auto"/>
              <w:right w:val="single" w:sz="4" w:space="0" w:color="auto"/>
            </w:tcBorders>
            <w:shd w:val="clear" w:color="auto" w:fill="auto"/>
            <w:noWrap/>
            <w:vAlign w:val="bottom"/>
            <w:hideMark/>
          </w:tcPr>
          <w:p w14:paraId="28DC3C27" w14:textId="77777777" w:rsidR="001A2A0F" w:rsidRPr="001A2A0F" w:rsidRDefault="001A2A0F" w:rsidP="001A2A0F">
            <w:pPr>
              <w:widowControl/>
              <w:jc w:val="center"/>
              <w:rPr>
                <w:color w:val="000000"/>
                <w:kern w:val="0"/>
                <w:sz w:val="21"/>
                <w:szCs w:val="21"/>
              </w:rPr>
            </w:pPr>
            <w:r w:rsidRPr="001A2A0F">
              <w:rPr>
                <w:color w:val="000000"/>
                <w:kern w:val="0"/>
                <w:sz w:val="21"/>
                <w:szCs w:val="21"/>
              </w:rPr>
              <w:t>20</w:t>
            </w:r>
          </w:p>
        </w:tc>
        <w:tc>
          <w:tcPr>
            <w:tcW w:w="2680" w:type="dxa"/>
            <w:tcBorders>
              <w:top w:val="nil"/>
              <w:left w:val="nil"/>
              <w:bottom w:val="single" w:sz="4" w:space="0" w:color="auto"/>
              <w:right w:val="nil"/>
            </w:tcBorders>
            <w:shd w:val="clear" w:color="auto" w:fill="auto"/>
            <w:noWrap/>
            <w:vAlign w:val="bottom"/>
            <w:hideMark/>
          </w:tcPr>
          <w:p w14:paraId="23FC63A2"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商品id 默认为0</w:t>
            </w:r>
          </w:p>
        </w:tc>
      </w:tr>
      <w:tr w:rsidR="001A2A0F" w:rsidRPr="001A2A0F" w14:paraId="285EC039"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6CC75CEE"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redirect_url</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3744FA44" w14:textId="77777777" w:rsidR="001A2A0F" w:rsidRPr="001A2A0F" w:rsidRDefault="001A2A0F" w:rsidP="001A2A0F">
            <w:pPr>
              <w:widowControl/>
              <w:jc w:val="center"/>
              <w:rPr>
                <w:color w:val="000000"/>
                <w:kern w:val="0"/>
                <w:sz w:val="21"/>
                <w:szCs w:val="21"/>
              </w:rPr>
            </w:pPr>
            <w:r w:rsidRPr="001A2A0F">
              <w:rPr>
                <w:color w:val="000000"/>
                <w:kern w:val="0"/>
                <w:sz w:val="21"/>
                <w:szCs w:val="21"/>
              </w:rPr>
              <w:t>varchar</w:t>
            </w:r>
          </w:p>
        </w:tc>
        <w:tc>
          <w:tcPr>
            <w:tcW w:w="740" w:type="dxa"/>
            <w:tcBorders>
              <w:top w:val="nil"/>
              <w:left w:val="nil"/>
              <w:bottom w:val="single" w:sz="4" w:space="0" w:color="auto"/>
              <w:right w:val="single" w:sz="4" w:space="0" w:color="auto"/>
            </w:tcBorders>
            <w:shd w:val="clear" w:color="auto" w:fill="auto"/>
            <w:noWrap/>
            <w:vAlign w:val="bottom"/>
            <w:hideMark/>
          </w:tcPr>
          <w:p w14:paraId="6C41DA71" w14:textId="77777777" w:rsidR="001A2A0F" w:rsidRPr="001A2A0F" w:rsidRDefault="001A2A0F" w:rsidP="001A2A0F">
            <w:pPr>
              <w:widowControl/>
              <w:jc w:val="center"/>
              <w:rPr>
                <w:color w:val="000000"/>
                <w:kern w:val="0"/>
                <w:sz w:val="21"/>
                <w:szCs w:val="21"/>
              </w:rPr>
            </w:pPr>
            <w:r w:rsidRPr="001A2A0F">
              <w:rPr>
                <w:color w:val="000000"/>
                <w:kern w:val="0"/>
                <w:sz w:val="21"/>
                <w:szCs w:val="21"/>
              </w:rPr>
              <w:t>100</w:t>
            </w:r>
          </w:p>
        </w:tc>
        <w:tc>
          <w:tcPr>
            <w:tcW w:w="2680" w:type="dxa"/>
            <w:tcBorders>
              <w:top w:val="nil"/>
              <w:left w:val="nil"/>
              <w:bottom w:val="single" w:sz="4" w:space="0" w:color="auto"/>
              <w:right w:val="nil"/>
            </w:tcBorders>
            <w:shd w:val="clear" w:color="auto" w:fill="auto"/>
            <w:noWrap/>
            <w:vAlign w:val="bottom"/>
            <w:hideMark/>
          </w:tcPr>
          <w:p w14:paraId="356615CA"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点击后的跳转地址(默认不跳转)</w:t>
            </w:r>
          </w:p>
        </w:tc>
      </w:tr>
      <w:tr w:rsidR="001A2A0F" w:rsidRPr="001A2A0F" w14:paraId="71FBC5C5"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56011C61"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config_rank</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03AA8EA2" w14:textId="77777777" w:rsidR="001A2A0F" w:rsidRPr="001A2A0F" w:rsidRDefault="001A2A0F" w:rsidP="001A2A0F">
            <w:pPr>
              <w:widowControl/>
              <w:jc w:val="center"/>
              <w:rPr>
                <w:color w:val="000000"/>
                <w:kern w:val="0"/>
                <w:sz w:val="21"/>
                <w:szCs w:val="21"/>
              </w:rPr>
            </w:pPr>
            <w:r w:rsidRPr="001A2A0F">
              <w:rPr>
                <w:color w:val="000000"/>
                <w:kern w:val="0"/>
                <w:sz w:val="21"/>
                <w:szCs w:val="21"/>
              </w:rPr>
              <w:t>int</w:t>
            </w:r>
          </w:p>
        </w:tc>
        <w:tc>
          <w:tcPr>
            <w:tcW w:w="740" w:type="dxa"/>
            <w:tcBorders>
              <w:top w:val="nil"/>
              <w:left w:val="nil"/>
              <w:bottom w:val="single" w:sz="4" w:space="0" w:color="auto"/>
              <w:right w:val="single" w:sz="4" w:space="0" w:color="auto"/>
            </w:tcBorders>
            <w:shd w:val="clear" w:color="auto" w:fill="auto"/>
            <w:noWrap/>
            <w:vAlign w:val="bottom"/>
            <w:hideMark/>
          </w:tcPr>
          <w:p w14:paraId="412E84B7" w14:textId="77777777" w:rsidR="001A2A0F" w:rsidRPr="001A2A0F" w:rsidRDefault="001A2A0F" w:rsidP="001A2A0F">
            <w:pPr>
              <w:widowControl/>
              <w:jc w:val="center"/>
              <w:rPr>
                <w:color w:val="000000"/>
                <w:kern w:val="0"/>
                <w:sz w:val="21"/>
                <w:szCs w:val="21"/>
              </w:rPr>
            </w:pPr>
            <w:r w:rsidRPr="001A2A0F">
              <w:rPr>
                <w:color w:val="000000"/>
                <w:kern w:val="0"/>
                <w:sz w:val="21"/>
                <w:szCs w:val="21"/>
              </w:rPr>
              <w:t>11</w:t>
            </w:r>
          </w:p>
        </w:tc>
        <w:tc>
          <w:tcPr>
            <w:tcW w:w="2680" w:type="dxa"/>
            <w:tcBorders>
              <w:top w:val="nil"/>
              <w:left w:val="nil"/>
              <w:bottom w:val="single" w:sz="4" w:space="0" w:color="auto"/>
              <w:right w:val="nil"/>
            </w:tcBorders>
            <w:shd w:val="clear" w:color="auto" w:fill="auto"/>
            <w:noWrap/>
            <w:vAlign w:val="bottom"/>
            <w:hideMark/>
          </w:tcPr>
          <w:p w14:paraId="30A62C3C" w14:textId="77777777" w:rsidR="001A2A0F" w:rsidRPr="001A2A0F" w:rsidRDefault="001A2A0F" w:rsidP="001A2A0F">
            <w:pPr>
              <w:widowControl/>
              <w:jc w:val="left"/>
              <w:rPr>
                <w:rFonts w:ascii="宋体" w:hAnsi="宋体" w:cs="宋体"/>
                <w:color w:val="000000"/>
                <w:kern w:val="0"/>
                <w:sz w:val="21"/>
                <w:szCs w:val="21"/>
              </w:rPr>
            </w:pPr>
            <w:proofErr w:type="gramStart"/>
            <w:r w:rsidRPr="001A2A0F">
              <w:rPr>
                <w:rFonts w:ascii="宋体" w:hAnsi="宋体" w:cs="宋体" w:hint="eastAsia"/>
                <w:color w:val="000000"/>
                <w:kern w:val="0"/>
                <w:sz w:val="21"/>
                <w:szCs w:val="21"/>
              </w:rPr>
              <w:t>排序值</w:t>
            </w:r>
            <w:proofErr w:type="gramEnd"/>
            <w:r w:rsidRPr="001A2A0F">
              <w:rPr>
                <w:rFonts w:ascii="宋体" w:hAnsi="宋体" w:cs="宋体" w:hint="eastAsia"/>
                <w:color w:val="000000"/>
                <w:kern w:val="0"/>
                <w:sz w:val="21"/>
                <w:szCs w:val="21"/>
              </w:rPr>
              <w:t>(字段越大越靠前)</w:t>
            </w:r>
          </w:p>
        </w:tc>
      </w:tr>
      <w:tr w:rsidR="001A2A0F" w:rsidRPr="001A2A0F" w14:paraId="401A8D7E"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62DF1DCF"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is_deleted</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24878929"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tinyint</w:t>
            </w:r>
            <w:proofErr w:type="spellEnd"/>
          </w:p>
        </w:tc>
        <w:tc>
          <w:tcPr>
            <w:tcW w:w="740" w:type="dxa"/>
            <w:tcBorders>
              <w:top w:val="nil"/>
              <w:left w:val="nil"/>
              <w:bottom w:val="single" w:sz="4" w:space="0" w:color="auto"/>
              <w:right w:val="single" w:sz="4" w:space="0" w:color="auto"/>
            </w:tcBorders>
            <w:shd w:val="clear" w:color="auto" w:fill="auto"/>
            <w:noWrap/>
            <w:vAlign w:val="bottom"/>
            <w:hideMark/>
          </w:tcPr>
          <w:p w14:paraId="7EA5A024" w14:textId="77777777" w:rsidR="001A2A0F" w:rsidRPr="001A2A0F" w:rsidRDefault="001A2A0F" w:rsidP="001A2A0F">
            <w:pPr>
              <w:widowControl/>
              <w:jc w:val="center"/>
              <w:rPr>
                <w:color w:val="000000"/>
                <w:kern w:val="0"/>
                <w:sz w:val="21"/>
                <w:szCs w:val="21"/>
              </w:rPr>
            </w:pPr>
            <w:r w:rsidRPr="001A2A0F">
              <w:rPr>
                <w:color w:val="000000"/>
                <w:kern w:val="0"/>
                <w:sz w:val="21"/>
                <w:szCs w:val="21"/>
              </w:rPr>
              <w:t>4</w:t>
            </w:r>
          </w:p>
        </w:tc>
        <w:tc>
          <w:tcPr>
            <w:tcW w:w="2680" w:type="dxa"/>
            <w:tcBorders>
              <w:top w:val="nil"/>
              <w:left w:val="nil"/>
              <w:bottom w:val="single" w:sz="4" w:space="0" w:color="auto"/>
              <w:right w:val="nil"/>
            </w:tcBorders>
            <w:shd w:val="clear" w:color="auto" w:fill="auto"/>
            <w:noWrap/>
            <w:vAlign w:val="bottom"/>
            <w:hideMark/>
          </w:tcPr>
          <w:p w14:paraId="32FD7266"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删除标识字段(0-未删除 1-已删除)</w:t>
            </w:r>
          </w:p>
        </w:tc>
      </w:tr>
      <w:tr w:rsidR="001A2A0F" w:rsidRPr="001A2A0F" w14:paraId="6140A842"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55B2FDD4"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create_time</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4EC08CCD" w14:textId="77777777" w:rsidR="001A2A0F" w:rsidRPr="001A2A0F" w:rsidRDefault="001A2A0F" w:rsidP="001A2A0F">
            <w:pPr>
              <w:widowControl/>
              <w:jc w:val="center"/>
              <w:rPr>
                <w:color w:val="000000"/>
                <w:kern w:val="0"/>
                <w:sz w:val="21"/>
                <w:szCs w:val="21"/>
              </w:rPr>
            </w:pPr>
            <w:r w:rsidRPr="001A2A0F">
              <w:rPr>
                <w:color w:val="000000"/>
                <w:kern w:val="0"/>
                <w:sz w:val="21"/>
                <w:szCs w:val="21"/>
              </w:rPr>
              <w:t>datetime</w:t>
            </w:r>
          </w:p>
        </w:tc>
        <w:tc>
          <w:tcPr>
            <w:tcW w:w="740" w:type="dxa"/>
            <w:tcBorders>
              <w:top w:val="nil"/>
              <w:left w:val="nil"/>
              <w:bottom w:val="single" w:sz="4" w:space="0" w:color="auto"/>
              <w:right w:val="single" w:sz="4" w:space="0" w:color="auto"/>
            </w:tcBorders>
            <w:shd w:val="clear" w:color="auto" w:fill="auto"/>
            <w:noWrap/>
            <w:vAlign w:val="bottom"/>
            <w:hideMark/>
          </w:tcPr>
          <w:p w14:paraId="4BE665B2" w14:textId="77777777" w:rsidR="001A2A0F" w:rsidRPr="001A2A0F" w:rsidRDefault="001A2A0F" w:rsidP="001A2A0F">
            <w:pPr>
              <w:widowControl/>
              <w:jc w:val="center"/>
              <w:rPr>
                <w:color w:val="000000"/>
                <w:kern w:val="0"/>
                <w:sz w:val="21"/>
                <w:szCs w:val="21"/>
              </w:rPr>
            </w:pPr>
            <w:r w:rsidRPr="001A2A0F">
              <w:rPr>
                <w:color w:val="000000"/>
                <w:kern w:val="0"/>
                <w:sz w:val="21"/>
                <w:szCs w:val="21"/>
              </w:rPr>
              <w:t xml:space="preserve">　</w:t>
            </w:r>
          </w:p>
        </w:tc>
        <w:tc>
          <w:tcPr>
            <w:tcW w:w="2680" w:type="dxa"/>
            <w:tcBorders>
              <w:top w:val="nil"/>
              <w:left w:val="nil"/>
              <w:bottom w:val="single" w:sz="4" w:space="0" w:color="auto"/>
              <w:right w:val="nil"/>
            </w:tcBorders>
            <w:shd w:val="clear" w:color="auto" w:fill="auto"/>
            <w:noWrap/>
            <w:vAlign w:val="bottom"/>
            <w:hideMark/>
          </w:tcPr>
          <w:p w14:paraId="60D8339B"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创建时间</w:t>
            </w:r>
          </w:p>
        </w:tc>
      </w:tr>
      <w:tr w:rsidR="001A2A0F" w:rsidRPr="001A2A0F" w14:paraId="6FD73BCF"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0883DBD9"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create_user</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4595CE93" w14:textId="77777777" w:rsidR="001A2A0F" w:rsidRPr="001A2A0F" w:rsidRDefault="001A2A0F" w:rsidP="001A2A0F">
            <w:pPr>
              <w:widowControl/>
              <w:jc w:val="center"/>
              <w:rPr>
                <w:color w:val="000000"/>
                <w:kern w:val="0"/>
                <w:sz w:val="21"/>
                <w:szCs w:val="21"/>
              </w:rPr>
            </w:pPr>
            <w:r w:rsidRPr="001A2A0F">
              <w:rPr>
                <w:color w:val="000000"/>
                <w:kern w:val="0"/>
                <w:sz w:val="21"/>
                <w:szCs w:val="21"/>
              </w:rPr>
              <w:t>int</w:t>
            </w:r>
          </w:p>
        </w:tc>
        <w:tc>
          <w:tcPr>
            <w:tcW w:w="740" w:type="dxa"/>
            <w:tcBorders>
              <w:top w:val="nil"/>
              <w:left w:val="nil"/>
              <w:bottom w:val="single" w:sz="4" w:space="0" w:color="auto"/>
              <w:right w:val="single" w:sz="4" w:space="0" w:color="auto"/>
            </w:tcBorders>
            <w:shd w:val="clear" w:color="auto" w:fill="auto"/>
            <w:noWrap/>
            <w:vAlign w:val="bottom"/>
            <w:hideMark/>
          </w:tcPr>
          <w:p w14:paraId="1F22C6D4" w14:textId="77777777" w:rsidR="001A2A0F" w:rsidRPr="001A2A0F" w:rsidRDefault="001A2A0F" w:rsidP="001A2A0F">
            <w:pPr>
              <w:widowControl/>
              <w:jc w:val="center"/>
              <w:rPr>
                <w:color w:val="000000"/>
                <w:kern w:val="0"/>
                <w:sz w:val="21"/>
                <w:szCs w:val="21"/>
              </w:rPr>
            </w:pPr>
            <w:r w:rsidRPr="001A2A0F">
              <w:rPr>
                <w:color w:val="000000"/>
                <w:kern w:val="0"/>
                <w:sz w:val="21"/>
                <w:szCs w:val="21"/>
              </w:rPr>
              <w:t>11</w:t>
            </w:r>
          </w:p>
        </w:tc>
        <w:tc>
          <w:tcPr>
            <w:tcW w:w="2680" w:type="dxa"/>
            <w:tcBorders>
              <w:top w:val="nil"/>
              <w:left w:val="nil"/>
              <w:bottom w:val="single" w:sz="4" w:space="0" w:color="auto"/>
              <w:right w:val="nil"/>
            </w:tcBorders>
            <w:shd w:val="clear" w:color="auto" w:fill="auto"/>
            <w:noWrap/>
            <w:vAlign w:val="bottom"/>
            <w:hideMark/>
          </w:tcPr>
          <w:p w14:paraId="14327C4C"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创建者id</w:t>
            </w:r>
          </w:p>
        </w:tc>
      </w:tr>
      <w:tr w:rsidR="001A2A0F" w:rsidRPr="001A2A0F" w14:paraId="2811D780"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2F1E69FD"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update_time</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3CD4D711" w14:textId="77777777" w:rsidR="001A2A0F" w:rsidRPr="001A2A0F" w:rsidRDefault="001A2A0F" w:rsidP="001A2A0F">
            <w:pPr>
              <w:widowControl/>
              <w:jc w:val="center"/>
              <w:rPr>
                <w:color w:val="000000"/>
                <w:kern w:val="0"/>
                <w:sz w:val="21"/>
                <w:szCs w:val="21"/>
              </w:rPr>
            </w:pPr>
            <w:r w:rsidRPr="001A2A0F">
              <w:rPr>
                <w:color w:val="000000"/>
                <w:kern w:val="0"/>
                <w:sz w:val="21"/>
                <w:szCs w:val="21"/>
              </w:rPr>
              <w:t>datetime</w:t>
            </w:r>
          </w:p>
        </w:tc>
        <w:tc>
          <w:tcPr>
            <w:tcW w:w="740" w:type="dxa"/>
            <w:tcBorders>
              <w:top w:val="nil"/>
              <w:left w:val="nil"/>
              <w:bottom w:val="single" w:sz="4" w:space="0" w:color="auto"/>
              <w:right w:val="single" w:sz="4" w:space="0" w:color="auto"/>
            </w:tcBorders>
            <w:shd w:val="clear" w:color="auto" w:fill="auto"/>
            <w:noWrap/>
            <w:vAlign w:val="bottom"/>
            <w:hideMark/>
          </w:tcPr>
          <w:p w14:paraId="4C4B7DF1" w14:textId="77777777" w:rsidR="001A2A0F" w:rsidRPr="001A2A0F" w:rsidRDefault="001A2A0F" w:rsidP="001A2A0F">
            <w:pPr>
              <w:widowControl/>
              <w:jc w:val="center"/>
              <w:rPr>
                <w:color w:val="000000"/>
                <w:kern w:val="0"/>
                <w:sz w:val="21"/>
                <w:szCs w:val="21"/>
              </w:rPr>
            </w:pPr>
            <w:r w:rsidRPr="001A2A0F">
              <w:rPr>
                <w:color w:val="000000"/>
                <w:kern w:val="0"/>
                <w:sz w:val="21"/>
                <w:szCs w:val="21"/>
              </w:rPr>
              <w:t xml:space="preserve">　</w:t>
            </w:r>
          </w:p>
        </w:tc>
        <w:tc>
          <w:tcPr>
            <w:tcW w:w="2680" w:type="dxa"/>
            <w:tcBorders>
              <w:top w:val="nil"/>
              <w:left w:val="nil"/>
              <w:bottom w:val="single" w:sz="4" w:space="0" w:color="auto"/>
              <w:right w:val="nil"/>
            </w:tcBorders>
            <w:shd w:val="clear" w:color="auto" w:fill="auto"/>
            <w:noWrap/>
            <w:vAlign w:val="bottom"/>
            <w:hideMark/>
          </w:tcPr>
          <w:p w14:paraId="072B6D6E"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最新修改时间</w:t>
            </w:r>
          </w:p>
        </w:tc>
      </w:tr>
      <w:tr w:rsidR="001A2A0F" w:rsidRPr="001A2A0F" w14:paraId="096F4CE4"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4F85085D"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update_user</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3D9EC0D6" w14:textId="77777777" w:rsidR="001A2A0F" w:rsidRPr="001A2A0F" w:rsidRDefault="001A2A0F" w:rsidP="001A2A0F">
            <w:pPr>
              <w:widowControl/>
              <w:jc w:val="center"/>
              <w:rPr>
                <w:color w:val="000000"/>
                <w:kern w:val="0"/>
                <w:sz w:val="21"/>
                <w:szCs w:val="21"/>
              </w:rPr>
            </w:pPr>
            <w:r w:rsidRPr="001A2A0F">
              <w:rPr>
                <w:color w:val="000000"/>
                <w:kern w:val="0"/>
                <w:sz w:val="21"/>
                <w:szCs w:val="21"/>
              </w:rPr>
              <w:t>int</w:t>
            </w:r>
          </w:p>
        </w:tc>
        <w:tc>
          <w:tcPr>
            <w:tcW w:w="740" w:type="dxa"/>
            <w:tcBorders>
              <w:top w:val="nil"/>
              <w:left w:val="nil"/>
              <w:bottom w:val="single" w:sz="4" w:space="0" w:color="auto"/>
              <w:right w:val="single" w:sz="4" w:space="0" w:color="auto"/>
            </w:tcBorders>
            <w:shd w:val="clear" w:color="auto" w:fill="auto"/>
            <w:noWrap/>
            <w:vAlign w:val="bottom"/>
            <w:hideMark/>
          </w:tcPr>
          <w:p w14:paraId="0E589E8C" w14:textId="77777777" w:rsidR="001A2A0F" w:rsidRPr="001A2A0F" w:rsidRDefault="001A2A0F" w:rsidP="001A2A0F">
            <w:pPr>
              <w:widowControl/>
              <w:jc w:val="center"/>
              <w:rPr>
                <w:color w:val="000000"/>
                <w:kern w:val="0"/>
                <w:sz w:val="21"/>
                <w:szCs w:val="21"/>
              </w:rPr>
            </w:pPr>
            <w:r w:rsidRPr="001A2A0F">
              <w:rPr>
                <w:color w:val="000000"/>
                <w:kern w:val="0"/>
                <w:sz w:val="21"/>
                <w:szCs w:val="21"/>
              </w:rPr>
              <w:t>11</w:t>
            </w:r>
          </w:p>
        </w:tc>
        <w:tc>
          <w:tcPr>
            <w:tcW w:w="2680" w:type="dxa"/>
            <w:tcBorders>
              <w:top w:val="nil"/>
              <w:left w:val="nil"/>
              <w:bottom w:val="single" w:sz="4" w:space="0" w:color="auto"/>
              <w:right w:val="nil"/>
            </w:tcBorders>
            <w:shd w:val="clear" w:color="auto" w:fill="auto"/>
            <w:noWrap/>
            <w:vAlign w:val="bottom"/>
            <w:hideMark/>
          </w:tcPr>
          <w:p w14:paraId="78C71B4D"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修改者id</w:t>
            </w:r>
          </w:p>
        </w:tc>
      </w:tr>
    </w:tbl>
    <w:p w14:paraId="2D2DDB72" w14:textId="110915B4" w:rsidR="00EC0E71" w:rsidRPr="008525E0" w:rsidRDefault="00EC0E71" w:rsidP="00EC0E71">
      <w:pPr>
        <w:pStyle w:val="4"/>
        <w:ind w:firstLineChars="200" w:firstLine="480"/>
        <w:rPr>
          <w:rFonts w:ascii="黑体" w:hAnsi="黑体"/>
          <w:b w:val="0"/>
        </w:rPr>
      </w:pPr>
      <w:r w:rsidRPr="008525E0">
        <w:rPr>
          <w:rFonts w:ascii="黑体" w:hAnsi="黑体" w:hint="eastAsia"/>
          <w:b w:val="0"/>
        </w:rPr>
        <w:t>2</w:t>
      </w:r>
      <w:r w:rsidRPr="008525E0">
        <w:rPr>
          <w:rFonts w:ascii="黑体" w:hAnsi="黑体"/>
          <w:b w:val="0"/>
        </w:rPr>
        <w:t>.</w:t>
      </w:r>
      <w:r w:rsidR="00A073DF" w:rsidRPr="008525E0">
        <w:rPr>
          <w:rFonts w:ascii="黑体" w:hAnsi="黑体" w:hint="eastAsia"/>
          <w:b w:val="0"/>
        </w:rPr>
        <w:t>用户</w:t>
      </w:r>
      <w:r w:rsidRPr="008525E0">
        <w:rPr>
          <w:rFonts w:ascii="黑体" w:hAnsi="黑体"/>
          <w:b w:val="0"/>
        </w:rPr>
        <w:t>表</w:t>
      </w:r>
    </w:p>
    <w:p w14:paraId="2F9AEEDD" w14:textId="171EF8F9" w:rsidR="00A04D4F" w:rsidRDefault="00FF5487" w:rsidP="001A2A0F">
      <w:pPr>
        <w:ind w:firstLine="420"/>
      </w:pPr>
      <w:r>
        <w:rPr>
          <w:rFonts w:hint="eastAsia"/>
        </w:rPr>
        <w:t>用户</w:t>
      </w:r>
      <w:r w:rsidR="00AF173E">
        <w:t>表</w:t>
      </w:r>
      <w:r w:rsidR="004475A8" w:rsidRPr="0012658C">
        <w:t>包括</w:t>
      </w:r>
      <w:r w:rsidR="001A2A0F">
        <w:rPr>
          <w:rFonts w:hint="eastAsia"/>
        </w:rPr>
        <w:t>用户主键</w:t>
      </w:r>
      <w:r w:rsidR="001A2A0F">
        <w:rPr>
          <w:rFonts w:hint="eastAsia"/>
        </w:rPr>
        <w:t>id</w:t>
      </w:r>
      <w:r w:rsidR="001A2A0F">
        <w:rPr>
          <w:rFonts w:hint="eastAsia"/>
        </w:rPr>
        <w:t>、用户昵称、登陆名称</w:t>
      </w:r>
      <w:r w:rsidR="001A2A0F">
        <w:rPr>
          <w:rFonts w:hint="eastAsia"/>
        </w:rPr>
        <w:t>(</w:t>
      </w:r>
      <w:r w:rsidR="001A2A0F">
        <w:rPr>
          <w:rFonts w:hint="eastAsia"/>
        </w:rPr>
        <w:t>默认为手机号</w:t>
      </w:r>
      <w:r w:rsidR="001A2A0F">
        <w:rPr>
          <w:rFonts w:hint="eastAsia"/>
        </w:rPr>
        <w:t>)</w:t>
      </w:r>
      <w:r w:rsidR="001A2A0F">
        <w:rPr>
          <w:rFonts w:hint="eastAsia"/>
        </w:rPr>
        <w:t>、</w:t>
      </w:r>
      <w:r w:rsidR="001A2A0F">
        <w:rPr>
          <w:rFonts w:hint="eastAsia"/>
        </w:rPr>
        <w:t>MD5</w:t>
      </w:r>
      <w:r w:rsidR="001A2A0F">
        <w:rPr>
          <w:rFonts w:hint="eastAsia"/>
        </w:rPr>
        <w:lastRenderedPageBreak/>
        <w:t>加密后的密码、个性签名、收货地址、注销标识字段</w:t>
      </w:r>
      <w:r w:rsidR="001A2A0F">
        <w:rPr>
          <w:rFonts w:hint="eastAsia"/>
        </w:rPr>
        <w:t>(0-</w:t>
      </w:r>
      <w:r w:rsidR="001A2A0F">
        <w:rPr>
          <w:rFonts w:hint="eastAsia"/>
        </w:rPr>
        <w:t>正常</w:t>
      </w:r>
      <w:r w:rsidR="001A2A0F">
        <w:rPr>
          <w:rFonts w:hint="eastAsia"/>
        </w:rPr>
        <w:t xml:space="preserve"> 1-</w:t>
      </w:r>
      <w:r w:rsidR="001A2A0F">
        <w:rPr>
          <w:rFonts w:hint="eastAsia"/>
        </w:rPr>
        <w:t>已注销</w:t>
      </w:r>
      <w:r w:rsidR="001A2A0F">
        <w:rPr>
          <w:rFonts w:hint="eastAsia"/>
        </w:rPr>
        <w:t>)</w:t>
      </w:r>
      <w:r w:rsidR="001A2A0F">
        <w:rPr>
          <w:rFonts w:hint="eastAsia"/>
        </w:rPr>
        <w:t>、锁定标识字段</w:t>
      </w:r>
      <w:r w:rsidR="001A2A0F">
        <w:rPr>
          <w:rFonts w:hint="eastAsia"/>
        </w:rPr>
        <w:t>(0-</w:t>
      </w:r>
      <w:r w:rsidR="001A2A0F">
        <w:rPr>
          <w:rFonts w:hint="eastAsia"/>
        </w:rPr>
        <w:t>未锁定</w:t>
      </w:r>
      <w:r w:rsidR="001A2A0F">
        <w:rPr>
          <w:rFonts w:hint="eastAsia"/>
        </w:rPr>
        <w:t xml:space="preserve"> 1-</w:t>
      </w:r>
      <w:r w:rsidR="001A2A0F">
        <w:rPr>
          <w:rFonts w:hint="eastAsia"/>
        </w:rPr>
        <w:t>已锁定</w:t>
      </w:r>
      <w:r w:rsidR="001A2A0F">
        <w:rPr>
          <w:rFonts w:hint="eastAsia"/>
        </w:rPr>
        <w:t>)</w:t>
      </w:r>
      <w:r w:rsidR="001A2A0F">
        <w:rPr>
          <w:rFonts w:hint="eastAsia"/>
        </w:rPr>
        <w:t>、注册时间</w:t>
      </w:r>
      <w:r w:rsidR="00A04D4F" w:rsidRPr="0012658C">
        <w:t>。</w:t>
      </w:r>
      <w:r w:rsidR="001A2A0F">
        <w:rPr>
          <w:rFonts w:hint="eastAsia"/>
        </w:rPr>
        <w:t>用户</w:t>
      </w:r>
      <w:r w:rsidR="00A04D4F" w:rsidRPr="0012658C">
        <w:t>表如表</w:t>
      </w:r>
      <w:r w:rsidR="00A04D4F" w:rsidRPr="0012658C">
        <w:t>5-2</w:t>
      </w:r>
      <w:r w:rsidR="00A04D4F" w:rsidRPr="0012658C">
        <w:t>所示。</w:t>
      </w:r>
    </w:p>
    <w:p w14:paraId="3622ACFD" w14:textId="6B03043F" w:rsidR="00A073DF" w:rsidRDefault="00A073DF" w:rsidP="00A073DF">
      <w:pPr>
        <w:ind w:firstLine="420"/>
        <w:jc w:val="center"/>
        <w:rPr>
          <w:sz w:val="21"/>
          <w:szCs w:val="21"/>
        </w:rPr>
      </w:pPr>
      <w:r w:rsidRPr="0012658C">
        <w:rPr>
          <w:sz w:val="21"/>
          <w:szCs w:val="21"/>
        </w:rPr>
        <w:t>表</w:t>
      </w:r>
      <w:r w:rsidRPr="0012658C">
        <w:rPr>
          <w:sz w:val="21"/>
          <w:szCs w:val="21"/>
        </w:rPr>
        <w:t>5-2</w:t>
      </w:r>
      <w:r>
        <w:rPr>
          <w:rFonts w:hint="eastAsia"/>
          <w:sz w:val="21"/>
          <w:szCs w:val="21"/>
        </w:rPr>
        <w:t>用户</w:t>
      </w:r>
      <w:r w:rsidRPr="0012658C">
        <w:rPr>
          <w:sz w:val="21"/>
          <w:szCs w:val="21"/>
        </w:rPr>
        <w:t>表</w:t>
      </w:r>
      <w:r w:rsidRPr="0012658C">
        <w:rPr>
          <w:sz w:val="21"/>
          <w:szCs w:val="21"/>
        </w:rPr>
        <w:t>(</w:t>
      </w:r>
      <w:proofErr w:type="spellStart"/>
      <w:r w:rsidR="00FF5487" w:rsidRPr="00FF5487">
        <w:rPr>
          <w:sz w:val="21"/>
          <w:szCs w:val="21"/>
        </w:rPr>
        <w:t>tb_</w:t>
      </w:r>
      <w:r w:rsidR="00733EC9">
        <w:rPr>
          <w:sz w:val="21"/>
          <w:szCs w:val="21"/>
        </w:rPr>
        <w:t>llk</w:t>
      </w:r>
      <w:r w:rsidR="00FF5487" w:rsidRPr="00FF5487">
        <w:rPr>
          <w:sz w:val="21"/>
          <w:szCs w:val="21"/>
        </w:rPr>
        <w:t>_mall_user</w:t>
      </w:r>
      <w:proofErr w:type="spellEnd"/>
      <w:r w:rsidRPr="0012658C">
        <w:rPr>
          <w:sz w:val="21"/>
          <w:szCs w:val="21"/>
        </w:rPr>
        <w:t>)</w:t>
      </w:r>
    </w:p>
    <w:tbl>
      <w:tblPr>
        <w:tblW w:w="7260" w:type="dxa"/>
        <w:jc w:val="center"/>
        <w:tblLook w:val="04A0" w:firstRow="1" w:lastRow="0" w:firstColumn="1" w:lastColumn="0" w:noHBand="0" w:noVBand="1"/>
      </w:tblPr>
      <w:tblGrid>
        <w:gridCol w:w="2680"/>
        <w:gridCol w:w="1160"/>
        <w:gridCol w:w="740"/>
        <w:gridCol w:w="2680"/>
      </w:tblGrid>
      <w:tr w:rsidR="001A2A0F" w:rsidRPr="001A2A0F" w14:paraId="4E8CF542" w14:textId="77777777" w:rsidTr="001A2A0F">
        <w:trPr>
          <w:trHeight w:val="288"/>
          <w:jc w:val="center"/>
        </w:trPr>
        <w:tc>
          <w:tcPr>
            <w:tcW w:w="2680" w:type="dxa"/>
            <w:tcBorders>
              <w:top w:val="single" w:sz="4" w:space="0" w:color="auto"/>
              <w:left w:val="nil"/>
              <w:bottom w:val="single" w:sz="4" w:space="0" w:color="auto"/>
              <w:right w:val="single" w:sz="4" w:space="0" w:color="auto"/>
            </w:tcBorders>
            <w:shd w:val="clear" w:color="auto" w:fill="auto"/>
            <w:noWrap/>
            <w:vAlign w:val="bottom"/>
            <w:hideMark/>
          </w:tcPr>
          <w:p w14:paraId="3E9F72B8" w14:textId="77777777" w:rsidR="001A2A0F" w:rsidRPr="001A2A0F" w:rsidRDefault="001A2A0F" w:rsidP="001A2A0F">
            <w:pPr>
              <w:widowControl/>
              <w:jc w:val="center"/>
              <w:rPr>
                <w:rFonts w:ascii="宋体" w:hAnsi="宋体" w:cs="宋体"/>
                <w:color w:val="000000"/>
                <w:kern w:val="0"/>
                <w:sz w:val="21"/>
                <w:szCs w:val="21"/>
              </w:rPr>
            </w:pPr>
            <w:r w:rsidRPr="001A2A0F">
              <w:rPr>
                <w:rFonts w:ascii="宋体" w:hAnsi="宋体" w:cs="宋体" w:hint="eastAsia"/>
                <w:color w:val="000000"/>
                <w:kern w:val="0"/>
                <w:sz w:val="21"/>
                <w:szCs w:val="21"/>
              </w:rPr>
              <w:t>字段名</w:t>
            </w:r>
          </w:p>
        </w:tc>
        <w:tc>
          <w:tcPr>
            <w:tcW w:w="1160" w:type="dxa"/>
            <w:tcBorders>
              <w:top w:val="single" w:sz="4" w:space="0" w:color="auto"/>
              <w:left w:val="nil"/>
              <w:bottom w:val="single" w:sz="4" w:space="0" w:color="auto"/>
              <w:right w:val="single" w:sz="4" w:space="0" w:color="auto"/>
            </w:tcBorders>
            <w:shd w:val="clear" w:color="auto" w:fill="auto"/>
            <w:vAlign w:val="center"/>
            <w:hideMark/>
          </w:tcPr>
          <w:p w14:paraId="0600E29A" w14:textId="77777777" w:rsidR="001A2A0F" w:rsidRPr="001A2A0F" w:rsidRDefault="001A2A0F" w:rsidP="001A2A0F">
            <w:pPr>
              <w:widowControl/>
              <w:jc w:val="center"/>
              <w:rPr>
                <w:rFonts w:ascii="宋体" w:hAnsi="宋体" w:cs="宋体"/>
                <w:color w:val="000000"/>
                <w:kern w:val="0"/>
                <w:sz w:val="21"/>
                <w:szCs w:val="21"/>
              </w:rPr>
            </w:pPr>
            <w:r w:rsidRPr="001A2A0F">
              <w:rPr>
                <w:rFonts w:ascii="宋体" w:hAnsi="宋体" w:cs="宋体" w:hint="eastAsia"/>
                <w:color w:val="000000"/>
                <w:kern w:val="0"/>
                <w:sz w:val="21"/>
                <w:szCs w:val="21"/>
              </w:rPr>
              <w:t>数据类型</w:t>
            </w:r>
          </w:p>
        </w:tc>
        <w:tc>
          <w:tcPr>
            <w:tcW w:w="740" w:type="dxa"/>
            <w:tcBorders>
              <w:top w:val="single" w:sz="4" w:space="0" w:color="auto"/>
              <w:left w:val="nil"/>
              <w:bottom w:val="single" w:sz="4" w:space="0" w:color="auto"/>
              <w:right w:val="single" w:sz="4" w:space="0" w:color="auto"/>
            </w:tcBorders>
            <w:shd w:val="clear" w:color="auto" w:fill="auto"/>
            <w:vAlign w:val="center"/>
            <w:hideMark/>
          </w:tcPr>
          <w:p w14:paraId="6B01D4AE" w14:textId="77777777" w:rsidR="001A2A0F" w:rsidRPr="001A2A0F" w:rsidRDefault="001A2A0F" w:rsidP="001A2A0F">
            <w:pPr>
              <w:widowControl/>
              <w:jc w:val="center"/>
              <w:rPr>
                <w:rFonts w:ascii="宋体" w:hAnsi="宋体" w:cs="宋体"/>
                <w:color w:val="000000"/>
                <w:kern w:val="0"/>
                <w:sz w:val="21"/>
                <w:szCs w:val="21"/>
              </w:rPr>
            </w:pPr>
            <w:r w:rsidRPr="001A2A0F">
              <w:rPr>
                <w:rFonts w:ascii="宋体" w:hAnsi="宋体" w:cs="宋体" w:hint="eastAsia"/>
                <w:color w:val="000000"/>
                <w:kern w:val="0"/>
                <w:sz w:val="21"/>
                <w:szCs w:val="21"/>
              </w:rPr>
              <w:t>长度</w:t>
            </w:r>
          </w:p>
        </w:tc>
        <w:tc>
          <w:tcPr>
            <w:tcW w:w="2680" w:type="dxa"/>
            <w:tcBorders>
              <w:top w:val="single" w:sz="4" w:space="0" w:color="auto"/>
              <w:left w:val="nil"/>
              <w:bottom w:val="single" w:sz="4" w:space="0" w:color="auto"/>
              <w:right w:val="nil"/>
            </w:tcBorders>
            <w:shd w:val="clear" w:color="auto" w:fill="auto"/>
            <w:vAlign w:val="center"/>
            <w:hideMark/>
          </w:tcPr>
          <w:p w14:paraId="404913E4" w14:textId="77777777" w:rsidR="001A2A0F" w:rsidRPr="001A2A0F" w:rsidRDefault="001A2A0F" w:rsidP="001A2A0F">
            <w:pPr>
              <w:widowControl/>
              <w:jc w:val="center"/>
              <w:rPr>
                <w:rFonts w:ascii="宋体" w:hAnsi="宋体" w:cs="宋体"/>
                <w:color w:val="000000"/>
                <w:kern w:val="0"/>
                <w:sz w:val="21"/>
                <w:szCs w:val="21"/>
              </w:rPr>
            </w:pPr>
            <w:r w:rsidRPr="001A2A0F">
              <w:rPr>
                <w:rFonts w:ascii="宋体" w:hAnsi="宋体" w:cs="宋体" w:hint="eastAsia"/>
                <w:color w:val="000000"/>
                <w:kern w:val="0"/>
                <w:sz w:val="21"/>
                <w:szCs w:val="21"/>
              </w:rPr>
              <w:t>注释</w:t>
            </w:r>
          </w:p>
        </w:tc>
      </w:tr>
      <w:tr w:rsidR="001A2A0F" w:rsidRPr="001A2A0F" w14:paraId="5F3F2A56"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10A9C03E"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user_id</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5B40C724"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bigint</w:t>
            </w:r>
            <w:proofErr w:type="spellEnd"/>
          </w:p>
        </w:tc>
        <w:tc>
          <w:tcPr>
            <w:tcW w:w="740" w:type="dxa"/>
            <w:tcBorders>
              <w:top w:val="nil"/>
              <w:left w:val="nil"/>
              <w:bottom w:val="single" w:sz="4" w:space="0" w:color="auto"/>
              <w:right w:val="single" w:sz="4" w:space="0" w:color="auto"/>
            </w:tcBorders>
            <w:shd w:val="clear" w:color="auto" w:fill="auto"/>
            <w:noWrap/>
            <w:vAlign w:val="bottom"/>
            <w:hideMark/>
          </w:tcPr>
          <w:p w14:paraId="5F2487E4" w14:textId="77777777" w:rsidR="001A2A0F" w:rsidRPr="001A2A0F" w:rsidRDefault="001A2A0F" w:rsidP="001A2A0F">
            <w:pPr>
              <w:widowControl/>
              <w:jc w:val="center"/>
              <w:rPr>
                <w:color w:val="000000"/>
                <w:kern w:val="0"/>
                <w:sz w:val="21"/>
                <w:szCs w:val="21"/>
              </w:rPr>
            </w:pPr>
            <w:r w:rsidRPr="001A2A0F">
              <w:rPr>
                <w:color w:val="000000"/>
                <w:kern w:val="0"/>
                <w:sz w:val="21"/>
                <w:szCs w:val="21"/>
              </w:rPr>
              <w:t>20</w:t>
            </w:r>
          </w:p>
        </w:tc>
        <w:tc>
          <w:tcPr>
            <w:tcW w:w="2680" w:type="dxa"/>
            <w:tcBorders>
              <w:top w:val="nil"/>
              <w:left w:val="nil"/>
              <w:bottom w:val="single" w:sz="4" w:space="0" w:color="auto"/>
              <w:right w:val="nil"/>
            </w:tcBorders>
            <w:shd w:val="clear" w:color="auto" w:fill="auto"/>
            <w:noWrap/>
            <w:vAlign w:val="bottom"/>
            <w:hideMark/>
          </w:tcPr>
          <w:p w14:paraId="177E318A"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用户主键id</w:t>
            </w:r>
          </w:p>
        </w:tc>
      </w:tr>
      <w:tr w:rsidR="001A2A0F" w:rsidRPr="001A2A0F" w14:paraId="1C57C5C3"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15480FB8"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nick_name</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088FBD98" w14:textId="77777777" w:rsidR="001A2A0F" w:rsidRPr="001A2A0F" w:rsidRDefault="001A2A0F" w:rsidP="001A2A0F">
            <w:pPr>
              <w:widowControl/>
              <w:jc w:val="center"/>
              <w:rPr>
                <w:color w:val="000000"/>
                <w:kern w:val="0"/>
                <w:sz w:val="21"/>
                <w:szCs w:val="21"/>
              </w:rPr>
            </w:pPr>
            <w:r w:rsidRPr="001A2A0F">
              <w:rPr>
                <w:color w:val="000000"/>
                <w:kern w:val="0"/>
                <w:sz w:val="21"/>
                <w:szCs w:val="21"/>
              </w:rPr>
              <w:t>varchar</w:t>
            </w:r>
          </w:p>
        </w:tc>
        <w:tc>
          <w:tcPr>
            <w:tcW w:w="740" w:type="dxa"/>
            <w:tcBorders>
              <w:top w:val="nil"/>
              <w:left w:val="nil"/>
              <w:bottom w:val="single" w:sz="4" w:space="0" w:color="auto"/>
              <w:right w:val="single" w:sz="4" w:space="0" w:color="auto"/>
            </w:tcBorders>
            <w:shd w:val="clear" w:color="auto" w:fill="auto"/>
            <w:noWrap/>
            <w:vAlign w:val="bottom"/>
            <w:hideMark/>
          </w:tcPr>
          <w:p w14:paraId="0D692918" w14:textId="77777777" w:rsidR="001A2A0F" w:rsidRPr="001A2A0F" w:rsidRDefault="001A2A0F" w:rsidP="001A2A0F">
            <w:pPr>
              <w:widowControl/>
              <w:jc w:val="center"/>
              <w:rPr>
                <w:color w:val="000000"/>
                <w:kern w:val="0"/>
                <w:sz w:val="21"/>
                <w:szCs w:val="21"/>
              </w:rPr>
            </w:pPr>
            <w:r w:rsidRPr="001A2A0F">
              <w:rPr>
                <w:color w:val="000000"/>
                <w:kern w:val="0"/>
                <w:sz w:val="21"/>
                <w:szCs w:val="21"/>
              </w:rPr>
              <w:t>50</w:t>
            </w:r>
          </w:p>
        </w:tc>
        <w:tc>
          <w:tcPr>
            <w:tcW w:w="2680" w:type="dxa"/>
            <w:tcBorders>
              <w:top w:val="nil"/>
              <w:left w:val="nil"/>
              <w:bottom w:val="single" w:sz="4" w:space="0" w:color="auto"/>
              <w:right w:val="nil"/>
            </w:tcBorders>
            <w:shd w:val="clear" w:color="auto" w:fill="auto"/>
            <w:noWrap/>
            <w:vAlign w:val="bottom"/>
            <w:hideMark/>
          </w:tcPr>
          <w:p w14:paraId="165A2C07"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用户昵称</w:t>
            </w:r>
          </w:p>
        </w:tc>
      </w:tr>
      <w:tr w:rsidR="001A2A0F" w:rsidRPr="001A2A0F" w14:paraId="4B43155C"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6E4A8CAC"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login_name</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3D03A396" w14:textId="77777777" w:rsidR="001A2A0F" w:rsidRPr="001A2A0F" w:rsidRDefault="001A2A0F" w:rsidP="001A2A0F">
            <w:pPr>
              <w:widowControl/>
              <w:jc w:val="center"/>
              <w:rPr>
                <w:color w:val="000000"/>
                <w:kern w:val="0"/>
                <w:sz w:val="21"/>
                <w:szCs w:val="21"/>
              </w:rPr>
            </w:pPr>
            <w:r w:rsidRPr="001A2A0F">
              <w:rPr>
                <w:color w:val="000000"/>
                <w:kern w:val="0"/>
                <w:sz w:val="21"/>
                <w:szCs w:val="21"/>
              </w:rPr>
              <w:t>varchar</w:t>
            </w:r>
          </w:p>
        </w:tc>
        <w:tc>
          <w:tcPr>
            <w:tcW w:w="740" w:type="dxa"/>
            <w:tcBorders>
              <w:top w:val="nil"/>
              <w:left w:val="nil"/>
              <w:bottom w:val="single" w:sz="4" w:space="0" w:color="auto"/>
              <w:right w:val="single" w:sz="4" w:space="0" w:color="auto"/>
            </w:tcBorders>
            <w:shd w:val="clear" w:color="auto" w:fill="auto"/>
            <w:noWrap/>
            <w:vAlign w:val="bottom"/>
            <w:hideMark/>
          </w:tcPr>
          <w:p w14:paraId="4FA78A22" w14:textId="77777777" w:rsidR="001A2A0F" w:rsidRPr="001A2A0F" w:rsidRDefault="001A2A0F" w:rsidP="001A2A0F">
            <w:pPr>
              <w:widowControl/>
              <w:jc w:val="center"/>
              <w:rPr>
                <w:color w:val="000000"/>
                <w:kern w:val="0"/>
                <w:sz w:val="21"/>
                <w:szCs w:val="21"/>
              </w:rPr>
            </w:pPr>
            <w:r w:rsidRPr="001A2A0F">
              <w:rPr>
                <w:color w:val="000000"/>
                <w:kern w:val="0"/>
                <w:sz w:val="21"/>
                <w:szCs w:val="21"/>
              </w:rPr>
              <w:t>11</w:t>
            </w:r>
          </w:p>
        </w:tc>
        <w:tc>
          <w:tcPr>
            <w:tcW w:w="2680" w:type="dxa"/>
            <w:tcBorders>
              <w:top w:val="nil"/>
              <w:left w:val="nil"/>
              <w:bottom w:val="single" w:sz="4" w:space="0" w:color="auto"/>
              <w:right w:val="nil"/>
            </w:tcBorders>
            <w:shd w:val="clear" w:color="auto" w:fill="auto"/>
            <w:noWrap/>
            <w:vAlign w:val="bottom"/>
            <w:hideMark/>
          </w:tcPr>
          <w:p w14:paraId="696B0F9E"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登陆名称(默认为手机号)</w:t>
            </w:r>
          </w:p>
        </w:tc>
      </w:tr>
      <w:tr w:rsidR="001A2A0F" w:rsidRPr="001A2A0F" w14:paraId="2D33079C"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67975904" w14:textId="77777777" w:rsidR="001A2A0F" w:rsidRPr="001A2A0F" w:rsidRDefault="001A2A0F" w:rsidP="001A2A0F">
            <w:pPr>
              <w:widowControl/>
              <w:jc w:val="center"/>
              <w:rPr>
                <w:color w:val="000000"/>
                <w:kern w:val="0"/>
                <w:sz w:val="21"/>
                <w:szCs w:val="21"/>
              </w:rPr>
            </w:pPr>
            <w:r w:rsidRPr="001A2A0F">
              <w:rPr>
                <w:color w:val="000000"/>
                <w:kern w:val="0"/>
                <w:sz w:val="21"/>
                <w:szCs w:val="21"/>
              </w:rPr>
              <w:t>password_md5</w:t>
            </w:r>
          </w:p>
        </w:tc>
        <w:tc>
          <w:tcPr>
            <w:tcW w:w="1160" w:type="dxa"/>
            <w:tcBorders>
              <w:top w:val="nil"/>
              <w:left w:val="nil"/>
              <w:bottom w:val="single" w:sz="4" w:space="0" w:color="auto"/>
              <w:right w:val="single" w:sz="4" w:space="0" w:color="auto"/>
            </w:tcBorders>
            <w:shd w:val="clear" w:color="auto" w:fill="auto"/>
            <w:noWrap/>
            <w:vAlign w:val="bottom"/>
            <w:hideMark/>
          </w:tcPr>
          <w:p w14:paraId="343ECC31" w14:textId="77777777" w:rsidR="001A2A0F" w:rsidRPr="001A2A0F" w:rsidRDefault="001A2A0F" w:rsidP="001A2A0F">
            <w:pPr>
              <w:widowControl/>
              <w:jc w:val="center"/>
              <w:rPr>
                <w:color w:val="000000"/>
                <w:kern w:val="0"/>
                <w:sz w:val="21"/>
                <w:szCs w:val="21"/>
              </w:rPr>
            </w:pPr>
            <w:r w:rsidRPr="001A2A0F">
              <w:rPr>
                <w:color w:val="000000"/>
                <w:kern w:val="0"/>
                <w:sz w:val="21"/>
                <w:szCs w:val="21"/>
              </w:rPr>
              <w:t>varchar</w:t>
            </w:r>
          </w:p>
        </w:tc>
        <w:tc>
          <w:tcPr>
            <w:tcW w:w="740" w:type="dxa"/>
            <w:tcBorders>
              <w:top w:val="nil"/>
              <w:left w:val="nil"/>
              <w:bottom w:val="single" w:sz="4" w:space="0" w:color="auto"/>
              <w:right w:val="single" w:sz="4" w:space="0" w:color="auto"/>
            </w:tcBorders>
            <w:shd w:val="clear" w:color="auto" w:fill="auto"/>
            <w:noWrap/>
            <w:vAlign w:val="bottom"/>
            <w:hideMark/>
          </w:tcPr>
          <w:p w14:paraId="682C3031" w14:textId="77777777" w:rsidR="001A2A0F" w:rsidRPr="001A2A0F" w:rsidRDefault="001A2A0F" w:rsidP="001A2A0F">
            <w:pPr>
              <w:widowControl/>
              <w:jc w:val="center"/>
              <w:rPr>
                <w:color w:val="000000"/>
                <w:kern w:val="0"/>
                <w:sz w:val="21"/>
                <w:szCs w:val="21"/>
              </w:rPr>
            </w:pPr>
            <w:r w:rsidRPr="001A2A0F">
              <w:rPr>
                <w:color w:val="000000"/>
                <w:kern w:val="0"/>
                <w:sz w:val="21"/>
                <w:szCs w:val="21"/>
              </w:rPr>
              <w:t>32</w:t>
            </w:r>
          </w:p>
        </w:tc>
        <w:tc>
          <w:tcPr>
            <w:tcW w:w="2680" w:type="dxa"/>
            <w:tcBorders>
              <w:top w:val="nil"/>
              <w:left w:val="nil"/>
              <w:bottom w:val="single" w:sz="4" w:space="0" w:color="auto"/>
              <w:right w:val="nil"/>
            </w:tcBorders>
            <w:shd w:val="clear" w:color="auto" w:fill="auto"/>
            <w:noWrap/>
            <w:vAlign w:val="bottom"/>
            <w:hideMark/>
          </w:tcPr>
          <w:p w14:paraId="0241B114"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MD5加密后的密码</w:t>
            </w:r>
          </w:p>
        </w:tc>
      </w:tr>
      <w:tr w:rsidR="001A2A0F" w:rsidRPr="001A2A0F" w14:paraId="60FBDF54"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19B7C01F"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introduce_sign</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39522494" w14:textId="77777777" w:rsidR="001A2A0F" w:rsidRPr="001A2A0F" w:rsidRDefault="001A2A0F" w:rsidP="001A2A0F">
            <w:pPr>
              <w:widowControl/>
              <w:jc w:val="center"/>
              <w:rPr>
                <w:color w:val="000000"/>
                <w:kern w:val="0"/>
                <w:sz w:val="21"/>
                <w:szCs w:val="21"/>
              </w:rPr>
            </w:pPr>
            <w:r w:rsidRPr="001A2A0F">
              <w:rPr>
                <w:color w:val="000000"/>
                <w:kern w:val="0"/>
                <w:sz w:val="21"/>
                <w:szCs w:val="21"/>
              </w:rPr>
              <w:t>varchar</w:t>
            </w:r>
          </w:p>
        </w:tc>
        <w:tc>
          <w:tcPr>
            <w:tcW w:w="740" w:type="dxa"/>
            <w:tcBorders>
              <w:top w:val="nil"/>
              <w:left w:val="nil"/>
              <w:bottom w:val="single" w:sz="4" w:space="0" w:color="auto"/>
              <w:right w:val="single" w:sz="4" w:space="0" w:color="auto"/>
            </w:tcBorders>
            <w:shd w:val="clear" w:color="auto" w:fill="auto"/>
            <w:noWrap/>
            <w:vAlign w:val="bottom"/>
            <w:hideMark/>
          </w:tcPr>
          <w:p w14:paraId="1F5207E7" w14:textId="77777777" w:rsidR="001A2A0F" w:rsidRPr="001A2A0F" w:rsidRDefault="001A2A0F" w:rsidP="001A2A0F">
            <w:pPr>
              <w:widowControl/>
              <w:jc w:val="center"/>
              <w:rPr>
                <w:color w:val="000000"/>
                <w:kern w:val="0"/>
                <w:sz w:val="21"/>
                <w:szCs w:val="21"/>
              </w:rPr>
            </w:pPr>
            <w:r w:rsidRPr="001A2A0F">
              <w:rPr>
                <w:color w:val="000000"/>
                <w:kern w:val="0"/>
                <w:sz w:val="21"/>
                <w:szCs w:val="21"/>
              </w:rPr>
              <w:t>100</w:t>
            </w:r>
          </w:p>
        </w:tc>
        <w:tc>
          <w:tcPr>
            <w:tcW w:w="2680" w:type="dxa"/>
            <w:tcBorders>
              <w:top w:val="nil"/>
              <w:left w:val="nil"/>
              <w:bottom w:val="single" w:sz="4" w:space="0" w:color="auto"/>
              <w:right w:val="nil"/>
            </w:tcBorders>
            <w:shd w:val="clear" w:color="auto" w:fill="auto"/>
            <w:noWrap/>
            <w:vAlign w:val="bottom"/>
            <w:hideMark/>
          </w:tcPr>
          <w:p w14:paraId="2905DCFF"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个性签名</w:t>
            </w:r>
          </w:p>
        </w:tc>
      </w:tr>
      <w:tr w:rsidR="001A2A0F" w:rsidRPr="001A2A0F" w14:paraId="45969F58"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39B3784D" w14:textId="77777777" w:rsidR="001A2A0F" w:rsidRPr="001A2A0F" w:rsidRDefault="001A2A0F" w:rsidP="001A2A0F">
            <w:pPr>
              <w:widowControl/>
              <w:jc w:val="center"/>
              <w:rPr>
                <w:color w:val="000000"/>
                <w:kern w:val="0"/>
                <w:sz w:val="21"/>
                <w:szCs w:val="21"/>
              </w:rPr>
            </w:pPr>
            <w:r w:rsidRPr="001A2A0F">
              <w:rPr>
                <w:color w:val="000000"/>
                <w:kern w:val="0"/>
                <w:sz w:val="21"/>
                <w:szCs w:val="21"/>
              </w:rPr>
              <w:t>address</w:t>
            </w:r>
          </w:p>
        </w:tc>
        <w:tc>
          <w:tcPr>
            <w:tcW w:w="1160" w:type="dxa"/>
            <w:tcBorders>
              <w:top w:val="nil"/>
              <w:left w:val="nil"/>
              <w:bottom w:val="single" w:sz="4" w:space="0" w:color="auto"/>
              <w:right w:val="single" w:sz="4" w:space="0" w:color="auto"/>
            </w:tcBorders>
            <w:shd w:val="clear" w:color="auto" w:fill="auto"/>
            <w:noWrap/>
            <w:vAlign w:val="bottom"/>
            <w:hideMark/>
          </w:tcPr>
          <w:p w14:paraId="351AF332" w14:textId="77777777" w:rsidR="001A2A0F" w:rsidRPr="001A2A0F" w:rsidRDefault="001A2A0F" w:rsidP="001A2A0F">
            <w:pPr>
              <w:widowControl/>
              <w:jc w:val="center"/>
              <w:rPr>
                <w:color w:val="000000"/>
                <w:kern w:val="0"/>
                <w:sz w:val="21"/>
                <w:szCs w:val="21"/>
              </w:rPr>
            </w:pPr>
            <w:r w:rsidRPr="001A2A0F">
              <w:rPr>
                <w:color w:val="000000"/>
                <w:kern w:val="0"/>
                <w:sz w:val="21"/>
                <w:szCs w:val="21"/>
              </w:rPr>
              <w:t>varchar</w:t>
            </w:r>
          </w:p>
        </w:tc>
        <w:tc>
          <w:tcPr>
            <w:tcW w:w="740" w:type="dxa"/>
            <w:tcBorders>
              <w:top w:val="nil"/>
              <w:left w:val="nil"/>
              <w:bottom w:val="single" w:sz="4" w:space="0" w:color="auto"/>
              <w:right w:val="single" w:sz="4" w:space="0" w:color="auto"/>
            </w:tcBorders>
            <w:shd w:val="clear" w:color="auto" w:fill="auto"/>
            <w:noWrap/>
            <w:vAlign w:val="bottom"/>
            <w:hideMark/>
          </w:tcPr>
          <w:p w14:paraId="65F09B1B" w14:textId="77777777" w:rsidR="001A2A0F" w:rsidRPr="001A2A0F" w:rsidRDefault="001A2A0F" w:rsidP="001A2A0F">
            <w:pPr>
              <w:widowControl/>
              <w:jc w:val="center"/>
              <w:rPr>
                <w:color w:val="000000"/>
                <w:kern w:val="0"/>
                <w:sz w:val="21"/>
                <w:szCs w:val="21"/>
              </w:rPr>
            </w:pPr>
            <w:r w:rsidRPr="001A2A0F">
              <w:rPr>
                <w:color w:val="000000"/>
                <w:kern w:val="0"/>
                <w:sz w:val="21"/>
                <w:szCs w:val="21"/>
              </w:rPr>
              <w:t>100</w:t>
            </w:r>
          </w:p>
        </w:tc>
        <w:tc>
          <w:tcPr>
            <w:tcW w:w="2680" w:type="dxa"/>
            <w:tcBorders>
              <w:top w:val="nil"/>
              <w:left w:val="nil"/>
              <w:bottom w:val="single" w:sz="4" w:space="0" w:color="auto"/>
              <w:right w:val="nil"/>
            </w:tcBorders>
            <w:shd w:val="clear" w:color="auto" w:fill="auto"/>
            <w:noWrap/>
            <w:vAlign w:val="bottom"/>
            <w:hideMark/>
          </w:tcPr>
          <w:p w14:paraId="5A7B41C2"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收货地址</w:t>
            </w:r>
          </w:p>
        </w:tc>
      </w:tr>
      <w:tr w:rsidR="001A2A0F" w:rsidRPr="001A2A0F" w14:paraId="620F677C"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3E6BD414"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is_deleted</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49B3C654"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tinyint</w:t>
            </w:r>
            <w:proofErr w:type="spellEnd"/>
          </w:p>
        </w:tc>
        <w:tc>
          <w:tcPr>
            <w:tcW w:w="740" w:type="dxa"/>
            <w:tcBorders>
              <w:top w:val="nil"/>
              <w:left w:val="nil"/>
              <w:bottom w:val="single" w:sz="4" w:space="0" w:color="auto"/>
              <w:right w:val="single" w:sz="4" w:space="0" w:color="auto"/>
            </w:tcBorders>
            <w:shd w:val="clear" w:color="auto" w:fill="auto"/>
            <w:noWrap/>
            <w:vAlign w:val="bottom"/>
            <w:hideMark/>
          </w:tcPr>
          <w:p w14:paraId="10CC4DCC" w14:textId="77777777" w:rsidR="001A2A0F" w:rsidRPr="001A2A0F" w:rsidRDefault="001A2A0F" w:rsidP="001A2A0F">
            <w:pPr>
              <w:widowControl/>
              <w:jc w:val="center"/>
              <w:rPr>
                <w:color w:val="000000"/>
                <w:kern w:val="0"/>
                <w:sz w:val="21"/>
                <w:szCs w:val="21"/>
              </w:rPr>
            </w:pPr>
            <w:r w:rsidRPr="001A2A0F">
              <w:rPr>
                <w:color w:val="000000"/>
                <w:kern w:val="0"/>
                <w:sz w:val="21"/>
                <w:szCs w:val="21"/>
              </w:rPr>
              <w:t>4</w:t>
            </w:r>
          </w:p>
        </w:tc>
        <w:tc>
          <w:tcPr>
            <w:tcW w:w="2680" w:type="dxa"/>
            <w:tcBorders>
              <w:top w:val="nil"/>
              <w:left w:val="nil"/>
              <w:bottom w:val="single" w:sz="4" w:space="0" w:color="auto"/>
              <w:right w:val="nil"/>
            </w:tcBorders>
            <w:shd w:val="clear" w:color="auto" w:fill="auto"/>
            <w:noWrap/>
            <w:vAlign w:val="bottom"/>
            <w:hideMark/>
          </w:tcPr>
          <w:p w14:paraId="08D15751"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注销标识字段(0-正常 1-已注销)</w:t>
            </w:r>
          </w:p>
        </w:tc>
      </w:tr>
      <w:tr w:rsidR="001A2A0F" w:rsidRPr="001A2A0F" w14:paraId="3FC9B7DD"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0401EE92"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locked_flag</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592A0771"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tinyint</w:t>
            </w:r>
            <w:proofErr w:type="spellEnd"/>
          </w:p>
        </w:tc>
        <w:tc>
          <w:tcPr>
            <w:tcW w:w="740" w:type="dxa"/>
            <w:tcBorders>
              <w:top w:val="nil"/>
              <w:left w:val="nil"/>
              <w:bottom w:val="single" w:sz="4" w:space="0" w:color="auto"/>
              <w:right w:val="single" w:sz="4" w:space="0" w:color="auto"/>
            </w:tcBorders>
            <w:shd w:val="clear" w:color="auto" w:fill="auto"/>
            <w:noWrap/>
            <w:vAlign w:val="bottom"/>
            <w:hideMark/>
          </w:tcPr>
          <w:p w14:paraId="3C6C60EE" w14:textId="77777777" w:rsidR="001A2A0F" w:rsidRPr="001A2A0F" w:rsidRDefault="001A2A0F" w:rsidP="001A2A0F">
            <w:pPr>
              <w:widowControl/>
              <w:jc w:val="center"/>
              <w:rPr>
                <w:color w:val="000000"/>
                <w:kern w:val="0"/>
                <w:sz w:val="21"/>
                <w:szCs w:val="21"/>
              </w:rPr>
            </w:pPr>
            <w:r w:rsidRPr="001A2A0F">
              <w:rPr>
                <w:color w:val="000000"/>
                <w:kern w:val="0"/>
                <w:sz w:val="21"/>
                <w:szCs w:val="21"/>
              </w:rPr>
              <w:t>4</w:t>
            </w:r>
          </w:p>
        </w:tc>
        <w:tc>
          <w:tcPr>
            <w:tcW w:w="2680" w:type="dxa"/>
            <w:tcBorders>
              <w:top w:val="nil"/>
              <w:left w:val="nil"/>
              <w:bottom w:val="single" w:sz="4" w:space="0" w:color="auto"/>
              <w:right w:val="nil"/>
            </w:tcBorders>
            <w:shd w:val="clear" w:color="auto" w:fill="auto"/>
            <w:noWrap/>
            <w:vAlign w:val="bottom"/>
            <w:hideMark/>
          </w:tcPr>
          <w:p w14:paraId="24CF4D00"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锁定标识字段(0-未锁定 1-已锁定)</w:t>
            </w:r>
          </w:p>
        </w:tc>
      </w:tr>
      <w:tr w:rsidR="001A2A0F" w:rsidRPr="001A2A0F" w14:paraId="375DF3CE"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389F8256"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create_time</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5A57EA0B" w14:textId="77777777" w:rsidR="001A2A0F" w:rsidRPr="001A2A0F" w:rsidRDefault="001A2A0F" w:rsidP="001A2A0F">
            <w:pPr>
              <w:widowControl/>
              <w:jc w:val="center"/>
              <w:rPr>
                <w:color w:val="000000"/>
                <w:kern w:val="0"/>
                <w:sz w:val="21"/>
                <w:szCs w:val="21"/>
              </w:rPr>
            </w:pPr>
            <w:r w:rsidRPr="001A2A0F">
              <w:rPr>
                <w:color w:val="000000"/>
                <w:kern w:val="0"/>
                <w:sz w:val="21"/>
                <w:szCs w:val="21"/>
              </w:rPr>
              <w:t>datetime</w:t>
            </w:r>
          </w:p>
        </w:tc>
        <w:tc>
          <w:tcPr>
            <w:tcW w:w="740" w:type="dxa"/>
            <w:tcBorders>
              <w:top w:val="nil"/>
              <w:left w:val="nil"/>
              <w:bottom w:val="single" w:sz="4" w:space="0" w:color="auto"/>
              <w:right w:val="single" w:sz="4" w:space="0" w:color="auto"/>
            </w:tcBorders>
            <w:shd w:val="clear" w:color="auto" w:fill="auto"/>
            <w:noWrap/>
            <w:vAlign w:val="bottom"/>
            <w:hideMark/>
          </w:tcPr>
          <w:p w14:paraId="79BA88CD" w14:textId="77777777" w:rsidR="001A2A0F" w:rsidRPr="001A2A0F" w:rsidRDefault="001A2A0F" w:rsidP="001A2A0F">
            <w:pPr>
              <w:widowControl/>
              <w:jc w:val="center"/>
              <w:rPr>
                <w:color w:val="000000"/>
                <w:kern w:val="0"/>
                <w:sz w:val="21"/>
                <w:szCs w:val="21"/>
              </w:rPr>
            </w:pPr>
            <w:r w:rsidRPr="001A2A0F">
              <w:rPr>
                <w:color w:val="000000"/>
                <w:kern w:val="0"/>
                <w:sz w:val="21"/>
                <w:szCs w:val="21"/>
              </w:rPr>
              <w:t xml:space="preserve">　</w:t>
            </w:r>
          </w:p>
        </w:tc>
        <w:tc>
          <w:tcPr>
            <w:tcW w:w="2680" w:type="dxa"/>
            <w:tcBorders>
              <w:top w:val="nil"/>
              <w:left w:val="nil"/>
              <w:bottom w:val="single" w:sz="4" w:space="0" w:color="auto"/>
              <w:right w:val="nil"/>
            </w:tcBorders>
            <w:shd w:val="clear" w:color="auto" w:fill="auto"/>
            <w:noWrap/>
            <w:vAlign w:val="bottom"/>
            <w:hideMark/>
          </w:tcPr>
          <w:p w14:paraId="041F1464"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注册时间</w:t>
            </w:r>
          </w:p>
        </w:tc>
      </w:tr>
    </w:tbl>
    <w:p w14:paraId="5348648D" w14:textId="24AA7F60" w:rsidR="00EC0E71" w:rsidRPr="008525E0" w:rsidRDefault="00EC0E71" w:rsidP="00EC0E71">
      <w:pPr>
        <w:pStyle w:val="4"/>
        <w:ind w:firstLineChars="200" w:firstLine="480"/>
        <w:rPr>
          <w:rFonts w:ascii="黑体" w:hAnsi="黑体"/>
          <w:b w:val="0"/>
        </w:rPr>
      </w:pPr>
      <w:r w:rsidRPr="008525E0">
        <w:rPr>
          <w:rFonts w:ascii="黑体" w:hAnsi="黑体" w:hint="eastAsia"/>
          <w:b w:val="0"/>
        </w:rPr>
        <w:t>3</w:t>
      </w:r>
      <w:r w:rsidRPr="008525E0">
        <w:rPr>
          <w:rFonts w:ascii="黑体" w:hAnsi="黑体"/>
          <w:b w:val="0"/>
        </w:rPr>
        <w:t>.</w:t>
      </w:r>
      <w:r w:rsidR="00A073DF" w:rsidRPr="008525E0">
        <w:rPr>
          <w:rFonts w:ascii="黑体" w:hAnsi="黑体" w:hint="eastAsia"/>
          <w:b w:val="0"/>
        </w:rPr>
        <w:t>商品</w:t>
      </w:r>
      <w:r w:rsidRPr="008525E0">
        <w:rPr>
          <w:rFonts w:ascii="黑体" w:hAnsi="黑体"/>
          <w:b w:val="0"/>
        </w:rPr>
        <w:t>表</w:t>
      </w:r>
    </w:p>
    <w:p w14:paraId="4F1CCF39" w14:textId="2F3D813A" w:rsidR="00A04D4F" w:rsidRDefault="00FF5487" w:rsidP="001A2A0F">
      <w:pPr>
        <w:ind w:firstLineChars="200" w:firstLine="480"/>
      </w:pPr>
      <w:r>
        <w:rPr>
          <w:rFonts w:hint="eastAsia"/>
        </w:rPr>
        <w:t>商品</w:t>
      </w:r>
      <w:r w:rsidR="00296BB2" w:rsidRPr="0012658C">
        <w:t>表包括</w:t>
      </w:r>
      <w:proofErr w:type="gramStart"/>
      <w:r w:rsidR="001A2A0F">
        <w:rPr>
          <w:rFonts w:hint="eastAsia"/>
        </w:rPr>
        <w:t>商品表主键</w:t>
      </w:r>
      <w:proofErr w:type="gramEnd"/>
      <w:r w:rsidR="001A2A0F">
        <w:rPr>
          <w:rFonts w:hint="eastAsia"/>
        </w:rPr>
        <w:t>id</w:t>
      </w:r>
      <w:r w:rsidR="001A2A0F">
        <w:rPr>
          <w:rFonts w:hint="eastAsia"/>
        </w:rPr>
        <w:t>、商品名、商品简介、关联分类</w:t>
      </w:r>
      <w:r w:rsidR="001A2A0F">
        <w:rPr>
          <w:rFonts w:hint="eastAsia"/>
        </w:rPr>
        <w:t>id</w:t>
      </w:r>
      <w:r w:rsidR="001A2A0F">
        <w:rPr>
          <w:rFonts w:hint="eastAsia"/>
        </w:rPr>
        <w:t>、商品主图、商品</w:t>
      </w:r>
      <w:proofErr w:type="gramStart"/>
      <w:r w:rsidR="001A2A0F">
        <w:rPr>
          <w:rFonts w:hint="eastAsia"/>
        </w:rPr>
        <w:t>轮播图</w:t>
      </w:r>
      <w:proofErr w:type="gramEnd"/>
      <w:r w:rsidR="001A2A0F">
        <w:rPr>
          <w:rFonts w:hint="eastAsia"/>
        </w:rPr>
        <w:t>、商品详情、商品价格、商品实际售价、商品库存数量、商品标签、商品上架状态</w:t>
      </w:r>
      <w:r w:rsidR="001A2A0F">
        <w:rPr>
          <w:rFonts w:hint="eastAsia"/>
        </w:rPr>
        <w:t xml:space="preserve"> 0-</w:t>
      </w:r>
      <w:r w:rsidR="001A2A0F">
        <w:rPr>
          <w:rFonts w:hint="eastAsia"/>
        </w:rPr>
        <w:t>下架</w:t>
      </w:r>
      <w:r w:rsidR="001A2A0F">
        <w:rPr>
          <w:rFonts w:hint="eastAsia"/>
        </w:rPr>
        <w:t xml:space="preserve"> 1-</w:t>
      </w:r>
      <w:r w:rsidR="001A2A0F">
        <w:rPr>
          <w:rFonts w:hint="eastAsia"/>
        </w:rPr>
        <w:t>上架、添加者主键</w:t>
      </w:r>
      <w:r w:rsidR="001A2A0F">
        <w:rPr>
          <w:rFonts w:hint="eastAsia"/>
        </w:rPr>
        <w:t>id</w:t>
      </w:r>
      <w:r w:rsidR="001A2A0F">
        <w:rPr>
          <w:rFonts w:hint="eastAsia"/>
        </w:rPr>
        <w:t>、商品添加时间、修改者主键</w:t>
      </w:r>
      <w:r w:rsidR="001A2A0F">
        <w:rPr>
          <w:rFonts w:hint="eastAsia"/>
        </w:rPr>
        <w:t>id</w:t>
      </w:r>
      <w:r w:rsidR="001A2A0F">
        <w:rPr>
          <w:rFonts w:hint="eastAsia"/>
        </w:rPr>
        <w:t>、商品修改时间</w:t>
      </w:r>
      <w:r w:rsidR="00A04D4F" w:rsidRPr="0012658C">
        <w:t>。</w:t>
      </w:r>
      <w:r>
        <w:rPr>
          <w:rFonts w:hint="eastAsia"/>
        </w:rPr>
        <w:t>商品</w:t>
      </w:r>
      <w:r w:rsidR="00A04D4F" w:rsidRPr="0012658C">
        <w:t>表如表</w:t>
      </w:r>
      <w:r w:rsidR="00A04D4F" w:rsidRPr="0012658C">
        <w:t>5-3</w:t>
      </w:r>
      <w:r w:rsidR="00A04D4F" w:rsidRPr="0012658C">
        <w:t>所示。</w:t>
      </w:r>
    </w:p>
    <w:p w14:paraId="51A3B5BB" w14:textId="7FCB9211" w:rsidR="00A073DF" w:rsidRDefault="00A073DF" w:rsidP="00A073DF">
      <w:pPr>
        <w:ind w:firstLine="420"/>
        <w:jc w:val="center"/>
        <w:rPr>
          <w:sz w:val="21"/>
          <w:szCs w:val="21"/>
        </w:rPr>
      </w:pPr>
      <w:r w:rsidRPr="0012658C">
        <w:rPr>
          <w:sz w:val="21"/>
          <w:szCs w:val="21"/>
        </w:rPr>
        <w:t>表</w:t>
      </w:r>
      <w:r w:rsidRPr="0012658C">
        <w:rPr>
          <w:sz w:val="21"/>
          <w:szCs w:val="21"/>
        </w:rPr>
        <w:t>5-3</w:t>
      </w:r>
      <w:r>
        <w:rPr>
          <w:rFonts w:hint="eastAsia"/>
          <w:sz w:val="21"/>
          <w:szCs w:val="21"/>
        </w:rPr>
        <w:t>商品</w:t>
      </w:r>
      <w:r w:rsidRPr="0012658C">
        <w:rPr>
          <w:sz w:val="21"/>
          <w:szCs w:val="21"/>
        </w:rPr>
        <w:t>表</w:t>
      </w:r>
      <w:r w:rsidRPr="0012658C">
        <w:rPr>
          <w:sz w:val="21"/>
          <w:szCs w:val="21"/>
        </w:rPr>
        <w:t>(</w:t>
      </w:r>
      <w:proofErr w:type="spellStart"/>
      <w:r w:rsidR="00FF5487" w:rsidRPr="00FF5487">
        <w:rPr>
          <w:sz w:val="21"/>
          <w:szCs w:val="21"/>
        </w:rPr>
        <w:t>tb_</w:t>
      </w:r>
      <w:r w:rsidR="00733EC9">
        <w:rPr>
          <w:sz w:val="21"/>
          <w:szCs w:val="21"/>
        </w:rPr>
        <w:t>llk</w:t>
      </w:r>
      <w:r w:rsidR="00FF5487" w:rsidRPr="00FF5487">
        <w:rPr>
          <w:sz w:val="21"/>
          <w:szCs w:val="21"/>
        </w:rPr>
        <w:t>_mall_goods_info</w:t>
      </w:r>
      <w:proofErr w:type="spellEnd"/>
      <w:r w:rsidRPr="0012658C">
        <w:rPr>
          <w:sz w:val="21"/>
          <w:szCs w:val="21"/>
        </w:rPr>
        <w:t>)</w:t>
      </w:r>
    </w:p>
    <w:tbl>
      <w:tblPr>
        <w:tblW w:w="7260" w:type="dxa"/>
        <w:jc w:val="center"/>
        <w:tblLook w:val="04A0" w:firstRow="1" w:lastRow="0" w:firstColumn="1" w:lastColumn="0" w:noHBand="0" w:noVBand="1"/>
      </w:tblPr>
      <w:tblGrid>
        <w:gridCol w:w="2680"/>
        <w:gridCol w:w="1160"/>
        <w:gridCol w:w="741"/>
        <w:gridCol w:w="2680"/>
      </w:tblGrid>
      <w:tr w:rsidR="001A2A0F" w:rsidRPr="001A2A0F" w14:paraId="6E4DF8DB" w14:textId="77777777" w:rsidTr="001A2A0F">
        <w:trPr>
          <w:trHeight w:val="288"/>
          <w:jc w:val="center"/>
        </w:trPr>
        <w:tc>
          <w:tcPr>
            <w:tcW w:w="2680" w:type="dxa"/>
            <w:tcBorders>
              <w:top w:val="single" w:sz="4" w:space="0" w:color="auto"/>
              <w:left w:val="nil"/>
              <w:bottom w:val="single" w:sz="4" w:space="0" w:color="auto"/>
              <w:right w:val="single" w:sz="4" w:space="0" w:color="auto"/>
            </w:tcBorders>
            <w:shd w:val="clear" w:color="auto" w:fill="auto"/>
            <w:noWrap/>
            <w:vAlign w:val="bottom"/>
            <w:hideMark/>
          </w:tcPr>
          <w:p w14:paraId="2ABF809C" w14:textId="77777777" w:rsidR="001A2A0F" w:rsidRPr="001A2A0F" w:rsidRDefault="001A2A0F" w:rsidP="001A2A0F">
            <w:pPr>
              <w:widowControl/>
              <w:jc w:val="center"/>
              <w:rPr>
                <w:rFonts w:ascii="宋体" w:hAnsi="宋体" w:cs="宋体"/>
                <w:color w:val="000000"/>
                <w:kern w:val="0"/>
                <w:sz w:val="21"/>
                <w:szCs w:val="21"/>
              </w:rPr>
            </w:pPr>
            <w:r w:rsidRPr="001A2A0F">
              <w:rPr>
                <w:rFonts w:ascii="宋体" w:hAnsi="宋体" w:cs="宋体" w:hint="eastAsia"/>
                <w:color w:val="000000"/>
                <w:kern w:val="0"/>
                <w:sz w:val="21"/>
                <w:szCs w:val="21"/>
              </w:rPr>
              <w:t>字段名</w:t>
            </w:r>
          </w:p>
        </w:tc>
        <w:tc>
          <w:tcPr>
            <w:tcW w:w="1160" w:type="dxa"/>
            <w:tcBorders>
              <w:top w:val="single" w:sz="4" w:space="0" w:color="auto"/>
              <w:left w:val="nil"/>
              <w:bottom w:val="single" w:sz="4" w:space="0" w:color="auto"/>
              <w:right w:val="single" w:sz="4" w:space="0" w:color="auto"/>
            </w:tcBorders>
            <w:shd w:val="clear" w:color="auto" w:fill="auto"/>
            <w:vAlign w:val="center"/>
            <w:hideMark/>
          </w:tcPr>
          <w:p w14:paraId="0FB5974C" w14:textId="77777777" w:rsidR="001A2A0F" w:rsidRPr="001A2A0F" w:rsidRDefault="001A2A0F" w:rsidP="001A2A0F">
            <w:pPr>
              <w:widowControl/>
              <w:jc w:val="center"/>
              <w:rPr>
                <w:rFonts w:ascii="宋体" w:hAnsi="宋体" w:cs="宋体"/>
                <w:color w:val="000000"/>
                <w:kern w:val="0"/>
                <w:sz w:val="21"/>
                <w:szCs w:val="21"/>
              </w:rPr>
            </w:pPr>
            <w:r w:rsidRPr="001A2A0F">
              <w:rPr>
                <w:rFonts w:ascii="宋体" w:hAnsi="宋体" w:cs="宋体" w:hint="eastAsia"/>
                <w:color w:val="000000"/>
                <w:kern w:val="0"/>
                <w:sz w:val="21"/>
                <w:szCs w:val="21"/>
              </w:rPr>
              <w:t>数据类型</w:t>
            </w:r>
          </w:p>
        </w:tc>
        <w:tc>
          <w:tcPr>
            <w:tcW w:w="740" w:type="dxa"/>
            <w:tcBorders>
              <w:top w:val="single" w:sz="4" w:space="0" w:color="auto"/>
              <w:left w:val="nil"/>
              <w:bottom w:val="single" w:sz="4" w:space="0" w:color="auto"/>
              <w:right w:val="single" w:sz="4" w:space="0" w:color="auto"/>
            </w:tcBorders>
            <w:shd w:val="clear" w:color="auto" w:fill="auto"/>
            <w:vAlign w:val="center"/>
            <w:hideMark/>
          </w:tcPr>
          <w:p w14:paraId="447A020B" w14:textId="77777777" w:rsidR="001A2A0F" w:rsidRPr="001A2A0F" w:rsidRDefault="001A2A0F" w:rsidP="001A2A0F">
            <w:pPr>
              <w:widowControl/>
              <w:jc w:val="center"/>
              <w:rPr>
                <w:rFonts w:ascii="宋体" w:hAnsi="宋体" w:cs="宋体"/>
                <w:color w:val="000000"/>
                <w:kern w:val="0"/>
                <w:sz w:val="21"/>
                <w:szCs w:val="21"/>
              </w:rPr>
            </w:pPr>
            <w:r w:rsidRPr="001A2A0F">
              <w:rPr>
                <w:rFonts w:ascii="宋体" w:hAnsi="宋体" w:cs="宋体" w:hint="eastAsia"/>
                <w:color w:val="000000"/>
                <w:kern w:val="0"/>
                <w:sz w:val="21"/>
                <w:szCs w:val="21"/>
              </w:rPr>
              <w:t>长度</w:t>
            </w:r>
          </w:p>
        </w:tc>
        <w:tc>
          <w:tcPr>
            <w:tcW w:w="2680" w:type="dxa"/>
            <w:tcBorders>
              <w:top w:val="single" w:sz="4" w:space="0" w:color="auto"/>
              <w:left w:val="nil"/>
              <w:bottom w:val="single" w:sz="4" w:space="0" w:color="auto"/>
              <w:right w:val="nil"/>
            </w:tcBorders>
            <w:shd w:val="clear" w:color="auto" w:fill="auto"/>
            <w:vAlign w:val="center"/>
            <w:hideMark/>
          </w:tcPr>
          <w:p w14:paraId="17AD4C1F" w14:textId="77777777" w:rsidR="001A2A0F" w:rsidRPr="001A2A0F" w:rsidRDefault="001A2A0F" w:rsidP="001A2A0F">
            <w:pPr>
              <w:widowControl/>
              <w:jc w:val="center"/>
              <w:rPr>
                <w:rFonts w:ascii="宋体" w:hAnsi="宋体" w:cs="宋体"/>
                <w:color w:val="000000"/>
                <w:kern w:val="0"/>
                <w:sz w:val="21"/>
                <w:szCs w:val="21"/>
              </w:rPr>
            </w:pPr>
            <w:r w:rsidRPr="001A2A0F">
              <w:rPr>
                <w:rFonts w:ascii="宋体" w:hAnsi="宋体" w:cs="宋体" w:hint="eastAsia"/>
                <w:color w:val="000000"/>
                <w:kern w:val="0"/>
                <w:sz w:val="21"/>
                <w:szCs w:val="21"/>
              </w:rPr>
              <w:t>注释</w:t>
            </w:r>
          </w:p>
        </w:tc>
      </w:tr>
      <w:tr w:rsidR="001A2A0F" w:rsidRPr="001A2A0F" w14:paraId="21FD0409"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4050E138"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goods_id</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79DCFE54"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bigint</w:t>
            </w:r>
            <w:proofErr w:type="spellEnd"/>
          </w:p>
        </w:tc>
        <w:tc>
          <w:tcPr>
            <w:tcW w:w="740" w:type="dxa"/>
            <w:tcBorders>
              <w:top w:val="nil"/>
              <w:left w:val="nil"/>
              <w:bottom w:val="single" w:sz="4" w:space="0" w:color="auto"/>
              <w:right w:val="single" w:sz="4" w:space="0" w:color="auto"/>
            </w:tcBorders>
            <w:shd w:val="clear" w:color="auto" w:fill="auto"/>
            <w:noWrap/>
            <w:vAlign w:val="bottom"/>
            <w:hideMark/>
          </w:tcPr>
          <w:p w14:paraId="2E15C651" w14:textId="77777777" w:rsidR="001A2A0F" w:rsidRPr="001A2A0F" w:rsidRDefault="001A2A0F" w:rsidP="001A2A0F">
            <w:pPr>
              <w:widowControl/>
              <w:jc w:val="center"/>
              <w:rPr>
                <w:color w:val="000000"/>
                <w:kern w:val="0"/>
                <w:sz w:val="21"/>
                <w:szCs w:val="21"/>
              </w:rPr>
            </w:pPr>
            <w:r w:rsidRPr="001A2A0F">
              <w:rPr>
                <w:color w:val="000000"/>
                <w:kern w:val="0"/>
                <w:sz w:val="21"/>
                <w:szCs w:val="21"/>
              </w:rPr>
              <w:t>20</w:t>
            </w:r>
          </w:p>
        </w:tc>
        <w:tc>
          <w:tcPr>
            <w:tcW w:w="2680" w:type="dxa"/>
            <w:tcBorders>
              <w:top w:val="nil"/>
              <w:left w:val="nil"/>
              <w:bottom w:val="single" w:sz="4" w:space="0" w:color="auto"/>
              <w:right w:val="nil"/>
            </w:tcBorders>
            <w:shd w:val="clear" w:color="auto" w:fill="auto"/>
            <w:noWrap/>
            <w:vAlign w:val="bottom"/>
            <w:hideMark/>
          </w:tcPr>
          <w:p w14:paraId="1465D730" w14:textId="77777777" w:rsidR="001A2A0F" w:rsidRPr="001A2A0F" w:rsidRDefault="001A2A0F" w:rsidP="001A2A0F">
            <w:pPr>
              <w:widowControl/>
              <w:jc w:val="left"/>
              <w:rPr>
                <w:rFonts w:ascii="宋体" w:hAnsi="宋体" w:cs="宋体"/>
                <w:color w:val="000000"/>
                <w:kern w:val="0"/>
                <w:sz w:val="21"/>
                <w:szCs w:val="21"/>
              </w:rPr>
            </w:pPr>
            <w:proofErr w:type="gramStart"/>
            <w:r w:rsidRPr="001A2A0F">
              <w:rPr>
                <w:rFonts w:ascii="宋体" w:hAnsi="宋体" w:cs="宋体" w:hint="eastAsia"/>
                <w:color w:val="000000"/>
                <w:kern w:val="0"/>
                <w:sz w:val="21"/>
                <w:szCs w:val="21"/>
              </w:rPr>
              <w:t>商品表主键</w:t>
            </w:r>
            <w:proofErr w:type="gramEnd"/>
            <w:r w:rsidRPr="001A2A0F">
              <w:rPr>
                <w:rFonts w:ascii="宋体" w:hAnsi="宋体" w:cs="宋体" w:hint="eastAsia"/>
                <w:color w:val="000000"/>
                <w:kern w:val="0"/>
                <w:sz w:val="21"/>
                <w:szCs w:val="21"/>
              </w:rPr>
              <w:t>id</w:t>
            </w:r>
          </w:p>
        </w:tc>
      </w:tr>
      <w:tr w:rsidR="001A2A0F" w:rsidRPr="001A2A0F" w14:paraId="0CFB5752"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02909E92"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goods_name</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011FFD97" w14:textId="77777777" w:rsidR="001A2A0F" w:rsidRPr="001A2A0F" w:rsidRDefault="001A2A0F" w:rsidP="001A2A0F">
            <w:pPr>
              <w:widowControl/>
              <w:jc w:val="center"/>
              <w:rPr>
                <w:color w:val="000000"/>
                <w:kern w:val="0"/>
                <w:sz w:val="21"/>
                <w:szCs w:val="21"/>
              </w:rPr>
            </w:pPr>
            <w:r w:rsidRPr="001A2A0F">
              <w:rPr>
                <w:color w:val="000000"/>
                <w:kern w:val="0"/>
                <w:sz w:val="21"/>
                <w:szCs w:val="21"/>
              </w:rPr>
              <w:t>varchar</w:t>
            </w:r>
          </w:p>
        </w:tc>
        <w:tc>
          <w:tcPr>
            <w:tcW w:w="740" w:type="dxa"/>
            <w:tcBorders>
              <w:top w:val="nil"/>
              <w:left w:val="nil"/>
              <w:bottom w:val="single" w:sz="4" w:space="0" w:color="auto"/>
              <w:right w:val="single" w:sz="4" w:space="0" w:color="auto"/>
            </w:tcBorders>
            <w:shd w:val="clear" w:color="auto" w:fill="auto"/>
            <w:noWrap/>
            <w:vAlign w:val="bottom"/>
            <w:hideMark/>
          </w:tcPr>
          <w:p w14:paraId="43504653" w14:textId="77777777" w:rsidR="001A2A0F" w:rsidRPr="001A2A0F" w:rsidRDefault="001A2A0F" w:rsidP="001A2A0F">
            <w:pPr>
              <w:widowControl/>
              <w:jc w:val="center"/>
              <w:rPr>
                <w:color w:val="000000"/>
                <w:kern w:val="0"/>
                <w:sz w:val="21"/>
                <w:szCs w:val="21"/>
              </w:rPr>
            </w:pPr>
            <w:r w:rsidRPr="001A2A0F">
              <w:rPr>
                <w:color w:val="000000"/>
                <w:kern w:val="0"/>
                <w:sz w:val="21"/>
                <w:szCs w:val="21"/>
              </w:rPr>
              <w:t>200</w:t>
            </w:r>
          </w:p>
        </w:tc>
        <w:tc>
          <w:tcPr>
            <w:tcW w:w="2680" w:type="dxa"/>
            <w:tcBorders>
              <w:top w:val="nil"/>
              <w:left w:val="nil"/>
              <w:bottom w:val="single" w:sz="4" w:space="0" w:color="auto"/>
              <w:right w:val="nil"/>
            </w:tcBorders>
            <w:shd w:val="clear" w:color="auto" w:fill="auto"/>
            <w:noWrap/>
            <w:vAlign w:val="bottom"/>
            <w:hideMark/>
          </w:tcPr>
          <w:p w14:paraId="79A6BF07"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商品名</w:t>
            </w:r>
          </w:p>
        </w:tc>
      </w:tr>
      <w:tr w:rsidR="001A2A0F" w:rsidRPr="001A2A0F" w14:paraId="4F6C50B3"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2151AE4C"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goods_intro</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5598545A" w14:textId="77777777" w:rsidR="001A2A0F" w:rsidRPr="001A2A0F" w:rsidRDefault="001A2A0F" w:rsidP="001A2A0F">
            <w:pPr>
              <w:widowControl/>
              <w:jc w:val="center"/>
              <w:rPr>
                <w:color w:val="000000"/>
                <w:kern w:val="0"/>
                <w:sz w:val="21"/>
                <w:szCs w:val="21"/>
              </w:rPr>
            </w:pPr>
            <w:r w:rsidRPr="001A2A0F">
              <w:rPr>
                <w:color w:val="000000"/>
                <w:kern w:val="0"/>
                <w:sz w:val="21"/>
                <w:szCs w:val="21"/>
              </w:rPr>
              <w:t>varchar</w:t>
            </w:r>
          </w:p>
        </w:tc>
        <w:tc>
          <w:tcPr>
            <w:tcW w:w="740" w:type="dxa"/>
            <w:tcBorders>
              <w:top w:val="nil"/>
              <w:left w:val="nil"/>
              <w:bottom w:val="single" w:sz="4" w:space="0" w:color="auto"/>
              <w:right w:val="single" w:sz="4" w:space="0" w:color="auto"/>
            </w:tcBorders>
            <w:shd w:val="clear" w:color="auto" w:fill="auto"/>
            <w:noWrap/>
            <w:vAlign w:val="bottom"/>
            <w:hideMark/>
          </w:tcPr>
          <w:p w14:paraId="4FE8EA1E" w14:textId="77777777" w:rsidR="001A2A0F" w:rsidRPr="001A2A0F" w:rsidRDefault="001A2A0F" w:rsidP="001A2A0F">
            <w:pPr>
              <w:widowControl/>
              <w:jc w:val="center"/>
              <w:rPr>
                <w:color w:val="000000"/>
                <w:kern w:val="0"/>
                <w:sz w:val="21"/>
                <w:szCs w:val="21"/>
              </w:rPr>
            </w:pPr>
            <w:r w:rsidRPr="001A2A0F">
              <w:rPr>
                <w:color w:val="000000"/>
                <w:kern w:val="0"/>
                <w:sz w:val="21"/>
                <w:szCs w:val="21"/>
              </w:rPr>
              <w:t>200</w:t>
            </w:r>
          </w:p>
        </w:tc>
        <w:tc>
          <w:tcPr>
            <w:tcW w:w="2680" w:type="dxa"/>
            <w:tcBorders>
              <w:top w:val="nil"/>
              <w:left w:val="nil"/>
              <w:bottom w:val="single" w:sz="4" w:space="0" w:color="auto"/>
              <w:right w:val="nil"/>
            </w:tcBorders>
            <w:shd w:val="clear" w:color="auto" w:fill="auto"/>
            <w:noWrap/>
            <w:vAlign w:val="bottom"/>
            <w:hideMark/>
          </w:tcPr>
          <w:p w14:paraId="356A708B"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商品简介</w:t>
            </w:r>
          </w:p>
        </w:tc>
      </w:tr>
      <w:tr w:rsidR="001A2A0F" w:rsidRPr="001A2A0F" w14:paraId="75B6E1B9"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0960B274"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goods_category_id</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5DAAD44C"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bigint</w:t>
            </w:r>
            <w:proofErr w:type="spellEnd"/>
          </w:p>
        </w:tc>
        <w:tc>
          <w:tcPr>
            <w:tcW w:w="740" w:type="dxa"/>
            <w:tcBorders>
              <w:top w:val="nil"/>
              <w:left w:val="nil"/>
              <w:bottom w:val="single" w:sz="4" w:space="0" w:color="auto"/>
              <w:right w:val="single" w:sz="4" w:space="0" w:color="auto"/>
            </w:tcBorders>
            <w:shd w:val="clear" w:color="auto" w:fill="auto"/>
            <w:noWrap/>
            <w:vAlign w:val="bottom"/>
            <w:hideMark/>
          </w:tcPr>
          <w:p w14:paraId="7D9F3E5F" w14:textId="77777777" w:rsidR="001A2A0F" w:rsidRPr="001A2A0F" w:rsidRDefault="001A2A0F" w:rsidP="001A2A0F">
            <w:pPr>
              <w:widowControl/>
              <w:jc w:val="center"/>
              <w:rPr>
                <w:color w:val="000000"/>
                <w:kern w:val="0"/>
                <w:sz w:val="21"/>
                <w:szCs w:val="21"/>
              </w:rPr>
            </w:pPr>
            <w:r w:rsidRPr="001A2A0F">
              <w:rPr>
                <w:color w:val="000000"/>
                <w:kern w:val="0"/>
                <w:sz w:val="21"/>
                <w:szCs w:val="21"/>
              </w:rPr>
              <w:t>20</w:t>
            </w:r>
          </w:p>
        </w:tc>
        <w:tc>
          <w:tcPr>
            <w:tcW w:w="2680" w:type="dxa"/>
            <w:tcBorders>
              <w:top w:val="nil"/>
              <w:left w:val="nil"/>
              <w:bottom w:val="single" w:sz="4" w:space="0" w:color="auto"/>
              <w:right w:val="nil"/>
            </w:tcBorders>
            <w:shd w:val="clear" w:color="auto" w:fill="auto"/>
            <w:noWrap/>
            <w:vAlign w:val="bottom"/>
            <w:hideMark/>
          </w:tcPr>
          <w:p w14:paraId="6128CFC0"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关联分类id</w:t>
            </w:r>
          </w:p>
        </w:tc>
      </w:tr>
      <w:tr w:rsidR="001A2A0F" w:rsidRPr="001A2A0F" w14:paraId="349699E6"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03FE6268"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goods_cover_img</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5111EE58" w14:textId="77777777" w:rsidR="001A2A0F" w:rsidRPr="001A2A0F" w:rsidRDefault="001A2A0F" w:rsidP="001A2A0F">
            <w:pPr>
              <w:widowControl/>
              <w:jc w:val="center"/>
              <w:rPr>
                <w:color w:val="000000"/>
                <w:kern w:val="0"/>
                <w:sz w:val="21"/>
                <w:szCs w:val="21"/>
              </w:rPr>
            </w:pPr>
            <w:r w:rsidRPr="001A2A0F">
              <w:rPr>
                <w:color w:val="000000"/>
                <w:kern w:val="0"/>
                <w:sz w:val="21"/>
                <w:szCs w:val="21"/>
              </w:rPr>
              <w:t>varchar</w:t>
            </w:r>
          </w:p>
        </w:tc>
        <w:tc>
          <w:tcPr>
            <w:tcW w:w="740" w:type="dxa"/>
            <w:tcBorders>
              <w:top w:val="nil"/>
              <w:left w:val="nil"/>
              <w:bottom w:val="single" w:sz="4" w:space="0" w:color="auto"/>
              <w:right w:val="single" w:sz="4" w:space="0" w:color="auto"/>
            </w:tcBorders>
            <w:shd w:val="clear" w:color="auto" w:fill="auto"/>
            <w:noWrap/>
            <w:vAlign w:val="bottom"/>
            <w:hideMark/>
          </w:tcPr>
          <w:p w14:paraId="37F19982" w14:textId="77777777" w:rsidR="001A2A0F" w:rsidRPr="001A2A0F" w:rsidRDefault="001A2A0F" w:rsidP="001A2A0F">
            <w:pPr>
              <w:widowControl/>
              <w:jc w:val="center"/>
              <w:rPr>
                <w:color w:val="000000"/>
                <w:kern w:val="0"/>
                <w:sz w:val="21"/>
                <w:szCs w:val="21"/>
              </w:rPr>
            </w:pPr>
            <w:r w:rsidRPr="001A2A0F">
              <w:rPr>
                <w:color w:val="000000"/>
                <w:kern w:val="0"/>
                <w:sz w:val="21"/>
                <w:szCs w:val="21"/>
              </w:rPr>
              <w:t>200</w:t>
            </w:r>
          </w:p>
        </w:tc>
        <w:tc>
          <w:tcPr>
            <w:tcW w:w="2680" w:type="dxa"/>
            <w:tcBorders>
              <w:top w:val="nil"/>
              <w:left w:val="nil"/>
              <w:bottom w:val="single" w:sz="4" w:space="0" w:color="auto"/>
              <w:right w:val="nil"/>
            </w:tcBorders>
            <w:shd w:val="clear" w:color="auto" w:fill="auto"/>
            <w:noWrap/>
            <w:vAlign w:val="bottom"/>
            <w:hideMark/>
          </w:tcPr>
          <w:p w14:paraId="4A9AED83"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商品主图</w:t>
            </w:r>
          </w:p>
        </w:tc>
      </w:tr>
      <w:tr w:rsidR="001A2A0F" w:rsidRPr="001A2A0F" w14:paraId="17B13B03"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109AE832"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goods_carousel</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21CA7F43" w14:textId="77777777" w:rsidR="001A2A0F" w:rsidRPr="001A2A0F" w:rsidRDefault="001A2A0F" w:rsidP="001A2A0F">
            <w:pPr>
              <w:widowControl/>
              <w:jc w:val="center"/>
              <w:rPr>
                <w:color w:val="000000"/>
                <w:kern w:val="0"/>
                <w:sz w:val="21"/>
                <w:szCs w:val="21"/>
              </w:rPr>
            </w:pPr>
            <w:r w:rsidRPr="001A2A0F">
              <w:rPr>
                <w:color w:val="000000"/>
                <w:kern w:val="0"/>
                <w:sz w:val="21"/>
                <w:szCs w:val="21"/>
              </w:rPr>
              <w:t>varchar</w:t>
            </w:r>
          </w:p>
        </w:tc>
        <w:tc>
          <w:tcPr>
            <w:tcW w:w="740" w:type="dxa"/>
            <w:tcBorders>
              <w:top w:val="nil"/>
              <w:left w:val="nil"/>
              <w:bottom w:val="single" w:sz="4" w:space="0" w:color="auto"/>
              <w:right w:val="single" w:sz="4" w:space="0" w:color="auto"/>
            </w:tcBorders>
            <w:shd w:val="clear" w:color="auto" w:fill="auto"/>
            <w:noWrap/>
            <w:vAlign w:val="bottom"/>
            <w:hideMark/>
          </w:tcPr>
          <w:p w14:paraId="7080F08C" w14:textId="77777777" w:rsidR="001A2A0F" w:rsidRPr="001A2A0F" w:rsidRDefault="001A2A0F" w:rsidP="001A2A0F">
            <w:pPr>
              <w:widowControl/>
              <w:jc w:val="center"/>
              <w:rPr>
                <w:color w:val="000000"/>
                <w:kern w:val="0"/>
                <w:sz w:val="21"/>
                <w:szCs w:val="21"/>
              </w:rPr>
            </w:pPr>
            <w:r w:rsidRPr="001A2A0F">
              <w:rPr>
                <w:color w:val="000000"/>
                <w:kern w:val="0"/>
                <w:sz w:val="21"/>
                <w:szCs w:val="21"/>
              </w:rPr>
              <w:t>500</w:t>
            </w:r>
          </w:p>
        </w:tc>
        <w:tc>
          <w:tcPr>
            <w:tcW w:w="2680" w:type="dxa"/>
            <w:tcBorders>
              <w:top w:val="nil"/>
              <w:left w:val="nil"/>
              <w:bottom w:val="single" w:sz="4" w:space="0" w:color="auto"/>
              <w:right w:val="nil"/>
            </w:tcBorders>
            <w:shd w:val="clear" w:color="auto" w:fill="auto"/>
            <w:noWrap/>
            <w:vAlign w:val="bottom"/>
            <w:hideMark/>
          </w:tcPr>
          <w:p w14:paraId="1D992871"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商品</w:t>
            </w:r>
            <w:proofErr w:type="gramStart"/>
            <w:r w:rsidRPr="001A2A0F">
              <w:rPr>
                <w:rFonts w:ascii="宋体" w:hAnsi="宋体" w:cs="宋体" w:hint="eastAsia"/>
                <w:color w:val="000000"/>
                <w:kern w:val="0"/>
                <w:sz w:val="21"/>
                <w:szCs w:val="21"/>
              </w:rPr>
              <w:t>轮播图</w:t>
            </w:r>
            <w:proofErr w:type="gramEnd"/>
          </w:p>
        </w:tc>
      </w:tr>
      <w:tr w:rsidR="001A2A0F" w:rsidRPr="001A2A0F" w14:paraId="4E3EF77A"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0531B244"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goods_detail_content</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5E909BD0" w14:textId="77777777" w:rsidR="001A2A0F" w:rsidRPr="001A2A0F" w:rsidRDefault="001A2A0F" w:rsidP="001A2A0F">
            <w:pPr>
              <w:widowControl/>
              <w:jc w:val="center"/>
              <w:rPr>
                <w:color w:val="000000"/>
                <w:kern w:val="0"/>
                <w:sz w:val="21"/>
                <w:szCs w:val="21"/>
              </w:rPr>
            </w:pPr>
            <w:r w:rsidRPr="001A2A0F">
              <w:rPr>
                <w:color w:val="000000"/>
                <w:kern w:val="0"/>
                <w:sz w:val="21"/>
                <w:szCs w:val="21"/>
              </w:rPr>
              <w:t>text</w:t>
            </w:r>
          </w:p>
        </w:tc>
        <w:tc>
          <w:tcPr>
            <w:tcW w:w="740" w:type="dxa"/>
            <w:tcBorders>
              <w:top w:val="nil"/>
              <w:left w:val="nil"/>
              <w:bottom w:val="single" w:sz="4" w:space="0" w:color="auto"/>
              <w:right w:val="single" w:sz="4" w:space="0" w:color="auto"/>
            </w:tcBorders>
            <w:shd w:val="clear" w:color="auto" w:fill="auto"/>
            <w:noWrap/>
            <w:vAlign w:val="bottom"/>
            <w:hideMark/>
          </w:tcPr>
          <w:p w14:paraId="6CB674D8" w14:textId="77777777" w:rsidR="001A2A0F" w:rsidRPr="001A2A0F" w:rsidRDefault="001A2A0F" w:rsidP="001A2A0F">
            <w:pPr>
              <w:widowControl/>
              <w:jc w:val="center"/>
              <w:rPr>
                <w:color w:val="000000"/>
                <w:kern w:val="0"/>
                <w:sz w:val="21"/>
                <w:szCs w:val="21"/>
              </w:rPr>
            </w:pPr>
            <w:r w:rsidRPr="001A2A0F">
              <w:rPr>
                <w:color w:val="000000"/>
                <w:kern w:val="0"/>
                <w:sz w:val="21"/>
                <w:szCs w:val="21"/>
              </w:rPr>
              <w:t>65535</w:t>
            </w:r>
          </w:p>
        </w:tc>
        <w:tc>
          <w:tcPr>
            <w:tcW w:w="2680" w:type="dxa"/>
            <w:tcBorders>
              <w:top w:val="nil"/>
              <w:left w:val="nil"/>
              <w:bottom w:val="single" w:sz="4" w:space="0" w:color="auto"/>
              <w:right w:val="nil"/>
            </w:tcBorders>
            <w:shd w:val="clear" w:color="auto" w:fill="auto"/>
            <w:noWrap/>
            <w:vAlign w:val="bottom"/>
            <w:hideMark/>
          </w:tcPr>
          <w:p w14:paraId="2EAD6D18"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商品详情</w:t>
            </w:r>
          </w:p>
        </w:tc>
      </w:tr>
      <w:tr w:rsidR="001A2A0F" w:rsidRPr="001A2A0F" w14:paraId="795AA176"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60A8E147"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original_price</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49D75874" w14:textId="77777777" w:rsidR="001A2A0F" w:rsidRPr="001A2A0F" w:rsidRDefault="001A2A0F" w:rsidP="001A2A0F">
            <w:pPr>
              <w:widowControl/>
              <w:jc w:val="center"/>
              <w:rPr>
                <w:color w:val="000000"/>
                <w:kern w:val="0"/>
                <w:sz w:val="21"/>
                <w:szCs w:val="21"/>
              </w:rPr>
            </w:pPr>
            <w:r w:rsidRPr="001A2A0F">
              <w:rPr>
                <w:color w:val="000000"/>
                <w:kern w:val="0"/>
                <w:sz w:val="21"/>
                <w:szCs w:val="21"/>
              </w:rPr>
              <w:t>int</w:t>
            </w:r>
          </w:p>
        </w:tc>
        <w:tc>
          <w:tcPr>
            <w:tcW w:w="740" w:type="dxa"/>
            <w:tcBorders>
              <w:top w:val="nil"/>
              <w:left w:val="nil"/>
              <w:bottom w:val="single" w:sz="4" w:space="0" w:color="auto"/>
              <w:right w:val="single" w:sz="4" w:space="0" w:color="auto"/>
            </w:tcBorders>
            <w:shd w:val="clear" w:color="auto" w:fill="auto"/>
            <w:noWrap/>
            <w:vAlign w:val="bottom"/>
            <w:hideMark/>
          </w:tcPr>
          <w:p w14:paraId="6569370D" w14:textId="77777777" w:rsidR="001A2A0F" w:rsidRPr="001A2A0F" w:rsidRDefault="001A2A0F" w:rsidP="001A2A0F">
            <w:pPr>
              <w:widowControl/>
              <w:jc w:val="center"/>
              <w:rPr>
                <w:color w:val="000000"/>
                <w:kern w:val="0"/>
                <w:sz w:val="21"/>
                <w:szCs w:val="21"/>
              </w:rPr>
            </w:pPr>
            <w:r w:rsidRPr="001A2A0F">
              <w:rPr>
                <w:color w:val="000000"/>
                <w:kern w:val="0"/>
                <w:sz w:val="21"/>
                <w:szCs w:val="21"/>
              </w:rPr>
              <w:t>11</w:t>
            </w:r>
          </w:p>
        </w:tc>
        <w:tc>
          <w:tcPr>
            <w:tcW w:w="2680" w:type="dxa"/>
            <w:tcBorders>
              <w:top w:val="nil"/>
              <w:left w:val="nil"/>
              <w:bottom w:val="single" w:sz="4" w:space="0" w:color="auto"/>
              <w:right w:val="nil"/>
            </w:tcBorders>
            <w:shd w:val="clear" w:color="auto" w:fill="auto"/>
            <w:noWrap/>
            <w:vAlign w:val="bottom"/>
            <w:hideMark/>
          </w:tcPr>
          <w:p w14:paraId="1071D08E"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商品价格</w:t>
            </w:r>
          </w:p>
        </w:tc>
      </w:tr>
      <w:tr w:rsidR="001A2A0F" w:rsidRPr="001A2A0F" w14:paraId="5BEAE80B"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24F12FD1"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selling_price</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53C439D2" w14:textId="77777777" w:rsidR="001A2A0F" w:rsidRPr="001A2A0F" w:rsidRDefault="001A2A0F" w:rsidP="001A2A0F">
            <w:pPr>
              <w:widowControl/>
              <w:jc w:val="center"/>
              <w:rPr>
                <w:color w:val="000000"/>
                <w:kern w:val="0"/>
                <w:sz w:val="21"/>
                <w:szCs w:val="21"/>
              </w:rPr>
            </w:pPr>
            <w:r w:rsidRPr="001A2A0F">
              <w:rPr>
                <w:color w:val="000000"/>
                <w:kern w:val="0"/>
                <w:sz w:val="21"/>
                <w:szCs w:val="21"/>
              </w:rPr>
              <w:t>int</w:t>
            </w:r>
          </w:p>
        </w:tc>
        <w:tc>
          <w:tcPr>
            <w:tcW w:w="740" w:type="dxa"/>
            <w:tcBorders>
              <w:top w:val="nil"/>
              <w:left w:val="nil"/>
              <w:bottom w:val="single" w:sz="4" w:space="0" w:color="auto"/>
              <w:right w:val="single" w:sz="4" w:space="0" w:color="auto"/>
            </w:tcBorders>
            <w:shd w:val="clear" w:color="auto" w:fill="auto"/>
            <w:noWrap/>
            <w:vAlign w:val="bottom"/>
            <w:hideMark/>
          </w:tcPr>
          <w:p w14:paraId="29EAFF6A" w14:textId="77777777" w:rsidR="001A2A0F" w:rsidRPr="001A2A0F" w:rsidRDefault="001A2A0F" w:rsidP="001A2A0F">
            <w:pPr>
              <w:widowControl/>
              <w:jc w:val="center"/>
              <w:rPr>
                <w:color w:val="000000"/>
                <w:kern w:val="0"/>
                <w:sz w:val="21"/>
                <w:szCs w:val="21"/>
              </w:rPr>
            </w:pPr>
            <w:r w:rsidRPr="001A2A0F">
              <w:rPr>
                <w:color w:val="000000"/>
                <w:kern w:val="0"/>
                <w:sz w:val="21"/>
                <w:szCs w:val="21"/>
              </w:rPr>
              <w:t>11</w:t>
            </w:r>
          </w:p>
        </w:tc>
        <w:tc>
          <w:tcPr>
            <w:tcW w:w="2680" w:type="dxa"/>
            <w:tcBorders>
              <w:top w:val="nil"/>
              <w:left w:val="nil"/>
              <w:bottom w:val="single" w:sz="4" w:space="0" w:color="auto"/>
              <w:right w:val="nil"/>
            </w:tcBorders>
            <w:shd w:val="clear" w:color="auto" w:fill="auto"/>
            <w:noWrap/>
            <w:vAlign w:val="bottom"/>
            <w:hideMark/>
          </w:tcPr>
          <w:p w14:paraId="37553BFB"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商品实际售价</w:t>
            </w:r>
          </w:p>
        </w:tc>
      </w:tr>
      <w:tr w:rsidR="001A2A0F" w:rsidRPr="001A2A0F" w14:paraId="779C5F08"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5DD4E25C"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stock_num</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4AFCC0A2" w14:textId="77777777" w:rsidR="001A2A0F" w:rsidRPr="001A2A0F" w:rsidRDefault="001A2A0F" w:rsidP="001A2A0F">
            <w:pPr>
              <w:widowControl/>
              <w:jc w:val="center"/>
              <w:rPr>
                <w:color w:val="000000"/>
                <w:kern w:val="0"/>
                <w:sz w:val="21"/>
                <w:szCs w:val="21"/>
              </w:rPr>
            </w:pPr>
            <w:r w:rsidRPr="001A2A0F">
              <w:rPr>
                <w:color w:val="000000"/>
                <w:kern w:val="0"/>
                <w:sz w:val="21"/>
                <w:szCs w:val="21"/>
              </w:rPr>
              <w:t>int</w:t>
            </w:r>
          </w:p>
        </w:tc>
        <w:tc>
          <w:tcPr>
            <w:tcW w:w="740" w:type="dxa"/>
            <w:tcBorders>
              <w:top w:val="nil"/>
              <w:left w:val="nil"/>
              <w:bottom w:val="single" w:sz="4" w:space="0" w:color="auto"/>
              <w:right w:val="single" w:sz="4" w:space="0" w:color="auto"/>
            </w:tcBorders>
            <w:shd w:val="clear" w:color="auto" w:fill="auto"/>
            <w:noWrap/>
            <w:vAlign w:val="bottom"/>
            <w:hideMark/>
          </w:tcPr>
          <w:p w14:paraId="5D76DF31" w14:textId="77777777" w:rsidR="001A2A0F" w:rsidRPr="001A2A0F" w:rsidRDefault="001A2A0F" w:rsidP="001A2A0F">
            <w:pPr>
              <w:widowControl/>
              <w:jc w:val="center"/>
              <w:rPr>
                <w:color w:val="000000"/>
                <w:kern w:val="0"/>
                <w:sz w:val="21"/>
                <w:szCs w:val="21"/>
              </w:rPr>
            </w:pPr>
            <w:r w:rsidRPr="001A2A0F">
              <w:rPr>
                <w:color w:val="000000"/>
                <w:kern w:val="0"/>
                <w:sz w:val="21"/>
                <w:szCs w:val="21"/>
              </w:rPr>
              <w:t>11</w:t>
            </w:r>
          </w:p>
        </w:tc>
        <w:tc>
          <w:tcPr>
            <w:tcW w:w="2680" w:type="dxa"/>
            <w:tcBorders>
              <w:top w:val="nil"/>
              <w:left w:val="nil"/>
              <w:bottom w:val="single" w:sz="4" w:space="0" w:color="auto"/>
              <w:right w:val="nil"/>
            </w:tcBorders>
            <w:shd w:val="clear" w:color="auto" w:fill="auto"/>
            <w:noWrap/>
            <w:vAlign w:val="bottom"/>
            <w:hideMark/>
          </w:tcPr>
          <w:p w14:paraId="345D3A8F"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商品库存数量</w:t>
            </w:r>
          </w:p>
        </w:tc>
      </w:tr>
      <w:tr w:rsidR="001A2A0F" w:rsidRPr="001A2A0F" w14:paraId="084DB878"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44F6A300" w14:textId="77777777" w:rsidR="001A2A0F" w:rsidRPr="001A2A0F" w:rsidRDefault="001A2A0F" w:rsidP="001A2A0F">
            <w:pPr>
              <w:widowControl/>
              <w:jc w:val="center"/>
              <w:rPr>
                <w:color w:val="000000"/>
                <w:kern w:val="0"/>
                <w:sz w:val="21"/>
                <w:szCs w:val="21"/>
              </w:rPr>
            </w:pPr>
            <w:r w:rsidRPr="001A2A0F">
              <w:rPr>
                <w:color w:val="000000"/>
                <w:kern w:val="0"/>
                <w:sz w:val="21"/>
                <w:szCs w:val="21"/>
              </w:rPr>
              <w:t>tag</w:t>
            </w:r>
          </w:p>
        </w:tc>
        <w:tc>
          <w:tcPr>
            <w:tcW w:w="1160" w:type="dxa"/>
            <w:tcBorders>
              <w:top w:val="nil"/>
              <w:left w:val="nil"/>
              <w:bottom w:val="single" w:sz="4" w:space="0" w:color="auto"/>
              <w:right w:val="single" w:sz="4" w:space="0" w:color="auto"/>
            </w:tcBorders>
            <w:shd w:val="clear" w:color="auto" w:fill="auto"/>
            <w:noWrap/>
            <w:vAlign w:val="bottom"/>
            <w:hideMark/>
          </w:tcPr>
          <w:p w14:paraId="44D822D2" w14:textId="77777777" w:rsidR="001A2A0F" w:rsidRPr="001A2A0F" w:rsidRDefault="001A2A0F" w:rsidP="001A2A0F">
            <w:pPr>
              <w:widowControl/>
              <w:jc w:val="center"/>
              <w:rPr>
                <w:color w:val="000000"/>
                <w:kern w:val="0"/>
                <w:sz w:val="21"/>
                <w:szCs w:val="21"/>
              </w:rPr>
            </w:pPr>
            <w:r w:rsidRPr="001A2A0F">
              <w:rPr>
                <w:color w:val="000000"/>
                <w:kern w:val="0"/>
                <w:sz w:val="21"/>
                <w:szCs w:val="21"/>
              </w:rPr>
              <w:t>varchar</w:t>
            </w:r>
          </w:p>
        </w:tc>
        <w:tc>
          <w:tcPr>
            <w:tcW w:w="740" w:type="dxa"/>
            <w:tcBorders>
              <w:top w:val="nil"/>
              <w:left w:val="nil"/>
              <w:bottom w:val="single" w:sz="4" w:space="0" w:color="auto"/>
              <w:right w:val="single" w:sz="4" w:space="0" w:color="auto"/>
            </w:tcBorders>
            <w:shd w:val="clear" w:color="auto" w:fill="auto"/>
            <w:noWrap/>
            <w:vAlign w:val="bottom"/>
            <w:hideMark/>
          </w:tcPr>
          <w:p w14:paraId="32BCBABE" w14:textId="77777777" w:rsidR="001A2A0F" w:rsidRPr="001A2A0F" w:rsidRDefault="001A2A0F" w:rsidP="001A2A0F">
            <w:pPr>
              <w:widowControl/>
              <w:jc w:val="center"/>
              <w:rPr>
                <w:color w:val="000000"/>
                <w:kern w:val="0"/>
                <w:sz w:val="21"/>
                <w:szCs w:val="21"/>
              </w:rPr>
            </w:pPr>
            <w:r w:rsidRPr="001A2A0F">
              <w:rPr>
                <w:color w:val="000000"/>
                <w:kern w:val="0"/>
                <w:sz w:val="21"/>
                <w:szCs w:val="21"/>
              </w:rPr>
              <w:t>20</w:t>
            </w:r>
          </w:p>
        </w:tc>
        <w:tc>
          <w:tcPr>
            <w:tcW w:w="2680" w:type="dxa"/>
            <w:tcBorders>
              <w:top w:val="nil"/>
              <w:left w:val="nil"/>
              <w:bottom w:val="single" w:sz="4" w:space="0" w:color="auto"/>
              <w:right w:val="nil"/>
            </w:tcBorders>
            <w:shd w:val="clear" w:color="auto" w:fill="auto"/>
            <w:noWrap/>
            <w:vAlign w:val="bottom"/>
            <w:hideMark/>
          </w:tcPr>
          <w:p w14:paraId="0D54C672"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商品标签</w:t>
            </w:r>
          </w:p>
        </w:tc>
      </w:tr>
      <w:tr w:rsidR="001A2A0F" w:rsidRPr="001A2A0F" w14:paraId="42F9331E"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28AA77C9"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goods_sell_status</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2EC22998"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tinyint</w:t>
            </w:r>
            <w:proofErr w:type="spellEnd"/>
          </w:p>
        </w:tc>
        <w:tc>
          <w:tcPr>
            <w:tcW w:w="740" w:type="dxa"/>
            <w:tcBorders>
              <w:top w:val="nil"/>
              <w:left w:val="nil"/>
              <w:bottom w:val="single" w:sz="4" w:space="0" w:color="auto"/>
              <w:right w:val="single" w:sz="4" w:space="0" w:color="auto"/>
            </w:tcBorders>
            <w:shd w:val="clear" w:color="auto" w:fill="auto"/>
            <w:noWrap/>
            <w:vAlign w:val="bottom"/>
            <w:hideMark/>
          </w:tcPr>
          <w:p w14:paraId="69C2824F" w14:textId="77777777" w:rsidR="001A2A0F" w:rsidRPr="001A2A0F" w:rsidRDefault="001A2A0F" w:rsidP="001A2A0F">
            <w:pPr>
              <w:widowControl/>
              <w:jc w:val="center"/>
              <w:rPr>
                <w:color w:val="000000"/>
                <w:kern w:val="0"/>
                <w:sz w:val="21"/>
                <w:szCs w:val="21"/>
              </w:rPr>
            </w:pPr>
            <w:r w:rsidRPr="001A2A0F">
              <w:rPr>
                <w:color w:val="000000"/>
                <w:kern w:val="0"/>
                <w:sz w:val="21"/>
                <w:szCs w:val="21"/>
              </w:rPr>
              <w:t>4</w:t>
            </w:r>
          </w:p>
        </w:tc>
        <w:tc>
          <w:tcPr>
            <w:tcW w:w="2680" w:type="dxa"/>
            <w:tcBorders>
              <w:top w:val="nil"/>
              <w:left w:val="nil"/>
              <w:bottom w:val="single" w:sz="4" w:space="0" w:color="auto"/>
              <w:right w:val="nil"/>
            </w:tcBorders>
            <w:shd w:val="clear" w:color="auto" w:fill="auto"/>
            <w:noWrap/>
            <w:vAlign w:val="bottom"/>
            <w:hideMark/>
          </w:tcPr>
          <w:p w14:paraId="660E0596"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商品上架状态 0-下架 1-上架</w:t>
            </w:r>
          </w:p>
        </w:tc>
      </w:tr>
      <w:tr w:rsidR="001A2A0F" w:rsidRPr="001A2A0F" w14:paraId="41FA715F"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6D2AE7C1"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create_user</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2209B97F" w14:textId="77777777" w:rsidR="001A2A0F" w:rsidRPr="001A2A0F" w:rsidRDefault="001A2A0F" w:rsidP="001A2A0F">
            <w:pPr>
              <w:widowControl/>
              <w:jc w:val="center"/>
              <w:rPr>
                <w:color w:val="000000"/>
                <w:kern w:val="0"/>
                <w:sz w:val="21"/>
                <w:szCs w:val="21"/>
              </w:rPr>
            </w:pPr>
            <w:r w:rsidRPr="001A2A0F">
              <w:rPr>
                <w:color w:val="000000"/>
                <w:kern w:val="0"/>
                <w:sz w:val="21"/>
                <w:szCs w:val="21"/>
              </w:rPr>
              <w:t>int</w:t>
            </w:r>
          </w:p>
        </w:tc>
        <w:tc>
          <w:tcPr>
            <w:tcW w:w="740" w:type="dxa"/>
            <w:tcBorders>
              <w:top w:val="nil"/>
              <w:left w:val="nil"/>
              <w:bottom w:val="single" w:sz="4" w:space="0" w:color="auto"/>
              <w:right w:val="single" w:sz="4" w:space="0" w:color="auto"/>
            </w:tcBorders>
            <w:shd w:val="clear" w:color="auto" w:fill="auto"/>
            <w:noWrap/>
            <w:vAlign w:val="bottom"/>
            <w:hideMark/>
          </w:tcPr>
          <w:p w14:paraId="6A1E03A4" w14:textId="77777777" w:rsidR="001A2A0F" w:rsidRPr="001A2A0F" w:rsidRDefault="001A2A0F" w:rsidP="001A2A0F">
            <w:pPr>
              <w:widowControl/>
              <w:jc w:val="center"/>
              <w:rPr>
                <w:color w:val="000000"/>
                <w:kern w:val="0"/>
                <w:sz w:val="21"/>
                <w:szCs w:val="21"/>
              </w:rPr>
            </w:pPr>
            <w:r w:rsidRPr="001A2A0F">
              <w:rPr>
                <w:color w:val="000000"/>
                <w:kern w:val="0"/>
                <w:sz w:val="21"/>
                <w:szCs w:val="21"/>
              </w:rPr>
              <w:t>11</w:t>
            </w:r>
          </w:p>
        </w:tc>
        <w:tc>
          <w:tcPr>
            <w:tcW w:w="2680" w:type="dxa"/>
            <w:tcBorders>
              <w:top w:val="nil"/>
              <w:left w:val="nil"/>
              <w:bottom w:val="single" w:sz="4" w:space="0" w:color="auto"/>
              <w:right w:val="nil"/>
            </w:tcBorders>
            <w:shd w:val="clear" w:color="auto" w:fill="auto"/>
            <w:noWrap/>
            <w:vAlign w:val="bottom"/>
            <w:hideMark/>
          </w:tcPr>
          <w:p w14:paraId="1C7EA7DC"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添加者主键id</w:t>
            </w:r>
          </w:p>
        </w:tc>
      </w:tr>
      <w:tr w:rsidR="001A2A0F" w:rsidRPr="001A2A0F" w14:paraId="38B2EFC1"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3FDC2A2B"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create_time</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7C4A9998" w14:textId="77777777" w:rsidR="001A2A0F" w:rsidRPr="001A2A0F" w:rsidRDefault="001A2A0F" w:rsidP="001A2A0F">
            <w:pPr>
              <w:widowControl/>
              <w:jc w:val="center"/>
              <w:rPr>
                <w:color w:val="000000"/>
                <w:kern w:val="0"/>
                <w:sz w:val="21"/>
                <w:szCs w:val="21"/>
              </w:rPr>
            </w:pPr>
            <w:r w:rsidRPr="001A2A0F">
              <w:rPr>
                <w:color w:val="000000"/>
                <w:kern w:val="0"/>
                <w:sz w:val="21"/>
                <w:szCs w:val="21"/>
              </w:rPr>
              <w:t>datetime</w:t>
            </w:r>
          </w:p>
        </w:tc>
        <w:tc>
          <w:tcPr>
            <w:tcW w:w="740" w:type="dxa"/>
            <w:tcBorders>
              <w:top w:val="nil"/>
              <w:left w:val="nil"/>
              <w:bottom w:val="single" w:sz="4" w:space="0" w:color="auto"/>
              <w:right w:val="single" w:sz="4" w:space="0" w:color="auto"/>
            </w:tcBorders>
            <w:shd w:val="clear" w:color="auto" w:fill="auto"/>
            <w:noWrap/>
            <w:vAlign w:val="bottom"/>
            <w:hideMark/>
          </w:tcPr>
          <w:p w14:paraId="54F36496" w14:textId="77777777" w:rsidR="001A2A0F" w:rsidRPr="001A2A0F" w:rsidRDefault="001A2A0F" w:rsidP="001A2A0F">
            <w:pPr>
              <w:widowControl/>
              <w:jc w:val="center"/>
              <w:rPr>
                <w:color w:val="000000"/>
                <w:kern w:val="0"/>
                <w:sz w:val="21"/>
                <w:szCs w:val="21"/>
              </w:rPr>
            </w:pPr>
            <w:r w:rsidRPr="001A2A0F">
              <w:rPr>
                <w:color w:val="000000"/>
                <w:kern w:val="0"/>
                <w:sz w:val="21"/>
                <w:szCs w:val="21"/>
              </w:rPr>
              <w:t xml:space="preserve">　</w:t>
            </w:r>
          </w:p>
        </w:tc>
        <w:tc>
          <w:tcPr>
            <w:tcW w:w="2680" w:type="dxa"/>
            <w:tcBorders>
              <w:top w:val="nil"/>
              <w:left w:val="nil"/>
              <w:bottom w:val="single" w:sz="4" w:space="0" w:color="auto"/>
              <w:right w:val="nil"/>
            </w:tcBorders>
            <w:shd w:val="clear" w:color="auto" w:fill="auto"/>
            <w:noWrap/>
            <w:vAlign w:val="bottom"/>
            <w:hideMark/>
          </w:tcPr>
          <w:p w14:paraId="1866BED0"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商品添加时间</w:t>
            </w:r>
          </w:p>
        </w:tc>
      </w:tr>
      <w:tr w:rsidR="001A2A0F" w:rsidRPr="001A2A0F" w14:paraId="6318B6E2"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43A48FD0"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update_user</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1B2DEA18" w14:textId="77777777" w:rsidR="001A2A0F" w:rsidRPr="001A2A0F" w:rsidRDefault="001A2A0F" w:rsidP="001A2A0F">
            <w:pPr>
              <w:widowControl/>
              <w:jc w:val="center"/>
              <w:rPr>
                <w:color w:val="000000"/>
                <w:kern w:val="0"/>
                <w:sz w:val="21"/>
                <w:szCs w:val="21"/>
              </w:rPr>
            </w:pPr>
            <w:r w:rsidRPr="001A2A0F">
              <w:rPr>
                <w:color w:val="000000"/>
                <w:kern w:val="0"/>
                <w:sz w:val="21"/>
                <w:szCs w:val="21"/>
              </w:rPr>
              <w:t>int</w:t>
            </w:r>
          </w:p>
        </w:tc>
        <w:tc>
          <w:tcPr>
            <w:tcW w:w="740" w:type="dxa"/>
            <w:tcBorders>
              <w:top w:val="nil"/>
              <w:left w:val="nil"/>
              <w:bottom w:val="single" w:sz="4" w:space="0" w:color="auto"/>
              <w:right w:val="single" w:sz="4" w:space="0" w:color="auto"/>
            </w:tcBorders>
            <w:shd w:val="clear" w:color="auto" w:fill="auto"/>
            <w:noWrap/>
            <w:vAlign w:val="bottom"/>
            <w:hideMark/>
          </w:tcPr>
          <w:p w14:paraId="4B7A51CA" w14:textId="77777777" w:rsidR="001A2A0F" w:rsidRPr="001A2A0F" w:rsidRDefault="001A2A0F" w:rsidP="001A2A0F">
            <w:pPr>
              <w:widowControl/>
              <w:jc w:val="center"/>
              <w:rPr>
                <w:color w:val="000000"/>
                <w:kern w:val="0"/>
                <w:sz w:val="21"/>
                <w:szCs w:val="21"/>
              </w:rPr>
            </w:pPr>
            <w:r w:rsidRPr="001A2A0F">
              <w:rPr>
                <w:color w:val="000000"/>
                <w:kern w:val="0"/>
                <w:sz w:val="21"/>
                <w:szCs w:val="21"/>
              </w:rPr>
              <w:t>11</w:t>
            </w:r>
          </w:p>
        </w:tc>
        <w:tc>
          <w:tcPr>
            <w:tcW w:w="2680" w:type="dxa"/>
            <w:tcBorders>
              <w:top w:val="nil"/>
              <w:left w:val="nil"/>
              <w:bottom w:val="single" w:sz="4" w:space="0" w:color="auto"/>
              <w:right w:val="nil"/>
            </w:tcBorders>
            <w:shd w:val="clear" w:color="auto" w:fill="auto"/>
            <w:noWrap/>
            <w:vAlign w:val="bottom"/>
            <w:hideMark/>
          </w:tcPr>
          <w:p w14:paraId="2EA09FA1"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修改者主键id</w:t>
            </w:r>
          </w:p>
        </w:tc>
      </w:tr>
      <w:tr w:rsidR="001A2A0F" w:rsidRPr="001A2A0F" w14:paraId="770A71E3"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462CDC4F"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update_time</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420CA53B" w14:textId="77777777" w:rsidR="001A2A0F" w:rsidRPr="001A2A0F" w:rsidRDefault="001A2A0F" w:rsidP="001A2A0F">
            <w:pPr>
              <w:widowControl/>
              <w:jc w:val="center"/>
              <w:rPr>
                <w:color w:val="000000"/>
                <w:kern w:val="0"/>
                <w:sz w:val="21"/>
                <w:szCs w:val="21"/>
              </w:rPr>
            </w:pPr>
            <w:r w:rsidRPr="001A2A0F">
              <w:rPr>
                <w:color w:val="000000"/>
                <w:kern w:val="0"/>
                <w:sz w:val="21"/>
                <w:szCs w:val="21"/>
              </w:rPr>
              <w:t>datetime</w:t>
            </w:r>
          </w:p>
        </w:tc>
        <w:tc>
          <w:tcPr>
            <w:tcW w:w="740" w:type="dxa"/>
            <w:tcBorders>
              <w:top w:val="nil"/>
              <w:left w:val="nil"/>
              <w:bottom w:val="single" w:sz="4" w:space="0" w:color="auto"/>
              <w:right w:val="single" w:sz="4" w:space="0" w:color="auto"/>
            </w:tcBorders>
            <w:shd w:val="clear" w:color="auto" w:fill="auto"/>
            <w:noWrap/>
            <w:vAlign w:val="bottom"/>
            <w:hideMark/>
          </w:tcPr>
          <w:p w14:paraId="7A2B9CCD" w14:textId="77777777" w:rsidR="001A2A0F" w:rsidRPr="001A2A0F" w:rsidRDefault="001A2A0F" w:rsidP="001A2A0F">
            <w:pPr>
              <w:widowControl/>
              <w:jc w:val="center"/>
              <w:rPr>
                <w:color w:val="000000"/>
                <w:kern w:val="0"/>
                <w:sz w:val="21"/>
                <w:szCs w:val="21"/>
              </w:rPr>
            </w:pPr>
            <w:r w:rsidRPr="001A2A0F">
              <w:rPr>
                <w:color w:val="000000"/>
                <w:kern w:val="0"/>
                <w:sz w:val="21"/>
                <w:szCs w:val="21"/>
              </w:rPr>
              <w:t xml:space="preserve">　</w:t>
            </w:r>
          </w:p>
        </w:tc>
        <w:tc>
          <w:tcPr>
            <w:tcW w:w="2680" w:type="dxa"/>
            <w:tcBorders>
              <w:top w:val="nil"/>
              <w:left w:val="nil"/>
              <w:bottom w:val="single" w:sz="4" w:space="0" w:color="auto"/>
              <w:right w:val="nil"/>
            </w:tcBorders>
            <w:shd w:val="clear" w:color="auto" w:fill="auto"/>
            <w:noWrap/>
            <w:vAlign w:val="bottom"/>
            <w:hideMark/>
          </w:tcPr>
          <w:p w14:paraId="762B528A"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商品修改时间</w:t>
            </w:r>
          </w:p>
        </w:tc>
      </w:tr>
    </w:tbl>
    <w:p w14:paraId="1B4661A5" w14:textId="6F1FE8B5" w:rsidR="00EC0E71" w:rsidRPr="008525E0" w:rsidRDefault="00EC0E71" w:rsidP="00EC0E71">
      <w:pPr>
        <w:pStyle w:val="4"/>
        <w:ind w:firstLineChars="200" w:firstLine="480"/>
        <w:rPr>
          <w:rFonts w:ascii="黑体" w:hAnsi="黑体"/>
          <w:b w:val="0"/>
        </w:rPr>
      </w:pPr>
      <w:r w:rsidRPr="008525E0">
        <w:rPr>
          <w:rFonts w:ascii="黑体" w:hAnsi="黑体" w:hint="eastAsia"/>
          <w:b w:val="0"/>
        </w:rPr>
        <w:t>4</w:t>
      </w:r>
      <w:r w:rsidRPr="008525E0">
        <w:rPr>
          <w:rFonts w:ascii="黑体" w:hAnsi="黑体"/>
          <w:b w:val="0"/>
        </w:rPr>
        <w:t>.</w:t>
      </w:r>
      <w:r w:rsidR="00A073DF" w:rsidRPr="008525E0">
        <w:rPr>
          <w:rFonts w:ascii="黑体" w:hAnsi="黑体" w:hint="eastAsia"/>
          <w:b w:val="0"/>
        </w:rPr>
        <w:t>订单</w:t>
      </w:r>
      <w:r w:rsidRPr="008525E0">
        <w:rPr>
          <w:rFonts w:ascii="黑体" w:hAnsi="黑体"/>
          <w:b w:val="0"/>
        </w:rPr>
        <w:t>表</w:t>
      </w:r>
    </w:p>
    <w:p w14:paraId="2EE7A78A" w14:textId="7E84E150" w:rsidR="00A04D4F" w:rsidRDefault="00FF5487" w:rsidP="001A2A0F">
      <w:pPr>
        <w:ind w:firstLine="480"/>
      </w:pPr>
      <w:r>
        <w:rPr>
          <w:rFonts w:hint="eastAsia"/>
        </w:rPr>
        <w:lastRenderedPageBreak/>
        <w:t>订单</w:t>
      </w:r>
      <w:r w:rsidR="00296BB2" w:rsidRPr="0012658C">
        <w:t>表包括</w:t>
      </w:r>
      <w:proofErr w:type="gramStart"/>
      <w:r w:rsidR="001A2A0F">
        <w:rPr>
          <w:rFonts w:hint="eastAsia"/>
        </w:rPr>
        <w:t>订单表主键</w:t>
      </w:r>
      <w:proofErr w:type="gramEnd"/>
      <w:r w:rsidR="001A2A0F">
        <w:rPr>
          <w:rFonts w:hint="eastAsia"/>
        </w:rPr>
        <w:t>id</w:t>
      </w:r>
      <w:r w:rsidR="001A2A0F">
        <w:rPr>
          <w:rFonts w:hint="eastAsia"/>
        </w:rPr>
        <w:t>、订单号、用户主键</w:t>
      </w:r>
      <w:r w:rsidR="001A2A0F">
        <w:rPr>
          <w:rFonts w:hint="eastAsia"/>
        </w:rPr>
        <w:t>id</w:t>
      </w:r>
      <w:r w:rsidR="001A2A0F">
        <w:rPr>
          <w:rFonts w:hint="eastAsia"/>
        </w:rPr>
        <w:t>、订单总价、支付状态</w:t>
      </w:r>
      <w:r w:rsidR="001A2A0F">
        <w:rPr>
          <w:rFonts w:hint="eastAsia"/>
        </w:rPr>
        <w:t>:0.</w:t>
      </w:r>
      <w:r w:rsidR="001A2A0F">
        <w:rPr>
          <w:rFonts w:hint="eastAsia"/>
        </w:rPr>
        <w:t>未支付</w:t>
      </w:r>
      <w:r w:rsidR="001A2A0F">
        <w:rPr>
          <w:rFonts w:hint="eastAsia"/>
        </w:rPr>
        <w:t>,1.</w:t>
      </w:r>
      <w:r w:rsidR="001A2A0F">
        <w:rPr>
          <w:rFonts w:hint="eastAsia"/>
        </w:rPr>
        <w:t>支付成功</w:t>
      </w:r>
      <w:r w:rsidR="001A2A0F">
        <w:rPr>
          <w:rFonts w:hint="eastAsia"/>
        </w:rPr>
        <w:t>,-1:</w:t>
      </w:r>
      <w:r w:rsidR="001A2A0F">
        <w:rPr>
          <w:rFonts w:hint="eastAsia"/>
        </w:rPr>
        <w:t>支付失败、</w:t>
      </w:r>
      <w:r w:rsidR="001A2A0F">
        <w:rPr>
          <w:rFonts w:hint="eastAsia"/>
        </w:rPr>
        <w:t>0.</w:t>
      </w:r>
      <w:r w:rsidR="001A2A0F">
        <w:rPr>
          <w:rFonts w:hint="eastAsia"/>
        </w:rPr>
        <w:t>无</w:t>
      </w:r>
      <w:r w:rsidR="001A2A0F">
        <w:rPr>
          <w:rFonts w:hint="eastAsia"/>
        </w:rPr>
        <w:t xml:space="preserve"> 1.</w:t>
      </w:r>
      <w:r w:rsidR="001A2A0F">
        <w:rPr>
          <w:rFonts w:hint="eastAsia"/>
        </w:rPr>
        <w:t>支付</w:t>
      </w:r>
      <w:proofErr w:type="gramStart"/>
      <w:r w:rsidR="001A2A0F">
        <w:rPr>
          <w:rFonts w:hint="eastAsia"/>
        </w:rPr>
        <w:t>宝支付</w:t>
      </w:r>
      <w:proofErr w:type="gramEnd"/>
      <w:r w:rsidR="001A2A0F">
        <w:rPr>
          <w:rFonts w:hint="eastAsia"/>
        </w:rPr>
        <w:t xml:space="preserve"> 2.</w:t>
      </w:r>
      <w:proofErr w:type="gramStart"/>
      <w:r w:rsidR="001A2A0F">
        <w:rPr>
          <w:rFonts w:hint="eastAsia"/>
        </w:rPr>
        <w:t>微信支付</w:t>
      </w:r>
      <w:proofErr w:type="gramEnd"/>
      <w:r w:rsidR="001A2A0F">
        <w:rPr>
          <w:rFonts w:hint="eastAsia"/>
        </w:rPr>
        <w:t>、支付时间、订单状态</w:t>
      </w:r>
      <w:r w:rsidR="001A2A0F">
        <w:rPr>
          <w:rFonts w:hint="eastAsia"/>
        </w:rPr>
        <w:t>:0.</w:t>
      </w:r>
      <w:proofErr w:type="gramStart"/>
      <w:r w:rsidR="001A2A0F">
        <w:rPr>
          <w:rFonts w:hint="eastAsia"/>
        </w:rPr>
        <w:t>待支付</w:t>
      </w:r>
      <w:proofErr w:type="gramEnd"/>
      <w:r w:rsidR="001A2A0F">
        <w:rPr>
          <w:rFonts w:hint="eastAsia"/>
        </w:rPr>
        <w:t xml:space="preserve"> 1.</w:t>
      </w:r>
      <w:r w:rsidR="001A2A0F">
        <w:rPr>
          <w:rFonts w:hint="eastAsia"/>
        </w:rPr>
        <w:t>已支付</w:t>
      </w:r>
      <w:r w:rsidR="001A2A0F">
        <w:rPr>
          <w:rFonts w:hint="eastAsia"/>
        </w:rPr>
        <w:t xml:space="preserve"> 2.</w:t>
      </w:r>
      <w:r w:rsidR="001A2A0F">
        <w:rPr>
          <w:rFonts w:hint="eastAsia"/>
        </w:rPr>
        <w:t>配货完成</w:t>
      </w:r>
      <w:r w:rsidR="001A2A0F">
        <w:rPr>
          <w:rFonts w:hint="eastAsia"/>
        </w:rPr>
        <w:t xml:space="preserve"> 3:</w:t>
      </w:r>
      <w:r w:rsidR="001A2A0F">
        <w:rPr>
          <w:rFonts w:hint="eastAsia"/>
        </w:rPr>
        <w:t>出库成功</w:t>
      </w:r>
      <w:r w:rsidR="001A2A0F">
        <w:rPr>
          <w:rFonts w:hint="eastAsia"/>
        </w:rPr>
        <w:t xml:space="preserve"> 4.</w:t>
      </w:r>
      <w:r w:rsidR="001A2A0F">
        <w:rPr>
          <w:rFonts w:hint="eastAsia"/>
        </w:rPr>
        <w:t>交易成功</w:t>
      </w:r>
      <w:r w:rsidR="001A2A0F">
        <w:rPr>
          <w:rFonts w:hint="eastAsia"/>
        </w:rPr>
        <w:t xml:space="preserve"> -1.</w:t>
      </w:r>
      <w:r w:rsidR="001A2A0F">
        <w:rPr>
          <w:rFonts w:hint="eastAsia"/>
        </w:rPr>
        <w:t>手动关闭</w:t>
      </w:r>
      <w:r w:rsidR="001A2A0F">
        <w:rPr>
          <w:rFonts w:hint="eastAsia"/>
        </w:rPr>
        <w:t xml:space="preserve"> -2.</w:t>
      </w:r>
      <w:r w:rsidR="001A2A0F">
        <w:rPr>
          <w:rFonts w:hint="eastAsia"/>
        </w:rPr>
        <w:t>超时关闭</w:t>
      </w:r>
      <w:r w:rsidR="001A2A0F">
        <w:rPr>
          <w:rFonts w:hint="eastAsia"/>
        </w:rPr>
        <w:t xml:space="preserve"> -3.</w:t>
      </w:r>
      <w:r w:rsidR="001A2A0F">
        <w:rPr>
          <w:rFonts w:hint="eastAsia"/>
        </w:rPr>
        <w:t>商家关闭、订单</w:t>
      </w:r>
      <w:r w:rsidR="001A2A0F">
        <w:rPr>
          <w:rFonts w:hint="eastAsia"/>
        </w:rPr>
        <w:t>body</w:t>
      </w:r>
      <w:r w:rsidR="001A2A0F">
        <w:rPr>
          <w:rFonts w:hint="eastAsia"/>
        </w:rPr>
        <w:t>、收货人姓名、收货人手机号、收货人收货地址、删除标识字段</w:t>
      </w:r>
      <w:r w:rsidR="001A2A0F">
        <w:rPr>
          <w:rFonts w:hint="eastAsia"/>
        </w:rPr>
        <w:t>(0-</w:t>
      </w:r>
      <w:r w:rsidR="001A2A0F">
        <w:rPr>
          <w:rFonts w:hint="eastAsia"/>
        </w:rPr>
        <w:t>未删除</w:t>
      </w:r>
      <w:r w:rsidR="001A2A0F">
        <w:rPr>
          <w:rFonts w:hint="eastAsia"/>
        </w:rPr>
        <w:t xml:space="preserve"> 1-</w:t>
      </w:r>
      <w:r w:rsidR="001A2A0F">
        <w:rPr>
          <w:rFonts w:hint="eastAsia"/>
        </w:rPr>
        <w:t>已删除</w:t>
      </w:r>
      <w:r w:rsidR="001A2A0F">
        <w:rPr>
          <w:rFonts w:hint="eastAsia"/>
        </w:rPr>
        <w:t>)</w:t>
      </w:r>
      <w:r w:rsidR="001A2A0F">
        <w:rPr>
          <w:rFonts w:hint="eastAsia"/>
        </w:rPr>
        <w:t>、创建时间、最新修改时间</w:t>
      </w:r>
      <w:r w:rsidR="00A04D4F" w:rsidRPr="0012658C">
        <w:t>。</w:t>
      </w:r>
      <w:r>
        <w:rPr>
          <w:rFonts w:hint="eastAsia"/>
        </w:rPr>
        <w:t>订单</w:t>
      </w:r>
      <w:r w:rsidR="00A04D4F" w:rsidRPr="0012658C">
        <w:t>表如表</w:t>
      </w:r>
      <w:r w:rsidR="00A04D4F" w:rsidRPr="0012658C">
        <w:t>5-4</w:t>
      </w:r>
      <w:r w:rsidR="00A04D4F" w:rsidRPr="0012658C">
        <w:t>所示。</w:t>
      </w:r>
    </w:p>
    <w:p w14:paraId="36DD4C00" w14:textId="4F81C977" w:rsidR="00A073DF" w:rsidRDefault="00A073DF" w:rsidP="00A073DF">
      <w:pPr>
        <w:ind w:firstLine="420"/>
        <w:jc w:val="center"/>
        <w:rPr>
          <w:sz w:val="21"/>
          <w:szCs w:val="21"/>
        </w:rPr>
      </w:pPr>
      <w:r w:rsidRPr="0012658C">
        <w:rPr>
          <w:sz w:val="21"/>
          <w:szCs w:val="21"/>
        </w:rPr>
        <w:t>表</w:t>
      </w:r>
      <w:r w:rsidRPr="0012658C">
        <w:rPr>
          <w:sz w:val="21"/>
          <w:szCs w:val="21"/>
        </w:rPr>
        <w:t xml:space="preserve">5-4 </w:t>
      </w:r>
      <w:r>
        <w:rPr>
          <w:rFonts w:hint="eastAsia"/>
          <w:sz w:val="21"/>
          <w:szCs w:val="21"/>
        </w:rPr>
        <w:t>订单</w:t>
      </w:r>
      <w:r w:rsidRPr="0012658C">
        <w:rPr>
          <w:sz w:val="21"/>
          <w:szCs w:val="21"/>
        </w:rPr>
        <w:t>表</w:t>
      </w:r>
      <w:r w:rsidRPr="0012658C">
        <w:rPr>
          <w:sz w:val="21"/>
          <w:szCs w:val="21"/>
        </w:rPr>
        <w:t>(</w:t>
      </w:r>
      <w:proofErr w:type="spellStart"/>
      <w:r w:rsidR="00FF5487" w:rsidRPr="00FF5487">
        <w:rPr>
          <w:sz w:val="21"/>
          <w:szCs w:val="21"/>
        </w:rPr>
        <w:t>tb_</w:t>
      </w:r>
      <w:r w:rsidR="00733EC9">
        <w:rPr>
          <w:sz w:val="21"/>
          <w:szCs w:val="21"/>
        </w:rPr>
        <w:t>llk</w:t>
      </w:r>
      <w:r w:rsidR="00FF5487" w:rsidRPr="00FF5487">
        <w:rPr>
          <w:sz w:val="21"/>
          <w:szCs w:val="21"/>
        </w:rPr>
        <w:t>_mall_order</w:t>
      </w:r>
      <w:proofErr w:type="spellEnd"/>
      <w:r w:rsidRPr="0012658C">
        <w:rPr>
          <w:sz w:val="21"/>
          <w:szCs w:val="21"/>
        </w:rPr>
        <w:t>)</w:t>
      </w:r>
    </w:p>
    <w:tbl>
      <w:tblPr>
        <w:tblW w:w="7260" w:type="dxa"/>
        <w:jc w:val="center"/>
        <w:tblLook w:val="04A0" w:firstRow="1" w:lastRow="0" w:firstColumn="1" w:lastColumn="0" w:noHBand="0" w:noVBand="1"/>
      </w:tblPr>
      <w:tblGrid>
        <w:gridCol w:w="2680"/>
        <w:gridCol w:w="1160"/>
        <w:gridCol w:w="740"/>
        <w:gridCol w:w="2680"/>
      </w:tblGrid>
      <w:tr w:rsidR="001A2A0F" w:rsidRPr="001A2A0F" w14:paraId="4E6372C6" w14:textId="77777777" w:rsidTr="001A2A0F">
        <w:trPr>
          <w:trHeight w:val="288"/>
          <w:jc w:val="center"/>
        </w:trPr>
        <w:tc>
          <w:tcPr>
            <w:tcW w:w="2680" w:type="dxa"/>
            <w:tcBorders>
              <w:top w:val="single" w:sz="4" w:space="0" w:color="auto"/>
              <w:left w:val="nil"/>
              <w:bottom w:val="single" w:sz="4" w:space="0" w:color="auto"/>
              <w:right w:val="single" w:sz="4" w:space="0" w:color="auto"/>
            </w:tcBorders>
            <w:shd w:val="clear" w:color="auto" w:fill="auto"/>
            <w:noWrap/>
            <w:vAlign w:val="bottom"/>
            <w:hideMark/>
          </w:tcPr>
          <w:p w14:paraId="69F1404D" w14:textId="77777777" w:rsidR="001A2A0F" w:rsidRPr="001A2A0F" w:rsidRDefault="001A2A0F" w:rsidP="001A2A0F">
            <w:pPr>
              <w:widowControl/>
              <w:jc w:val="center"/>
              <w:rPr>
                <w:rFonts w:ascii="宋体" w:hAnsi="宋体" w:cs="宋体"/>
                <w:color w:val="000000"/>
                <w:kern w:val="0"/>
                <w:sz w:val="21"/>
                <w:szCs w:val="21"/>
              </w:rPr>
            </w:pPr>
            <w:r w:rsidRPr="001A2A0F">
              <w:rPr>
                <w:rFonts w:ascii="宋体" w:hAnsi="宋体" w:cs="宋体" w:hint="eastAsia"/>
                <w:color w:val="000000"/>
                <w:kern w:val="0"/>
                <w:sz w:val="21"/>
                <w:szCs w:val="21"/>
              </w:rPr>
              <w:t>字段名</w:t>
            </w:r>
          </w:p>
        </w:tc>
        <w:tc>
          <w:tcPr>
            <w:tcW w:w="1160" w:type="dxa"/>
            <w:tcBorders>
              <w:top w:val="single" w:sz="4" w:space="0" w:color="auto"/>
              <w:left w:val="nil"/>
              <w:bottom w:val="single" w:sz="4" w:space="0" w:color="auto"/>
              <w:right w:val="single" w:sz="4" w:space="0" w:color="auto"/>
            </w:tcBorders>
            <w:shd w:val="clear" w:color="auto" w:fill="auto"/>
            <w:vAlign w:val="center"/>
            <w:hideMark/>
          </w:tcPr>
          <w:p w14:paraId="673CB711" w14:textId="77777777" w:rsidR="001A2A0F" w:rsidRPr="001A2A0F" w:rsidRDefault="001A2A0F" w:rsidP="001A2A0F">
            <w:pPr>
              <w:widowControl/>
              <w:jc w:val="center"/>
              <w:rPr>
                <w:rFonts w:ascii="宋体" w:hAnsi="宋体" w:cs="宋体"/>
                <w:color w:val="000000"/>
                <w:kern w:val="0"/>
                <w:sz w:val="21"/>
                <w:szCs w:val="21"/>
              </w:rPr>
            </w:pPr>
            <w:r w:rsidRPr="001A2A0F">
              <w:rPr>
                <w:rFonts w:ascii="宋体" w:hAnsi="宋体" w:cs="宋体" w:hint="eastAsia"/>
                <w:color w:val="000000"/>
                <w:kern w:val="0"/>
                <w:sz w:val="21"/>
                <w:szCs w:val="21"/>
              </w:rPr>
              <w:t>数据类型</w:t>
            </w:r>
          </w:p>
        </w:tc>
        <w:tc>
          <w:tcPr>
            <w:tcW w:w="740" w:type="dxa"/>
            <w:tcBorders>
              <w:top w:val="single" w:sz="4" w:space="0" w:color="auto"/>
              <w:left w:val="nil"/>
              <w:bottom w:val="single" w:sz="4" w:space="0" w:color="auto"/>
              <w:right w:val="single" w:sz="4" w:space="0" w:color="auto"/>
            </w:tcBorders>
            <w:shd w:val="clear" w:color="auto" w:fill="auto"/>
            <w:vAlign w:val="center"/>
            <w:hideMark/>
          </w:tcPr>
          <w:p w14:paraId="1F47F300" w14:textId="77777777" w:rsidR="001A2A0F" w:rsidRPr="001A2A0F" w:rsidRDefault="001A2A0F" w:rsidP="001A2A0F">
            <w:pPr>
              <w:widowControl/>
              <w:jc w:val="center"/>
              <w:rPr>
                <w:rFonts w:ascii="宋体" w:hAnsi="宋体" w:cs="宋体"/>
                <w:color w:val="000000"/>
                <w:kern w:val="0"/>
                <w:sz w:val="21"/>
                <w:szCs w:val="21"/>
              </w:rPr>
            </w:pPr>
            <w:r w:rsidRPr="001A2A0F">
              <w:rPr>
                <w:rFonts w:ascii="宋体" w:hAnsi="宋体" w:cs="宋体" w:hint="eastAsia"/>
                <w:color w:val="000000"/>
                <w:kern w:val="0"/>
                <w:sz w:val="21"/>
                <w:szCs w:val="21"/>
              </w:rPr>
              <w:t>长度</w:t>
            </w:r>
          </w:p>
        </w:tc>
        <w:tc>
          <w:tcPr>
            <w:tcW w:w="2680" w:type="dxa"/>
            <w:tcBorders>
              <w:top w:val="single" w:sz="4" w:space="0" w:color="auto"/>
              <w:left w:val="nil"/>
              <w:bottom w:val="single" w:sz="4" w:space="0" w:color="auto"/>
              <w:right w:val="nil"/>
            </w:tcBorders>
            <w:shd w:val="clear" w:color="auto" w:fill="auto"/>
            <w:vAlign w:val="center"/>
            <w:hideMark/>
          </w:tcPr>
          <w:p w14:paraId="26420917" w14:textId="77777777" w:rsidR="001A2A0F" w:rsidRPr="001A2A0F" w:rsidRDefault="001A2A0F" w:rsidP="001A2A0F">
            <w:pPr>
              <w:widowControl/>
              <w:jc w:val="center"/>
              <w:rPr>
                <w:rFonts w:ascii="宋体" w:hAnsi="宋体" w:cs="宋体"/>
                <w:color w:val="000000"/>
                <w:kern w:val="0"/>
                <w:sz w:val="21"/>
                <w:szCs w:val="21"/>
              </w:rPr>
            </w:pPr>
            <w:r w:rsidRPr="001A2A0F">
              <w:rPr>
                <w:rFonts w:ascii="宋体" w:hAnsi="宋体" w:cs="宋体" w:hint="eastAsia"/>
                <w:color w:val="000000"/>
                <w:kern w:val="0"/>
                <w:sz w:val="21"/>
                <w:szCs w:val="21"/>
              </w:rPr>
              <w:t>注释</w:t>
            </w:r>
          </w:p>
        </w:tc>
      </w:tr>
      <w:tr w:rsidR="001A2A0F" w:rsidRPr="001A2A0F" w14:paraId="1DF7FC5B"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5836F157"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order_id</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4ED58786"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bigint</w:t>
            </w:r>
            <w:proofErr w:type="spellEnd"/>
          </w:p>
        </w:tc>
        <w:tc>
          <w:tcPr>
            <w:tcW w:w="740" w:type="dxa"/>
            <w:tcBorders>
              <w:top w:val="nil"/>
              <w:left w:val="nil"/>
              <w:bottom w:val="single" w:sz="4" w:space="0" w:color="auto"/>
              <w:right w:val="single" w:sz="4" w:space="0" w:color="auto"/>
            </w:tcBorders>
            <w:shd w:val="clear" w:color="auto" w:fill="auto"/>
            <w:noWrap/>
            <w:vAlign w:val="bottom"/>
            <w:hideMark/>
          </w:tcPr>
          <w:p w14:paraId="70BCEF40" w14:textId="77777777" w:rsidR="001A2A0F" w:rsidRPr="001A2A0F" w:rsidRDefault="001A2A0F" w:rsidP="001A2A0F">
            <w:pPr>
              <w:widowControl/>
              <w:jc w:val="center"/>
              <w:rPr>
                <w:color w:val="000000"/>
                <w:kern w:val="0"/>
                <w:sz w:val="21"/>
                <w:szCs w:val="21"/>
              </w:rPr>
            </w:pPr>
            <w:r w:rsidRPr="001A2A0F">
              <w:rPr>
                <w:color w:val="000000"/>
                <w:kern w:val="0"/>
                <w:sz w:val="21"/>
                <w:szCs w:val="21"/>
              </w:rPr>
              <w:t>20</w:t>
            </w:r>
          </w:p>
        </w:tc>
        <w:tc>
          <w:tcPr>
            <w:tcW w:w="2680" w:type="dxa"/>
            <w:tcBorders>
              <w:top w:val="nil"/>
              <w:left w:val="nil"/>
              <w:bottom w:val="single" w:sz="4" w:space="0" w:color="auto"/>
              <w:right w:val="nil"/>
            </w:tcBorders>
            <w:shd w:val="clear" w:color="auto" w:fill="auto"/>
            <w:noWrap/>
            <w:vAlign w:val="bottom"/>
            <w:hideMark/>
          </w:tcPr>
          <w:p w14:paraId="1B3366B5" w14:textId="77777777" w:rsidR="001A2A0F" w:rsidRPr="001A2A0F" w:rsidRDefault="001A2A0F" w:rsidP="001A2A0F">
            <w:pPr>
              <w:widowControl/>
              <w:jc w:val="left"/>
              <w:rPr>
                <w:rFonts w:ascii="宋体" w:hAnsi="宋体" w:cs="宋体"/>
                <w:color w:val="000000"/>
                <w:kern w:val="0"/>
                <w:sz w:val="21"/>
                <w:szCs w:val="21"/>
              </w:rPr>
            </w:pPr>
            <w:proofErr w:type="gramStart"/>
            <w:r w:rsidRPr="001A2A0F">
              <w:rPr>
                <w:rFonts w:ascii="宋体" w:hAnsi="宋体" w:cs="宋体" w:hint="eastAsia"/>
                <w:color w:val="000000"/>
                <w:kern w:val="0"/>
                <w:sz w:val="21"/>
                <w:szCs w:val="21"/>
              </w:rPr>
              <w:t>订单表主键</w:t>
            </w:r>
            <w:proofErr w:type="gramEnd"/>
            <w:r w:rsidRPr="001A2A0F">
              <w:rPr>
                <w:rFonts w:ascii="宋体" w:hAnsi="宋体" w:cs="宋体" w:hint="eastAsia"/>
                <w:color w:val="000000"/>
                <w:kern w:val="0"/>
                <w:sz w:val="21"/>
                <w:szCs w:val="21"/>
              </w:rPr>
              <w:t>id</w:t>
            </w:r>
          </w:p>
        </w:tc>
      </w:tr>
      <w:tr w:rsidR="001A2A0F" w:rsidRPr="001A2A0F" w14:paraId="16F37725"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4D98F74A"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order_no</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0053AF9F" w14:textId="77777777" w:rsidR="001A2A0F" w:rsidRPr="001A2A0F" w:rsidRDefault="001A2A0F" w:rsidP="001A2A0F">
            <w:pPr>
              <w:widowControl/>
              <w:jc w:val="center"/>
              <w:rPr>
                <w:color w:val="000000"/>
                <w:kern w:val="0"/>
                <w:sz w:val="21"/>
                <w:szCs w:val="21"/>
              </w:rPr>
            </w:pPr>
            <w:r w:rsidRPr="001A2A0F">
              <w:rPr>
                <w:color w:val="000000"/>
                <w:kern w:val="0"/>
                <w:sz w:val="21"/>
                <w:szCs w:val="21"/>
              </w:rPr>
              <w:t>varchar</w:t>
            </w:r>
          </w:p>
        </w:tc>
        <w:tc>
          <w:tcPr>
            <w:tcW w:w="740" w:type="dxa"/>
            <w:tcBorders>
              <w:top w:val="nil"/>
              <w:left w:val="nil"/>
              <w:bottom w:val="single" w:sz="4" w:space="0" w:color="auto"/>
              <w:right w:val="single" w:sz="4" w:space="0" w:color="auto"/>
            </w:tcBorders>
            <w:shd w:val="clear" w:color="auto" w:fill="auto"/>
            <w:noWrap/>
            <w:vAlign w:val="bottom"/>
            <w:hideMark/>
          </w:tcPr>
          <w:p w14:paraId="25852328" w14:textId="77777777" w:rsidR="001A2A0F" w:rsidRPr="001A2A0F" w:rsidRDefault="001A2A0F" w:rsidP="001A2A0F">
            <w:pPr>
              <w:widowControl/>
              <w:jc w:val="center"/>
              <w:rPr>
                <w:color w:val="000000"/>
                <w:kern w:val="0"/>
                <w:sz w:val="21"/>
                <w:szCs w:val="21"/>
              </w:rPr>
            </w:pPr>
            <w:r w:rsidRPr="001A2A0F">
              <w:rPr>
                <w:color w:val="000000"/>
                <w:kern w:val="0"/>
                <w:sz w:val="21"/>
                <w:szCs w:val="21"/>
              </w:rPr>
              <w:t>20</w:t>
            </w:r>
          </w:p>
        </w:tc>
        <w:tc>
          <w:tcPr>
            <w:tcW w:w="2680" w:type="dxa"/>
            <w:tcBorders>
              <w:top w:val="nil"/>
              <w:left w:val="nil"/>
              <w:bottom w:val="single" w:sz="4" w:space="0" w:color="auto"/>
              <w:right w:val="nil"/>
            </w:tcBorders>
            <w:shd w:val="clear" w:color="auto" w:fill="auto"/>
            <w:noWrap/>
            <w:vAlign w:val="bottom"/>
            <w:hideMark/>
          </w:tcPr>
          <w:p w14:paraId="7FA27871"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订单号</w:t>
            </w:r>
          </w:p>
        </w:tc>
      </w:tr>
      <w:tr w:rsidR="001A2A0F" w:rsidRPr="001A2A0F" w14:paraId="156FB74C"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152E9618"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user_id</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3740CD6B"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bigint</w:t>
            </w:r>
            <w:proofErr w:type="spellEnd"/>
          </w:p>
        </w:tc>
        <w:tc>
          <w:tcPr>
            <w:tcW w:w="740" w:type="dxa"/>
            <w:tcBorders>
              <w:top w:val="nil"/>
              <w:left w:val="nil"/>
              <w:bottom w:val="single" w:sz="4" w:space="0" w:color="auto"/>
              <w:right w:val="single" w:sz="4" w:space="0" w:color="auto"/>
            </w:tcBorders>
            <w:shd w:val="clear" w:color="auto" w:fill="auto"/>
            <w:noWrap/>
            <w:vAlign w:val="bottom"/>
            <w:hideMark/>
          </w:tcPr>
          <w:p w14:paraId="4C154C46" w14:textId="77777777" w:rsidR="001A2A0F" w:rsidRPr="001A2A0F" w:rsidRDefault="001A2A0F" w:rsidP="001A2A0F">
            <w:pPr>
              <w:widowControl/>
              <w:jc w:val="center"/>
              <w:rPr>
                <w:color w:val="000000"/>
                <w:kern w:val="0"/>
                <w:sz w:val="21"/>
                <w:szCs w:val="21"/>
              </w:rPr>
            </w:pPr>
            <w:r w:rsidRPr="001A2A0F">
              <w:rPr>
                <w:color w:val="000000"/>
                <w:kern w:val="0"/>
                <w:sz w:val="21"/>
                <w:szCs w:val="21"/>
              </w:rPr>
              <w:t>20</w:t>
            </w:r>
          </w:p>
        </w:tc>
        <w:tc>
          <w:tcPr>
            <w:tcW w:w="2680" w:type="dxa"/>
            <w:tcBorders>
              <w:top w:val="nil"/>
              <w:left w:val="nil"/>
              <w:bottom w:val="single" w:sz="4" w:space="0" w:color="auto"/>
              <w:right w:val="nil"/>
            </w:tcBorders>
            <w:shd w:val="clear" w:color="auto" w:fill="auto"/>
            <w:noWrap/>
            <w:vAlign w:val="bottom"/>
            <w:hideMark/>
          </w:tcPr>
          <w:p w14:paraId="681C016E"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用户主键id</w:t>
            </w:r>
          </w:p>
        </w:tc>
      </w:tr>
      <w:tr w:rsidR="001A2A0F" w:rsidRPr="001A2A0F" w14:paraId="37A72111"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79D7AC62"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total_price</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61FD1A45" w14:textId="77777777" w:rsidR="001A2A0F" w:rsidRPr="001A2A0F" w:rsidRDefault="001A2A0F" w:rsidP="001A2A0F">
            <w:pPr>
              <w:widowControl/>
              <w:jc w:val="center"/>
              <w:rPr>
                <w:color w:val="000000"/>
                <w:kern w:val="0"/>
                <w:sz w:val="21"/>
                <w:szCs w:val="21"/>
              </w:rPr>
            </w:pPr>
            <w:r w:rsidRPr="001A2A0F">
              <w:rPr>
                <w:color w:val="000000"/>
                <w:kern w:val="0"/>
                <w:sz w:val="21"/>
                <w:szCs w:val="21"/>
              </w:rPr>
              <w:t>int</w:t>
            </w:r>
          </w:p>
        </w:tc>
        <w:tc>
          <w:tcPr>
            <w:tcW w:w="740" w:type="dxa"/>
            <w:tcBorders>
              <w:top w:val="nil"/>
              <w:left w:val="nil"/>
              <w:bottom w:val="single" w:sz="4" w:space="0" w:color="auto"/>
              <w:right w:val="single" w:sz="4" w:space="0" w:color="auto"/>
            </w:tcBorders>
            <w:shd w:val="clear" w:color="auto" w:fill="auto"/>
            <w:noWrap/>
            <w:vAlign w:val="bottom"/>
            <w:hideMark/>
          </w:tcPr>
          <w:p w14:paraId="45E5ADD8" w14:textId="77777777" w:rsidR="001A2A0F" w:rsidRPr="001A2A0F" w:rsidRDefault="001A2A0F" w:rsidP="001A2A0F">
            <w:pPr>
              <w:widowControl/>
              <w:jc w:val="center"/>
              <w:rPr>
                <w:color w:val="000000"/>
                <w:kern w:val="0"/>
                <w:sz w:val="21"/>
                <w:szCs w:val="21"/>
              </w:rPr>
            </w:pPr>
            <w:r w:rsidRPr="001A2A0F">
              <w:rPr>
                <w:color w:val="000000"/>
                <w:kern w:val="0"/>
                <w:sz w:val="21"/>
                <w:szCs w:val="21"/>
              </w:rPr>
              <w:t>11</w:t>
            </w:r>
          </w:p>
        </w:tc>
        <w:tc>
          <w:tcPr>
            <w:tcW w:w="2680" w:type="dxa"/>
            <w:tcBorders>
              <w:top w:val="nil"/>
              <w:left w:val="nil"/>
              <w:bottom w:val="single" w:sz="4" w:space="0" w:color="auto"/>
              <w:right w:val="nil"/>
            </w:tcBorders>
            <w:shd w:val="clear" w:color="auto" w:fill="auto"/>
            <w:noWrap/>
            <w:vAlign w:val="bottom"/>
            <w:hideMark/>
          </w:tcPr>
          <w:p w14:paraId="174B1D13"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订单总价</w:t>
            </w:r>
          </w:p>
        </w:tc>
      </w:tr>
      <w:tr w:rsidR="001A2A0F" w:rsidRPr="001A2A0F" w14:paraId="5DFCC135"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21AC67BD"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pay_status</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6E1479FA"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tinyint</w:t>
            </w:r>
            <w:proofErr w:type="spellEnd"/>
          </w:p>
        </w:tc>
        <w:tc>
          <w:tcPr>
            <w:tcW w:w="740" w:type="dxa"/>
            <w:tcBorders>
              <w:top w:val="nil"/>
              <w:left w:val="nil"/>
              <w:bottom w:val="single" w:sz="4" w:space="0" w:color="auto"/>
              <w:right w:val="single" w:sz="4" w:space="0" w:color="auto"/>
            </w:tcBorders>
            <w:shd w:val="clear" w:color="auto" w:fill="auto"/>
            <w:noWrap/>
            <w:vAlign w:val="bottom"/>
            <w:hideMark/>
          </w:tcPr>
          <w:p w14:paraId="22984E21" w14:textId="77777777" w:rsidR="001A2A0F" w:rsidRPr="001A2A0F" w:rsidRDefault="001A2A0F" w:rsidP="001A2A0F">
            <w:pPr>
              <w:widowControl/>
              <w:jc w:val="center"/>
              <w:rPr>
                <w:color w:val="000000"/>
                <w:kern w:val="0"/>
                <w:sz w:val="21"/>
                <w:szCs w:val="21"/>
              </w:rPr>
            </w:pPr>
            <w:r w:rsidRPr="001A2A0F">
              <w:rPr>
                <w:color w:val="000000"/>
                <w:kern w:val="0"/>
                <w:sz w:val="21"/>
                <w:szCs w:val="21"/>
              </w:rPr>
              <w:t>4</w:t>
            </w:r>
          </w:p>
        </w:tc>
        <w:tc>
          <w:tcPr>
            <w:tcW w:w="2680" w:type="dxa"/>
            <w:tcBorders>
              <w:top w:val="nil"/>
              <w:left w:val="nil"/>
              <w:bottom w:val="single" w:sz="4" w:space="0" w:color="auto"/>
              <w:right w:val="nil"/>
            </w:tcBorders>
            <w:shd w:val="clear" w:color="auto" w:fill="auto"/>
            <w:noWrap/>
            <w:vAlign w:val="bottom"/>
            <w:hideMark/>
          </w:tcPr>
          <w:p w14:paraId="47FA0774"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支付状态:0.未支付,1.支付成功,-1:支付失败</w:t>
            </w:r>
          </w:p>
        </w:tc>
      </w:tr>
      <w:tr w:rsidR="001A2A0F" w:rsidRPr="001A2A0F" w14:paraId="355B3F87"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448D06D0"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pay_type</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714B3D5D"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tinyint</w:t>
            </w:r>
            <w:proofErr w:type="spellEnd"/>
          </w:p>
        </w:tc>
        <w:tc>
          <w:tcPr>
            <w:tcW w:w="740" w:type="dxa"/>
            <w:tcBorders>
              <w:top w:val="nil"/>
              <w:left w:val="nil"/>
              <w:bottom w:val="single" w:sz="4" w:space="0" w:color="auto"/>
              <w:right w:val="single" w:sz="4" w:space="0" w:color="auto"/>
            </w:tcBorders>
            <w:shd w:val="clear" w:color="auto" w:fill="auto"/>
            <w:noWrap/>
            <w:vAlign w:val="bottom"/>
            <w:hideMark/>
          </w:tcPr>
          <w:p w14:paraId="6E7E16E3" w14:textId="77777777" w:rsidR="001A2A0F" w:rsidRPr="001A2A0F" w:rsidRDefault="001A2A0F" w:rsidP="001A2A0F">
            <w:pPr>
              <w:widowControl/>
              <w:jc w:val="center"/>
              <w:rPr>
                <w:color w:val="000000"/>
                <w:kern w:val="0"/>
                <w:sz w:val="21"/>
                <w:szCs w:val="21"/>
              </w:rPr>
            </w:pPr>
            <w:r w:rsidRPr="001A2A0F">
              <w:rPr>
                <w:color w:val="000000"/>
                <w:kern w:val="0"/>
                <w:sz w:val="21"/>
                <w:szCs w:val="21"/>
              </w:rPr>
              <w:t>4</w:t>
            </w:r>
          </w:p>
        </w:tc>
        <w:tc>
          <w:tcPr>
            <w:tcW w:w="2680" w:type="dxa"/>
            <w:tcBorders>
              <w:top w:val="nil"/>
              <w:left w:val="nil"/>
              <w:bottom w:val="single" w:sz="4" w:space="0" w:color="auto"/>
              <w:right w:val="nil"/>
            </w:tcBorders>
            <w:shd w:val="clear" w:color="auto" w:fill="auto"/>
            <w:noWrap/>
            <w:vAlign w:val="bottom"/>
            <w:hideMark/>
          </w:tcPr>
          <w:p w14:paraId="7640F746"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0.无 1.支付</w:t>
            </w:r>
            <w:proofErr w:type="gramStart"/>
            <w:r w:rsidRPr="001A2A0F">
              <w:rPr>
                <w:rFonts w:ascii="宋体" w:hAnsi="宋体" w:cs="宋体" w:hint="eastAsia"/>
                <w:color w:val="000000"/>
                <w:kern w:val="0"/>
                <w:sz w:val="21"/>
                <w:szCs w:val="21"/>
              </w:rPr>
              <w:t>宝支付</w:t>
            </w:r>
            <w:proofErr w:type="gramEnd"/>
            <w:r w:rsidRPr="001A2A0F">
              <w:rPr>
                <w:rFonts w:ascii="宋体" w:hAnsi="宋体" w:cs="宋体" w:hint="eastAsia"/>
                <w:color w:val="000000"/>
                <w:kern w:val="0"/>
                <w:sz w:val="21"/>
                <w:szCs w:val="21"/>
              </w:rPr>
              <w:t xml:space="preserve"> 2.</w:t>
            </w:r>
            <w:proofErr w:type="gramStart"/>
            <w:r w:rsidRPr="001A2A0F">
              <w:rPr>
                <w:rFonts w:ascii="宋体" w:hAnsi="宋体" w:cs="宋体" w:hint="eastAsia"/>
                <w:color w:val="000000"/>
                <w:kern w:val="0"/>
                <w:sz w:val="21"/>
                <w:szCs w:val="21"/>
              </w:rPr>
              <w:t>微信支付</w:t>
            </w:r>
            <w:proofErr w:type="gramEnd"/>
          </w:p>
        </w:tc>
      </w:tr>
      <w:tr w:rsidR="001A2A0F" w:rsidRPr="001A2A0F" w14:paraId="6BE33DBE"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08A0E4B4"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pay_time</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1F728BE2" w14:textId="77777777" w:rsidR="001A2A0F" w:rsidRPr="001A2A0F" w:rsidRDefault="001A2A0F" w:rsidP="001A2A0F">
            <w:pPr>
              <w:widowControl/>
              <w:jc w:val="center"/>
              <w:rPr>
                <w:color w:val="000000"/>
                <w:kern w:val="0"/>
                <w:sz w:val="21"/>
                <w:szCs w:val="21"/>
              </w:rPr>
            </w:pPr>
            <w:r w:rsidRPr="001A2A0F">
              <w:rPr>
                <w:color w:val="000000"/>
                <w:kern w:val="0"/>
                <w:sz w:val="21"/>
                <w:szCs w:val="21"/>
              </w:rPr>
              <w:t>datetime</w:t>
            </w:r>
          </w:p>
        </w:tc>
        <w:tc>
          <w:tcPr>
            <w:tcW w:w="740" w:type="dxa"/>
            <w:tcBorders>
              <w:top w:val="nil"/>
              <w:left w:val="nil"/>
              <w:bottom w:val="single" w:sz="4" w:space="0" w:color="auto"/>
              <w:right w:val="single" w:sz="4" w:space="0" w:color="auto"/>
            </w:tcBorders>
            <w:shd w:val="clear" w:color="auto" w:fill="auto"/>
            <w:noWrap/>
            <w:vAlign w:val="bottom"/>
            <w:hideMark/>
          </w:tcPr>
          <w:p w14:paraId="086D2350" w14:textId="77777777" w:rsidR="001A2A0F" w:rsidRPr="001A2A0F" w:rsidRDefault="001A2A0F" w:rsidP="001A2A0F">
            <w:pPr>
              <w:widowControl/>
              <w:jc w:val="center"/>
              <w:rPr>
                <w:color w:val="000000"/>
                <w:kern w:val="0"/>
                <w:sz w:val="21"/>
                <w:szCs w:val="21"/>
              </w:rPr>
            </w:pPr>
            <w:r w:rsidRPr="001A2A0F">
              <w:rPr>
                <w:color w:val="000000"/>
                <w:kern w:val="0"/>
                <w:sz w:val="21"/>
                <w:szCs w:val="21"/>
              </w:rPr>
              <w:t xml:space="preserve">　</w:t>
            </w:r>
          </w:p>
        </w:tc>
        <w:tc>
          <w:tcPr>
            <w:tcW w:w="2680" w:type="dxa"/>
            <w:tcBorders>
              <w:top w:val="nil"/>
              <w:left w:val="nil"/>
              <w:bottom w:val="single" w:sz="4" w:space="0" w:color="auto"/>
              <w:right w:val="nil"/>
            </w:tcBorders>
            <w:shd w:val="clear" w:color="auto" w:fill="auto"/>
            <w:noWrap/>
            <w:vAlign w:val="bottom"/>
            <w:hideMark/>
          </w:tcPr>
          <w:p w14:paraId="5DF06F1B"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支付时间</w:t>
            </w:r>
          </w:p>
        </w:tc>
      </w:tr>
      <w:tr w:rsidR="001A2A0F" w:rsidRPr="001A2A0F" w14:paraId="04E7B4BB"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07C48130"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order_status</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189CB5ED"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tinyint</w:t>
            </w:r>
            <w:proofErr w:type="spellEnd"/>
          </w:p>
        </w:tc>
        <w:tc>
          <w:tcPr>
            <w:tcW w:w="740" w:type="dxa"/>
            <w:tcBorders>
              <w:top w:val="nil"/>
              <w:left w:val="nil"/>
              <w:bottom w:val="single" w:sz="4" w:space="0" w:color="auto"/>
              <w:right w:val="single" w:sz="4" w:space="0" w:color="auto"/>
            </w:tcBorders>
            <w:shd w:val="clear" w:color="auto" w:fill="auto"/>
            <w:noWrap/>
            <w:vAlign w:val="bottom"/>
            <w:hideMark/>
          </w:tcPr>
          <w:p w14:paraId="4EFC145F" w14:textId="77777777" w:rsidR="001A2A0F" w:rsidRPr="001A2A0F" w:rsidRDefault="001A2A0F" w:rsidP="001A2A0F">
            <w:pPr>
              <w:widowControl/>
              <w:jc w:val="center"/>
              <w:rPr>
                <w:color w:val="000000"/>
                <w:kern w:val="0"/>
                <w:sz w:val="21"/>
                <w:szCs w:val="21"/>
              </w:rPr>
            </w:pPr>
            <w:r w:rsidRPr="001A2A0F">
              <w:rPr>
                <w:color w:val="000000"/>
                <w:kern w:val="0"/>
                <w:sz w:val="21"/>
                <w:szCs w:val="21"/>
              </w:rPr>
              <w:t>4</w:t>
            </w:r>
          </w:p>
        </w:tc>
        <w:tc>
          <w:tcPr>
            <w:tcW w:w="2680" w:type="dxa"/>
            <w:tcBorders>
              <w:top w:val="nil"/>
              <w:left w:val="nil"/>
              <w:bottom w:val="single" w:sz="4" w:space="0" w:color="auto"/>
              <w:right w:val="nil"/>
            </w:tcBorders>
            <w:shd w:val="clear" w:color="auto" w:fill="auto"/>
            <w:noWrap/>
            <w:vAlign w:val="bottom"/>
            <w:hideMark/>
          </w:tcPr>
          <w:p w14:paraId="37A66118"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订单状态:0.</w:t>
            </w:r>
            <w:proofErr w:type="gramStart"/>
            <w:r w:rsidRPr="001A2A0F">
              <w:rPr>
                <w:rFonts w:ascii="宋体" w:hAnsi="宋体" w:cs="宋体" w:hint="eastAsia"/>
                <w:color w:val="000000"/>
                <w:kern w:val="0"/>
                <w:sz w:val="21"/>
                <w:szCs w:val="21"/>
              </w:rPr>
              <w:t>待支付</w:t>
            </w:r>
            <w:proofErr w:type="gramEnd"/>
            <w:r w:rsidRPr="001A2A0F">
              <w:rPr>
                <w:rFonts w:ascii="宋体" w:hAnsi="宋体" w:cs="宋体" w:hint="eastAsia"/>
                <w:color w:val="000000"/>
                <w:kern w:val="0"/>
                <w:sz w:val="21"/>
                <w:szCs w:val="21"/>
              </w:rPr>
              <w:t xml:space="preserve"> 1.已支付 2.配货完成 3:出库成功 4.交易成功 -1.手动关闭 -2.超时关闭 -3.商家关闭</w:t>
            </w:r>
          </w:p>
        </w:tc>
      </w:tr>
      <w:tr w:rsidR="001A2A0F" w:rsidRPr="001A2A0F" w14:paraId="328888F0"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480D29B3"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extra_info</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3C05819C" w14:textId="77777777" w:rsidR="001A2A0F" w:rsidRPr="001A2A0F" w:rsidRDefault="001A2A0F" w:rsidP="001A2A0F">
            <w:pPr>
              <w:widowControl/>
              <w:jc w:val="center"/>
              <w:rPr>
                <w:color w:val="000000"/>
                <w:kern w:val="0"/>
                <w:sz w:val="21"/>
                <w:szCs w:val="21"/>
              </w:rPr>
            </w:pPr>
            <w:r w:rsidRPr="001A2A0F">
              <w:rPr>
                <w:color w:val="000000"/>
                <w:kern w:val="0"/>
                <w:sz w:val="21"/>
                <w:szCs w:val="21"/>
              </w:rPr>
              <w:t>varchar</w:t>
            </w:r>
          </w:p>
        </w:tc>
        <w:tc>
          <w:tcPr>
            <w:tcW w:w="740" w:type="dxa"/>
            <w:tcBorders>
              <w:top w:val="nil"/>
              <w:left w:val="nil"/>
              <w:bottom w:val="single" w:sz="4" w:space="0" w:color="auto"/>
              <w:right w:val="single" w:sz="4" w:space="0" w:color="auto"/>
            </w:tcBorders>
            <w:shd w:val="clear" w:color="auto" w:fill="auto"/>
            <w:noWrap/>
            <w:vAlign w:val="bottom"/>
            <w:hideMark/>
          </w:tcPr>
          <w:p w14:paraId="3A49FF62" w14:textId="77777777" w:rsidR="001A2A0F" w:rsidRPr="001A2A0F" w:rsidRDefault="001A2A0F" w:rsidP="001A2A0F">
            <w:pPr>
              <w:widowControl/>
              <w:jc w:val="center"/>
              <w:rPr>
                <w:color w:val="000000"/>
                <w:kern w:val="0"/>
                <w:sz w:val="21"/>
                <w:szCs w:val="21"/>
              </w:rPr>
            </w:pPr>
            <w:r w:rsidRPr="001A2A0F">
              <w:rPr>
                <w:color w:val="000000"/>
                <w:kern w:val="0"/>
                <w:sz w:val="21"/>
                <w:szCs w:val="21"/>
              </w:rPr>
              <w:t>100</w:t>
            </w:r>
          </w:p>
        </w:tc>
        <w:tc>
          <w:tcPr>
            <w:tcW w:w="2680" w:type="dxa"/>
            <w:tcBorders>
              <w:top w:val="nil"/>
              <w:left w:val="nil"/>
              <w:bottom w:val="single" w:sz="4" w:space="0" w:color="auto"/>
              <w:right w:val="nil"/>
            </w:tcBorders>
            <w:shd w:val="clear" w:color="auto" w:fill="auto"/>
            <w:noWrap/>
            <w:vAlign w:val="bottom"/>
            <w:hideMark/>
          </w:tcPr>
          <w:p w14:paraId="43D737E8"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订单body</w:t>
            </w:r>
          </w:p>
        </w:tc>
      </w:tr>
      <w:tr w:rsidR="001A2A0F" w:rsidRPr="001A2A0F" w14:paraId="520E06E9"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3AFA27DE"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user_name</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29D850D5" w14:textId="77777777" w:rsidR="001A2A0F" w:rsidRPr="001A2A0F" w:rsidRDefault="001A2A0F" w:rsidP="001A2A0F">
            <w:pPr>
              <w:widowControl/>
              <w:jc w:val="center"/>
              <w:rPr>
                <w:color w:val="000000"/>
                <w:kern w:val="0"/>
                <w:sz w:val="21"/>
                <w:szCs w:val="21"/>
              </w:rPr>
            </w:pPr>
            <w:r w:rsidRPr="001A2A0F">
              <w:rPr>
                <w:color w:val="000000"/>
                <w:kern w:val="0"/>
                <w:sz w:val="21"/>
                <w:szCs w:val="21"/>
              </w:rPr>
              <w:t>varchar</w:t>
            </w:r>
          </w:p>
        </w:tc>
        <w:tc>
          <w:tcPr>
            <w:tcW w:w="740" w:type="dxa"/>
            <w:tcBorders>
              <w:top w:val="nil"/>
              <w:left w:val="nil"/>
              <w:bottom w:val="single" w:sz="4" w:space="0" w:color="auto"/>
              <w:right w:val="single" w:sz="4" w:space="0" w:color="auto"/>
            </w:tcBorders>
            <w:shd w:val="clear" w:color="auto" w:fill="auto"/>
            <w:noWrap/>
            <w:vAlign w:val="bottom"/>
            <w:hideMark/>
          </w:tcPr>
          <w:p w14:paraId="6AA1C568" w14:textId="77777777" w:rsidR="001A2A0F" w:rsidRPr="001A2A0F" w:rsidRDefault="001A2A0F" w:rsidP="001A2A0F">
            <w:pPr>
              <w:widowControl/>
              <w:jc w:val="center"/>
              <w:rPr>
                <w:color w:val="000000"/>
                <w:kern w:val="0"/>
                <w:sz w:val="21"/>
                <w:szCs w:val="21"/>
              </w:rPr>
            </w:pPr>
            <w:r w:rsidRPr="001A2A0F">
              <w:rPr>
                <w:color w:val="000000"/>
                <w:kern w:val="0"/>
                <w:sz w:val="21"/>
                <w:szCs w:val="21"/>
              </w:rPr>
              <w:t>30</w:t>
            </w:r>
          </w:p>
        </w:tc>
        <w:tc>
          <w:tcPr>
            <w:tcW w:w="2680" w:type="dxa"/>
            <w:tcBorders>
              <w:top w:val="nil"/>
              <w:left w:val="nil"/>
              <w:bottom w:val="single" w:sz="4" w:space="0" w:color="auto"/>
              <w:right w:val="nil"/>
            </w:tcBorders>
            <w:shd w:val="clear" w:color="auto" w:fill="auto"/>
            <w:noWrap/>
            <w:vAlign w:val="bottom"/>
            <w:hideMark/>
          </w:tcPr>
          <w:p w14:paraId="5B1F124D"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收货人姓名</w:t>
            </w:r>
          </w:p>
        </w:tc>
      </w:tr>
      <w:tr w:rsidR="001A2A0F" w:rsidRPr="001A2A0F" w14:paraId="40176C3A"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7F2C0AE8"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user_phone</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57AB668F" w14:textId="77777777" w:rsidR="001A2A0F" w:rsidRPr="001A2A0F" w:rsidRDefault="001A2A0F" w:rsidP="001A2A0F">
            <w:pPr>
              <w:widowControl/>
              <w:jc w:val="center"/>
              <w:rPr>
                <w:color w:val="000000"/>
                <w:kern w:val="0"/>
                <w:sz w:val="21"/>
                <w:szCs w:val="21"/>
              </w:rPr>
            </w:pPr>
            <w:r w:rsidRPr="001A2A0F">
              <w:rPr>
                <w:color w:val="000000"/>
                <w:kern w:val="0"/>
                <w:sz w:val="21"/>
                <w:szCs w:val="21"/>
              </w:rPr>
              <w:t>varchar</w:t>
            </w:r>
          </w:p>
        </w:tc>
        <w:tc>
          <w:tcPr>
            <w:tcW w:w="740" w:type="dxa"/>
            <w:tcBorders>
              <w:top w:val="nil"/>
              <w:left w:val="nil"/>
              <w:bottom w:val="single" w:sz="4" w:space="0" w:color="auto"/>
              <w:right w:val="single" w:sz="4" w:space="0" w:color="auto"/>
            </w:tcBorders>
            <w:shd w:val="clear" w:color="auto" w:fill="auto"/>
            <w:noWrap/>
            <w:vAlign w:val="bottom"/>
            <w:hideMark/>
          </w:tcPr>
          <w:p w14:paraId="658A5496" w14:textId="77777777" w:rsidR="001A2A0F" w:rsidRPr="001A2A0F" w:rsidRDefault="001A2A0F" w:rsidP="001A2A0F">
            <w:pPr>
              <w:widowControl/>
              <w:jc w:val="center"/>
              <w:rPr>
                <w:color w:val="000000"/>
                <w:kern w:val="0"/>
                <w:sz w:val="21"/>
                <w:szCs w:val="21"/>
              </w:rPr>
            </w:pPr>
            <w:r w:rsidRPr="001A2A0F">
              <w:rPr>
                <w:color w:val="000000"/>
                <w:kern w:val="0"/>
                <w:sz w:val="21"/>
                <w:szCs w:val="21"/>
              </w:rPr>
              <w:t>11</w:t>
            </w:r>
          </w:p>
        </w:tc>
        <w:tc>
          <w:tcPr>
            <w:tcW w:w="2680" w:type="dxa"/>
            <w:tcBorders>
              <w:top w:val="nil"/>
              <w:left w:val="nil"/>
              <w:bottom w:val="single" w:sz="4" w:space="0" w:color="auto"/>
              <w:right w:val="nil"/>
            </w:tcBorders>
            <w:shd w:val="clear" w:color="auto" w:fill="auto"/>
            <w:noWrap/>
            <w:vAlign w:val="bottom"/>
            <w:hideMark/>
          </w:tcPr>
          <w:p w14:paraId="06DBFA21"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收货人手机号</w:t>
            </w:r>
          </w:p>
        </w:tc>
      </w:tr>
      <w:tr w:rsidR="001A2A0F" w:rsidRPr="001A2A0F" w14:paraId="6CC7BE34"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5D9FB54D"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user_address</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52FB28B5" w14:textId="77777777" w:rsidR="001A2A0F" w:rsidRPr="001A2A0F" w:rsidRDefault="001A2A0F" w:rsidP="001A2A0F">
            <w:pPr>
              <w:widowControl/>
              <w:jc w:val="center"/>
              <w:rPr>
                <w:color w:val="000000"/>
                <w:kern w:val="0"/>
                <w:sz w:val="21"/>
                <w:szCs w:val="21"/>
              </w:rPr>
            </w:pPr>
            <w:r w:rsidRPr="001A2A0F">
              <w:rPr>
                <w:color w:val="000000"/>
                <w:kern w:val="0"/>
                <w:sz w:val="21"/>
                <w:szCs w:val="21"/>
              </w:rPr>
              <w:t>varchar</w:t>
            </w:r>
          </w:p>
        </w:tc>
        <w:tc>
          <w:tcPr>
            <w:tcW w:w="740" w:type="dxa"/>
            <w:tcBorders>
              <w:top w:val="nil"/>
              <w:left w:val="nil"/>
              <w:bottom w:val="single" w:sz="4" w:space="0" w:color="auto"/>
              <w:right w:val="single" w:sz="4" w:space="0" w:color="auto"/>
            </w:tcBorders>
            <w:shd w:val="clear" w:color="auto" w:fill="auto"/>
            <w:noWrap/>
            <w:vAlign w:val="bottom"/>
            <w:hideMark/>
          </w:tcPr>
          <w:p w14:paraId="08558A83" w14:textId="77777777" w:rsidR="001A2A0F" w:rsidRPr="001A2A0F" w:rsidRDefault="001A2A0F" w:rsidP="001A2A0F">
            <w:pPr>
              <w:widowControl/>
              <w:jc w:val="center"/>
              <w:rPr>
                <w:color w:val="000000"/>
                <w:kern w:val="0"/>
                <w:sz w:val="21"/>
                <w:szCs w:val="21"/>
              </w:rPr>
            </w:pPr>
            <w:r w:rsidRPr="001A2A0F">
              <w:rPr>
                <w:color w:val="000000"/>
                <w:kern w:val="0"/>
                <w:sz w:val="21"/>
                <w:szCs w:val="21"/>
              </w:rPr>
              <w:t>100</w:t>
            </w:r>
          </w:p>
        </w:tc>
        <w:tc>
          <w:tcPr>
            <w:tcW w:w="2680" w:type="dxa"/>
            <w:tcBorders>
              <w:top w:val="nil"/>
              <w:left w:val="nil"/>
              <w:bottom w:val="single" w:sz="4" w:space="0" w:color="auto"/>
              <w:right w:val="nil"/>
            </w:tcBorders>
            <w:shd w:val="clear" w:color="auto" w:fill="auto"/>
            <w:noWrap/>
            <w:vAlign w:val="bottom"/>
            <w:hideMark/>
          </w:tcPr>
          <w:p w14:paraId="54AF8680"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收货人收货地址</w:t>
            </w:r>
          </w:p>
        </w:tc>
      </w:tr>
      <w:tr w:rsidR="001A2A0F" w:rsidRPr="001A2A0F" w14:paraId="778768EC"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45D8CBB3"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is_deleted</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290B60C7"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tinyint</w:t>
            </w:r>
            <w:proofErr w:type="spellEnd"/>
          </w:p>
        </w:tc>
        <w:tc>
          <w:tcPr>
            <w:tcW w:w="740" w:type="dxa"/>
            <w:tcBorders>
              <w:top w:val="nil"/>
              <w:left w:val="nil"/>
              <w:bottom w:val="single" w:sz="4" w:space="0" w:color="auto"/>
              <w:right w:val="single" w:sz="4" w:space="0" w:color="auto"/>
            </w:tcBorders>
            <w:shd w:val="clear" w:color="auto" w:fill="auto"/>
            <w:noWrap/>
            <w:vAlign w:val="bottom"/>
            <w:hideMark/>
          </w:tcPr>
          <w:p w14:paraId="348C8876" w14:textId="77777777" w:rsidR="001A2A0F" w:rsidRPr="001A2A0F" w:rsidRDefault="001A2A0F" w:rsidP="001A2A0F">
            <w:pPr>
              <w:widowControl/>
              <w:jc w:val="center"/>
              <w:rPr>
                <w:color w:val="000000"/>
                <w:kern w:val="0"/>
                <w:sz w:val="21"/>
                <w:szCs w:val="21"/>
              </w:rPr>
            </w:pPr>
            <w:r w:rsidRPr="001A2A0F">
              <w:rPr>
                <w:color w:val="000000"/>
                <w:kern w:val="0"/>
                <w:sz w:val="21"/>
                <w:szCs w:val="21"/>
              </w:rPr>
              <w:t>4</w:t>
            </w:r>
          </w:p>
        </w:tc>
        <w:tc>
          <w:tcPr>
            <w:tcW w:w="2680" w:type="dxa"/>
            <w:tcBorders>
              <w:top w:val="nil"/>
              <w:left w:val="nil"/>
              <w:bottom w:val="single" w:sz="4" w:space="0" w:color="auto"/>
              <w:right w:val="nil"/>
            </w:tcBorders>
            <w:shd w:val="clear" w:color="auto" w:fill="auto"/>
            <w:noWrap/>
            <w:vAlign w:val="bottom"/>
            <w:hideMark/>
          </w:tcPr>
          <w:p w14:paraId="0E5BEC5D"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删除标识字段(0-未删除 1-已删除)</w:t>
            </w:r>
          </w:p>
        </w:tc>
      </w:tr>
      <w:tr w:rsidR="001A2A0F" w:rsidRPr="001A2A0F" w14:paraId="3102612B"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20D12E55"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create_time</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13EB2B74" w14:textId="77777777" w:rsidR="001A2A0F" w:rsidRPr="001A2A0F" w:rsidRDefault="001A2A0F" w:rsidP="001A2A0F">
            <w:pPr>
              <w:widowControl/>
              <w:jc w:val="center"/>
              <w:rPr>
                <w:color w:val="000000"/>
                <w:kern w:val="0"/>
                <w:sz w:val="21"/>
                <w:szCs w:val="21"/>
              </w:rPr>
            </w:pPr>
            <w:r w:rsidRPr="001A2A0F">
              <w:rPr>
                <w:color w:val="000000"/>
                <w:kern w:val="0"/>
                <w:sz w:val="21"/>
                <w:szCs w:val="21"/>
              </w:rPr>
              <w:t>datetime</w:t>
            </w:r>
          </w:p>
        </w:tc>
        <w:tc>
          <w:tcPr>
            <w:tcW w:w="740" w:type="dxa"/>
            <w:tcBorders>
              <w:top w:val="nil"/>
              <w:left w:val="nil"/>
              <w:bottom w:val="single" w:sz="4" w:space="0" w:color="auto"/>
              <w:right w:val="single" w:sz="4" w:space="0" w:color="auto"/>
            </w:tcBorders>
            <w:shd w:val="clear" w:color="auto" w:fill="auto"/>
            <w:noWrap/>
            <w:vAlign w:val="bottom"/>
            <w:hideMark/>
          </w:tcPr>
          <w:p w14:paraId="3FEEB9F0" w14:textId="77777777" w:rsidR="001A2A0F" w:rsidRPr="001A2A0F" w:rsidRDefault="001A2A0F" w:rsidP="001A2A0F">
            <w:pPr>
              <w:widowControl/>
              <w:jc w:val="center"/>
              <w:rPr>
                <w:color w:val="000000"/>
                <w:kern w:val="0"/>
                <w:sz w:val="21"/>
                <w:szCs w:val="21"/>
              </w:rPr>
            </w:pPr>
            <w:r w:rsidRPr="001A2A0F">
              <w:rPr>
                <w:color w:val="000000"/>
                <w:kern w:val="0"/>
                <w:sz w:val="21"/>
                <w:szCs w:val="21"/>
              </w:rPr>
              <w:t xml:space="preserve">　</w:t>
            </w:r>
          </w:p>
        </w:tc>
        <w:tc>
          <w:tcPr>
            <w:tcW w:w="2680" w:type="dxa"/>
            <w:tcBorders>
              <w:top w:val="nil"/>
              <w:left w:val="nil"/>
              <w:bottom w:val="single" w:sz="4" w:space="0" w:color="auto"/>
              <w:right w:val="nil"/>
            </w:tcBorders>
            <w:shd w:val="clear" w:color="auto" w:fill="auto"/>
            <w:noWrap/>
            <w:vAlign w:val="bottom"/>
            <w:hideMark/>
          </w:tcPr>
          <w:p w14:paraId="445FF9E3"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创建时间</w:t>
            </w:r>
          </w:p>
        </w:tc>
      </w:tr>
      <w:tr w:rsidR="001A2A0F" w:rsidRPr="001A2A0F" w14:paraId="309AB5E9"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43567115"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update_time</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663D10E3" w14:textId="77777777" w:rsidR="001A2A0F" w:rsidRPr="001A2A0F" w:rsidRDefault="001A2A0F" w:rsidP="001A2A0F">
            <w:pPr>
              <w:widowControl/>
              <w:jc w:val="center"/>
              <w:rPr>
                <w:color w:val="000000"/>
                <w:kern w:val="0"/>
                <w:sz w:val="21"/>
                <w:szCs w:val="21"/>
              </w:rPr>
            </w:pPr>
            <w:r w:rsidRPr="001A2A0F">
              <w:rPr>
                <w:color w:val="000000"/>
                <w:kern w:val="0"/>
                <w:sz w:val="21"/>
                <w:szCs w:val="21"/>
              </w:rPr>
              <w:t>datetime</w:t>
            </w:r>
          </w:p>
        </w:tc>
        <w:tc>
          <w:tcPr>
            <w:tcW w:w="740" w:type="dxa"/>
            <w:tcBorders>
              <w:top w:val="nil"/>
              <w:left w:val="nil"/>
              <w:bottom w:val="single" w:sz="4" w:space="0" w:color="auto"/>
              <w:right w:val="single" w:sz="4" w:space="0" w:color="auto"/>
            </w:tcBorders>
            <w:shd w:val="clear" w:color="auto" w:fill="auto"/>
            <w:noWrap/>
            <w:vAlign w:val="bottom"/>
            <w:hideMark/>
          </w:tcPr>
          <w:p w14:paraId="4FBDC1A2" w14:textId="77777777" w:rsidR="001A2A0F" w:rsidRPr="001A2A0F" w:rsidRDefault="001A2A0F" w:rsidP="001A2A0F">
            <w:pPr>
              <w:widowControl/>
              <w:jc w:val="center"/>
              <w:rPr>
                <w:color w:val="000000"/>
                <w:kern w:val="0"/>
                <w:sz w:val="21"/>
                <w:szCs w:val="21"/>
              </w:rPr>
            </w:pPr>
            <w:r w:rsidRPr="001A2A0F">
              <w:rPr>
                <w:color w:val="000000"/>
                <w:kern w:val="0"/>
                <w:sz w:val="21"/>
                <w:szCs w:val="21"/>
              </w:rPr>
              <w:t xml:space="preserve">　</w:t>
            </w:r>
          </w:p>
        </w:tc>
        <w:tc>
          <w:tcPr>
            <w:tcW w:w="2680" w:type="dxa"/>
            <w:tcBorders>
              <w:top w:val="nil"/>
              <w:left w:val="nil"/>
              <w:bottom w:val="single" w:sz="4" w:space="0" w:color="auto"/>
              <w:right w:val="nil"/>
            </w:tcBorders>
            <w:shd w:val="clear" w:color="auto" w:fill="auto"/>
            <w:noWrap/>
            <w:vAlign w:val="bottom"/>
            <w:hideMark/>
          </w:tcPr>
          <w:p w14:paraId="3DBA56A4"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最新修改时间</w:t>
            </w:r>
          </w:p>
        </w:tc>
      </w:tr>
    </w:tbl>
    <w:p w14:paraId="761CCA69" w14:textId="351373B0" w:rsidR="00EC0E71" w:rsidRPr="008525E0" w:rsidRDefault="00EC0E71" w:rsidP="00EC0E71">
      <w:pPr>
        <w:pStyle w:val="4"/>
        <w:ind w:firstLineChars="200" w:firstLine="480"/>
        <w:rPr>
          <w:rFonts w:ascii="黑体" w:hAnsi="黑体"/>
          <w:b w:val="0"/>
        </w:rPr>
      </w:pPr>
      <w:r w:rsidRPr="008525E0">
        <w:rPr>
          <w:rFonts w:ascii="黑体" w:hAnsi="黑体" w:hint="eastAsia"/>
          <w:b w:val="0"/>
        </w:rPr>
        <w:t>5</w:t>
      </w:r>
      <w:r w:rsidRPr="008525E0">
        <w:rPr>
          <w:rFonts w:ascii="黑体" w:hAnsi="黑体"/>
          <w:b w:val="0"/>
        </w:rPr>
        <w:t>.</w:t>
      </w:r>
      <w:r w:rsidR="00A073DF" w:rsidRPr="008525E0">
        <w:rPr>
          <w:rFonts w:ascii="黑体" w:hAnsi="黑体" w:hint="eastAsia"/>
          <w:b w:val="0"/>
        </w:rPr>
        <w:t>购物</w:t>
      </w:r>
      <w:r w:rsidRPr="008525E0">
        <w:rPr>
          <w:rFonts w:ascii="黑体" w:hAnsi="黑体"/>
          <w:b w:val="0"/>
        </w:rPr>
        <w:t>表</w:t>
      </w:r>
    </w:p>
    <w:p w14:paraId="6E59BEA3" w14:textId="4731447B" w:rsidR="00A04D4F" w:rsidRDefault="00FF5487" w:rsidP="001A2A0F">
      <w:pPr>
        <w:ind w:firstLine="420"/>
      </w:pPr>
      <w:r>
        <w:rPr>
          <w:rFonts w:hint="eastAsia"/>
        </w:rPr>
        <w:t>购物</w:t>
      </w:r>
      <w:r w:rsidR="003B044A" w:rsidRPr="0012658C">
        <w:t>表包括</w:t>
      </w:r>
      <w:proofErr w:type="gramStart"/>
      <w:r w:rsidR="001A2A0F">
        <w:rPr>
          <w:rFonts w:hint="eastAsia"/>
        </w:rPr>
        <w:t>购物项主键</w:t>
      </w:r>
      <w:proofErr w:type="gramEnd"/>
      <w:r w:rsidR="001A2A0F">
        <w:rPr>
          <w:rFonts w:hint="eastAsia"/>
        </w:rPr>
        <w:t>id</w:t>
      </w:r>
      <w:r w:rsidR="001A2A0F">
        <w:rPr>
          <w:rFonts w:hint="eastAsia"/>
        </w:rPr>
        <w:t>、用户主键</w:t>
      </w:r>
      <w:r w:rsidR="001A2A0F">
        <w:rPr>
          <w:rFonts w:hint="eastAsia"/>
        </w:rPr>
        <w:t>id</w:t>
      </w:r>
      <w:r w:rsidR="001A2A0F">
        <w:rPr>
          <w:rFonts w:hint="eastAsia"/>
        </w:rPr>
        <w:t>、关联商品</w:t>
      </w:r>
      <w:r w:rsidR="001A2A0F">
        <w:rPr>
          <w:rFonts w:hint="eastAsia"/>
        </w:rPr>
        <w:t>id</w:t>
      </w:r>
      <w:r w:rsidR="001A2A0F">
        <w:rPr>
          <w:rFonts w:hint="eastAsia"/>
        </w:rPr>
        <w:t>、数量</w:t>
      </w:r>
      <w:r w:rsidR="001A2A0F">
        <w:rPr>
          <w:rFonts w:hint="eastAsia"/>
        </w:rPr>
        <w:t>(</w:t>
      </w:r>
      <w:r w:rsidR="001A2A0F">
        <w:rPr>
          <w:rFonts w:hint="eastAsia"/>
        </w:rPr>
        <w:t>最大为</w:t>
      </w:r>
      <w:r w:rsidR="001A2A0F">
        <w:rPr>
          <w:rFonts w:hint="eastAsia"/>
        </w:rPr>
        <w:t>5)</w:t>
      </w:r>
      <w:r w:rsidR="001A2A0F">
        <w:rPr>
          <w:rFonts w:hint="eastAsia"/>
        </w:rPr>
        <w:t>、删除标识字段</w:t>
      </w:r>
      <w:r w:rsidR="001A2A0F">
        <w:rPr>
          <w:rFonts w:hint="eastAsia"/>
        </w:rPr>
        <w:t>(0-</w:t>
      </w:r>
      <w:r w:rsidR="001A2A0F">
        <w:rPr>
          <w:rFonts w:hint="eastAsia"/>
        </w:rPr>
        <w:t>未删除</w:t>
      </w:r>
      <w:r w:rsidR="001A2A0F">
        <w:rPr>
          <w:rFonts w:hint="eastAsia"/>
        </w:rPr>
        <w:t xml:space="preserve"> 1-</w:t>
      </w:r>
      <w:r w:rsidR="001A2A0F">
        <w:rPr>
          <w:rFonts w:hint="eastAsia"/>
        </w:rPr>
        <w:t>已删除</w:t>
      </w:r>
      <w:r w:rsidR="001A2A0F">
        <w:rPr>
          <w:rFonts w:hint="eastAsia"/>
        </w:rPr>
        <w:t>)</w:t>
      </w:r>
      <w:r w:rsidR="001A2A0F">
        <w:rPr>
          <w:rFonts w:hint="eastAsia"/>
        </w:rPr>
        <w:t>、创建时间、最新修改时间</w:t>
      </w:r>
      <w:r w:rsidR="00AF173E">
        <w:t>。</w:t>
      </w:r>
      <w:r>
        <w:rPr>
          <w:rFonts w:hint="eastAsia"/>
        </w:rPr>
        <w:t>购物</w:t>
      </w:r>
      <w:r w:rsidR="00A04D4F" w:rsidRPr="0012658C">
        <w:t>表如表</w:t>
      </w:r>
      <w:r w:rsidR="00A04D4F" w:rsidRPr="0012658C">
        <w:t>5-5</w:t>
      </w:r>
      <w:r w:rsidR="00A04D4F" w:rsidRPr="0012658C">
        <w:t>所示。</w:t>
      </w:r>
    </w:p>
    <w:p w14:paraId="7AFDFD00" w14:textId="3A15F5B8" w:rsidR="00A073DF" w:rsidRDefault="00A073DF" w:rsidP="00A073DF">
      <w:pPr>
        <w:ind w:firstLine="420"/>
        <w:jc w:val="center"/>
        <w:rPr>
          <w:sz w:val="21"/>
          <w:szCs w:val="21"/>
        </w:rPr>
      </w:pPr>
      <w:r w:rsidRPr="0012658C">
        <w:rPr>
          <w:sz w:val="21"/>
          <w:szCs w:val="21"/>
        </w:rPr>
        <w:t>表</w:t>
      </w:r>
      <w:r w:rsidRPr="0012658C">
        <w:rPr>
          <w:sz w:val="21"/>
          <w:szCs w:val="21"/>
        </w:rPr>
        <w:t xml:space="preserve">5-5 </w:t>
      </w:r>
      <w:r>
        <w:rPr>
          <w:rFonts w:hint="eastAsia"/>
          <w:sz w:val="21"/>
          <w:szCs w:val="21"/>
        </w:rPr>
        <w:t>购物</w:t>
      </w:r>
      <w:r w:rsidRPr="0012658C">
        <w:rPr>
          <w:sz w:val="21"/>
          <w:szCs w:val="21"/>
        </w:rPr>
        <w:t>表</w:t>
      </w:r>
      <w:r w:rsidRPr="0012658C">
        <w:rPr>
          <w:sz w:val="21"/>
          <w:szCs w:val="21"/>
        </w:rPr>
        <w:t>(</w:t>
      </w:r>
      <w:proofErr w:type="spellStart"/>
      <w:r w:rsidR="00FF5487" w:rsidRPr="00FF5487">
        <w:rPr>
          <w:sz w:val="21"/>
          <w:szCs w:val="21"/>
        </w:rPr>
        <w:t>tb_</w:t>
      </w:r>
      <w:r w:rsidR="00733EC9">
        <w:rPr>
          <w:sz w:val="21"/>
          <w:szCs w:val="21"/>
        </w:rPr>
        <w:t>llk</w:t>
      </w:r>
      <w:r w:rsidR="00FF5487" w:rsidRPr="00FF5487">
        <w:rPr>
          <w:sz w:val="21"/>
          <w:szCs w:val="21"/>
        </w:rPr>
        <w:t>_mall_shopping_cart_item</w:t>
      </w:r>
      <w:proofErr w:type="spellEnd"/>
      <w:r w:rsidRPr="0012658C">
        <w:rPr>
          <w:sz w:val="21"/>
          <w:szCs w:val="21"/>
        </w:rPr>
        <w:t>)</w:t>
      </w:r>
    </w:p>
    <w:tbl>
      <w:tblPr>
        <w:tblW w:w="7260" w:type="dxa"/>
        <w:jc w:val="center"/>
        <w:tblLook w:val="04A0" w:firstRow="1" w:lastRow="0" w:firstColumn="1" w:lastColumn="0" w:noHBand="0" w:noVBand="1"/>
      </w:tblPr>
      <w:tblGrid>
        <w:gridCol w:w="2680"/>
        <w:gridCol w:w="1160"/>
        <w:gridCol w:w="740"/>
        <w:gridCol w:w="2680"/>
      </w:tblGrid>
      <w:tr w:rsidR="001A2A0F" w:rsidRPr="001A2A0F" w14:paraId="65120392" w14:textId="77777777" w:rsidTr="001A2A0F">
        <w:trPr>
          <w:trHeight w:val="288"/>
          <w:jc w:val="center"/>
        </w:trPr>
        <w:tc>
          <w:tcPr>
            <w:tcW w:w="2680" w:type="dxa"/>
            <w:tcBorders>
              <w:top w:val="single" w:sz="4" w:space="0" w:color="auto"/>
              <w:left w:val="nil"/>
              <w:bottom w:val="single" w:sz="4" w:space="0" w:color="auto"/>
              <w:right w:val="single" w:sz="4" w:space="0" w:color="auto"/>
            </w:tcBorders>
            <w:shd w:val="clear" w:color="auto" w:fill="auto"/>
            <w:noWrap/>
            <w:vAlign w:val="bottom"/>
            <w:hideMark/>
          </w:tcPr>
          <w:p w14:paraId="63B80809" w14:textId="77777777" w:rsidR="001A2A0F" w:rsidRPr="001A2A0F" w:rsidRDefault="001A2A0F" w:rsidP="001A2A0F">
            <w:pPr>
              <w:widowControl/>
              <w:jc w:val="center"/>
              <w:rPr>
                <w:rFonts w:ascii="宋体" w:hAnsi="宋体" w:cs="宋体"/>
                <w:color w:val="000000"/>
                <w:kern w:val="0"/>
                <w:sz w:val="21"/>
                <w:szCs w:val="21"/>
              </w:rPr>
            </w:pPr>
            <w:r w:rsidRPr="001A2A0F">
              <w:rPr>
                <w:rFonts w:ascii="宋体" w:hAnsi="宋体" w:cs="宋体" w:hint="eastAsia"/>
                <w:color w:val="000000"/>
                <w:kern w:val="0"/>
                <w:sz w:val="21"/>
                <w:szCs w:val="21"/>
              </w:rPr>
              <w:t>字段名</w:t>
            </w:r>
          </w:p>
        </w:tc>
        <w:tc>
          <w:tcPr>
            <w:tcW w:w="1160" w:type="dxa"/>
            <w:tcBorders>
              <w:top w:val="single" w:sz="4" w:space="0" w:color="auto"/>
              <w:left w:val="nil"/>
              <w:bottom w:val="single" w:sz="4" w:space="0" w:color="auto"/>
              <w:right w:val="single" w:sz="4" w:space="0" w:color="auto"/>
            </w:tcBorders>
            <w:shd w:val="clear" w:color="auto" w:fill="auto"/>
            <w:vAlign w:val="center"/>
            <w:hideMark/>
          </w:tcPr>
          <w:p w14:paraId="2619212E" w14:textId="77777777" w:rsidR="001A2A0F" w:rsidRPr="001A2A0F" w:rsidRDefault="001A2A0F" w:rsidP="001A2A0F">
            <w:pPr>
              <w:widowControl/>
              <w:jc w:val="center"/>
              <w:rPr>
                <w:rFonts w:ascii="宋体" w:hAnsi="宋体" w:cs="宋体"/>
                <w:color w:val="000000"/>
                <w:kern w:val="0"/>
                <w:sz w:val="21"/>
                <w:szCs w:val="21"/>
              </w:rPr>
            </w:pPr>
            <w:r w:rsidRPr="001A2A0F">
              <w:rPr>
                <w:rFonts w:ascii="宋体" w:hAnsi="宋体" w:cs="宋体" w:hint="eastAsia"/>
                <w:color w:val="000000"/>
                <w:kern w:val="0"/>
                <w:sz w:val="21"/>
                <w:szCs w:val="21"/>
              </w:rPr>
              <w:t>数据类型</w:t>
            </w:r>
          </w:p>
        </w:tc>
        <w:tc>
          <w:tcPr>
            <w:tcW w:w="740" w:type="dxa"/>
            <w:tcBorders>
              <w:top w:val="single" w:sz="4" w:space="0" w:color="auto"/>
              <w:left w:val="nil"/>
              <w:bottom w:val="single" w:sz="4" w:space="0" w:color="auto"/>
              <w:right w:val="single" w:sz="4" w:space="0" w:color="auto"/>
            </w:tcBorders>
            <w:shd w:val="clear" w:color="auto" w:fill="auto"/>
            <w:vAlign w:val="center"/>
            <w:hideMark/>
          </w:tcPr>
          <w:p w14:paraId="2D1AA85F" w14:textId="77777777" w:rsidR="001A2A0F" w:rsidRPr="001A2A0F" w:rsidRDefault="001A2A0F" w:rsidP="001A2A0F">
            <w:pPr>
              <w:widowControl/>
              <w:jc w:val="center"/>
              <w:rPr>
                <w:rFonts w:ascii="宋体" w:hAnsi="宋体" w:cs="宋体"/>
                <w:color w:val="000000"/>
                <w:kern w:val="0"/>
                <w:sz w:val="21"/>
                <w:szCs w:val="21"/>
              </w:rPr>
            </w:pPr>
            <w:r w:rsidRPr="001A2A0F">
              <w:rPr>
                <w:rFonts w:ascii="宋体" w:hAnsi="宋体" w:cs="宋体" w:hint="eastAsia"/>
                <w:color w:val="000000"/>
                <w:kern w:val="0"/>
                <w:sz w:val="21"/>
                <w:szCs w:val="21"/>
              </w:rPr>
              <w:t>长度</w:t>
            </w:r>
          </w:p>
        </w:tc>
        <w:tc>
          <w:tcPr>
            <w:tcW w:w="2680" w:type="dxa"/>
            <w:tcBorders>
              <w:top w:val="single" w:sz="4" w:space="0" w:color="auto"/>
              <w:left w:val="nil"/>
              <w:bottom w:val="single" w:sz="4" w:space="0" w:color="auto"/>
              <w:right w:val="nil"/>
            </w:tcBorders>
            <w:shd w:val="clear" w:color="auto" w:fill="auto"/>
            <w:vAlign w:val="center"/>
            <w:hideMark/>
          </w:tcPr>
          <w:p w14:paraId="72BA0300" w14:textId="77777777" w:rsidR="001A2A0F" w:rsidRPr="001A2A0F" w:rsidRDefault="001A2A0F" w:rsidP="001A2A0F">
            <w:pPr>
              <w:widowControl/>
              <w:jc w:val="center"/>
              <w:rPr>
                <w:rFonts w:ascii="宋体" w:hAnsi="宋体" w:cs="宋体"/>
                <w:color w:val="000000"/>
                <w:kern w:val="0"/>
                <w:sz w:val="21"/>
                <w:szCs w:val="21"/>
              </w:rPr>
            </w:pPr>
            <w:r w:rsidRPr="001A2A0F">
              <w:rPr>
                <w:rFonts w:ascii="宋体" w:hAnsi="宋体" w:cs="宋体" w:hint="eastAsia"/>
                <w:color w:val="000000"/>
                <w:kern w:val="0"/>
                <w:sz w:val="21"/>
                <w:szCs w:val="21"/>
              </w:rPr>
              <w:t>注释</w:t>
            </w:r>
          </w:p>
        </w:tc>
      </w:tr>
      <w:tr w:rsidR="001A2A0F" w:rsidRPr="001A2A0F" w14:paraId="1F75FE07"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7F1FD984"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cart_item_id</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03E8A939"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bigint</w:t>
            </w:r>
            <w:proofErr w:type="spellEnd"/>
          </w:p>
        </w:tc>
        <w:tc>
          <w:tcPr>
            <w:tcW w:w="740" w:type="dxa"/>
            <w:tcBorders>
              <w:top w:val="nil"/>
              <w:left w:val="nil"/>
              <w:bottom w:val="single" w:sz="4" w:space="0" w:color="auto"/>
              <w:right w:val="single" w:sz="4" w:space="0" w:color="auto"/>
            </w:tcBorders>
            <w:shd w:val="clear" w:color="auto" w:fill="auto"/>
            <w:noWrap/>
            <w:vAlign w:val="bottom"/>
            <w:hideMark/>
          </w:tcPr>
          <w:p w14:paraId="0FB0A463" w14:textId="77777777" w:rsidR="001A2A0F" w:rsidRPr="001A2A0F" w:rsidRDefault="001A2A0F" w:rsidP="001A2A0F">
            <w:pPr>
              <w:widowControl/>
              <w:jc w:val="center"/>
              <w:rPr>
                <w:color w:val="000000"/>
                <w:kern w:val="0"/>
                <w:sz w:val="21"/>
                <w:szCs w:val="21"/>
              </w:rPr>
            </w:pPr>
            <w:r w:rsidRPr="001A2A0F">
              <w:rPr>
                <w:color w:val="000000"/>
                <w:kern w:val="0"/>
                <w:sz w:val="21"/>
                <w:szCs w:val="21"/>
              </w:rPr>
              <w:t>20</w:t>
            </w:r>
          </w:p>
        </w:tc>
        <w:tc>
          <w:tcPr>
            <w:tcW w:w="2680" w:type="dxa"/>
            <w:tcBorders>
              <w:top w:val="nil"/>
              <w:left w:val="nil"/>
              <w:bottom w:val="single" w:sz="4" w:space="0" w:color="auto"/>
              <w:right w:val="nil"/>
            </w:tcBorders>
            <w:shd w:val="clear" w:color="auto" w:fill="auto"/>
            <w:noWrap/>
            <w:vAlign w:val="bottom"/>
            <w:hideMark/>
          </w:tcPr>
          <w:p w14:paraId="069F11AE" w14:textId="77777777" w:rsidR="001A2A0F" w:rsidRPr="001A2A0F" w:rsidRDefault="001A2A0F" w:rsidP="001A2A0F">
            <w:pPr>
              <w:widowControl/>
              <w:jc w:val="left"/>
              <w:rPr>
                <w:rFonts w:ascii="宋体" w:hAnsi="宋体" w:cs="宋体"/>
                <w:color w:val="000000"/>
                <w:kern w:val="0"/>
                <w:sz w:val="21"/>
                <w:szCs w:val="21"/>
              </w:rPr>
            </w:pPr>
            <w:proofErr w:type="gramStart"/>
            <w:r w:rsidRPr="001A2A0F">
              <w:rPr>
                <w:rFonts w:ascii="宋体" w:hAnsi="宋体" w:cs="宋体" w:hint="eastAsia"/>
                <w:color w:val="000000"/>
                <w:kern w:val="0"/>
                <w:sz w:val="21"/>
                <w:szCs w:val="21"/>
              </w:rPr>
              <w:t>购物项主键</w:t>
            </w:r>
            <w:proofErr w:type="gramEnd"/>
            <w:r w:rsidRPr="001A2A0F">
              <w:rPr>
                <w:rFonts w:ascii="宋体" w:hAnsi="宋体" w:cs="宋体" w:hint="eastAsia"/>
                <w:color w:val="000000"/>
                <w:kern w:val="0"/>
                <w:sz w:val="21"/>
                <w:szCs w:val="21"/>
              </w:rPr>
              <w:t>id</w:t>
            </w:r>
          </w:p>
        </w:tc>
      </w:tr>
      <w:tr w:rsidR="001A2A0F" w:rsidRPr="001A2A0F" w14:paraId="7543E01A"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0C9F26C4"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user_id</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509EE6F9"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bigint</w:t>
            </w:r>
            <w:proofErr w:type="spellEnd"/>
          </w:p>
        </w:tc>
        <w:tc>
          <w:tcPr>
            <w:tcW w:w="740" w:type="dxa"/>
            <w:tcBorders>
              <w:top w:val="nil"/>
              <w:left w:val="nil"/>
              <w:bottom w:val="single" w:sz="4" w:space="0" w:color="auto"/>
              <w:right w:val="single" w:sz="4" w:space="0" w:color="auto"/>
            </w:tcBorders>
            <w:shd w:val="clear" w:color="auto" w:fill="auto"/>
            <w:noWrap/>
            <w:vAlign w:val="bottom"/>
            <w:hideMark/>
          </w:tcPr>
          <w:p w14:paraId="7B0FBA04" w14:textId="77777777" w:rsidR="001A2A0F" w:rsidRPr="001A2A0F" w:rsidRDefault="001A2A0F" w:rsidP="001A2A0F">
            <w:pPr>
              <w:widowControl/>
              <w:jc w:val="center"/>
              <w:rPr>
                <w:color w:val="000000"/>
                <w:kern w:val="0"/>
                <w:sz w:val="21"/>
                <w:szCs w:val="21"/>
              </w:rPr>
            </w:pPr>
            <w:r w:rsidRPr="001A2A0F">
              <w:rPr>
                <w:color w:val="000000"/>
                <w:kern w:val="0"/>
                <w:sz w:val="21"/>
                <w:szCs w:val="21"/>
              </w:rPr>
              <w:t>20</w:t>
            </w:r>
          </w:p>
        </w:tc>
        <w:tc>
          <w:tcPr>
            <w:tcW w:w="2680" w:type="dxa"/>
            <w:tcBorders>
              <w:top w:val="nil"/>
              <w:left w:val="nil"/>
              <w:bottom w:val="single" w:sz="4" w:space="0" w:color="auto"/>
              <w:right w:val="nil"/>
            </w:tcBorders>
            <w:shd w:val="clear" w:color="auto" w:fill="auto"/>
            <w:noWrap/>
            <w:vAlign w:val="bottom"/>
            <w:hideMark/>
          </w:tcPr>
          <w:p w14:paraId="25602A4F"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用户主键id</w:t>
            </w:r>
          </w:p>
        </w:tc>
      </w:tr>
      <w:tr w:rsidR="001A2A0F" w:rsidRPr="001A2A0F" w14:paraId="24E88BC8"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47F9499E"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goods_id</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418A1C1F"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bigint</w:t>
            </w:r>
            <w:proofErr w:type="spellEnd"/>
          </w:p>
        </w:tc>
        <w:tc>
          <w:tcPr>
            <w:tcW w:w="740" w:type="dxa"/>
            <w:tcBorders>
              <w:top w:val="nil"/>
              <w:left w:val="nil"/>
              <w:bottom w:val="single" w:sz="4" w:space="0" w:color="auto"/>
              <w:right w:val="single" w:sz="4" w:space="0" w:color="auto"/>
            </w:tcBorders>
            <w:shd w:val="clear" w:color="auto" w:fill="auto"/>
            <w:noWrap/>
            <w:vAlign w:val="bottom"/>
            <w:hideMark/>
          </w:tcPr>
          <w:p w14:paraId="6A65B66A" w14:textId="77777777" w:rsidR="001A2A0F" w:rsidRPr="001A2A0F" w:rsidRDefault="001A2A0F" w:rsidP="001A2A0F">
            <w:pPr>
              <w:widowControl/>
              <w:jc w:val="center"/>
              <w:rPr>
                <w:color w:val="000000"/>
                <w:kern w:val="0"/>
                <w:sz w:val="21"/>
                <w:szCs w:val="21"/>
              </w:rPr>
            </w:pPr>
            <w:r w:rsidRPr="001A2A0F">
              <w:rPr>
                <w:color w:val="000000"/>
                <w:kern w:val="0"/>
                <w:sz w:val="21"/>
                <w:szCs w:val="21"/>
              </w:rPr>
              <w:t>20</w:t>
            </w:r>
          </w:p>
        </w:tc>
        <w:tc>
          <w:tcPr>
            <w:tcW w:w="2680" w:type="dxa"/>
            <w:tcBorders>
              <w:top w:val="nil"/>
              <w:left w:val="nil"/>
              <w:bottom w:val="single" w:sz="4" w:space="0" w:color="auto"/>
              <w:right w:val="nil"/>
            </w:tcBorders>
            <w:shd w:val="clear" w:color="auto" w:fill="auto"/>
            <w:noWrap/>
            <w:vAlign w:val="bottom"/>
            <w:hideMark/>
          </w:tcPr>
          <w:p w14:paraId="5B13E296"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关联商品id</w:t>
            </w:r>
          </w:p>
        </w:tc>
      </w:tr>
      <w:tr w:rsidR="001A2A0F" w:rsidRPr="001A2A0F" w14:paraId="71533BED"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084731BB"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goods_count</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2E4B7DA5" w14:textId="77777777" w:rsidR="001A2A0F" w:rsidRPr="001A2A0F" w:rsidRDefault="001A2A0F" w:rsidP="001A2A0F">
            <w:pPr>
              <w:widowControl/>
              <w:jc w:val="center"/>
              <w:rPr>
                <w:color w:val="000000"/>
                <w:kern w:val="0"/>
                <w:sz w:val="21"/>
                <w:szCs w:val="21"/>
              </w:rPr>
            </w:pPr>
            <w:r w:rsidRPr="001A2A0F">
              <w:rPr>
                <w:color w:val="000000"/>
                <w:kern w:val="0"/>
                <w:sz w:val="21"/>
                <w:szCs w:val="21"/>
              </w:rPr>
              <w:t>int</w:t>
            </w:r>
          </w:p>
        </w:tc>
        <w:tc>
          <w:tcPr>
            <w:tcW w:w="740" w:type="dxa"/>
            <w:tcBorders>
              <w:top w:val="nil"/>
              <w:left w:val="nil"/>
              <w:bottom w:val="single" w:sz="4" w:space="0" w:color="auto"/>
              <w:right w:val="single" w:sz="4" w:space="0" w:color="auto"/>
            </w:tcBorders>
            <w:shd w:val="clear" w:color="auto" w:fill="auto"/>
            <w:noWrap/>
            <w:vAlign w:val="bottom"/>
            <w:hideMark/>
          </w:tcPr>
          <w:p w14:paraId="211FEAF3" w14:textId="77777777" w:rsidR="001A2A0F" w:rsidRPr="001A2A0F" w:rsidRDefault="001A2A0F" w:rsidP="001A2A0F">
            <w:pPr>
              <w:widowControl/>
              <w:jc w:val="center"/>
              <w:rPr>
                <w:color w:val="000000"/>
                <w:kern w:val="0"/>
                <w:sz w:val="21"/>
                <w:szCs w:val="21"/>
              </w:rPr>
            </w:pPr>
            <w:r w:rsidRPr="001A2A0F">
              <w:rPr>
                <w:color w:val="000000"/>
                <w:kern w:val="0"/>
                <w:sz w:val="21"/>
                <w:szCs w:val="21"/>
              </w:rPr>
              <w:t>11</w:t>
            </w:r>
          </w:p>
        </w:tc>
        <w:tc>
          <w:tcPr>
            <w:tcW w:w="2680" w:type="dxa"/>
            <w:tcBorders>
              <w:top w:val="nil"/>
              <w:left w:val="nil"/>
              <w:bottom w:val="single" w:sz="4" w:space="0" w:color="auto"/>
              <w:right w:val="nil"/>
            </w:tcBorders>
            <w:shd w:val="clear" w:color="auto" w:fill="auto"/>
            <w:noWrap/>
            <w:vAlign w:val="bottom"/>
            <w:hideMark/>
          </w:tcPr>
          <w:p w14:paraId="6085351B"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数量(最大为5)</w:t>
            </w:r>
          </w:p>
        </w:tc>
      </w:tr>
      <w:tr w:rsidR="001A2A0F" w:rsidRPr="001A2A0F" w14:paraId="1A977E86"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212EDB40"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lastRenderedPageBreak/>
              <w:t>is_deleted</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1D9DEC4F"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tinyint</w:t>
            </w:r>
            <w:proofErr w:type="spellEnd"/>
          </w:p>
        </w:tc>
        <w:tc>
          <w:tcPr>
            <w:tcW w:w="740" w:type="dxa"/>
            <w:tcBorders>
              <w:top w:val="nil"/>
              <w:left w:val="nil"/>
              <w:bottom w:val="single" w:sz="4" w:space="0" w:color="auto"/>
              <w:right w:val="single" w:sz="4" w:space="0" w:color="auto"/>
            </w:tcBorders>
            <w:shd w:val="clear" w:color="auto" w:fill="auto"/>
            <w:noWrap/>
            <w:vAlign w:val="bottom"/>
            <w:hideMark/>
          </w:tcPr>
          <w:p w14:paraId="4E7F662B" w14:textId="77777777" w:rsidR="001A2A0F" w:rsidRPr="001A2A0F" w:rsidRDefault="001A2A0F" w:rsidP="001A2A0F">
            <w:pPr>
              <w:widowControl/>
              <w:jc w:val="center"/>
              <w:rPr>
                <w:color w:val="000000"/>
                <w:kern w:val="0"/>
                <w:sz w:val="21"/>
                <w:szCs w:val="21"/>
              </w:rPr>
            </w:pPr>
            <w:r w:rsidRPr="001A2A0F">
              <w:rPr>
                <w:color w:val="000000"/>
                <w:kern w:val="0"/>
                <w:sz w:val="21"/>
                <w:szCs w:val="21"/>
              </w:rPr>
              <w:t>4</w:t>
            </w:r>
          </w:p>
        </w:tc>
        <w:tc>
          <w:tcPr>
            <w:tcW w:w="2680" w:type="dxa"/>
            <w:tcBorders>
              <w:top w:val="nil"/>
              <w:left w:val="nil"/>
              <w:bottom w:val="single" w:sz="4" w:space="0" w:color="auto"/>
              <w:right w:val="nil"/>
            </w:tcBorders>
            <w:shd w:val="clear" w:color="auto" w:fill="auto"/>
            <w:noWrap/>
            <w:vAlign w:val="bottom"/>
            <w:hideMark/>
          </w:tcPr>
          <w:p w14:paraId="087F66CD"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删除标识字段(0-未删除 1-已删除)</w:t>
            </w:r>
          </w:p>
        </w:tc>
      </w:tr>
      <w:tr w:rsidR="001A2A0F" w:rsidRPr="001A2A0F" w14:paraId="0FAE4044"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40DD8910"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create_time</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0DDFEF00" w14:textId="77777777" w:rsidR="001A2A0F" w:rsidRPr="001A2A0F" w:rsidRDefault="001A2A0F" w:rsidP="001A2A0F">
            <w:pPr>
              <w:widowControl/>
              <w:jc w:val="center"/>
              <w:rPr>
                <w:color w:val="000000"/>
                <w:kern w:val="0"/>
                <w:sz w:val="21"/>
                <w:szCs w:val="21"/>
              </w:rPr>
            </w:pPr>
            <w:r w:rsidRPr="001A2A0F">
              <w:rPr>
                <w:color w:val="000000"/>
                <w:kern w:val="0"/>
                <w:sz w:val="21"/>
                <w:szCs w:val="21"/>
              </w:rPr>
              <w:t>datetime</w:t>
            </w:r>
          </w:p>
        </w:tc>
        <w:tc>
          <w:tcPr>
            <w:tcW w:w="740" w:type="dxa"/>
            <w:tcBorders>
              <w:top w:val="nil"/>
              <w:left w:val="nil"/>
              <w:bottom w:val="single" w:sz="4" w:space="0" w:color="auto"/>
              <w:right w:val="single" w:sz="4" w:space="0" w:color="auto"/>
            </w:tcBorders>
            <w:shd w:val="clear" w:color="auto" w:fill="auto"/>
            <w:noWrap/>
            <w:vAlign w:val="bottom"/>
            <w:hideMark/>
          </w:tcPr>
          <w:p w14:paraId="62E091B7" w14:textId="77777777" w:rsidR="001A2A0F" w:rsidRPr="001A2A0F" w:rsidRDefault="001A2A0F" w:rsidP="001A2A0F">
            <w:pPr>
              <w:widowControl/>
              <w:jc w:val="center"/>
              <w:rPr>
                <w:color w:val="000000"/>
                <w:kern w:val="0"/>
                <w:sz w:val="21"/>
                <w:szCs w:val="21"/>
              </w:rPr>
            </w:pPr>
            <w:r w:rsidRPr="001A2A0F">
              <w:rPr>
                <w:color w:val="000000"/>
                <w:kern w:val="0"/>
                <w:sz w:val="21"/>
                <w:szCs w:val="21"/>
              </w:rPr>
              <w:t xml:space="preserve">　</w:t>
            </w:r>
          </w:p>
        </w:tc>
        <w:tc>
          <w:tcPr>
            <w:tcW w:w="2680" w:type="dxa"/>
            <w:tcBorders>
              <w:top w:val="nil"/>
              <w:left w:val="nil"/>
              <w:bottom w:val="single" w:sz="4" w:space="0" w:color="auto"/>
              <w:right w:val="nil"/>
            </w:tcBorders>
            <w:shd w:val="clear" w:color="auto" w:fill="auto"/>
            <w:noWrap/>
            <w:vAlign w:val="bottom"/>
            <w:hideMark/>
          </w:tcPr>
          <w:p w14:paraId="5C42F498"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创建时间</w:t>
            </w:r>
          </w:p>
        </w:tc>
      </w:tr>
      <w:tr w:rsidR="001A2A0F" w:rsidRPr="001A2A0F" w14:paraId="020A2DE2"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2AE42A66"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update_time</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0E3B5FA7" w14:textId="77777777" w:rsidR="001A2A0F" w:rsidRPr="001A2A0F" w:rsidRDefault="001A2A0F" w:rsidP="001A2A0F">
            <w:pPr>
              <w:widowControl/>
              <w:jc w:val="center"/>
              <w:rPr>
                <w:color w:val="000000"/>
                <w:kern w:val="0"/>
                <w:sz w:val="21"/>
                <w:szCs w:val="21"/>
              </w:rPr>
            </w:pPr>
            <w:r w:rsidRPr="001A2A0F">
              <w:rPr>
                <w:color w:val="000000"/>
                <w:kern w:val="0"/>
                <w:sz w:val="21"/>
                <w:szCs w:val="21"/>
              </w:rPr>
              <w:t>datetime</w:t>
            </w:r>
          </w:p>
        </w:tc>
        <w:tc>
          <w:tcPr>
            <w:tcW w:w="740" w:type="dxa"/>
            <w:tcBorders>
              <w:top w:val="nil"/>
              <w:left w:val="nil"/>
              <w:bottom w:val="single" w:sz="4" w:space="0" w:color="auto"/>
              <w:right w:val="single" w:sz="4" w:space="0" w:color="auto"/>
            </w:tcBorders>
            <w:shd w:val="clear" w:color="auto" w:fill="auto"/>
            <w:noWrap/>
            <w:vAlign w:val="bottom"/>
            <w:hideMark/>
          </w:tcPr>
          <w:p w14:paraId="16D13FEB" w14:textId="77777777" w:rsidR="001A2A0F" w:rsidRPr="001A2A0F" w:rsidRDefault="001A2A0F" w:rsidP="001A2A0F">
            <w:pPr>
              <w:widowControl/>
              <w:jc w:val="center"/>
              <w:rPr>
                <w:color w:val="000000"/>
                <w:kern w:val="0"/>
                <w:sz w:val="21"/>
                <w:szCs w:val="21"/>
              </w:rPr>
            </w:pPr>
            <w:r w:rsidRPr="001A2A0F">
              <w:rPr>
                <w:color w:val="000000"/>
                <w:kern w:val="0"/>
                <w:sz w:val="21"/>
                <w:szCs w:val="21"/>
              </w:rPr>
              <w:t xml:space="preserve">　</w:t>
            </w:r>
          </w:p>
        </w:tc>
        <w:tc>
          <w:tcPr>
            <w:tcW w:w="2680" w:type="dxa"/>
            <w:tcBorders>
              <w:top w:val="nil"/>
              <w:left w:val="nil"/>
              <w:bottom w:val="single" w:sz="4" w:space="0" w:color="auto"/>
              <w:right w:val="nil"/>
            </w:tcBorders>
            <w:shd w:val="clear" w:color="auto" w:fill="auto"/>
            <w:noWrap/>
            <w:vAlign w:val="bottom"/>
            <w:hideMark/>
          </w:tcPr>
          <w:p w14:paraId="748DE153"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最新修改时间</w:t>
            </w:r>
          </w:p>
        </w:tc>
      </w:tr>
    </w:tbl>
    <w:p w14:paraId="498E0552" w14:textId="4D009370" w:rsidR="00EC0E71" w:rsidRPr="008525E0" w:rsidRDefault="00EC0E71" w:rsidP="00EC0E71">
      <w:pPr>
        <w:pStyle w:val="4"/>
        <w:ind w:firstLineChars="200" w:firstLine="480"/>
        <w:rPr>
          <w:rFonts w:ascii="黑体" w:hAnsi="黑体"/>
          <w:b w:val="0"/>
        </w:rPr>
      </w:pPr>
      <w:r w:rsidRPr="008525E0">
        <w:rPr>
          <w:rFonts w:ascii="黑体" w:hAnsi="黑体" w:hint="eastAsia"/>
          <w:b w:val="0"/>
        </w:rPr>
        <w:t>6</w:t>
      </w:r>
      <w:r w:rsidRPr="008525E0">
        <w:rPr>
          <w:rFonts w:ascii="黑体" w:hAnsi="黑体"/>
          <w:b w:val="0"/>
        </w:rPr>
        <w:t>.</w:t>
      </w:r>
      <w:r w:rsidR="00A073DF" w:rsidRPr="008525E0">
        <w:rPr>
          <w:rFonts w:ascii="黑体" w:hAnsi="黑体" w:hint="eastAsia"/>
          <w:b w:val="0"/>
        </w:rPr>
        <w:t>分类</w:t>
      </w:r>
      <w:r w:rsidRPr="008525E0">
        <w:rPr>
          <w:rFonts w:ascii="黑体" w:hAnsi="黑体"/>
          <w:b w:val="0"/>
        </w:rPr>
        <w:t>表</w:t>
      </w:r>
    </w:p>
    <w:p w14:paraId="07A581CB" w14:textId="479C4041" w:rsidR="00A04D4F" w:rsidRDefault="00C94E5E" w:rsidP="001A2A0F">
      <w:pPr>
        <w:pStyle w:val="a1"/>
        <w:ind w:firstLine="480"/>
      </w:pPr>
      <w:r>
        <w:rPr>
          <w:rFonts w:hint="eastAsia"/>
        </w:rPr>
        <w:t>用户</w:t>
      </w:r>
      <w:r w:rsidR="00AF173E">
        <w:rPr>
          <w:rFonts w:hint="eastAsia"/>
        </w:rPr>
        <w:t>表包括</w:t>
      </w:r>
      <w:r w:rsidR="001A2A0F">
        <w:rPr>
          <w:rFonts w:hint="eastAsia"/>
        </w:rPr>
        <w:t>分类</w:t>
      </w:r>
      <w:r w:rsidR="001A2A0F">
        <w:rPr>
          <w:rFonts w:hint="eastAsia"/>
        </w:rPr>
        <w:t>id</w:t>
      </w:r>
      <w:r w:rsidR="001A2A0F">
        <w:rPr>
          <w:rFonts w:hint="eastAsia"/>
        </w:rPr>
        <w:t>、分类级别</w:t>
      </w:r>
      <w:r w:rsidR="001A2A0F">
        <w:rPr>
          <w:rFonts w:hint="eastAsia"/>
        </w:rPr>
        <w:t>(1-</w:t>
      </w:r>
      <w:r w:rsidR="001A2A0F">
        <w:rPr>
          <w:rFonts w:hint="eastAsia"/>
        </w:rPr>
        <w:t>一级分类</w:t>
      </w:r>
      <w:r w:rsidR="001A2A0F">
        <w:rPr>
          <w:rFonts w:hint="eastAsia"/>
        </w:rPr>
        <w:t xml:space="preserve"> 2-</w:t>
      </w:r>
      <w:r w:rsidR="001A2A0F">
        <w:rPr>
          <w:rFonts w:hint="eastAsia"/>
        </w:rPr>
        <w:t>二级分类</w:t>
      </w:r>
      <w:r w:rsidR="001A2A0F">
        <w:rPr>
          <w:rFonts w:hint="eastAsia"/>
        </w:rPr>
        <w:t xml:space="preserve"> 3-</w:t>
      </w:r>
      <w:r w:rsidR="001A2A0F">
        <w:rPr>
          <w:rFonts w:hint="eastAsia"/>
        </w:rPr>
        <w:t>三级分类</w:t>
      </w:r>
      <w:r w:rsidR="001A2A0F">
        <w:rPr>
          <w:rFonts w:hint="eastAsia"/>
        </w:rPr>
        <w:t>)</w:t>
      </w:r>
      <w:r w:rsidR="001A2A0F">
        <w:rPr>
          <w:rFonts w:hint="eastAsia"/>
        </w:rPr>
        <w:t>、父分类</w:t>
      </w:r>
      <w:r w:rsidR="001A2A0F">
        <w:rPr>
          <w:rFonts w:hint="eastAsia"/>
        </w:rPr>
        <w:t>id</w:t>
      </w:r>
      <w:r w:rsidR="001A2A0F">
        <w:rPr>
          <w:rFonts w:hint="eastAsia"/>
        </w:rPr>
        <w:t>、分类名称、</w:t>
      </w:r>
      <w:proofErr w:type="gramStart"/>
      <w:r w:rsidR="001A2A0F">
        <w:rPr>
          <w:rFonts w:hint="eastAsia"/>
        </w:rPr>
        <w:t>排序值</w:t>
      </w:r>
      <w:proofErr w:type="gramEnd"/>
      <w:r w:rsidR="001A2A0F">
        <w:rPr>
          <w:rFonts w:hint="eastAsia"/>
        </w:rPr>
        <w:t>(</w:t>
      </w:r>
      <w:r w:rsidR="001A2A0F">
        <w:rPr>
          <w:rFonts w:hint="eastAsia"/>
        </w:rPr>
        <w:t>字段越大越靠前</w:t>
      </w:r>
      <w:r w:rsidR="001A2A0F">
        <w:rPr>
          <w:rFonts w:hint="eastAsia"/>
        </w:rPr>
        <w:t>)</w:t>
      </w:r>
      <w:r w:rsidR="001A2A0F">
        <w:rPr>
          <w:rFonts w:hint="eastAsia"/>
        </w:rPr>
        <w:t>、删除标识字段</w:t>
      </w:r>
      <w:r w:rsidR="001A2A0F">
        <w:rPr>
          <w:rFonts w:hint="eastAsia"/>
        </w:rPr>
        <w:t>(0-</w:t>
      </w:r>
      <w:r w:rsidR="001A2A0F">
        <w:rPr>
          <w:rFonts w:hint="eastAsia"/>
        </w:rPr>
        <w:t>未删除</w:t>
      </w:r>
      <w:r w:rsidR="001A2A0F">
        <w:rPr>
          <w:rFonts w:hint="eastAsia"/>
        </w:rPr>
        <w:t xml:space="preserve"> 1-</w:t>
      </w:r>
      <w:r w:rsidR="001A2A0F">
        <w:rPr>
          <w:rFonts w:hint="eastAsia"/>
        </w:rPr>
        <w:t>已删除</w:t>
      </w:r>
      <w:r w:rsidR="001A2A0F">
        <w:rPr>
          <w:rFonts w:hint="eastAsia"/>
        </w:rPr>
        <w:t>)</w:t>
      </w:r>
      <w:r w:rsidR="001A2A0F">
        <w:rPr>
          <w:rFonts w:hint="eastAsia"/>
        </w:rPr>
        <w:t>、创建时间、创建者</w:t>
      </w:r>
      <w:r w:rsidR="001A2A0F">
        <w:rPr>
          <w:rFonts w:hint="eastAsia"/>
        </w:rPr>
        <w:t>id</w:t>
      </w:r>
      <w:r w:rsidR="001A2A0F">
        <w:rPr>
          <w:rFonts w:hint="eastAsia"/>
        </w:rPr>
        <w:t>、修改时间、修改者</w:t>
      </w:r>
      <w:r w:rsidR="001A2A0F">
        <w:rPr>
          <w:rFonts w:hint="eastAsia"/>
        </w:rPr>
        <w:t>id</w:t>
      </w:r>
      <w:r w:rsidR="00A04D4F" w:rsidRPr="0012658C">
        <w:t>。</w:t>
      </w:r>
      <w:r w:rsidR="00FF5487">
        <w:rPr>
          <w:rFonts w:hint="eastAsia"/>
        </w:rPr>
        <w:t>分类</w:t>
      </w:r>
      <w:r w:rsidR="00A04D4F" w:rsidRPr="0012658C">
        <w:t>表如表</w:t>
      </w:r>
      <w:r w:rsidR="00A04D4F" w:rsidRPr="0012658C">
        <w:t>5-6</w:t>
      </w:r>
      <w:r w:rsidR="00A04D4F" w:rsidRPr="0012658C">
        <w:t>所示。</w:t>
      </w:r>
    </w:p>
    <w:p w14:paraId="79696C4C" w14:textId="12D79CF3" w:rsidR="00A073DF" w:rsidRDefault="00A073DF" w:rsidP="00A073DF">
      <w:pPr>
        <w:ind w:firstLine="420"/>
        <w:jc w:val="center"/>
        <w:rPr>
          <w:sz w:val="21"/>
          <w:szCs w:val="21"/>
        </w:rPr>
      </w:pPr>
      <w:r w:rsidRPr="0012658C">
        <w:rPr>
          <w:sz w:val="21"/>
          <w:szCs w:val="21"/>
        </w:rPr>
        <w:t>表</w:t>
      </w:r>
      <w:r w:rsidRPr="0012658C">
        <w:rPr>
          <w:sz w:val="21"/>
          <w:szCs w:val="21"/>
        </w:rPr>
        <w:t xml:space="preserve">5-6 </w:t>
      </w:r>
      <w:r>
        <w:rPr>
          <w:rFonts w:hint="eastAsia"/>
          <w:sz w:val="21"/>
          <w:szCs w:val="21"/>
        </w:rPr>
        <w:t>分类</w:t>
      </w:r>
      <w:r>
        <w:rPr>
          <w:sz w:val="21"/>
          <w:szCs w:val="21"/>
        </w:rPr>
        <w:t>表</w:t>
      </w:r>
      <w:r w:rsidRPr="0012658C">
        <w:rPr>
          <w:sz w:val="21"/>
          <w:szCs w:val="21"/>
        </w:rPr>
        <w:t>(</w:t>
      </w:r>
      <w:proofErr w:type="spellStart"/>
      <w:r w:rsidR="00FF5487" w:rsidRPr="00FF5487">
        <w:rPr>
          <w:sz w:val="21"/>
          <w:szCs w:val="21"/>
        </w:rPr>
        <w:t>tb_</w:t>
      </w:r>
      <w:r w:rsidR="00733EC9">
        <w:rPr>
          <w:sz w:val="21"/>
          <w:szCs w:val="21"/>
        </w:rPr>
        <w:t>llk</w:t>
      </w:r>
      <w:r w:rsidR="00FF5487" w:rsidRPr="00FF5487">
        <w:rPr>
          <w:sz w:val="21"/>
          <w:szCs w:val="21"/>
        </w:rPr>
        <w:t>_mall_goods_category</w:t>
      </w:r>
      <w:proofErr w:type="spellEnd"/>
      <w:r w:rsidRPr="0012658C">
        <w:rPr>
          <w:sz w:val="21"/>
          <w:szCs w:val="21"/>
        </w:rPr>
        <w:t>)</w:t>
      </w:r>
    </w:p>
    <w:tbl>
      <w:tblPr>
        <w:tblW w:w="7260" w:type="dxa"/>
        <w:jc w:val="center"/>
        <w:tblLook w:val="04A0" w:firstRow="1" w:lastRow="0" w:firstColumn="1" w:lastColumn="0" w:noHBand="0" w:noVBand="1"/>
      </w:tblPr>
      <w:tblGrid>
        <w:gridCol w:w="2680"/>
        <w:gridCol w:w="1160"/>
        <w:gridCol w:w="740"/>
        <w:gridCol w:w="2680"/>
      </w:tblGrid>
      <w:tr w:rsidR="001A2A0F" w:rsidRPr="001A2A0F" w14:paraId="620BE0F5" w14:textId="77777777" w:rsidTr="001A2A0F">
        <w:trPr>
          <w:trHeight w:val="288"/>
          <w:jc w:val="center"/>
        </w:trPr>
        <w:tc>
          <w:tcPr>
            <w:tcW w:w="2680" w:type="dxa"/>
            <w:tcBorders>
              <w:top w:val="single" w:sz="4" w:space="0" w:color="auto"/>
              <w:left w:val="nil"/>
              <w:bottom w:val="single" w:sz="4" w:space="0" w:color="auto"/>
              <w:right w:val="single" w:sz="4" w:space="0" w:color="auto"/>
            </w:tcBorders>
            <w:shd w:val="clear" w:color="auto" w:fill="auto"/>
            <w:noWrap/>
            <w:vAlign w:val="bottom"/>
            <w:hideMark/>
          </w:tcPr>
          <w:p w14:paraId="5DE53267" w14:textId="77777777" w:rsidR="001A2A0F" w:rsidRPr="001A2A0F" w:rsidRDefault="001A2A0F" w:rsidP="001A2A0F">
            <w:pPr>
              <w:widowControl/>
              <w:jc w:val="center"/>
              <w:rPr>
                <w:rFonts w:ascii="宋体" w:hAnsi="宋体" w:cs="宋体"/>
                <w:color w:val="000000"/>
                <w:kern w:val="0"/>
                <w:sz w:val="21"/>
                <w:szCs w:val="21"/>
              </w:rPr>
            </w:pPr>
            <w:r w:rsidRPr="001A2A0F">
              <w:rPr>
                <w:rFonts w:ascii="宋体" w:hAnsi="宋体" w:cs="宋体" w:hint="eastAsia"/>
                <w:color w:val="000000"/>
                <w:kern w:val="0"/>
                <w:sz w:val="21"/>
                <w:szCs w:val="21"/>
              </w:rPr>
              <w:t>字段名</w:t>
            </w:r>
          </w:p>
        </w:tc>
        <w:tc>
          <w:tcPr>
            <w:tcW w:w="1160" w:type="dxa"/>
            <w:tcBorders>
              <w:top w:val="single" w:sz="4" w:space="0" w:color="auto"/>
              <w:left w:val="nil"/>
              <w:bottom w:val="single" w:sz="4" w:space="0" w:color="auto"/>
              <w:right w:val="single" w:sz="4" w:space="0" w:color="auto"/>
            </w:tcBorders>
            <w:shd w:val="clear" w:color="auto" w:fill="auto"/>
            <w:vAlign w:val="center"/>
            <w:hideMark/>
          </w:tcPr>
          <w:p w14:paraId="3CCB7521" w14:textId="77777777" w:rsidR="001A2A0F" w:rsidRPr="001A2A0F" w:rsidRDefault="001A2A0F" w:rsidP="001A2A0F">
            <w:pPr>
              <w:widowControl/>
              <w:jc w:val="center"/>
              <w:rPr>
                <w:rFonts w:ascii="宋体" w:hAnsi="宋体" w:cs="宋体"/>
                <w:color w:val="000000"/>
                <w:kern w:val="0"/>
                <w:sz w:val="21"/>
                <w:szCs w:val="21"/>
              </w:rPr>
            </w:pPr>
            <w:r w:rsidRPr="001A2A0F">
              <w:rPr>
                <w:rFonts w:ascii="宋体" w:hAnsi="宋体" w:cs="宋体" w:hint="eastAsia"/>
                <w:color w:val="000000"/>
                <w:kern w:val="0"/>
                <w:sz w:val="21"/>
                <w:szCs w:val="21"/>
              </w:rPr>
              <w:t>数据类型</w:t>
            </w:r>
          </w:p>
        </w:tc>
        <w:tc>
          <w:tcPr>
            <w:tcW w:w="740" w:type="dxa"/>
            <w:tcBorders>
              <w:top w:val="single" w:sz="4" w:space="0" w:color="auto"/>
              <w:left w:val="nil"/>
              <w:bottom w:val="single" w:sz="4" w:space="0" w:color="auto"/>
              <w:right w:val="single" w:sz="4" w:space="0" w:color="auto"/>
            </w:tcBorders>
            <w:shd w:val="clear" w:color="auto" w:fill="auto"/>
            <w:vAlign w:val="center"/>
            <w:hideMark/>
          </w:tcPr>
          <w:p w14:paraId="6459596A" w14:textId="77777777" w:rsidR="001A2A0F" w:rsidRPr="001A2A0F" w:rsidRDefault="001A2A0F" w:rsidP="001A2A0F">
            <w:pPr>
              <w:widowControl/>
              <w:jc w:val="center"/>
              <w:rPr>
                <w:rFonts w:ascii="宋体" w:hAnsi="宋体" w:cs="宋体"/>
                <w:color w:val="000000"/>
                <w:kern w:val="0"/>
                <w:sz w:val="21"/>
                <w:szCs w:val="21"/>
              </w:rPr>
            </w:pPr>
            <w:r w:rsidRPr="001A2A0F">
              <w:rPr>
                <w:rFonts w:ascii="宋体" w:hAnsi="宋体" w:cs="宋体" w:hint="eastAsia"/>
                <w:color w:val="000000"/>
                <w:kern w:val="0"/>
                <w:sz w:val="21"/>
                <w:szCs w:val="21"/>
              </w:rPr>
              <w:t>长度</w:t>
            </w:r>
          </w:p>
        </w:tc>
        <w:tc>
          <w:tcPr>
            <w:tcW w:w="2680" w:type="dxa"/>
            <w:tcBorders>
              <w:top w:val="single" w:sz="4" w:space="0" w:color="auto"/>
              <w:left w:val="nil"/>
              <w:bottom w:val="single" w:sz="4" w:space="0" w:color="auto"/>
              <w:right w:val="nil"/>
            </w:tcBorders>
            <w:shd w:val="clear" w:color="auto" w:fill="auto"/>
            <w:vAlign w:val="center"/>
            <w:hideMark/>
          </w:tcPr>
          <w:p w14:paraId="52C81CF6" w14:textId="77777777" w:rsidR="001A2A0F" w:rsidRPr="001A2A0F" w:rsidRDefault="001A2A0F" w:rsidP="001A2A0F">
            <w:pPr>
              <w:widowControl/>
              <w:jc w:val="center"/>
              <w:rPr>
                <w:rFonts w:ascii="宋体" w:hAnsi="宋体" w:cs="宋体"/>
                <w:color w:val="000000"/>
                <w:kern w:val="0"/>
                <w:sz w:val="21"/>
                <w:szCs w:val="21"/>
              </w:rPr>
            </w:pPr>
            <w:r w:rsidRPr="001A2A0F">
              <w:rPr>
                <w:rFonts w:ascii="宋体" w:hAnsi="宋体" w:cs="宋体" w:hint="eastAsia"/>
                <w:color w:val="000000"/>
                <w:kern w:val="0"/>
                <w:sz w:val="21"/>
                <w:szCs w:val="21"/>
              </w:rPr>
              <w:t>注释</w:t>
            </w:r>
          </w:p>
        </w:tc>
      </w:tr>
      <w:tr w:rsidR="001A2A0F" w:rsidRPr="001A2A0F" w14:paraId="3288CBC5"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7CC1FDCD"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category_id</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3932A9C5"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bigint</w:t>
            </w:r>
            <w:proofErr w:type="spellEnd"/>
          </w:p>
        </w:tc>
        <w:tc>
          <w:tcPr>
            <w:tcW w:w="740" w:type="dxa"/>
            <w:tcBorders>
              <w:top w:val="nil"/>
              <w:left w:val="nil"/>
              <w:bottom w:val="single" w:sz="4" w:space="0" w:color="auto"/>
              <w:right w:val="single" w:sz="4" w:space="0" w:color="auto"/>
            </w:tcBorders>
            <w:shd w:val="clear" w:color="auto" w:fill="auto"/>
            <w:noWrap/>
            <w:vAlign w:val="bottom"/>
            <w:hideMark/>
          </w:tcPr>
          <w:p w14:paraId="67A7ADA0" w14:textId="77777777" w:rsidR="001A2A0F" w:rsidRPr="001A2A0F" w:rsidRDefault="001A2A0F" w:rsidP="001A2A0F">
            <w:pPr>
              <w:widowControl/>
              <w:jc w:val="center"/>
              <w:rPr>
                <w:color w:val="000000"/>
                <w:kern w:val="0"/>
                <w:sz w:val="21"/>
                <w:szCs w:val="21"/>
              </w:rPr>
            </w:pPr>
            <w:r w:rsidRPr="001A2A0F">
              <w:rPr>
                <w:color w:val="000000"/>
                <w:kern w:val="0"/>
                <w:sz w:val="21"/>
                <w:szCs w:val="21"/>
              </w:rPr>
              <w:t>20</w:t>
            </w:r>
          </w:p>
        </w:tc>
        <w:tc>
          <w:tcPr>
            <w:tcW w:w="2680" w:type="dxa"/>
            <w:tcBorders>
              <w:top w:val="nil"/>
              <w:left w:val="nil"/>
              <w:bottom w:val="single" w:sz="4" w:space="0" w:color="auto"/>
              <w:right w:val="nil"/>
            </w:tcBorders>
            <w:shd w:val="clear" w:color="auto" w:fill="auto"/>
            <w:noWrap/>
            <w:vAlign w:val="bottom"/>
            <w:hideMark/>
          </w:tcPr>
          <w:p w14:paraId="26BCC2C5"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分类id</w:t>
            </w:r>
          </w:p>
        </w:tc>
      </w:tr>
      <w:tr w:rsidR="001A2A0F" w:rsidRPr="001A2A0F" w14:paraId="59B20963"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44FE13FE"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category_level</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6251BF6D"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tinyint</w:t>
            </w:r>
            <w:proofErr w:type="spellEnd"/>
          </w:p>
        </w:tc>
        <w:tc>
          <w:tcPr>
            <w:tcW w:w="740" w:type="dxa"/>
            <w:tcBorders>
              <w:top w:val="nil"/>
              <w:left w:val="nil"/>
              <w:bottom w:val="single" w:sz="4" w:space="0" w:color="auto"/>
              <w:right w:val="single" w:sz="4" w:space="0" w:color="auto"/>
            </w:tcBorders>
            <w:shd w:val="clear" w:color="auto" w:fill="auto"/>
            <w:noWrap/>
            <w:vAlign w:val="bottom"/>
            <w:hideMark/>
          </w:tcPr>
          <w:p w14:paraId="7529B5BA" w14:textId="77777777" w:rsidR="001A2A0F" w:rsidRPr="001A2A0F" w:rsidRDefault="001A2A0F" w:rsidP="001A2A0F">
            <w:pPr>
              <w:widowControl/>
              <w:jc w:val="center"/>
              <w:rPr>
                <w:color w:val="000000"/>
                <w:kern w:val="0"/>
                <w:sz w:val="21"/>
                <w:szCs w:val="21"/>
              </w:rPr>
            </w:pPr>
            <w:r w:rsidRPr="001A2A0F">
              <w:rPr>
                <w:color w:val="000000"/>
                <w:kern w:val="0"/>
                <w:sz w:val="21"/>
                <w:szCs w:val="21"/>
              </w:rPr>
              <w:t>4</w:t>
            </w:r>
          </w:p>
        </w:tc>
        <w:tc>
          <w:tcPr>
            <w:tcW w:w="2680" w:type="dxa"/>
            <w:tcBorders>
              <w:top w:val="nil"/>
              <w:left w:val="nil"/>
              <w:bottom w:val="single" w:sz="4" w:space="0" w:color="auto"/>
              <w:right w:val="nil"/>
            </w:tcBorders>
            <w:shd w:val="clear" w:color="auto" w:fill="auto"/>
            <w:noWrap/>
            <w:vAlign w:val="bottom"/>
            <w:hideMark/>
          </w:tcPr>
          <w:p w14:paraId="5C2D8772"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分类级别(1-一级分类 2-二级分类 3-三级分类)</w:t>
            </w:r>
          </w:p>
        </w:tc>
      </w:tr>
      <w:tr w:rsidR="001A2A0F" w:rsidRPr="001A2A0F" w14:paraId="54C72A48"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1E1F072A"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parent_id</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276294D3"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bigint</w:t>
            </w:r>
            <w:proofErr w:type="spellEnd"/>
          </w:p>
        </w:tc>
        <w:tc>
          <w:tcPr>
            <w:tcW w:w="740" w:type="dxa"/>
            <w:tcBorders>
              <w:top w:val="nil"/>
              <w:left w:val="nil"/>
              <w:bottom w:val="single" w:sz="4" w:space="0" w:color="auto"/>
              <w:right w:val="single" w:sz="4" w:space="0" w:color="auto"/>
            </w:tcBorders>
            <w:shd w:val="clear" w:color="auto" w:fill="auto"/>
            <w:noWrap/>
            <w:vAlign w:val="bottom"/>
            <w:hideMark/>
          </w:tcPr>
          <w:p w14:paraId="0BF42FD5" w14:textId="77777777" w:rsidR="001A2A0F" w:rsidRPr="001A2A0F" w:rsidRDefault="001A2A0F" w:rsidP="001A2A0F">
            <w:pPr>
              <w:widowControl/>
              <w:jc w:val="center"/>
              <w:rPr>
                <w:color w:val="000000"/>
                <w:kern w:val="0"/>
                <w:sz w:val="21"/>
                <w:szCs w:val="21"/>
              </w:rPr>
            </w:pPr>
            <w:r w:rsidRPr="001A2A0F">
              <w:rPr>
                <w:color w:val="000000"/>
                <w:kern w:val="0"/>
                <w:sz w:val="21"/>
                <w:szCs w:val="21"/>
              </w:rPr>
              <w:t>20</w:t>
            </w:r>
          </w:p>
        </w:tc>
        <w:tc>
          <w:tcPr>
            <w:tcW w:w="2680" w:type="dxa"/>
            <w:tcBorders>
              <w:top w:val="nil"/>
              <w:left w:val="nil"/>
              <w:bottom w:val="single" w:sz="4" w:space="0" w:color="auto"/>
              <w:right w:val="nil"/>
            </w:tcBorders>
            <w:shd w:val="clear" w:color="auto" w:fill="auto"/>
            <w:noWrap/>
            <w:vAlign w:val="bottom"/>
            <w:hideMark/>
          </w:tcPr>
          <w:p w14:paraId="31DBB54D"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父分类id</w:t>
            </w:r>
          </w:p>
        </w:tc>
      </w:tr>
      <w:tr w:rsidR="001A2A0F" w:rsidRPr="001A2A0F" w14:paraId="6FD7B184"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77ADE7CA"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category_name</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65A23634" w14:textId="77777777" w:rsidR="001A2A0F" w:rsidRPr="001A2A0F" w:rsidRDefault="001A2A0F" w:rsidP="001A2A0F">
            <w:pPr>
              <w:widowControl/>
              <w:jc w:val="center"/>
              <w:rPr>
                <w:color w:val="000000"/>
                <w:kern w:val="0"/>
                <w:sz w:val="21"/>
                <w:szCs w:val="21"/>
              </w:rPr>
            </w:pPr>
            <w:r w:rsidRPr="001A2A0F">
              <w:rPr>
                <w:color w:val="000000"/>
                <w:kern w:val="0"/>
                <w:sz w:val="21"/>
                <w:szCs w:val="21"/>
              </w:rPr>
              <w:t>varchar</w:t>
            </w:r>
          </w:p>
        </w:tc>
        <w:tc>
          <w:tcPr>
            <w:tcW w:w="740" w:type="dxa"/>
            <w:tcBorders>
              <w:top w:val="nil"/>
              <w:left w:val="nil"/>
              <w:bottom w:val="single" w:sz="4" w:space="0" w:color="auto"/>
              <w:right w:val="single" w:sz="4" w:space="0" w:color="auto"/>
            </w:tcBorders>
            <w:shd w:val="clear" w:color="auto" w:fill="auto"/>
            <w:noWrap/>
            <w:vAlign w:val="bottom"/>
            <w:hideMark/>
          </w:tcPr>
          <w:p w14:paraId="1B06529E" w14:textId="77777777" w:rsidR="001A2A0F" w:rsidRPr="001A2A0F" w:rsidRDefault="001A2A0F" w:rsidP="001A2A0F">
            <w:pPr>
              <w:widowControl/>
              <w:jc w:val="center"/>
              <w:rPr>
                <w:color w:val="000000"/>
                <w:kern w:val="0"/>
                <w:sz w:val="21"/>
                <w:szCs w:val="21"/>
              </w:rPr>
            </w:pPr>
            <w:r w:rsidRPr="001A2A0F">
              <w:rPr>
                <w:color w:val="000000"/>
                <w:kern w:val="0"/>
                <w:sz w:val="21"/>
                <w:szCs w:val="21"/>
              </w:rPr>
              <w:t>50</w:t>
            </w:r>
          </w:p>
        </w:tc>
        <w:tc>
          <w:tcPr>
            <w:tcW w:w="2680" w:type="dxa"/>
            <w:tcBorders>
              <w:top w:val="nil"/>
              <w:left w:val="nil"/>
              <w:bottom w:val="single" w:sz="4" w:space="0" w:color="auto"/>
              <w:right w:val="nil"/>
            </w:tcBorders>
            <w:shd w:val="clear" w:color="auto" w:fill="auto"/>
            <w:noWrap/>
            <w:vAlign w:val="bottom"/>
            <w:hideMark/>
          </w:tcPr>
          <w:p w14:paraId="5C9C3630"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分类名称</w:t>
            </w:r>
          </w:p>
        </w:tc>
      </w:tr>
      <w:tr w:rsidR="001A2A0F" w:rsidRPr="001A2A0F" w14:paraId="798C4F2F"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40C20C3D"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category_rank</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6F5C6097" w14:textId="77777777" w:rsidR="001A2A0F" w:rsidRPr="001A2A0F" w:rsidRDefault="001A2A0F" w:rsidP="001A2A0F">
            <w:pPr>
              <w:widowControl/>
              <w:jc w:val="center"/>
              <w:rPr>
                <w:color w:val="000000"/>
                <w:kern w:val="0"/>
                <w:sz w:val="21"/>
                <w:szCs w:val="21"/>
              </w:rPr>
            </w:pPr>
            <w:r w:rsidRPr="001A2A0F">
              <w:rPr>
                <w:color w:val="000000"/>
                <w:kern w:val="0"/>
                <w:sz w:val="21"/>
                <w:szCs w:val="21"/>
              </w:rPr>
              <w:t>int</w:t>
            </w:r>
          </w:p>
        </w:tc>
        <w:tc>
          <w:tcPr>
            <w:tcW w:w="740" w:type="dxa"/>
            <w:tcBorders>
              <w:top w:val="nil"/>
              <w:left w:val="nil"/>
              <w:bottom w:val="single" w:sz="4" w:space="0" w:color="auto"/>
              <w:right w:val="single" w:sz="4" w:space="0" w:color="auto"/>
            </w:tcBorders>
            <w:shd w:val="clear" w:color="auto" w:fill="auto"/>
            <w:noWrap/>
            <w:vAlign w:val="bottom"/>
            <w:hideMark/>
          </w:tcPr>
          <w:p w14:paraId="45F2784B" w14:textId="77777777" w:rsidR="001A2A0F" w:rsidRPr="001A2A0F" w:rsidRDefault="001A2A0F" w:rsidP="001A2A0F">
            <w:pPr>
              <w:widowControl/>
              <w:jc w:val="center"/>
              <w:rPr>
                <w:color w:val="000000"/>
                <w:kern w:val="0"/>
                <w:sz w:val="21"/>
                <w:szCs w:val="21"/>
              </w:rPr>
            </w:pPr>
            <w:r w:rsidRPr="001A2A0F">
              <w:rPr>
                <w:color w:val="000000"/>
                <w:kern w:val="0"/>
                <w:sz w:val="21"/>
                <w:szCs w:val="21"/>
              </w:rPr>
              <w:t>11</w:t>
            </w:r>
          </w:p>
        </w:tc>
        <w:tc>
          <w:tcPr>
            <w:tcW w:w="2680" w:type="dxa"/>
            <w:tcBorders>
              <w:top w:val="nil"/>
              <w:left w:val="nil"/>
              <w:bottom w:val="single" w:sz="4" w:space="0" w:color="auto"/>
              <w:right w:val="nil"/>
            </w:tcBorders>
            <w:shd w:val="clear" w:color="auto" w:fill="auto"/>
            <w:noWrap/>
            <w:vAlign w:val="bottom"/>
            <w:hideMark/>
          </w:tcPr>
          <w:p w14:paraId="01FD9D68" w14:textId="77777777" w:rsidR="001A2A0F" w:rsidRPr="001A2A0F" w:rsidRDefault="001A2A0F" w:rsidP="001A2A0F">
            <w:pPr>
              <w:widowControl/>
              <w:jc w:val="left"/>
              <w:rPr>
                <w:rFonts w:ascii="宋体" w:hAnsi="宋体" w:cs="宋体"/>
                <w:color w:val="000000"/>
                <w:kern w:val="0"/>
                <w:sz w:val="21"/>
                <w:szCs w:val="21"/>
              </w:rPr>
            </w:pPr>
            <w:proofErr w:type="gramStart"/>
            <w:r w:rsidRPr="001A2A0F">
              <w:rPr>
                <w:rFonts w:ascii="宋体" w:hAnsi="宋体" w:cs="宋体" w:hint="eastAsia"/>
                <w:color w:val="000000"/>
                <w:kern w:val="0"/>
                <w:sz w:val="21"/>
                <w:szCs w:val="21"/>
              </w:rPr>
              <w:t>排序值</w:t>
            </w:r>
            <w:proofErr w:type="gramEnd"/>
            <w:r w:rsidRPr="001A2A0F">
              <w:rPr>
                <w:rFonts w:ascii="宋体" w:hAnsi="宋体" w:cs="宋体" w:hint="eastAsia"/>
                <w:color w:val="000000"/>
                <w:kern w:val="0"/>
                <w:sz w:val="21"/>
                <w:szCs w:val="21"/>
              </w:rPr>
              <w:t>(字段越大越靠前)</w:t>
            </w:r>
          </w:p>
        </w:tc>
      </w:tr>
      <w:tr w:rsidR="001A2A0F" w:rsidRPr="001A2A0F" w14:paraId="77AC0B30"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16C6A4F5"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is_deleted</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5DB2FE2E"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tinyint</w:t>
            </w:r>
            <w:proofErr w:type="spellEnd"/>
          </w:p>
        </w:tc>
        <w:tc>
          <w:tcPr>
            <w:tcW w:w="740" w:type="dxa"/>
            <w:tcBorders>
              <w:top w:val="nil"/>
              <w:left w:val="nil"/>
              <w:bottom w:val="single" w:sz="4" w:space="0" w:color="auto"/>
              <w:right w:val="single" w:sz="4" w:space="0" w:color="auto"/>
            </w:tcBorders>
            <w:shd w:val="clear" w:color="auto" w:fill="auto"/>
            <w:noWrap/>
            <w:vAlign w:val="bottom"/>
            <w:hideMark/>
          </w:tcPr>
          <w:p w14:paraId="36CE06E0" w14:textId="77777777" w:rsidR="001A2A0F" w:rsidRPr="001A2A0F" w:rsidRDefault="001A2A0F" w:rsidP="001A2A0F">
            <w:pPr>
              <w:widowControl/>
              <w:jc w:val="center"/>
              <w:rPr>
                <w:color w:val="000000"/>
                <w:kern w:val="0"/>
                <w:sz w:val="21"/>
                <w:szCs w:val="21"/>
              </w:rPr>
            </w:pPr>
            <w:r w:rsidRPr="001A2A0F">
              <w:rPr>
                <w:color w:val="000000"/>
                <w:kern w:val="0"/>
                <w:sz w:val="21"/>
                <w:szCs w:val="21"/>
              </w:rPr>
              <w:t>4</w:t>
            </w:r>
          </w:p>
        </w:tc>
        <w:tc>
          <w:tcPr>
            <w:tcW w:w="2680" w:type="dxa"/>
            <w:tcBorders>
              <w:top w:val="nil"/>
              <w:left w:val="nil"/>
              <w:bottom w:val="single" w:sz="4" w:space="0" w:color="auto"/>
              <w:right w:val="nil"/>
            </w:tcBorders>
            <w:shd w:val="clear" w:color="auto" w:fill="auto"/>
            <w:noWrap/>
            <w:vAlign w:val="bottom"/>
            <w:hideMark/>
          </w:tcPr>
          <w:p w14:paraId="18EA82E3"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删除标识字段(0-未删除 1-已删除)</w:t>
            </w:r>
          </w:p>
        </w:tc>
      </w:tr>
      <w:tr w:rsidR="001A2A0F" w:rsidRPr="001A2A0F" w14:paraId="61F050CA"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1E3630A4"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create_time</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1FF4D554" w14:textId="77777777" w:rsidR="001A2A0F" w:rsidRPr="001A2A0F" w:rsidRDefault="001A2A0F" w:rsidP="001A2A0F">
            <w:pPr>
              <w:widowControl/>
              <w:jc w:val="center"/>
              <w:rPr>
                <w:color w:val="000000"/>
                <w:kern w:val="0"/>
                <w:sz w:val="21"/>
                <w:szCs w:val="21"/>
              </w:rPr>
            </w:pPr>
            <w:r w:rsidRPr="001A2A0F">
              <w:rPr>
                <w:color w:val="000000"/>
                <w:kern w:val="0"/>
                <w:sz w:val="21"/>
                <w:szCs w:val="21"/>
              </w:rPr>
              <w:t>datetime</w:t>
            </w:r>
          </w:p>
        </w:tc>
        <w:tc>
          <w:tcPr>
            <w:tcW w:w="740" w:type="dxa"/>
            <w:tcBorders>
              <w:top w:val="nil"/>
              <w:left w:val="nil"/>
              <w:bottom w:val="single" w:sz="4" w:space="0" w:color="auto"/>
              <w:right w:val="single" w:sz="4" w:space="0" w:color="auto"/>
            </w:tcBorders>
            <w:shd w:val="clear" w:color="auto" w:fill="auto"/>
            <w:noWrap/>
            <w:vAlign w:val="bottom"/>
            <w:hideMark/>
          </w:tcPr>
          <w:p w14:paraId="0EA8B183" w14:textId="77777777" w:rsidR="001A2A0F" w:rsidRPr="001A2A0F" w:rsidRDefault="001A2A0F" w:rsidP="001A2A0F">
            <w:pPr>
              <w:widowControl/>
              <w:jc w:val="center"/>
              <w:rPr>
                <w:color w:val="000000"/>
                <w:kern w:val="0"/>
                <w:sz w:val="21"/>
                <w:szCs w:val="21"/>
              </w:rPr>
            </w:pPr>
            <w:r w:rsidRPr="001A2A0F">
              <w:rPr>
                <w:color w:val="000000"/>
                <w:kern w:val="0"/>
                <w:sz w:val="21"/>
                <w:szCs w:val="21"/>
              </w:rPr>
              <w:t xml:space="preserve">　</w:t>
            </w:r>
          </w:p>
        </w:tc>
        <w:tc>
          <w:tcPr>
            <w:tcW w:w="2680" w:type="dxa"/>
            <w:tcBorders>
              <w:top w:val="nil"/>
              <w:left w:val="nil"/>
              <w:bottom w:val="single" w:sz="4" w:space="0" w:color="auto"/>
              <w:right w:val="nil"/>
            </w:tcBorders>
            <w:shd w:val="clear" w:color="auto" w:fill="auto"/>
            <w:noWrap/>
            <w:vAlign w:val="bottom"/>
            <w:hideMark/>
          </w:tcPr>
          <w:p w14:paraId="78AEB8B1"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创建时间</w:t>
            </w:r>
          </w:p>
        </w:tc>
      </w:tr>
      <w:tr w:rsidR="001A2A0F" w:rsidRPr="001A2A0F" w14:paraId="49DE5A8D"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5B584433"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create_user</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643D4B2A" w14:textId="77777777" w:rsidR="001A2A0F" w:rsidRPr="001A2A0F" w:rsidRDefault="001A2A0F" w:rsidP="001A2A0F">
            <w:pPr>
              <w:widowControl/>
              <w:jc w:val="center"/>
              <w:rPr>
                <w:color w:val="000000"/>
                <w:kern w:val="0"/>
                <w:sz w:val="21"/>
                <w:szCs w:val="21"/>
              </w:rPr>
            </w:pPr>
            <w:r w:rsidRPr="001A2A0F">
              <w:rPr>
                <w:color w:val="000000"/>
                <w:kern w:val="0"/>
                <w:sz w:val="21"/>
                <w:szCs w:val="21"/>
              </w:rPr>
              <w:t>int</w:t>
            </w:r>
          </w:p>
        </w:tc>
        <w:tc>
          <w:tcPr>
            <w:tcW w:w="740" w:type="dxa"/>
            <w:tcBorders>
              <w:top w:val="nil"/>
              <w:left w:val="nil"/>
              <w:bottom w:val="single" w:sz="4" w:space="0" w:color="auto"/>
              <w:right w:val="single" w:sz="4" w:space="0" w:color="auto"/>
            </w:tcBorders>
            <w:shd w:val="clear" w:color="auto" w:fill="auto"/>
            <w:noWrap/>
            <w:vAlign w:val="bottom"/>
            <w:hideMark/>
          </w:tcPr>
          <w:p w14:paraId="1E798704" w14:textId="77777777" w:rsidR="001A2A0F" w:rsidRPr="001A2A0F" w:rsidRDefault="001A2A0F" w:rsidP="001A2A0F">
            <w:pPr>
              <w:widowControl/>
              <w:jc w:val="center"/>
              <w:rPr>
                <w:color w:val="000000"/>
                <w:kern w:val="0"/>
                <w:sz w:val="21"/>
                <w:szCs w:val="21"/>
              </w:rPr>
            </w:pPr>
            <w:r w:rsidRPr="001A2A0F">
              <w:rPr>
                <w:color w:val="000000"/>
                <w:kern w:val="0"/>
                <w:sz w:val="21"/>
                <w:szCs w:val="21"/>
              </w:rPr>
              <w:t>11</w:t>
            </w:r>
          </w:p>
        </w:tc>
        <w:tc>
          <w:tcPr>
            <w:tcW w:w="2680" w:type="dxa"/>
            <w:tcBorders>
              <w:top w:val="nil"/>
              <w:left w:val="nil"/>
              <w:bottom w:val="single" w:sz="4" w:space="0" w:color="auto"/>
              <w:right w:val="nil"/>
            </w:tcBorders>
            <w:shd w:val="clear" w:color="auto" w:fill="auto"/>
            <w:noWrap/>
            <w:vAlign w:val="bottom"/>
            <w:hideMark/>
          </w:tcPr>
          <w:p w14:paraId="373D687D"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创建者id</w:t>
            </w:r>
          </w:p>
        </w:tc>
      </w:tr>
      <w:tr w:rsidR="001A2A0F" w:rsidRPr="001A2A0F" w14:paraId="6E184A83"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7244B693"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update_time</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511D200F" w14:textId="77777777" w:rsidR="001A2A0F" w:rsidRPr="001A2A0F" w:rsidRDefault="001A2A0F" w:rsidP="001A2A0F">
            <w:pPr>
              <w:widowControl/>
              <w:jc w:val="center"/>
              <w:rPr>
                <w:color w:val="000000"/>
                <w:kern w:val="0"/>
                <w:sz w:val="21"/>
                <w:szCs w:val="21"/>
              </w:rPr>
            </w:pPr>
            <w:r w:rsidRPr="001A2A0F">
              <w:rPr>
                <w:color w:val="000000"/>
                <w:kern w:val="0"/>
                <w:sz w:val="21"/>
                <w:szCs w:val="21"/>
              </w:rPr>
              <w:t>datetime</w:t>
            </w:r>
          </w:p>
        </w:tc>
        <w:tc>
          <w:tcPr>
            <w:tcW w:w="740" w:type="dxa"/>
            <w:tcBorders>
              <w:top w:val="nil"/>
              <w:left w:val="nil"/>
              <w:bottom w:val="single" w:sz="4" w:space="0" w:color="auto"/>
              <w:right w:val="single" w:sz="4" w:space="0" w:color="auto"/>
            </w:tcBorders>
            <w:shd w:val="clear" w:color="auto" w:fill="auto"/>
            <w:noWrap/>
            <w:vAlign w:val="bottom"/>
            <w:hideMark/>
          </w:tcPr>
          <w:p w14:paraId="6563C6A0" w14:textId="77777777" w:rsidR="001A2A0F" w:rsidRPr="001A2A0F" w:rsidRDefault="001A2A0F" w:rsidP="001A2A0F">
            <w:pPr>
              <w:widowControl/>
              <w:jc w:val="center"/>
              <w:rPr>
                <w:color w:val="000000"/>
                <w:kern w:val="0"/>
                <w:sz w:val="21"/>
                <w:szCs w:val="21"/>
              </w:rPr>
            </w:pPr>
            <w:r w:rsidRPr="001A2A0F">
              <w:rPr>
                <w:color w:val="000000"/>
                <w:kern w:val="0"/>
                <w:sz w:val="21"/>
                <w:szCs w:val="21"/>
              </w:rPr>
              <w:t xml:space="preserve">　</w:t>
            </w:r>
          </w:p>
        </w:tc>
        <w:tc>
          <w:tcPr>
            <w:tcW w:w="2680" w:type="dxa"/>
            <w:tcBorders>
              <w:top w:val="nil"/>
              <w:left w:val="nil"/>
              <w:bottom w:val="single" w:sz="4" w:space="0" w:color="auto"/>
              <w:right w:val="nil"/>
            </w:tcBorders>
            <w:shd w:val="clear" w:color="auto" w:fill="auto"/>
            <w:noWrap/>
            <w:vAlign w:val="bottom"/>
            <w:hideMark/>
          </w:tcPr>
          <w:p w14:paraId="3FC7C689"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修改时间</w:t>
            </w:r>
          </w:p>
        </w:tc>
      </w:tr>
      <w:tr w:rsidR="001A2A0F" w:rsidRPr="001A2A0F" w14:paraId="27CB1332"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34EF6E24"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update_user</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606119F1" w14:textId="77777777" w:rsidR="001A2A0F" w:rsidRPr="001A2A0F" w:rsidRDefault="001A2A0F" w:rsidP="001A2A0F">
            <w:pPr>
              <w:widowControl/>
              <w:jc w:val="center"/>
              <w:rPr>
                <w:color w:val="000000"/>
                <w:kern w:val="0"/>
                <w:sz w:val="21"/>
                <w:szCs w:val="21"/>
              </w:rPr>
            </w:pPr>
            <w:r w:rsidRPr="001A2A0F">
              <w:rPr>
                <w:color w:val="000000"/>
                <w:kern w:val="0"/>
                <w:sz w:val="21"/>
                <w:szCs w:val="21"/>
              </w:rPr>
              <w:t>int</w:t>
            </w:r>
          </w:p>
        </w:tc>
        <w:tc>
          <w:tcPr>
            <w:tcW w:w="740" w:type="dxa"/>
            <w:tcBorders>
              <w:top w:val="nil"/>
              <w:left w:val="nil"/>
              <w:bottom w:val="single" w:sz="4" w:space="0" w:color="auto"/>
              <w:right w:val="single" w:sz="4" w:space="0" w:color="auto"/>
            </w:tcBorders>
            <w:shd w:val="clear" w:color="auto" w:fill="auto"/>
            <w:noWrap/>
            <w:vAlign w:val="bottom"/>
            <w:hideMark/>
          </w:tcPr>
          <w:p w14:paraId="082D1B9B" w14:textId="77777777" w:rsidR="001A2A0F" w:rsidRPr="001A2A0F" w:rsidRDefault="001A2A0F" w:rsidP="001A2A0F">
            <w:pPr>
              <w:widowControl/>
              <w:jc w:val="center"/>
              <w:rPr>
                <w:color w:val="000000"/>
                <w:kern w:val="0"/>
                <w:sz w:val="21"/>
                <w:szCs w:val="21"/>
              </w:rPr>
            </w:pPr>
            <w:r w:rsidRPr="001A2A0F">
              <w:rPr>
                <w:color w:val="000000"/>
                <w:kern w:val="0"/>
                <w:sz w:val="21"/>
                <w:szCs w:val="21"/>
              </w:rPr>
              <w:t>11</w:t>
            </w:r>
          </w:p>
        </w:tc>
        <w:tc>
          <w:tcPr>
            <w:tcW w:w="2680" w:type="dxa"/>
            <w:tcBorders>
              <w:top w:val="nil"/>
              <w:left w:val="nil"/>
              <w:bottom w:val="single" w:sz="4" w:space="0" w:color="auto"/>
              <w:right w:val="nil"/>
            </w:tcBorders>
            <w:shd w:val="clear" w:color="auto" w:fill="auto"/>
            <w:noWrap/>
            <w:vAlign w:val="bottom"/>
            <w:hideMark/>
          </w:tcPr>
          <w:p w14:paraId="4588AFBF"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修改者id</w:t>
            </w:r>
          </w:p>
        </w:tc>
      </w:tr>
    </w:tbl>
    <w:p w14:paraId="686EF946" w14:textId="5B81B9B7" w:rsidR="00EC0E71" w:rsidRPr="008525E0" w:rsidRDefault="00EC0E71" w:rsidP="00EC0E71">
      <w:pPr>
        <w:pStyle w:val="4"/>
        <w:ind w:firstLineChars="200" w:firstLine="480"/>
        <w:rPr>
          <w:rFonts w:ascii="黑体" w:hAnsi="黑体"/>
          <w:b w:val="0"/>
        </w:rPr>
      </w:pPr>
      <w:r w:rsidRPr="008525E0">
        <w:rPr>
          <w:rFonts w:ascii="黑体" w:hAnsi="黑体" w:hint="eastAsia"/>
          <w:b w:val="0"/>
        </w:rPr>
        <w:t>7</w:t>
      </w:r>
      <w:r w:rsidRPr="008525E0">
        <w:rPr>
          <w:rFonts w:ascii="黑体" w:hAnsi="黑体"/>
          <w:b w:val="0"/>
        </w:rPr>
        <w:t>.</w:t>
      </w:r>
      <w:r w:rsidR="00300D42" w:rsidRPr="008525E0">
        <w:rPr>
          <w:rFonts w:ascii="黑体" w:hAnsi="黑体" w:hint="eastAsia"/>
          <w:b w:val="0"/>
        </w:rPr>
        <w:t>管理员</w:t>
      </w:r>
      <w:r w:rsidRPr="008525E0">
        <w:rPr>
          <w:rFonts w:ascii="黑体" w:hAnsi="黑体"/>
          <w:b w:val="0"/>
        </w:rPr>
        <w:t>表</w:t>
      </w:r>
    </w:p>
    <w:p w14:paraId="2FE98876" w14:textId="59A0B6EE" w:rsidR="000A1055" w:rsidRDefault="00941B7B" w:rsidP="001A2A0F">
      <w:pPr>
        <w:pStyle w:val="a1"/>
        <w:ind w:firstLine="480"/>
        <w:rPr>
          <w:szCs w:val="24"/>
        </w:rPr>
      </w:pPr>
      <w:r>
        <w:rPr>
          <w:rFonts w:hint="eastAsia"/>
          <w:szCs w:val="24"/>
        </w:rPr>
        <w:t>管理员</w:t>
      </w:r>
      <w:r w:rsidR="000A1055" w:rsidRPr="0012658C">
        <w:rPr>
          <w:szCs w:val="24"/>
        </w:rPr>
        <w:t>表包括</w:t>
      </w:r>
      <w:r w:rsidR="001A2A0F" w:rsidRPr="001A2A0F">
        <w:rPr>
          <w:rFonts w:hint="eastAsia"/>
          <w:szCs w:val="24"/>
        </w:rPr>
        <w:t>管理员</w:t>
      </w:r>
      <w:r w:rsidR="001A2A0F" w:rsidRPr="001A2A0F">
        <w:rPr>
          <w:rFonts w:hint="eastAsia"/>
          <w:szCs w:val="24"/>
        </w:rPr>
        <w:t>id</w:t>
      </w:r>
      <w:r w:rsidR="001A2A0F">
        <w:rPr>
          <w:rFonts w:hint="eastAsia"/>
          <w:szCs w:val="24"/>
        </w:rPr>
        <w:t>、</w:t>
      </w:r>
      <w:r w:rsidR="001A2A0F" w:rsidRPr="001A2A0F">
        <w:rPr>
          <w:rFonts w:hint="eastAsia"/>
          <w:szCs w:val="24"/>
        </w:rPr>
        <w:t>管理员登陆名称</w:t>
      </w:r>
      <w:r w:rsidR="001A2A0F">
        <w:rPr>
          <w:rFonts w:hint="eastAsia"/>
          <w:szCs w:val="24"/>
        </w:rPr>
        <w:t>、</w:t>
      </w:r>
      <w:r w:rsidR="001A2A0F" w:rsidRPr="001A2A0F">
        <w:rPr>
          <w:rFonts w:hint="eastAsia"/>
          <w:szCs w:val="24"/>
        </w:rPr>
        <w:t>管理员登陆密码</w:t>
      </w:r>
      <w:r w:rsidR="001A2A0F">
        <w:rPr>
          <w:rFonts w:hint="eastAsia"/>
          <w:szCs w:val="24"/>
        </w:rPr>
        <w:t>、</w:t>
      </w:r>
      <w:r w:rsidR="001A2A0F" w:rsidRPr="001A2A0F">
        <w:rPr>
          <w:rFonts w:hint="eastAsia"/>
          <w:szCs w:val="24"/>
        </w:rPr>
        <w:t>管理员显示昵称</w:t>
      </w:r>
      <w:r w:rsidR="001A2A0F">
        <w:rPr>
          <w:rFonts w:hint="eastAsia"/>
          <w:szCs w:val="24"/>
        </w:rPr>
        <w:t>、</w:t>
      </w:r>
      <w:r w:rsidR="001A2A0F" w:rsidRPr="001A2A0F">
        <w:rPr>
          <w:rFonts w:hint="eastAsia"/>
          <w:szCs w:val="24"/>
        </w:rPr>
        <w:t>是否锁定</w:t>
      </w:r>
      <w:r w:rsidR="001A2A0F" w:rsidRPr="001A2A0F">
        <w:rPr>
          <w:rFonts w:hint="eastAsia"/>
          <w:szCs w:val="24"/>
        </w:rPr>
        <w:t xml:space="preserve"> 0</w:t>
      </w:r>
      <w:r w:rsidR="001A2A0F" w:rsidRPr="001A2A0F">
        <w:rPr>
          <w:rFonts w:hint="eastAsia"/>
          <w:szCs w:val="24"/>
        </w:rPr>
        <w:t>未锁定</w:t>
      </w:r>
      <w:r w:rsidR="001A2A0F" w:rsidRPr="001A2A0F">
        <w:rPr>
          <w:rFonts w:hint="eastAsia"/>
          <w:szCs w:val="24"/>
        </w:rPr>
        <w:t xml:space="preserve"> 1</w:t>
      </w:r>
      <w:r w:rsidR="001A2A0F" w:rsidRPr="001A2A0F">
        <w:rPr>
          <w:rFonts w:hint="eastAsia"/>
          <w:szCs w:val="24"/>
        </w:rPr>
        <w:t>已锁定无法登陆</w:t>
      </w:r>
      <w:r w:rsidR="000A1055" w:rsidRPr="0012658C">
        <w:rPr>
          <w:szCs w:val="24"/>
        </w:rPr>
        <w:t>。</w:t>
      </w:r>
      <w:r>
        <w:rPr>
          <w:rFonts w:hint="eastAsia"/>
          <w:szCs w:val="24"/>
        </w:rPr>
        <w:t>管理员</w:t>
      </w:r>
      <w:r w:rsidR="000A1055" w:rsidRPr="0012658C">
        <w:rPr>
          <w:szCs w:val="24"/>
        </w:rPr>
        <w:t>表如表</w:t>
      </w:r>
      <w:r w:rsidR="000A1055" w:rsidRPr="0012658C">
        <w:rPr>
          <w:szCs w:val="24"/>
        </w:rPr>
        <w:t>5-7</w:t>
      </w:r>
      <w:r w:rsidR="000A1055" w:rsidRPr="0012658C">
        <w:rPr>
          <w:szCs w:val="24"/>
        </w:rPr>
        <w:t>所示。</w:t>
      </w:r>
    </w:p>
    <w:p w14:paraId="6DFF6DBC" w14:textId="26B0212A" w:rsidR="00A073DF" w:rsidRDefault="00A073DF" w:rsidP="00A073DF">
      <w:pPr>
        <w:pStyle w:val="a1"/>
        <w:ind w:firstLineChars="0" w:firstLine="0"/>
        <w:jc w:val="center"/>
        <w:rPr>
          <w:sz w:val="21"/>
          <w:szCs w:val="21"/>
        </w:rPr>
      </w:pPr>
      <w:r w:rsidRPr="0012658C">
        <w:rPr>
          <w:sz w:val="21"/>
          <w:szCs w:val="21"/>
        </w:rPr>
        <w:t>表</w:t>
      </w:r>
      <w:r w:rsidRPr="0012658C">
        <w:rPr>
          <w:sz w:val="21"/>
          <w:szCs w:val="21"/>
        </w:rPr>
        <w:t>5-7</w:t>
      </w:r>
      <w:r>
        <w:rPr>
          <w:rFonts w:hint="eastAsia"/>
          <w:sz w:val="21"/>
          <w:szCs w:val="21"/>
        </w:rPr>
        <w:t>管理员</w:t>
      </w:r>
      <w:r w:rsidRPr="0012658C">
        <w:rPr>
          <w:sz w:val="21"/>
          <w:szCs w:val="21"/>
        </w:rPr>
        <w:t>表</w:t>
      </w:r>
      <w:r w:rsidRPr="0012658C">
        <w:rPr>
          <w:sz w:val="21"/>
          <w:szCs w:val="21"/>
        </w:rPr>
        <w:t>(</w:t>
      </w:r>
      <w:proofErr w:type="spellStart"/>
      <w:r w:rsidR="00FF5487" w:rsidRPr="00FF5487">
        <w:rPr>
          <w:sz w:val="21"/>
          <w:szCs w:val="21"/>
        </w:rPr>
        <w:t>tb_</w:t>
      </w:r>
      <w:r w:rsidR="00733EC9">
        <w:rPr>
          <w:sz w:val="21"/>
          <w:szCs w:val="21"/>
        </w:rPr>
        <w:t>llk</w:t>
      </w:r>
      <w:r w:rsidR="00FF5487" w:rsidRPr="00FF5487">
        <w:rPr>
          <w:sz w:val="21"/>
          <w:szCs w:val="21"/>
        </w:rPr>
        <w:t>_mall_admin_user</w:t>
      </w:r>
      <w:proofErr w:type="spellEnd"/>
      <w:r w:rsidRPr="0012658C">
        <w:rPr>
          <w:sz w:val="21"/>
          <w:szCs w:val="21"/>
        </w:rPr>
        <w:t>)</w:t>
      </w:r>
    </w:p>
    <w:tbl>
      <w:tblPr>
        <w:tblW w:w="7260" w:type="dxa"/>
        <w:jc w:val="center"/>
        <w:tblLook w:val="04A0" w:firstRow="1" w:lastRow="0" w:firstColumn="1" w:lastColumn="0" w:noHBand="0" w:noVBand="1"/>
      </w:tblPr>
      <w:tblGrid>
        <w:gridCol w:w="2680"/>
        <w:gridCol w:w="1160"/>
        <w:gridCol w:w="740"/>
        <w:gridCol w:w="2680"/>
      </w:tblGrid>
      <w:tr w:rsidR="001A2A0F" w:rsidRPr="001A2A0F" w14:paraId="492278EB" w14:textId="77777777" w:rsidTr="001A2A0F">
        <w:trPr>
          <w:trHeight w:val="288"/>
          <w:jc w:val="center"/>
        </w:trPr>
        <w:tc>
          <w:tcPr>
            <w:tcW w:w="2680" w:type="dxa"/>
            <w:tcBorders>
              <w:top w:val="single" w:sz="4" w:space="0" w:color="auto"/>
              <w:left w:val="nil"/>
              <w:bottom w:val="single" w:sz="4" w:space="0" w:color="auto"/>
              <w:right w:val="single" w:sz="4" w:space="0" w:color="auto"/>
            </w:tcBorders>
            <w:shd w:val="clear" w:color="auto" w:fill="auto"/>
            <w:noWrap/>
            <w:vAlign w:val="bottom"/>
            <w:hideMark/>
          </w:tcPr>
          <w:p w14:paraId="1197508A" w14:textId="77777777" w:rsidR="001A2A0F" w:rsidRPr="001A2A0F" w:rsidRDefault="001A2A0F" w:rsidP="001A2A0F">
            <w:pPr>
              <w:widowControl/>
              <w:jc w:val="center"/>
              <w:rPr>
                <w:rFonts w:ascii="宋体" w:hAnsi="宋体" w:cs="宋体"/>
                <w:color w:val="000000"/>
                <w:kern w:val="0"/>
                <w:sz w:val="21"/>
                <w:szCs w:val="21"/>
              </w:rPr>
            </w:pPr>
            <w:r w:rsidRPr="001A2A0F">
              <w:rPr>
                <w:rFonts w:ascii="宋体" w:hAnsi="宋体" w:cs="宋体" w:hint="eastAsia"/>
                <w:color w:val="000000"/>
                <w:kern w:val="0"/>
                <w:sz w:val="21"/>
                <w:szCs w:val="21"/>
              </w:rPr>
              <w:t>字段名</w:t>
            </w:r>
          </w:p>
        </w:tc>
        <w:tc>
          <w:tcPr>
            <w:tcW w:w="1160" w:type="dxa"/>
            <w:tcBorders>
              <w:top w:val="single" w:sz="4" w:space="0" w:color="auto"/>
              <w:left w:val="nil"/>
              <w:bottom w:val="single" w:sz="4" w:space="0" w:color="auto"/>
              <w:right w:val="single" w:sz="4" w:space="0" w:color="auto"/>
            </w:tcBorders>
            <w:shd w:val="clear" w:color="auto" w:fill="auto"/>
            <w:vAlign w:val="center"/>
            <w:hideMark/>
          </w:tcPr>
          <w:p w14:paraId="74F9738E" w14:textId="77777777" w:rsidR="001A2A0F" w:rsidRPr="001A2A0F" w:rsidRDefault="001A2A0F" w:rsidP="001A2A0F">
            <w:pPr>
              <w:widowControl/>
              <w:jc w:val="center"/>
              <w:rPr>
                <w:rFonts w:ascii="宋体" w:hAnsi="宋体" w:cs="宋体"/>
                <w:color w:val="000000"/>
                <w:kern w:val="0"/>
                <w:sz w:val="21"/>
                <w:szCs w:val="21"/>
              </w:rPr>
            </w:pPr>
            <w:r w:rsidRPr="001A2A0F">
              <w:rPr>
                <w:rFonts w:ascii="宋体" w:hAnsi="宋体" w:cs="宋体" w:hint="eastAsia"/>
                <w:color w:val="000000"/>
                <w:kern w:val="0"/>
                <w:sz w:val="21"/>
                <w:szCs w:val="21"/>
              </w:rPr>
              <w:t>数据类型</w:t>
            </w:r>
          </w:p>
        </w:tc>
        <w:tc>
          <w:tcPr>
            <w:tcW w:w="740" w:type="dxa"/>
            <w:tcBorders>
              <w:top w:val="single" w:sz="4" w:space="0" w:color="auto"/>
              <w:left w:val="nil"/>
              <w:bottom w:val="single" w:sz="4" w:space="0" w:color="auto"/>
              <w:right w:val="single" w:sz="4" w:space="0" w:color="auto"/>
            </w:tcBorders>
            <w:shd w:val="clear" w:color="auto" w:fill="auto"/>
            <w:vAlign w:val="center"/>
            <w:hideMark/>
          </w:tcPr>
          <w:p w14:paraId="20D2FBFC" w14:textId="77777777" w:rsidR="001A2A0F" w:rsidRPr="001A2A0F" w:rsidRDefault="001A2A0F" w:rsidP="001A2A0F">
            <w:pPr>
              <w:widowControl/>
              <w:jc w:val="center"/>
              <w:rPr>
                <w:rFonts w:ascii="宋体" w:hAnsi="宋体" w:cs="宋体"/>
                <w:color w:val="000000"/>
                <w:kern w:val="0"/>
                <w:sz w:val="21"/>
                <w:szCs w:val="21"/>
              </w:rPr>
            </w:pPr>
            <w:r w:rsidRPr="001A2A0F">
              <w:rPr>
                <w:rFonts w:ascii="宋体" w:hAnsi="宋体" w:cs="宋体" w:hint="eastAsia"/>
                <w:color w:val="000000"/>
                <w:kern w:val="0"/>
                <w:sz w:val="21"/>
                <w:szCs w:val="21"/>
              </w:rPr>
              <w:t>长度</w:t>
            </w:r>
          </w:p>
        </w:tc>
        <w:tc>
          <w:tcPr>
            <w:tcW w:w="2680" w:type="dxa"/>
            <w:tcBorders>
              <w:top w:val="single" w:sz="4" w:space="0" w:color="auto"/>
              <w:left w:val="nil"/>
              <w:bottom w:val="single" w:sz="4" w:space="0" w:color="auto"/>
              <w:right w:val="nil"/>
            </w:tcBorders>
            <w:shd w:val="clear" w:color="auto" w:fill="auto"/>
            <w:vAlign w:val="center"/>
            <w:hideMark/>
          </w:tcPr>
          <w:p w14:paraId="5919AD84" w14:textId="77777777" w:rsidR="001A2A0F" w:rsidRPr="001A2A0F" w:rsidRDefault="001A2A0F" w:rsidP="001A2A0F">
            <w:pPr>
              <w:widowControl/>
              <w:jc w:val="center"/>
              <w:rPr>
                <w:rFonts w:ascii="宋体" w:hAnsi="宋体" w:cs="宋体"/>
                <w:color w:val="000000"/>
                <w:kern w:val="0"/>
                <w:sz w:val="21"/>
                <w:szCs w:val="21"/>
              </w:rPr>
            </w:pPr>
            <w:r w:rsidRPr="001A2A0F">
              <w:rPr>
                <w:rFonts w:ascii="宋体" w:hAnsi="宋体" w:cs="宋体" w:hint="eastAsia"/>
                <w:color w:val="000000"/>
                <w:kern w:val="0"/>
                <w:sz w:val="21"/>
                <w:szCs w:val="21"/>
              </w:rPr>
              <w:t>注释</w:t>
            </w:r>
          </w:p>
        </w:tc>
      </w:tr>
      <w:tr w:rsidR="001A2A0F" w:rsidRPr="001A2A0F" w14:paraId="53722E47"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4A85B2A7"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admin_user_id</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06237DFF" w14:textId="77777777" w:rsidR="001A2A0F" w:rsidRPr="001A2A0F" w:rsidRDefault="001A2A0F" w:rsidP="001A2A0F">
            <w:pPr>
              <w:widowControl/>
              <w:jc w:val="center"/>
              <w:rPr>
                <w:color w:val="000000"/>
                <w:kern w:val="0"/>
                <w:sz w:val="21"/>
                <w:szCs w:val="21"/>
              </w:rPr>
            </w:pPr>
            <w:r w:rsidRPr="001A2A0F">
              <w:rPr>
                <w:color w:val="000000"/>
                <w:kern w:val="0"/>
                <w:sz w:val="21"/>
                <w:szCs w:val="21"/>
              </w:rPr>
              <w:t>int</w:t>
            </w:r>
          </w:p>
        </w:tc>
        <w:tc>
          <w:tcPr>
            <w:tcW w:w="740" w:type="dxa"/>
            <w:tcBorders>
              <w:top w:val="nil"/>
              <w:left w:val="nil"/>
              <w:bottom w:val="single" w:sz="4" w:space="0" w:color="auto"/>
              <w:right w:val="single" w:sz="4" w:space="0" w:color="auto"/>
            </w:tcBorders>
            <w:shd w:val="clear" w:color="auto" w:fill="auto"/>
            <w:noWrap/>
            <w:vAlign w:val="bottom"/>
            <w:hideMark/>
          </w:tcPr>
          <w:p w14:paraId="1AA56480" w14:textId="77777777" w:rsidR="001A2A0F" w:rsidRPr="001A2A0F" w:rsidRDefault="001A2A0F" w:rsidP="001A2A0F">
            <w:pPr>
              <w:widowControl/>
              <w:jc w:val="center"/>
              <w:rPr>
                <w:color w:val="000000"/>
                <w:kern w:val="0"/>
                <w:sz w:val="21"/>
                <w:szCs w:val="21"/>
              </w:rPr>
            </w:pPr>
            <w:r w:rsidRPr="001A2A0F">
              <w:rPr>
                <w:color w:val="000000"/>
                <w:kern w:val="0"/>
                <w:sz w:val="21"/>
                <w:szCs w:val="21"/>
              </w:rPr>
              <w:t>11</w:t>
            </w:r>
          </w:p>
        </w:tc>
        <w:tc>
          <w:tcPr>
            <w:tcW w:w="2680" w:type="dxa"/>
            <w:tcBorders>
              <w:top w:val="nil"/>
              <w:left w:val="nil"/>
              <w:bottom w:val="single" w:sz="4" w:space="0" w:color="auto"/>
              <w:right w:val="nil"/>
            </w:tcBorders>
            <w:shd w:val="clear" w:color="auto" w:fill="auto"/>
            <w:noWrap/>
            <w:vAlign w:val="bottom"/>
            <w:hideMark/>
          </w:tcPr>
          <w:p w14:paraId="560D3334"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管理员id</w:t>
            </w:r>
          </w:p>
        </w:tc>
      </w:tr>
      <w:tr w:rsidR="001A2A0F" w:rsidRPr="001A2A0F" w14:paraId="47DAA7F2"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5E663235"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login_user_name</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11A101FC" w14:textId="77777777" w:rsidR="001A2A0F" w:rsidRPr="001A2A0F" w:rsidRDefault="001A2A0F" w:rsidP="001A2A0F">
            <w:pPr>
              <w:widowControl/>
              <w:jc w:val="center"/>
              <w:rPr>
                <w:color w:val="000000"/>
                <w:kern w:val="0"/>
                <w:sz w:val="21"/>
                <w:szCs w:val="21"/>
              </w:rPr>
            </w:pPr>
            <w:r w:rsidRPr="001A2A0F">
              <w:rPr>
                <w:color w:val="000000"/>
                <w:kern w:val="0"/>
                <w:sz w:val="21"/>
                <w:szCs w:val="21"/>
              </w:rPr>
              <w:t>varchar</w:t>
            </w:r>
          </w:p>
        </w:tc>
        <w:tc>
          <w:tcPr>
            <w:tcW w:w="740" w:type="dxa"/>
            <w:tcBorders>
              <w:top w:val="nil"/>
              <w:left w:val="nil"/>
              <w:bottom w:val="single" w:sz="4" w:space="0" w:color="auto"/>
              <w:right w:val="single" w:sz="4" w:space="0" w:color="auto"/>
            </w:tcBorders>
            <w:shd w:val="clear" w:color="auto" w:fill="auto"/>
            <w:noWrap/>
            <w:vAlign w:val="bottom"/>
            <w:hideMark/>
          </w:tcPr>
          <w:p w14:paraId="68D5D525" w14:textId="77777777" w:rsidR="001A2A0F" w:rsidRPr="001A2A0F" w:rsidRDefault="001A2A0F" w:rsidP="001A2A0F">
            <w:pPr>
              <w:widowControl/>
              <w:jc w:val="center"/>
              <w:rPr>
                <w:color w:val="000000"/>
                <w:kern w:val="0"/>
                <w:sz w:val="21"/>
                <w:szCs w:val="21"/>
              </w:rPr>
            </w:pPr>
            <w:r w:rsidRPr="001A2A0F">
              <w:rPr>
                <w:color w:val="000000"/>
                <w:kern w:val="0"/>
                <w:sz w:val="21"/>
                <w:szCs w:val="21"/>
              </w:rPr>
              <w:t>50</w:t>
            </w:r>
          </w:p>
        </w:tc>
        <w:tc>
          <w:tcPr>
            <w:tcW w:w="2680" w:type="dxa"/>
            <w:tcBorders>
              <w:top w:val="nil"/>
              <w:left w:val="nil"/>
              <w:bottom w:val="single" w:sz="4" w:space="0" w:color="auto"/>
              <w:right w:val="nil"/>
            </w:tcBorders>
            <w:shd w:val="clear" w:color="auto" w:fill="auto"/>
            <w:noWrap/>
            <w:vAlign w:val="bottom"/>
            <w:hideMark/>
          </w:tcPr>
          <w:p w14:paraId="6E5ED9E9"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管理员登陆名称</w:t>
            </w:r>
          </w:p>
        </w:tc>
      </w:tr>
      <w:tr w:rsidR="001A2A0F" w:rsidRPr="001A2A0F" w14:paraId="4ED38DBE"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2A69C2C3"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login_password</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36617022" w14:textId="77777777" w:rsidR="001A2A0F" w:rsidRPr="001A2A0F" w:rsidRDefault="001A2A0F" w:rsidP="001A2A0F">
            <w:pPr>
              <w:widowControl/>
              <w:jc w:val="center"/>
              <w:rPr>
                <w:color w:val="000000"/>
                <w:kern w:val="0"/>
                <w:sz w:val="21"/>
                <w:szCs w:val="21"/>
              </w:rPr>
            </w:pPr>
            <w:r w:rsidRPr="001A2A0F">
              <w:rPr>
                <w:color w:val="000000"/>
                <w:kern w:val="0"/>
                <w:sz w:val="21"/>
                <w:szCs w:val="21"/>
              </w:rPr>
              <w:t>varchar</w:t>
            </w:r>
          </w:p>
        </w:tc>
        <w:tc>
          <w:tcPr>
            <w:tcW w:w="740" w:type="dxa"/>
            <w:tcBorders>
              <w:top w:val="nil"/>
              <w:left w:val="nil"/>
              <w:bottom w:val="single" w:sz="4" w:space="0" w:color="auto"/>
              <w:right w:val="single" w:sz="4" w:space="0" w:color="auto"/>
            </w:tcBorders>
            <w:shd w:val="clear" w:color="auto" w:fill="auto"/>
            <w:noWrap/>
            <w:vAlign w:val="bottom"/>
            <w:hideMark/>
          </w:tcPr>
          <w:p w14:paraId="53179228" w14:textId="77777777" w:rsidR="001A2A0F" w:rsidRPr="001A2A0F" w:rsidRDefault="001A2A0F" w:rsidP="001A2A0F">
            <w:pPr>
              <w:widowControl/>
              <w:jc w:val="center"/>
              <w:rPr>
                <w:color w:val="000000"/>
                <w:kern w:val="0"/>
                <w:sz w:val="21"/>
                <w:szCs w:val="21"/>
              </w:rPr>
            </w:pPr>
            <w:r w:rsidRPr="001A2A0F">
              <w:rPr>
                <w:color w:val="000000"/>
                <w:kern w:val="0"/>
                <w:sz w:val="21"/>
                <w:szCs w:val="21"/>
              </w:rPr>
              <w:t>50</w:t>
            </w:r>
          </w:p>
        </w:tc>
        <w:tc>
          <w:tcPr>
            <w:tcW w:w="2680" w:type="dxa"/>
            <w:tcBorders>
              <w:top w:val="nil"/>
              <w:left w:val="nil"/>
              <w:bottom w:val="single" w:sz="4" w:space="0" w:color="auto"/>
              <w:right w:val="nil"/>
            </w:tcBorders>
            <w:shd w:val="clear" w:color="auto" w:fill="auto"/>
            <w:noWrap/>
            <w:vAlign w:val="bottom"/>
            <w:hideMark/>
          </w:tcPr>
          <w:p w14:paraId="4A4EDF26"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管理员登陆密码</w:t>
            </w:r>
          </w:p>
        </w:tc>
      </w:tr>
      <w:tr w:rsidR="001A2A0F" w:rsidRPr="001A2A0F" w14:paraId="28530CE2"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24F1A32B"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nick_name</w:t>
            </w:r>
            <w:proofErr w:type="spellEnd"/>
          </w:p>
        </w:tc>
        <w:tc>
          <w:tcPr>
            <w:tcW w:w="1160" w:type="dxa"/>
            <w:tcBorders>
              <w:top w:val="nil"/>
              <w:left w:val="nil"/>
              <w:bottom w:val="single" w:sz="4" w:space="0" w:color="auto"/>
              <w:right w:val="single" w:sz="4" w:space="0" w:color="auto"/>
            </w:tcBorders>
            <w:shd w:val="clear" w:color="auto" w:fill="auto"/>
            <w:noWrap/>
            <w:vAlign w:val="bottom"/>
            <w:hideMark/>
          </w:tcPr>
          <w:p w14:paraId="650D66BC" w14:textId="77777777" w:rsidR="001A2A0F" w:rsidRPr="001A2A0F" w:rsidRDefault="001A2A0F" w:rsidP="001A2A0F">
            <w:pPr>
              <w:widowControl/>
              <w:jc w:val="center"/>
              <w:rPr>
                <w:color w:val="000000"/>
                <w:kern w:val="0"/>
                <w:sz w:val="21"/>
                <w:szCs w:val="21"/>
              </w:rPr>
            </w:pPr>
            <w:r w:rsidRPr="001A2A0F">
              <w:rPr>
                <w:color w:val="000000"/>
                <w:kern w:val="0"/>
                <w:sz w:val="21"/>
                <w:szCs w:val="21"/>
              </w:rPr>
              <w:t>varchar</w:t>
            </w:r>
          </w:p>
        </w:tc>
        <w:tc>
          <w:tcPr>
            <w:tcW w:w="740" w:type="dxa"/>
            <w:tcBorders>
              <w:top w:val="nil"/>
              <w:left w:val="nil"/>
              <w:bottom w:val="single" w:sz="4" w:space="0" w:color="auto"/>
              <w:right w:val="single" w:sz="4" w:space="0" w:color="auto"/>
            </w:tcBorders>
            <w:shd w:val="clear" w:color="auto" w:fill="auto"/>
            <w:noWrap/>
            <w:vAlign w:val="bottom"/>
            <w:hideMark/>
          </w:tcPr>
          <w:p w14:paraId="4E2B2A64" w14:textId="77777777" w:rsidR="001A2A0F" w:rsidRPr="001A2A0F" w:rsidRDefault="001A2A0F" w:rsidP="001A2A0F">
            <w:pPr>
              <w:widowControl/>
              <w:jc w:val="center"/>
              <w:rPr>
                <w:color w:val="000000"/>
                <w:kern w:val="0"/>
                <w:sz w:val="21"/>
                <w:szCs w:val="21"/>
              </w:rPr>
            </w:pPr>
            <w:r w:rsidRPr="001A2A0F">
              <w:rPr>
                <w:color w:val="000000"/>
                <w:kern w:val="0"/>
                <w:sz w:val="21"/>
                <w:szCs w:val="21"/>
              </w:rPr>
              <w:t>50</w:t>
            </w:r>
          </w:p>
        </w:tc>
        <w:tc>
          <w:tcPr>
            <w:tcW w:w="2680" w:type="dxa"/>
            <w:tcBorders>
              <w:top w:val="nil"/>
              <w:left w:val="nil"/>
              <w:bottom w:val="single" w:sz="4" w:space="0" w:color="auto"/>
              <w:right w:val="nil"/>
            </w:tcBorders>
            <w:shd w:val="clear" w:color="auto" w:fill="auto"/>
            <w:noWrap/>
            <w:vAlign w:val="bottom"/>
            <w:hideMark/>
          </w:tcPr>
          <w:p w14:paraId="69060DFA"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管理员显示昵称</w:t>
            </w:r>
          </w:p>
        </w:tc>
      </w:tr>
      <w:tr w:rsidR="001A2A0F" w:rsidRPr="001A2A0F" w14:paraId="505F3F96" w14:textId="77777777" w:rsidTr="001A2A0F">
        <w:trPr>
          <w:trHeight w:val="288"/>
          <w:jc w:val="center"/>
        </w:trPr>
        <w:tc>
          <w:tcPr>
            <w:tcW w:w="2680" w:type="dxa"/>
            <w:tcBorders>
              <w:top w:val="nil"/>
              <w:left w:val="nil"/>
              <w:bottom w:val="single" w:sz="4" w:space="0" w:color="auto"/>
              <w:right w:val="single" w:sz="4" w:space="0" w:color="auto"/>
            </w:tcBorders>
            <w:shd w:val="clear" w:color="auto" w:fill="auto"/>
            <w:noWrap/>
            <w:vAlign w:val="bottom"/>
            <w:hideMark/>
          </w:tcPr>
          <w:p w14:paraId="15220482" w14:textId="77777777" w:rsidR="001A2A0F" w:rsidRPr="001A2A0F" w:rsidRDefault="001A2A0F" w:rsidP="001A2A0F">
            <w:pPr>
              <w:widowControl/>
              <w:jc w:val="center"/>
              <w:rPr>
                <w:color w:val="000000"/>
                <w:kern w:val="0"/>
                <w:sz w:val="21"/>
                <w:szCs w:val="21"/>
              </w:rPr>
            </w:pPr>
            <w:r w:rsidRPr="001A2A0F">
              <w:rPr>
                <w:color w:val="000000"/>
                <w:kern w:val="0"/>
                <w:sz w:val="21"/>
                <w:szCs w:val="21"/>
              </w:rPr>
              <w:t>locked</w:t>
            </w:r>
          </w:p>
        </w:tc>
        <w:tc>
          <w:tcPr>
            <w:tcW w:w="1160" w:type="dxa"/>
            <w:tcBorders>
              <w:top w:val="nil"/>
              <w:left w:val="nil"/>
              <w:bottom w:val="single" w:sz="4" w:space="0" w:color="auto"/>
              <w:right w:val="single" w:sz="4" w:space="0" w:color="auto"/>
            </w:tcBorders>
            <w:shd w:val="clear" w:color="auto" w:fill="auto"/>
            <w:noWrap/>
            <w:vAlign w:val="bottom"/>
            <w:hideMark/>
          </w:tcPr>
          <w:p w14:paraId="5513B0DD" w14:textId="77777777" w:rsidR="001A2A0F" w:rsidRPr="001A2A0F" w:rsidRDefault="001A2A0F" w:rsidP="001A2A0F">
            <w:pPr>
              <w:widowControl/>
              <w:jc w:val="center"/>
              <w:rPr>
                <w:color w:val="000000"/>
                <w:kern w:val="0"/>
                <w:sz w:val="21"/>
                <w:szCs w:val="21"/>
              </w:rPr>
            </w:pPr>
            <w:proofErr w:type="spellStart"/>
            <w:r w:rsidRPr="001A2A0F">
              <w:rPr>
                <w:color w:val="000000"/>
                <w:kern w:val="0"/>
                <w:sz w:val="21"/>
                <w:szCs w:val="21"/>
              </w:rPr>
              <w:t>tinyint</w:t>
            </w:r>
            <w:proofErr w:type="spellEnd"/>
          </w:p>
        </w:tc>
        <w:tc>
          <w:tcPr>
            <w:tcW w:w="740" w:type="dxa"/>
            <w:tcBorders>
              <w:top w:val="nil"/>
              <w:left w:val="nil"/>
              <w:bottom w:val="single" w:sz="4" w:space="0" w:color="auto"/>
              <w:right w:val="single" w:sz="4" w:space="0" w:color="auto"/>
            </w:tcBorders>
            <w:shd w:val="clear" w:color="auto" w:fill="auto"/>
            <w:noWrap/>
            <w:vAlign w:val="bottom"/>
            <w:hideMark/>
          </w:tcPr>
          <w:p w14:paraId="6F74EC9E" w14:textId="77777777" w:rsidR="001A2A0F" w:rsidRPr="001A2A0F" w:rsidRDefault="001A2A0F" w:rsidP="001A2A0F">
            <w:pPr>
              <w:widowControl/>
              <w:jc w:val="center"/>
              <w:rPr>
                <w:color w:val="000000"/>
                <w:kern w:val="0"/>
                <w:sz w:val="21"/>
                <w:szCs w:val="21"/>
              </w:rPr>
            </w:pPr>
            <w:r w:rsidRPr="001A2A0F">
              <w:rPr>
                <w:color w:val="000000"/>
                <w:kern w:val="0"/>
                <w:sz w:val="21"/>
                <w:szCs w:val="21"/>
              </w:rPr>
              <w:t>4</w:t>
            </w:r>
          </w:p>
        </w:tc>
        <w:tc>
          <w:tcPr>
            <w:tcW w:w="2680" w:type="dxa"/>
            <w:tcBorders>
              <w:top w:val="nil"/>
              <w:left w:val="nil"/>
              <w:bottom w:val="single" w:sz="4" w:space="0" w:color="auto"/>
              <w:right w:val="nil"/>
            </w:tcBorders>
            <w:shd w:val="clear" w:color="auto" w:fill="auto"/>
            <w:noWrap/>
            <w:vAlign w:val="bottom"/>
            <w:hideMark/>
          </w:tcPr>
          <w:p w14:paraId="73A65D89" w14:textId="77777777" w:rsidR="001A2A0F" w:rsidRPr="001A2A0F" w:rsidRDefault="001A2A0F" w:rsidP="001A2A0F">
            <w:pPr>
              <w:widowControl/>
              <w:jc w:val="left"/>
              <w:rPr>
                <w:rFonts w:ascii="宋体" w:hAnsi="宋体" w:cs="宋体"/>
                <w:color w:val="000000"/>
                <w:kern w:val="0"/>
                <w:sz w:val="21"/>
                <w:szCs w:val="21"/>
              </w:rPr>
            </w:pPr>
            <w:r w:rsidRPr="001A2A0F">
              <w:rPr>
                <w:rFonts w:ascii="宋体" w:hAnsi="宋体" w:cs="宋体" w:hint="eastAsia"/>
                <w:color w:val="000000"/>
                <w:kern w:val="0"/>
                <w:sz w:val="21"/>
                <w:szCs w:val="21"/>
              </w:rPr>
              <w:t>是否锁定 0未锁定 1已锁定无法登陆</w:t>
            </w:r>
          </w:p>
        </w:tc>
      </w:tr>
    </w:tbl>
    <w:p w14:paraId="78942C3F" w14:textId="60F24F23" w:rsidR="001A2A0F" w:rsidRDefault="001A2A0F" w:rsidP="001A2A0F">
      <w:pPr>
        <w:pStyle w:val="a1"/>
        <w:ind w:firstLineChars="0" w:firstLine="0"/>
      </w:pPr>
    </w:p>
    <w:p w14:paraId="4AD2CB67" w14:textId="77777777" w:rsidR="00B3107D" w:rsidRPr="001A2A0F" w:rsidRDefault="00B3107D" w:rsidP="001A2A0F">
      <w:pPr>
        <w:pStyle w:val="a1"/>
        <w:ind w:firstLineChars="0" w:firstLine="0"/>
      </w:pPr>
    </w:p>
    <w:p w14:paraId="64CDF183" w14:textId="44FBE2F2" w:rsidR="00A04D4F" w:rsidRPr="008525E0" w:rsidRDefault="00E25136" w:rsidP="000A1055">
      <w:pPr>
        <w:pStyle w:val="2"/>
        <w:numPr>
          <w:ilvl w:val="0"/>
          <w:numId w:val="0"/>
        </w:numPr>
        <w:rPr>
          <w:rFonts w:ascii="黑体" w:hAnsi="黑体"/>
          <w:sz w:val="28"/>
        </w:rPr>
      </w:pPr>
      <w:bookmarkStart w:id="50" w:name="_Toc104331388"/>
      <w:r w:rsidRPr="008525E0">
        <w:rPr>
          <w:rFonts w:ascii="黑体" w:hAnsi="黑体" w:hint="eastAsia"/>
          <w:sz w:val="28"/>
        </w:rPr>
        <w:t>5</w:t>
      </w:r>
      <w:r w:rsidRPr="008525E0">
        <w:rPr>
          <w:rFonts w:ascii="黑体" w:hAnsi="黑体"/>
          <w:sz w:val="28"/>
        </w:rPr>
        <w:t>.3</w:t>
      </w:r>
      <w:r w:rsidR="00A04D4F" w:rsidRPr="008525E0">
        <w:rPr>
          <w:rFonts w:ascii="黑体" w:hAnsi="黑体"/>
          <w:sz w:val="28"/>
        </w:rPr>
        <w:t>本章小结</w:t>
      </w:r>
      <w:bookmarkEnd w:id="50"/>
    </w:p>
    <w:p w14:paraId="4BB71AF0" w14:textId="77777777" w:rsidR="00A04D4F" w:rsidRPr="0012658C" w:rsidRDefault="00BC22E6" w:rsidP="00A04D4F">
      <w:pPr>
        <w:pStyle w:val="a1"/>
        <w:ind w:firstLine="480"/>
      </w:pPr>
      <w:r w:rsidRPr="0012658C">
        <w:t>本章介绍的内容使系统的主要框架更加明显。</w:t>
      </w:r>
      <w:r w:rsidRPr="0012658C">
        <w:t xml:space="preserve"> </w:t>
      </w:r>
      <w:r w:rsidRPr="0012658C">
        <w:t>通过绘制系统中几个</w:t>
      </w:r>
      <w:r w:rsidRPr="0012658C">
        <w:lastRenderedPageBreak/>
        <w:t>重要模块的流程图，构建了系统的详细设计。</w:t>
      </w:r>
      <w:r w:rsidRPr="0012658C">
        <w:t xml:space="preserve"> </w:t>
      </w:r>
      <w:r w:rsidRPr="0012658C">
        <w:t>同时，描述了系统所需的数据库表。</w:t>
      </w:r>
      <w:r w:rsidRPr="0012658C">
        <w:t xml:space="preserve"> </w:t>
      </w:r>
      <w:r w:rsidRPr="0012658C">
        <w:t>系统的详细系统设计现已完成。</w:t>
      </w:r>
    </w:p>
    <w:p w14:paraId="4A9135B0" w14:textId="77777777" w:rsidR="006B08A1" w:rsidRPr="0012658C" w:rsidRDefault="006B08A1">
      <w:pPr>
        <w:pStyle w:val="1"/>
      </w:pPr>
      <w:bookmarkStart w:id="51" w:name="_Toc104331389"/>
      <w:r w:rsidRPr="0012658C">
        <w:lastRenderedPageBreak/>
        <w:t>系统的实现与测试</w:t>
      </w:r>
      <w:bookmarkEnd w:id="51"/>
    </w:p>
    <w:p w14:paraId="3FC58C3C" w14:textId="77777777" w:rsidR="006B08A1" w:rsidRPr="00733EC9" w:rsidRDefault="006B08A1">
      <w:pPr>
        <w:pStyle w:val="2"/>
        <w:rPr>
          <w:sz w:val="28"/>
        </w:rPr>
      </w:pPr>
      <w:bookmarkStart w:id="52" w:name="_Toc104331390"/>
      <w:r w:rsidRPr="00733EC9">
        <w:rPr>
          <w:sz w:val="28"/>
        </w:rPr>
        <w:t>系统实现</w:t>
      </w:r>
      <w:bookmarkEnd w:id="52"/>
    </w:p>
    <w:p w14:paraId="458DFD23" w14:textId="04AEF673" w:rsidR="006F6346" w:rsidRPr="00733EC9" w:rsidRDefault="00B276E4" w:rsidP="006F6346">
      <w:pPr>
        <w:pStyle w:val="3"/>
        <w:rPr>
          <w:sz w:val="24"/>
          <w:szCs w:val="18"/>
        </w:rPr>
      </w:pPr>
      <w:bookmarkStart w:id="53" w:name="_Toc104331391"/>
      <w:r w:rsidRPr="00733EC9">
        <w:rPr>
          <w:sz w:val="24"/>
          <w:szCs w:val="18"/>
        </w:rPr>
        <w:t>用户</w:t>
      </w:r>
      <w:r w:rsidR="006F6346" w:rsidRPr="00733EC9">
        <w:rPr>
          <w:sz w:val="24"/>
          <w:szCs w:val="18"/>
        </w:rPr>
        <w:t>模块</w:t>
      </w:r>
      <w:bookmarkEnd w:id="53"/>
    </w:p>
    <w:p w14:paraId="7334FD21" w14:textId="4090EEDA" w:rsidR="006F6346" w:rsidRPr="00733EC9" w:rsidRDefault="006F6346" w:rsidP="006F6346">
      <w:pPr>
        <w:pStyle w:val="4"/>
        <w:ind w:firstLine="480"/>
        <w:rPr>
          <w:rFonts w:ascii="黑体" w:hAnsi="黑体"/>
          <w:b w:val="0"/>
          <w:bCs/>
        </w:rPr>
      </w:pPr>
      <w:r w:rsidRPr="00733EC9">
        <w:rPr>
          <w:rFonts w:ascii="黑体" w:hAnsi="黑体"/>
          <w:b w:val="0"/>
          <w:bCs/>
        </w:rPr>
        <w:t>1.</w:t>
      </w:r>
      <w:r w:rsidR="00B276E4" w:rsidRPr="00733EC9">
        <w:rPr>
          <w:rFonts w:ascii="黑体" w:hAnsi="黑体"/>
          <w:b w:val="0"/>
          <w:bCs/>
        </w:rPr>
        <w:t>用户</w:t>
      </w:r>
      <w:r w:rsidRPr="00733EC9">
        <w:rPr>
          <w:rFonts w:ascii="黑体" w:hAnsi="黑体"/>
          <w:b w:val="0"/>
          <w:bCs/>
        </w:rPr>
        <w:t>首页</w:t>
      </w:r>
      <w:r w:rsidR="002F181B" w:rsidRPr="00733EC9">
        <w:rPr>
          <w:rFonts w:ascii="黑体" w:hAnsi="黑体" w:hint="eastAsia"/>
          <w:b w:val="0"/>
          <w:bCs/>
        </w:rPr>
        <w:t>登录</w:t>
      </w:r>
      <w:r w:rsidRPr="00733EC9">
        <w:rPr>
          <w:rFonts w:ascii="黑体" w:hAnsi="黑体"/>
          <w:b w:val="0"/>
          <w:bCs/>
        </w:rPr>
        <w:t>功能</w:t>
      </w:r>
    </w:p>
    <w:p w14:paraId="52DFDDE3" w14:textId="507EDEE1" w:rsidR="006F6346" w:rsidRPr="0012658C" w:rsidRDefault="00D26611" w:rsidP="00741113">
      <w:pPr>
        <w:pStyle w:val="a1"/>
        <w:ind w:firstLineChars="0" w:firstLine="480"/>
        <w:rPr>
          <w:color w:val="FF0000"/>
        </w:rPr>
      </w:pPr>
      <w:r>
        <w:rPr>
          <w:rFonts w:hint="eastAsia"/>
        </w:rPr>
        <w:t>首页</w:t>
      </w:r>
      <w:r w:rsidR="002F181B">
        <w:rPr>
          <w:rFonts w:hint="eastAsia"/>
        </w:rPr>
        <w:t>登录</w:t>
      </w:r>
      <w:r>
        <w:rPr>
          <w:rFonts w:hint="eastAsia"/>
        </w:rPr>
        <w:t>功能实现方式通过调用接口发送</w:t>
      </w:r>
      <w:r>
        <w:rPr>
          <w:rFonts w:hint="eastAsia"/>
        </w:rPr>
        <w:t>get</w:t>
      </w:r>
      <w:r>
        <w:rPr>
          <w:rFonts w:hint="eastAsia"/>
        </w:rPr>
        <w:t>请求向后端传递当前登录</w:t>
      </w:r>
      <w:r w:rsidR="00B276E4">
        <w:rPr>
          <w:rFonts w:hint="eastAsia"/>
        </w:rPr>
        <w:t>用户</w:t>
      </w:r>
      <w:r>
        <w:rPr>
          <w:rFonts w:hint="eastAsia"/>
        </w:rPr>
        <w:t>的</w:t>
      </w:r>
      <w:r w:rsidR="00DD4825">
        <w:rPr>
          <w:rFonts w:hint="eastAsia"/>
        </w:rPr>
        <w:t>账号、密码</w:t>
      </w:r>
      <w:r w:rsidR="004E1881">
        <w:rPr>
          <w:rFonts w:hint="eastAsia"/>
        </w:rPr>
        <w:t>查询</w:t>
      </w:r>
      <w:r w:rsidR="00DD4825">
        <w:rPr>
          <w:rFonts w:hint="eastAsia"/>
        </w:rPr>
        <w:t>并</w:t>
      </w:r>
      <w:r w:rsidR="004E1881">
        <w:rPr>
          <w:rFonts w:hint="eastAsia"/>
        </w:rPr>
        <w:t>返回信息</w:t>
      </w:r>
      <w:r w:rsidR="002F181B">
        <w:rPr>
          <w:rFonts w:hint="eastAsia"/>
        </w:rPr>
        <w:t>，进行登录</w:t>
      </w:r>
      <w:r w:rsidR="006F6346" w:rsidRPr="0012658C">
        <w:rPr>
          <w:rFonts w:hint="eastAsia"/>
        </w:rPr>
        <w:t>。</w:t>
      </w:r>
      <w:r w:rsidR="006F6346" w:rsidRPr="0012658C">
        <w:t>首页</w:t>
      </w:r>
      <w:r w:rsidR="002F181B">
        <w:rPr>
          <w:rFonts w:hint="eastAsia"/>
        </w:rPr>
        <w:t>登录</w:t>
      </w:r>
      <w:r w:rsidR="006F6346" w:rsidRPr="0012658C">
        <w:t>功能</w:t>
      </w:r>
      <w:r w:rsidR="006962AA">
        <w:rPr>
          <w:rFonts w:hint="eastAsia"/>
        </w:rPr>
        <w:t>界面</w:t>
      </w:r>
      <w:r w:rsidR="006F6346" w:rsidRPr="0012658C">
        <w:t>如图</w:t>
      </w:r>
      <w:r w:rsidR="006962AA">
        <w:t>6</w:t>
      </w:r>
      <w:r w:rsidR="006F6346" w:rsidRPr="0012658C">
        <w:t>-1</w:t>
      </w:r>
      <w:r w:rsidR="006F6346" w:rsidRPr="0012658C">
        <w:t>所示。</w:t>
      </w:r>
    </w:p>
    <w:p w14:paraId="715033E4" w14:textId="1E8802E0" w:rsidR="006F6346" w:rsidRPr="0012658C" w:rsidRDefault="00D54F46" w:rsidP="006F6346">
      <w:pPr>
        <w:pStyle w:val="a1"/>
        <w:ind w:firstLineChars="0" w:firstLine="0"/>
        <w:jc w:val="center"/>
      </w:pPr>
      <w:r>
        <w:rPr>
          <w:noProof/>
        </w:rPr>
        <w:drawing>
          <wp:inline distT="0" distB="0" distL="0" distR="0" wp14:anchorId="1B256448" wp14:editId="24B08C65">
            <wp:extent cx="4932045" cy="2742565"/>
            <wp:effectExtent l="0" t="0" r="1905"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32045" cy="2742565"/>
                    </a:xfrm>
                    <a:prstGeom prst="rect">
                      <a:avLst/>
                    </a:prstGeom>
                  </pic:spPr>
                </pic:pic>
              </a:graphicData>
            </a:graphic>
          </wp:inline>
        </w:drawing>
      </w:r>
    </w:p>
    <w:p w14:paraId="2CE39748" w14:textId="06AFD1AD" w:rsidR="006F6346" w:rsidRPr="0012658C" w:rsidRDefault="006F6346" w:rsidP="006F6346">
      <w:pPr>
        <w:pStyle w:val="a5"/>
        <w:rPr>
          <w:szCs w:val="18"/>
        </w:rPr>
      </w:pPr>
      <w:r w:rsidRPr="0012658C">
        <w:rPr>
          <w:szCs w:val="18"/>
        </w:rPr>
        <w:t>图</w:t>
      </w:r>
      <w:r w:rsidR="00C07B41">
        <w:rPr>
          <w:szCs w:val="18"/>
        </w:rPr>
        <w:t>6</w:t>
      </w:r>
      <w:r w:rsidRPr="0012658C">
        <w:rPr>
          <w:szCs w:val="18"/>
        </w:rPr>
        <w:t xml:space="preserve">-1 </w:t>
      </w:r>
      <w:r w:rsidRPr="0012658C">
        <w:rPr>
          <w:szCs w:val="18"/>
        </w:rPr>
        <w:t>首页</w:t>
      </w:r>
      <w:r w:rsidR="002F181B">
        <w:rPr>
          <w:rFonts w:hint="eastAsia"/>
          <w:szCs w:val="18"/>
        </w:rPr>
        <w:t>登录</w:t>
      </w:r>
      <w:r w:rsidRPr="0012658C">
        <w:rPr>
          <w:szCs w:val="18"/>
        </w:rPr>
        <w:t>功能</w:t>
      </w:r>
      <w:r w:rsidR="006A4F9A">
        <w:rPr>
          <w:rFonts w:hint="eastAsia"/>
          <w:szCs w:val="18"/>
        </w:rPr>
        <w:t>界面</w:t>
      </w:r>
    </w:p>
    <w:p w14:paraId="322F7CE6" w14:textId="203EE5E4" w:rsidR="006F6346" w:rsidRPr="00733EC9" w:rsidRDefault="006F6346" w:rsidP="006F6346">
      <w:pPr>
        <w:pStyle w:val="4"/>
        <w:ind w:firstLine="480"/>
        <w:rPr>
          <w:rFonts w:ascii="黑体" w:hAnsi="黑体"/>
          <w:b w:val="0"/>
          <w:bCs/>
        </w:rPr>
      </w:pPr>
      <w:r w:rsidRPr="00733EC9">
        <w:rPr>
          <w:rFonts w:ascii="黑体" w:hAnsi="黑体"/>
          <w:b w:val="0"/>
          <w:bCs/>
        </w:rPr>
        <w:t>2.</w:t>
      </w:r>
      <w:r w:rsidR="002F181B" w:rsidRPr="00733EC9">
        <w:rPr>
          <w:rFonts w:ascii="黑体" w:hAnsi="黑体" w:hint="eastAsia"/>
          <w:b w:val="0"/>
          <w:bCs/>
        </w:rPr>
        <w:t>首页</w:t>
      </w:r>
      <w:r w:rsidRPr="00733EC9">
        <w:rPr>
          <w:rFonts w:ascii="黑体" w:hAnsi="黑体"/>
          <w:b w:val="0"/>
          <w:bCs/>
        </w:rPr>
        <w:t>功能</w:t>
      </w:r>
    </w:p>
    <w:p w14:paraId="62D751EE" w14:textId="2A25D9B1" w:rsidR="006F6346" w:rsidRDefault="002F181B" w:rsidP="002849E3">
      <w:pPr>
        <w:pStyle w:val="a1"/>
        <w:ind w:firstLine="480"/>
      </w:pPr>
      <w:r>
        <w:rPr>
          <w:rFonts w:hint="eastAsia"/>
        </w:rPr>
        <w:t>首页展示个人中心管理，并能提供密码与个人信息修改，以及对</w:t>
      </w:r>
      <w:r w:rsidR="00D54F46">
        <w:rPr>
          <w:rFonts w:hint="eastAsia"/>
        </w:rPr>
        <w:t>购物车及订单进行查看与管理</w:t>
      </w:r>
      <w:r w:rsidR="00BE67C5">
        <w:t>。</w:t>
      </w:r>
      <w:r>
        <w:rPr>
          <w:rFonts w:hint="eastAsia"/>
        </w:rPr>
        <w:t>首页</w:t>
      </w:r>
      <w:r w:rsidR="002849E3">
        <w:rPr>
          <w:rFonts w:hint="eastAsia"/>
        </w:rPr>
        <w:t>界面</w:t>
      </w:r>
      <w:r w:rsidR="006F6346" w:rsidRPr="0012658C">
        <w:rPr>
          <w:rFonts w:hint="eastAsia"/>
        </w:rPr>
        <w:t>如</w:t>
      </w:r>
      <w:r w:rsidR="006F6346" w:rsidRPr="0012658C">
        <w:t>图</w:t>
      </w:r>
      <w:r w:rsidR="002849E3">
        <w:t>6</w:t>
      </w:r>
      <w:r w:rsidR="006F6346" w:rsidRPr="0012658C">
        <w:t>-2</w:t>
      </w:r>
      <w:r w:rsidR="006F6346" w:rsidRPr="0012658C">
        <w:t>所示。</w:t>
      </w:r>
    </w:p>
    <w:p w14:paraId="14138C99" w14:textId="74512C64" w:rsidR="002849E3" w:rsidRPr="002849E3" w:rsidRDefault="006E574E" w:rsidP="006E574E">
      <w:pPr>
        <w:pStyle w:val="a1"/>
        <w:ind w:firstLineChars="0" w:firstLine="0"/>
      </w:pPr>
      <w:r>
        <w:rPr>
          <w:noProof/>
        </w:rPr>
        <w:lastRenderedPageBreak/>
        <w:drawing>
          <wp:inline distT="0" distB="0" distL="0" distR="0" wp14:anchorId="6920E6EC" wp14:editId="37983A04">
            <wp:extent cx="4932045" cy="3382645"/>
            <wp:effectExtent l="0" t="0" r="1905"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32045" cy="3382645"/>
                    </a:xfrm>
                    <a:prstGeom prst="rect">
                      <a:avLst/>
                    </a:prstGeom>
                  </pic:spPr>
                </pic:pic>
              </a:graphicData>
            </a:graphic>
          </wp:inline>
        </w:drawing>
      </w:r>
    </w:p>
    <w:p w14:paraId="317B8B73" w14:textId="0E6FEF3F" w:rsidR="002849E3" w:rsidRPr="0012658C" w:rsidRDefault="002849E3" w:rsidP="002849E3">
      <w:pPr>
        <w:pStyle w:val="a5"/>
        <w:rPr>
          <w:szCs w:val="18"/>
        </w:rPr>
      </w:pPr>
      <w:r w:rsidRPr="0012658C">
        <w:rPr>
          <w:szCs w:val="18"/>
        </w:rPr>
        <w:t>图</w:t>
      </w:r>
      <w:r>
        <w:rPr>
          <w:szCs w:val="18"/>
        </w:rPr>
        <w:t>6</w:t>
      </w:r>
      <w:r w:rsidRPr="0012658C">
        <w:rPr>
          <w:szCs w:val="18"/>
        </w:rPr>
        <w:t>-2</w:t>
      </w:r>
      <w:r w:rsidR="002F181B">
        <w:rPr>
          <w:rFonts w:hint="eastAsia"/>
          <w:szCs w:val="18"/>
        </w:rPr>
        <w:t>首页</w:t>
      </w:r>
      <w:r>
        <w:rPr>
          <w:rFonts w:hint="eastAsia"/>
          <w:szCs w:val="18"/>
        </w:rPr>
        <w:t>界面</w:t>
      </w:r>
    </w:p>
    <w:p w14:paraId="796EF126" w14:textId="321079D2" w:rsidR="006F6346" w:rsidRPr="0012658C" w:rsidRDefault="006F6346" w:rsidP="006F6346">
      <w:pPr>
        <w:pStyle w:val="a1"/>
        <w:ind w:firstLineChars="0" w:firstLine="0"/>
        <w:jc w:val="center"/>
      </w:pPr>
    </w:p>
    <w:p w14:paraId="02BC9586" w14:textId="76AF5014" w:rsidR="00DF1528" w:rsidRPr="00F73FFD" w:rsidRDefault="00DF1528" w:rsidP="00DF1528">
      <w:pPr>
        <w:pStyle w:val="4"/>
        <w:ind w:firstLine="480"/>
        <w:rPr>
          <w:rFonts w:ascii="黑体" w:hAnsi="黑体"/>
          <w:b w:val="0"/>
          <w:bCs/>
        </w:rPr>
      </w:pPr>
      <w:r w:rsidRPr="00F73FFD">
        <w:rPr>
          <w:rFonts w:ascii="黑体" w:hAnsi="黑体" w:hint="eastAsia"/>
          <w:b w:val="0"/>
          <w:bCs/>
        </w:rPr>
        <w:t>3</w:t>
      </w:r>
      <w:r w:rsidRPr="00F73FFD">
        <w:rPr>
          <w:rFonts w:ascii="黑体" w:hAnsi="黑体"/>
          <w:b w:val="0"/>
          <w:bCs/>
        </w:rPr>
        <w:t>.</w:t>
      </w:r>
      <w:r w:rsidR="009D052A" w:rsidRPr="00F73FFD">
        <w:rPr>
          <w:rFonts w:ascii="黑体" w:hAnsi="黑体" w:hint="eastAsia"/>
          <w:b w:val="0"/>
          <w:bCs/>
        </w:rPr>
        <w:t>个人中心</w:t>
      </w:r>
      <w:r w:rsidRPr="00F73FFD">
        <w:rPr>
          <w:rFonts w:ascii="黑体" w:hAnsi="黑体"/>
          <w:b w:val="0"/>
          <w:bCs/>
        </w:rPr>
        <w:t>功能</w:t>
      </w:r>
    </w:p>
    <w:p w14:paraId="3CCC2412" w14:textId="7A3568FA" w:rsidR="00DF1528" w:rsidRDefault="002F181B" w:rsidP="00DF1528">
      <w:pPr>
        <w:pStyle w:val="a1"/>
        <w:ind w:firstLine="480"/>
      </w:pPr>
      <w:r>
        <w:rPr>
          <w:rFonts w:hint="eastAsia"/>
        </w:rPr>
        <w:t>用户登录到系统之后，点击左侧的个人中心，在弹出的下拉菜单中的修改</w:t>
      </w:r>
      <w:r w:rsidR="009D052A">
        <w:rPr>
          <w:rFonts w:hint="eastAsia"/>
        </w:rPr>
        <w:t>个人信息</w:t>
      </w:r>
      <w:r>
        <w:rPr>
          <w:rFonts w:hint="eastAsia"/>
        </w:rPr>
        <w:t>。</w:t>
      </w:r>
      <w:r w:rsidR="009D052A">
        <w:rPr>
          <w:rFonts w:hint="eastAsia"/>
        </w:rPr>
        <w:t>修改昵称与收货地址信息</w:t>
      </w:r>
      <w:r>
        <w:rPr>
          <w:rFonts w:hint="eastAsia"/>
        </w:rPr>
        <w:t>，修改成功后进行提交，并反馈</w:t>
      </w:r>
      <w:proofErr w:type="gramStart"/>
      <w:r>
        <w:rPr>
          <w:rFonts w:hint="eastAsia"/>
        </w:rPr>
        <w:t>回是否</w:t>
      </w:r>
      <w:proofErr w:type="gramEnd"/>
      <w:r>
        <w:rPr>
          <w:rFonts w:hint="eastAsia"/>
        </w:rPr>
        <w:t>修改成功</w:t>
      </w:r>
      <w:r w:rsidR="00DF1528">
        <w:rPr>
          <w:rFonts w:hint="eastAsia"/>
        </w:rPr>
        <w:t>。</w:t>
      </w:r>
      <w:r w:rsidR="009D052A">
        <w:rPr>
          <w:rFonts w:hint="eastAsia"/>
        </w:rPr>
        <w:t>个人中心</w:t>
      </w:r>
      <w:r w:rsidR="00DF1528">
        <w:rPr>
          <w:rFonts w:hint="eastAsia"/>
        </w:rPr>
        <w:t>界面</w:t>
      </w:r>
      <w:r w:rsidR="00DF1528" w:rsidRPr="0012658C">
        <w:rPr>
          <w:rFonts w:hint="eastAsia"/>
        </w:rPr>
        <w:t>如</w:t>
      </w:r>
      <w:r w:rsidR="00DF1528" w:rsidRPr="0012658C">
        <w:t>图</w:t>
      </w:r>
      <w:r w:rsidR="00DF1528">
        <w:t>6</w:t>
      </w:r>
      <w:r w:rsidR="00DF1528" w:rsidRPr="0012658C">
        <w:t>-</w:t>
      </w:r>
      <w:r>
        <w:t>3</w:t>
      </w:r>
      <w:r w:rsidR="00DF1528" w:rsidRPr="0012658C">
        <w:t>所示。</w:t>
      </w:r>
    </w:p>
    <w:p w14:paraId="6C66B43D" w14:textId="5FC461AC" w:rsidR="00DF1528" w:rsidRDefault="006E574E" w:rsidP="00DF1528">
      <w:pPr>
        <w:pStyle w:val="a1"/>
        <w:ind w:firstLineChars="0" w:firstLine="0"/>
      </w:pPr>
      <w:r>
        <w:rPr>
          <w:noProof/>
        </w:rPr>
        <w:drawing>
          <wp:inline distT="0" distB="0" distL="0" distR="0" wp14:anchorId="0BE3F035" wp14:editId="259C6573">
            <wp:extent cx="4932045" cy="2660650"/>
            <wp:effectExtent l="0" t="0" r="1905"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32045" cy="2660650"/>
                    </a:xfrm>
                    <a:prstGeom prst="rect">
                      <a:avLst/>
                    </a:prstGeom>
                  </pic:spPr>
                </pic:pic>
              </a:graphicData>
            </a:graphic>
          </wp:inline>
        </w:drawing>
      </w:r>
    </w:p>
    <w:p w14:paraId="45456138" w14:textId="07BBC7A7" w:rsidR="00DF1528" w:rsidRDefault="00DF1528" w:rsidP="00DF1528">
      <w:pPr>
        <w:pStyle w:val="a5"/>
        <w:rPr>
          <w:szCs w:val="18"/>
        </w:rPr>
      </w:pPr>
      <w:r w:rsidRPr="0012658C">
        <w:rPr>
          <w:szCs w:val="18"/>
        </w:rPr>
        <w:t>图</w:t>
      </w:r>
      <w:r>
        <w:rPr>
          <w:szCs w:val="18"/>
        </w:rPr>
        <w:t>6</w:t>
      </w:r>
      <w:r w:rsidRPr="0012658C">
        <w:rPr>
          <w:szCs w:val="18"/>
        </w:rPr>
        <w:t>-</w:t>
      </w:r>
      <w:r w:rsidR="002F181B">
        <w:rPr>
          <w:szCs w:val="18"/>
        </w:rPr>
        <w:t>3</w:t>
      </w:r>
      <w:r w:rsidR="009D052A">
        <w:rPr>
          <w:rFonts w:hint="eastAsia"/>
          <w:szCs w:val="18"/>
        </w:rPr>
        <w:t>个人中心</w:t>
      </w:r>
      <w:r>
        <w:rPr>
          <w:rFonts w:hint="eastAsia"/>
          <w:szCs w:val="18"/>
        </w:rPr>
        <w:t>界面</w:t>
      </w:r>
    </w:p>
    <w:p w14:paraId="472C1F61" w14:textId="528D0471" w:rsidR="00DF1528" w:rsidRPr="00F73FFD" w:rsidRDefault="00A51CC1" w:rsidP="00DF1528">
      <w:pPr>
        <w:pStyle w:val="4"/>
        <w:ind w:firstLine="480"/>
        <w:rPr>
          <w:rFonts w:ascii="黑体" w:hAnsi="黑体"/>
          <w:b w:val="0"/>
          <w:bCs/>
        </w:rPr>
      </w:pPr>
      <w:r w:rsidRPr="00F73FFD">
        <w:rPr>
          <w:rFonts w:ascii="黑体" w:hAnsi="黑体"/>
          <w:b w:val="0"/>
          <w:bCs/>
        </w:rPr>
        <w:t>4</w:t>
      </w:r>
      <w:r w:rsidR="00DF1528" w:rsidRPr="00F73FFD">
        <w:rPr>
          <w:rFonts w:ascii="黑体" w:hAnsi="黑体"/>
          <w:b w:val="0"/>
          <w:bCs/>
        </w:rPr>
        <w:t>.</w:t>
      </w:r>
      <w:r w:rsidR="00A83258" w:rsidRPr="00F73FFD">
        <w:rPr>
          <w:rFonts w:ascii="黑体" w:hAnsi="黑体" w:hint="eastAsia"/>
          <w:b w:val="0"/>
          <w:bCs/>
        </w:rPr>
        <w:t>订单</w:t>
      </w:r>
      <w:r w:rsidR="002F181B" w:rsidRPr="00F73FFD">
        <w:rPr>
          <w:rFonts w:ascii="黑体" w:hAnsi="黑体" w:hint="eastAsia"/>
          <w:b w:val="0"/>
          <w:bCs/>
        </w:rPr>
        <w:t>功能</w:t>
      </w:r>
    </w:p>
    <w:p w14:paraId="740242FC" w14:textId="4C5A94F2" w:rsidR="00DF1528" w:rsidRDefault="002F181B" w:rsidP="002F181B">
      <w:pPr>
        <w:pStyle w:val="a1"/>
        <w:ind w:firstLine="480"/>
      </w:pPr>
      <w:r>
        <w:rPr>
          <w:rFonts w:hint="eastAsia"/>
        </w:rPr>
        <w:lastRenderedPageBreak/>
        <w:t>用户在登录之后点击个人中心后点击下拉菜单</w:t>
      </w:r>
      <w:r w:rsidR="00A83258">
        <w:rPr>
          <w:rFonts w:hint="eastAsia"/>
        </w:rPr>
        <w:t>中我的订单，在跳转到订单页面，可以查看到用户的订单列表，并对订单进行确认及进度查看</w:t>
      </w:r>
      <w:r w:rsidR="00D60C9A">
        <w:rPr>
          <w:rFonts w:hint="eastAsia"/>
        </w:rPr>
        <w:t>。</w:t>
      </w:r>
      <w:r w:rsidR="00A83258">
        <w:rPr>
          <w:rFonts w:hint="eastAsia"/>
        </w:rPr>
        <w:t>订单</w:t>
      </w:r>
      <w:r w:rsidR="00D60C9A">
        <w:rPr>
          <w:rFonts w:hint="eastAsia"/>
        </w:rPr>
        <w:t>界面如图</w:t>
      </w:r>
      <w:r w:rsidR="00D60C9A">
        <w:rPr>
          <w:rFonts w:hint="eastAsia"/>
        </w:rPr>
        <w:t>6-</w:t>
      </w:r>
      <w:r w:rsidR="00A51CC1">
        <w:t>4</w:t>
      </w:r>
      <w:r w:rsidR="00D60C9A">
        <w:rPr>
          <w:rFonts w:hint="eastAsia"/>
        </w:rPr>
        <w:t>所示。</w:t>
      </w:r>
    </w:p>
    <w:p w14:paraId="03E94F03" w14:textId="47ABA1A7" w:rsidR="00D60C9A" w:rsidRDefault="006E574E" w:rsidP="00DF1528">
      <w:pPr>
        <w:pStyle w:val="a1"/>
        <w:ind w:firstLineChars="0" w:firstLine="0"/>
      </w:pPr>
      <w:r>
        <w:rPr>
          <w:noProof/>
        </w:rPr>
        <w:drawing>
          <wp:inline distT="0" distB="0" distL="0" distR="0" wp14:anchorId="1E655544" wp14:editId="01D86965">
            <wp:extent cx="4932045" cy="1879600"/>
            <wp:effectExtent l="0" t="0" r="1905"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32045" cy="1879600"/>
                    </a:xfrm>
                    <a:prstGeom prst="rect">
                      <a:avLst/>
                    </a:prstGeom>
                  </pic:spPr>
                </pic:pic>
              </a:graphicData>
            </a:graphic>
          </wp:inline>
        </w:drawing>
      </w:r>
    </w:p>
    <w:p w14:paraId="40A788CC" w14:textId="54DDA770" w:rsidR="00D60C9A" w:rsidRPr="00D60C9A" w:rsidRDefault="00D60C9A" w:rsidP="00D60C9A">
      <w:pPr>
        <w:pStyle w:val="a5"/>
        <w:rPr>
          <w:szCs w:val="18"/>
        </w:rPr>
      </w:pPr>
      <w:r w:rsidRPr="0012658C">
        <w:rPr>
          <w:szCs w:val="18"/>
        </w:rPr>
        <w:t>图</w:t>
      </w:r>
      <w:r>
        <w:rPr>
          <w:szCs w:val="18"/>
        </w:rPr>
        <w:t>6</w:t>
      </w:r>
      <w:r w:rsidRPr="0012658C">
        <w:rPr>
          <w:szCs w:val="18"/>
        </w:rPr>
        <w:t>-</w:t>
      </w:r>
      <w:r w:rsidR="00A51CC1">
        <w:rPr>
          <w:szCs w:val="18"/>
        </w:rPr>
        <w:t>4</w:t>
      </w:r>
      <w:r w:rsidR="00A83258">
        <w:rPr>
          <w:rFonts w:hint="eastAsia"/>
          <w:szCs w:val="18"/>
        </w:rPr>
        <w:t>订单</w:t>
      </w:r>
      <w:r>
        <w:rPr>
          <w:rFonts w:hint="eastAsia"/>
          <w:szCs w:val="18"/>
        </w:rPr>
        <w:t>界面</w:t>
      </w:r>
    </w:p>
    <w:p w14:paraId="42FC078D" w14:textId="3619ADA7" w:rsidR="006F6346" w:rsidRPr="00F73FFD" w:rsidRDefault="00A51CC1" w:rsidP="006F6346">
      <w:pPr>
        <w:pStyle w:val="4"/>
        <w:ind w:firstLine="480"/>
        <w:rPr>
          <w:rFonts w:ascii="黑体" w:hAnsi="黑体"/>
          <w:b w:val="0"/>
          <w:bCs/>
        </w:rPr>
      </w:pPr>
      <w:r w:rsidRPr="00F73FFD">
        <w:rPr>
          <w:rFonts w:ascii="黑体" w:hAnsi="黑体"/>
          <w:b w:val="0"/>
          <w:bCs/>
        </w:rPr>
        <w:t>5</w:t>
      </w:r>
      <w:r w:rsidR="006F6346" w:rsidRPr="00F73FFD">
        <w:rPr>
          <w:rFonts w:ascii="黑体" w:hAnsi="黑体"/>
          <w:b w:val="0"/>
          <w:bCs/>
        </w:rPr>
        <w:t>.</w:t>
      </w:r>
      <w:r w:rsidR="00A83258" w:rsidRPr="00F73FFD">
        <w:rPr>
          <w:rFonts w:ascii="黑体" w:hAnsi="黑体" w:hint="eastAsia"/>
          <w:b w:val="0"/>
          <w:bCs/>
        </w:rPr>
        <w:t>购物车</w:t>
      </w:r>
      <w:r w:rsidR="00BE67C5" w:rsidRPr="00F73FFD">
        <w:rPr>
          <w:rFonts w:ascii="黑体" w:hAnsi="黑体"/>
          <w:b w:val="0"/>
          <w:bCs/>
        </w:rPr>
        <w:t>功能</w:t>
      </w:r>
    </w:p>
    <w:p w14:paraId="7460C79B" w14:textId="65D34A6B" w:rsidR="00D60C9A" w:rsidRPr="00D60C9A" w:rsidRDefault="00A51CC1" w:rsidP="00A51CC1">
      <w:pPr>
        <w:pStyle w:val="a1"/>
        <w:ind w:firstLine="480"/>
      </w:pPr>
      <w:r>
        <w:rPr>
          <w:rFonts w:hint="eastAsia"/>
        </w:rPr>
        <w:t>对我的</w:t>
      </w:r>
      <w:r w:rsidR="00A83258">
        <w:rPr>
          <w:rFonts w:hint="eastAsia"/>
        </w:rPr>
        <w:t>购物车</w:t>
      </w:r>
      <w:r>
        <w:rPr>
          <w:rFonts w:hint="eastAsia"/>
        </w:rPr>
        <w:t>管理，</w:t>
      </w:r>
      <w:r w:rsidR="00A83258">
        <w:rPr>
          <w:rFonts w:hint="eastAsia"/>
        </w:rPr>
        <w:t>点击用户名右侧的购物车选项卡，进入到购物车列表界面，都想要购买的商品进行管理。最多添加五条记录</w:t>
      </w:r>
      <w:r w:rsidR="00D60C9A">
        <w:rPr>
          <w:rFonts w:hint="eastAsia"/>
        </w:rPr>
        <w:t>。</w:t>
      </w:r>
      <w:r w:rsidR="00A83258">
        <w:rPr>
          <w:rFonts w:hint="eastAsia"/>
        </w:rPr>
        <w:t>购物车</w:t>
      </w:r>
      <w:r w:rsidR="00D60C9A">
        <w:rPr>
          <w:rFonts w:hint="eastAsia"/>
        </w:rPr>
        <w:t>界面如图</w:t>
      </w:r>
      <w:r w:rsidR="00D60C9A">
        <w:rPr>
          <w:rFonts w:hint="eastAsia"/>
        </w:rPr>
        <w:t>6-</w:t>
      </w:r>
      <w:r>
        <w:t>5</w:t>
      </w:r>
      <w:r w:rsidR="00D60C9A">
        <w:rPr>
          <w:rFonts w:hint="eastAsia"/>
        </w:rPr>
        <w:t>所示。</w:t>
      </w:r>
    </w:p>
    <w:p w14:paraId="5F85E812" w14:textId="19ED0BF0" w:rsidR="00D60C9A" w:rsidRPr="00D60C9A" w:rsidRDefault="006E574E" w:rsidP="00D60C9A">
      <w:pPr>
        <w:pStyle w:val="a1"/>
        <w:ind w:firstLineChars="0" w:firstLine="0"/>
      </w:pPr>
      <w:r>
        <w:rPr>
          <w:noProof/>
        </w:rPr>
        <w:drawing>
          <wp:inline distT="0" distB="0" distL="0" distR="0" wp14:anchorId="35EFC311" wp14:editId="577E6A93">
            <wp:extent cx="4932045" cy="2969260"/>
            <wp:effectExtent l="0" t="0" r="1905" b="254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32045" cy="2969260"/>
                    </a:xfrm>
                    <a:prstGeom prst="rect">
                      <a:avLst/>
                    </a:prstGeom>
                  </pic:spPr>
                </pic:pic>
              </a:graphicData>
            </a:graphic>
          </wp:inline>
        </w:drawing>
      </w:r>
    </w:p>
    <w:p w14:paraId="7C657691" w14:textId="51A16F2E" w:rsidR="00D60C9A" w:rsidRDefault="00D60C9A" w:rsidP="00D60C9A">
      <w:pPr>
        <w:pStyle w:val="a5"/>
        <w:rPr>
          <w:szCs w:val="18"/>
        </w:rPr>
      </w:pPr>
      <w:r w:rsidRPr="0012658C">
        <w:rPr>
          <w:szCs w:val="18"/>
        </w:rPr>
        <w:t>图</w:t>
      </w:r>
      <w:r>
        <w:rPr>
          <w:szCs w:val="18"/>
        </w:rPr>
        <w:t>6</w:t>
      </w:r>
      <w:r w:rsidRPr="0012658C">
        <w:rPr>
          <w:szCs w:val="18"/>
        </w:rPr>
        <w:t>-</w:t>
      </w:r>
      <w:r w:rsidR="00A51CC1">
        <w:rPr>
          <w:rFonts w:hint="eastAsia"/>
          <w:szCs w:val="18"/>
        </w:rPr>
        <w:t>5</w:t>
      </w:r>
      <w:r w:rsidR="00A83258">
        <w:rPr>
          <w:rFonts w:hint="eastAsia"/>
          <w:szCs w:val="18"/>
        </w:rPr>
        <w:t>购物车</w:t>
      </w:r>
      <w:r>
        <w:rPr>
          <w:rFonts w:hint="eastAsia"/>
          <w:szCs w:val="18"/>
        </w:rPr>
        <w:t>界面</w:t>
      </w:r>
    </w:p>
    <w:p w14:paraId="1C399D55" w14:textId="5387F64D" w:rsidR="00B8512D" w:rsidRPr="00F73FFD" w:rsidRDefault="00A51CC1" w:rsidP="009D052A">
      <w:pPr>
        <w:pStyle w:val="4"/>
        <w:ind w:firstLineChars="200" w:firstLine="480"/>
        <w:rPr>
          <w:rFonts w:ascii="黑体" w:hAnsi="黑体"/>
          <w:b w:val="0"/>
          <w:bCs/>
        </w:rPr>
      </w:pPr>
      <w:r w:rsidRPr="00F73FFD">
        <w:rPr>
          <w:rFonts w:ascii="黑体" w:hAnsi="黑体"/>
          <w:b w:val="0"/>
          <w:bCs/>
        </w:rPr>
        <w:t>6</w:t>
      </w:r>
      <w:r w:rsidR="00B8512D" w:rsidRPr="00F73FFD">
        <w:rPr>
          <w:rFonts w:ascii="黑体" w:hAnsi="黑体"/>
          <w:b w:val="0"/>
          <w:bCs/>
        </w:rPr>
        <w:t>.</w:t>
      </w:r>
      <w:r w:rsidR="00A83258" w:rsidRPr="00F73FFD">
        <w:rPr>
          <w:rFonts w:ascii="黑体" w:hAnsi="黑体" w:hint="eastAsia"/>
          <w:b w:val="0"/>
          <w:bCs/>
        </w:rPr>
        <w:t>导航栏</w:t>
      </w:r>
      <w:r w:rsidR="00B15768" w:rsidRPr="00F73FFD">
        <w:rPr>
          <w:rFonts w:ascii="黑体" w:hAnsi="黑体" w:hint="eastAsia"/>
          <w:b w:val="0"/>
          <w:bCs/>
        </w:rPr>
        <w:t>功能</w:t>
      </w:r>
    </w:p>
    <w:p w14:paraId="7C55416C" w14:textId="580A4B04" w:rsidR="00D60C9A" w:rsidRDefault="00B15768" w:rsidP="00635E23">
      <w:pPr>
        <w:pStyle w:val="a1"/>
        <w:ind w:firstLine="480"/>
      </w:pPr>
      <w:r>
        <w:rPr>
          <w:rFonts w:hint="eastAsia"/>
        </w:rPr>
        <w:t>前端页面可以从管理者或者用户页面进行跳转登录。或者直接打开前端页面。前端页面展示</w:t>
      </w:r>
      <w:r w:rsidR="00B01F2E">
        <w:rPr>
          <w:rFonts w:hint="eastAsia"/>
        </w:rPr>
        <w:t>服装</w:t>
      </w:r>
      <w:r w:rsidR="009D052A">
        <w:rPr>
          <w:rFonts w:hint="eastAsia"/>
        </w:rPr>
        <w:t>类型快速定位指定类型服饰</w:t>
      </w:r>
      <w:r>
        <w:rPr>
          <w:rFonts w:hint="eastAsia"/>
        </w:rPr>
        <w:t>。</w:t>
      </w:r>
      <w:r w:rsidR="00A83258">
        <w:rPr>
          <w:rFonts w:hint="eastAsia"/>
        </w:rPr>
        <w:t>导航栏</w:t>
      </w:r>
      <w:r w:rsidR="00635E23">
        <w:rPr>
          <w:rFonts w:hint="eastAsia"/>
        </w:rPr>
        <w:t>界面如图</w:t>
      </w:r>
      <w:r w:rsidR="00635E23">
        <w:rPr>
          <w:rFonts w:hint="eastAsia"/>
        </w:rPr>
        <w:t>6-</w:t>
      </w:r>
      <w:r w:rsidR="00C64C1F">
        <w:t>6</w:t>
      </w:r>
      <w:r w:rsidR="00635E23">
        <w:rPr>
          <w:rFonts w:hint="eastAsia"/>
        </w:rPr>
        <w:t>所示。</w:t>
      </w:r>
    </w:p>
    <w:p w14:paraId="1EEB309E" w14:textId="39D670B1" w:rsidR="00D60C9A" w:rsidRDefault="006E574E" w:rsidP="00D60C9A">
      <w:pPr>
        <w:pStyle w:val="a1"/>
        <w:ind w:firstLineChars="0" w:firstLine="0"/>
      </w:pPr>
      <w:r>
        <w:rPr>
          <w:noProof/>
        </w:rPr>
        <w:lastRenderedPageBreak/>
        <w:drawing>
          <wp:inline distT="0" distB="0" distL="0" distR="0" wp14:anchorId="72AE0499" wp14:editId="42AC6943">
            <wp:extent cx="4932045" cy="3916045"/>
            <wp:effectExtent l="0" t="0" r="1905"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32045" cy="3916045"/>
                    </a:xfrm>
                    <a:prstGeom prst="rect">
                      <a:avLst/>
                    </a:prstGeom>
                  </pic:spPr>
                </pic:pic>
              </a:graphicData>
            </a:graphic>
          </wp:inline>
        </w:drawing>
      </w:r>
    </w:p>
    <w:p w14:paraId="78948C7C" w14:textId="5A358D09" w:rsidR="00D60C9A" w:rsidRPr="00D60C9A" w:rsidRDefault="00D60C9A" w:rsidP="00D60C9A">
      <w:pPr>
        <w:pStyle w:val="a5"/>
        <w:rPr>
          <w:szCs w:val="18"/>
        </w:rPr>
      </w:pPr>
      <w:r w:rsidRPr="0012658C">
        <w:rPr>
          <w:szCs w:val="18"/>
        </w:rPr>
        <w:t>图</w:t>
      </w:r>
      <w:r>
        <w:rPr>
          <w:szCs w:val="18"/>
        </w:rPr>
        <w:t>6</w:t>
      </w:r>
      <w:r w:rsidRPr="0012658C">
        <w:rPr>
          <w:szCs w:val="18"/>
        </w:rPr>
        <w:t>-</w:t>
      </w:r>
      <w:r w:rsidR="00C64C1F">
        <w:rPr>
          <w:szCs w:val="18"/>
        </w:rPr>
        <w:t>6</w:t>
      </w:r>
      <w:r w:rsidR="00A83258">
        <w:rPr>
          <w:rFonts w:hint="eastAsia"/>
          <w:szCs w:val="18"/>
        </w:rPr>
        <w:t>导航栏</w:t>
      </w:r>
      <w:r>
        <w:rPr>
          <w:rFonts w:hint="eastAsia"/>
          <w:szCs w:val="18"/>
        </w:rPr>
        <w:t>界面</w:t>
      </w:r>
    </w:p>
    <w:p w14:paraId="10A73804" w14:textId="7297F625" w:rsidR="00B8512D" w:rsidRPr="00F73FFD" w:rsidRDefault="00A51CC1" w:rsidP="00B8512D">
      <w:pPr>
        <w:pStyle w:val="4"/>
        <w:ind w:firstLine="480"/>
        <w:rPr>
          <w:rFonts w:ascii="黑体" w:hAnsi="黑体"/>
          <w:b w:val="0"/>
          <w:bCs/>
        </w:rPr>
      </w:pPr>
      <w:r w:rsidRPr="00F73FFD">
        <w:rPr>
          <w:rFonts w:ascii="黑体" w:hAnsi="黑体"/>
          <w:b w:val="0"/>
          <w:bCs/>
        </w:rPr>
        <w:t>7</w:t>
      </w:r>
      <w:r w:rsidR="00B8512D" w:rsidRPr="00F73FFD">
        <w:rPr>
          <w:rFonts w:ascii="黑体" w:hAnsi="黑体"/>
          <w:b w:val="0"/>
          <w:bCs/>
        </w:rPr>
        <w:t>.</w:t>
      </w:r>
      <w:r w:rsidR="00A83258" w:rsidRPr="00F73FFD">
        <w:rPr>
          <w:rFonts w:ascii="黑体" w:hAnsi="黑体" w:hint="eastAsia"/>
          <w:b w:val="0"/>
          <w:bCs/>
        </w:rPr>
        <w:t>商品分类</w:t>
      </w:r>
      <w:r w:rsidR="00635E23" w:rsidRPr="00F73FFD">
        <w:rPr>
          <w:rFonts w:ascii="黑体" w:hAnsi="黑体"/>
          <w:b w:val="0"/>
          <w:bCs/>
        </w:rPr>
        <w:t>功能</w:t>
      </w:r>
    </w:p>
    <w:p w14:paraId="110B23BB" w14:textId="7D7E166E" w:rsidR="00635E23" w:rsidRPr="00635E23" w:rsidRDefault="00C64C1F" w:rsidP="00716C93">
      <w:pPr>
        <w:pStyle w:val="a1"/>
        <w:ind w:firstLine="480"/>
      </w:pPr>
      <w:r>
        <w:rPr>
          <w:rFonts w:hint="eastAsia"/>
        </w:rPr>
        <w:t>在打开前端页面之后，点击</w:t>
      </w:r>
      <w:r w:rsidR="009D052A">
        <w:rPr>
          <w:rFonts w:hint="eastAsia"/>
        </w:rPr>
        <w:t>左侧的快速导航栏，对已经分类的商品进行查看</w:t>
      </w:r>
      <w:r w:rsidR="00635E23">
        <w:rPr>
          <w:rFonts w:hint="eastAsia"/>
        </w:rPr>
        <w:t>。</w:t>
      </w:r>
      <w:r w:rsidR="009D052A">
        <w:rPr>
          <w:rFonts w:hint="eastAsia"/>
        </w:rPr>
        <w:t>商品分类</w:t>
      </w:r>
      <w:r w:rsidR="00635E23">
        <w:rPr>
          <w:rFonts w:hint="eastAsia"/>
        </w:rPr>
        <w:t>界面如图</w:t>
      </w:r>
      <w:r w:rsidR="00635E23">
        <w:rPr>
          <w:rFonts w:hint="eastAsia"/>
        </w:rPr>
        <w:t>6-</w:t>
      </w:r>
      <w:r>
        <w:t>7</w:t>
      </w:r>
      <w:r w:rsidR="00635E23">
        <w:rPr>
          <w:rFonts w:hint="eastAsia"/>
        </w:rPr>
        <w:t>所示。</w:t>
      </w:r>
    </w:p>
    <w:p w14:paraId="39BE1306" w14:textId="3130BA5C" w:rsidR="00635E23" w:rsidRPr="00635E23" w:rsidRDefault="007E5E2B" w:rsidP="00635E23">
      <w:pPr>
        <w:pStyle w:val="a1"/>
        <w:ind w:firstLineChars="0" w:firstLine="0"/>
      </w:pPr>
      <w:r>
        <w:rPr>
          <w:noProof/>
        </w:rPr>
        <w:drawing>
          <wp:inline distT="0" distB="0" distL="0" distR="0" wp14:anchorId="356A24DB" wp14:editId="4F24CDA8">
            <wp:extent cx="4932045" cy="2322830"/>
            <wp:effectExtent l="0" t="0" r="1905"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32045" cy="2322830"/>
                    </a:xfrm>
                    <a:prstGeom prst="rect">
                      <a:avLst/>
                    </a:prstGeom>
                  </pic:spPr>
                </pic:pic>
              </a:graphicData>
            </a:graphic>
          </wp:inline>
        </w:drawing>
      </w:r>
    </w:p>
    <w:p w14:paraId="6955839E" w14:textId="58E766CC" w:rsidR="00B8512D" w:rsidRDefault="00635E23" w:rsidP="00635E23">
      <w:pPr>
        <w:pStyle w:val="a5"/>
        <w:rPr>
          <w:szCs w:val="18"/>
        </w:rPr>
      </w:pPr>
      <w:r w:rsidRPr="0012658C">
        <w:rPr>
          <w:szCs w:val="18"/>
        </w:rPr>
        <w:t>图</w:t>
      </w:r>
      <w:r>
        <w:rPr>
          <w:szCs w:val="18"/>
        </w:rPr>
        <w:t>6</w:t>
      </w:r>
      <w:r w:rsidRPr="0012658C">
        <w:rPr>
          <w:szCs w:val="18"/>
        </w:rPr>
        <w:t>-</w:t>
      </w:r>
      <w:r w:rsidR="00C64C1F">
        <w:rPr>
          <w:szCs w:val="18"/>
        </w:rPr>
        <w:t>7</w:t>
      </w:r>
      <w:r w:rsidR="009D052A">
        <w:rPr>
          <w:rFonts w:hint="eastAsia"/>
          <w:szCs w:val="18"/>
        </w:rPr>
        <w:t>商品分类</w:t>
      </w:r>
      <w:r>
        <w:rPr>
          <w:rFonts w:hint="eastAsia"/>
          <w:szCs w:val="18"/>
        </w:rPr>
        <w:t>界面</w:t>
      </w:r>
    </w:p>
    <w:p w14:paraId="2F99F6B3" w14:textId="04F834FC" w:rsidR="00C64C1F" w:rsidRPr="00F73FFD" w:rsidRDefault="00C64C1F" w:rsidP="00C64C1F">
      <w:pPr>
        <w:pStyle w:val="4"/>
        <w:ind w:firstLine="480"/>
        <w:rPr>
          <w:rFonts w:ascii="黑体" w:hAnsi="黑体"/>
          <w:b w:val="0"/>
          <w:bCs/>
        </w:rPr>
      </w:pPr>
      <w:r w:rsidRPr="00F73FFD">
        <w:rPr>
          <w:rFonts w:ascii="黑体" w:hAnsi="黑体"/>
          <w:b w:val="0"/>
          <w:bCs/>
        </w:rPr>
        <w:t>8.</w:t>
      </w:r>
      <w:r w:rsidR="00A83258" w:rsidRPr="00F73FFD">
        <w:rPr>
          <w:rFonts w:ascii="黑体" w:hAnsi="黑体" w:hint="eastAsia"/>
          <w:b w:val="0"/>
          <w:bCs/>
        </w:rPr>
        <w:t>新品上线</w:t>
      </w:r>
      <w:r w:rsidRPr="00F73FFD">
        <w:rPr>
          <w:rFonts w:ascii="黑体" w:hAnsi="黑体"/>
          <w:b w:val="0"/>
          <w:bCs/>
        </w:rPr>
        <w:t>功能</w:t>
      </w:r>
    </w:p>
    <w:p w14:paraId="4099EF85" w14:textId="74C4EA13" w:rsidR="00C64C1F" w:rsidRPr="00635E23" w:rsidRDefault="007E7094" w:rsidP="00C64C1F">
      <w:pPr>
        <w:pStyle w:val="a1"/>
        <w:ind w:firstLine="480"/>
      </w:pPr>
      <w:r>
        <w:rPr>
          <w:rFonts w:hint="eastAsia"/>
        </w:rPr>
        <w:t>用户登录之后，点击</w:t>
      </w:r>
      <w:r w:rsidR="00B01F2E">
        <w:rPr>
          <w:rFonts w:hint="eastAsia"/>
        </w:rPr>
        <w:t>服装商城</w:t>
      </w:r>
      <w:r>
        <w:rPr>
          <w:rFonts w:hint="eastAsia"/>
        </w:rPr>
        <w:t>，跳转到</w:t>
      </w:r>
      <w:r w:rsidR="006E574E">
        <w:rPr>
          <w:rFonts w:hint="eastAsia"/>
        </w:rPr>
        <w:t>新品上线界面，对网站发布的</w:t>
      </w:r>
      <w:r w:rsidR="006E574E">
        <w:rPr>
          <w:rFonts w:hint="eastAsia"/>
        </w:rPr>
        <w:lastRenderedPageBreak/>
        <w:t>新产品进行展示</w:t>
      </w:r>
      <w:r w:rsidR="00C64C1F">
        <w:rPr>
          <w:rFonts w:hint="eastAsia"/>
        </w:rPr>
        <w:t>。</w:t>
      </w:r>
      <w:r w:rsidR="00A83258">
        <w:rPr>
          <w:rFonts w:hint="eastAsia"/>
        </w:rPr>
        <w:t>新品上线</w:t>
      </w:r>
      <w:r w:rsidR="00C64C1F">
        <w:rPr>
          <w:rFonts w:hint="eastAsia"/>
        </w:rPr>
        <w:t>界面如图</w:t>
      </w:r>
      <w:r w:rsidR="00C64C1F">
        <w:rPr>
          <w:rFonts w:hint="eastAsia"/>
        </w:rPr>
        <w:t>6-</w:t>
      </w:r>
      <w:r>
        <w:t>8</w:t>
      </w:r>
      <w:r w:rsidR="00C64C1F">
        <w:rPr>
          <w:rFonts w:hint="eastAsia"/>
        </w:rPr>
        <w:t>所示。</w:t>
      </w:r>
    </w:p>
    <w:p w14:paraId="6AFE5130" w14:textId="6CE95DC5" w:rsidR="00C64C1F" w:rsidRPr="00C64C1F" w:rsidRDefault="006E574E" w:rsidP="00C64C1F">
      <w:pPr>
        <w:pStyle w:val="a5"/>
        <w:jc w:val="both"/>
        <w:rPr>
          <w:szCs w:val="18"/>
        </w:rPr>
      </w:pPr>
      <w:r>
        <w:rPr>
          <w:noProof/>
        </w:rPr>
        <w:drawing>
          <wp:inline distT="0" distB="0" distL="0" distR="0" wp14:anchorId="4FBF4BC5" wp14:editId="618549B6">
            <wp:extent cx="4932045" cy="1611630"/>
            <wp:effectExtent l="0" t="0" r="1905" b="762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32045" cy="1611630"/>
                    </a:xfrm>
                    <a:prstGeom prst="rect">
                      <a:avLst/>
                    </a:prstGeom>
                  </pic:spPr>
                </pic:pic>
              </a:graphicData>
            </a:graphic>
          </wp:inline>
        </w:drawing>
      </w:r>
    </w:p>
    <w:p w14:paraId="7F4C1287" w14:textId="5B6C7418" w:rsidR="00C64C1F" w:rsidRPr="00C64C1F" w:rsidRDefault="00C64C1F" w:rsidP="00635E23">
      <w:pPr>
        <w:pStyle w:val="a5"/>
        <w:rPr>
          <w:szCs w:val="18"/>
        </w:rPr>
      </w:pPr>
      <w:r w:rsidRPr="0012658C">
        <w:rPr>
          <w:szCs w:val="18"/>
        </w:rPr>
        <w:t>图</w:t>
      </w:r>
      <w:r>
        <w:rPr>
          <w:szCs w:val="18"/>
        </w:rPr>
        <w:t>6</w:t>
      </w:r>
      <w:r w:rsidRPr="0012658C">
        <w:rPr>
          <w:szCs w:val="18"/>
        </w:rPr>
        <w:t>-</w:t>
      </w:r>
      <w:r w:rsidR="007E7094">
        <w:rPr>
          <w:szCs w:val="18"/>
        </w:rPr>
        <w:t>8</w:t>
      </w:r>
      <w:r w:rsidR="00A83258">
        <w:rPr>
          <w:rFonts w:hint="eastAsia"/>
          <w:szCs w:val="18"/>
        </w:rPr>
        <w:t>新品上线</w:t>
      </w:r>
      <w:r>
        <w:rPr>
          <w:rFonts w:hint="eastAsia"/>
          <w:szCs w:val="18"/>
        </w:rPr>
        <w:t>界面</w:t>
      </w:r>
    </w:p>
    <w:p w14:paraId="6E8EA874" w14:textId="7DC159AA" w:rsidR="006F6346" w:rsidRPr="00F73FFD" w:rsidRDefault="00C64C1F" w:rsidP="006F6346">
      <w:pPr>
        <w:pStyle w:val="4"/>
        <w:ind w:firstLine="480"/>
        <w:rPr>
          <w:rFonts w:ascii="黑体" w:hAnsi="黑体"/>
          <w:b w:val="0"/>
          <w:bCs/>
        </w:rPr>
      </w:pPr>
      <w:r w:rsidRPr="00F73FFD">
        <w:rPr>
          <w:rFonts w:ascii="黑体" w:hAnsi="黑体"/>
          <w:b w:val="0"/>
          <w:bCs/>
        </w:rPr>
        <w:t>9</w:t>
      </w:r>
      <w:r w:rsidR="006F6346" w:rsidRPr="00F73FFD">
        <w:rPr>
          <w:rFonts w:ascii="黑体" w:hAnsi="黑体"/>
          <w:b w:val="0"/>
          <w:bCs/>
        </w:rPr>
        <w:t>.</w:t>
      </w:r>
      <w:r w:rsidR="00B276E4" w:rsidRPr="00F73FFD">
        <w:rPr>
          <w:rFonts w:ascii="黑体" w:hAnsi="黑体"/>
          <w:b w:val="0"/>
          <w:bCs/>
        </w:rPr>
        <w:t>用户</w:t>
      </w:r>
      <w:r w:rsidR="006F6346" w:rsidRPr="00F73FFD">
        <w:rPr>
          <w:rFonts w:ascii="黑体" w:hAnsi="黑体"/>
          <w:b w:val="0"/>
          <w:bCs/>
        </w:rPr>
        <w:t>注</w:t>
      </w:r>
      <w:r w:rsidR="00B24BB1" w:rsidRPr="00F73FFD">
        <w:rPr>
          <w:rFonts w:ascii="黑体" w:hAnsi="黑体" w:hint="eastAsia"/>
          <w:b w:val="0"/>
          <w:bCs/>
        </w:rPr>
        <w:t>册</w:t>
      </w:r>
    </w:p>
    <w:p w14:paraId="71E161E0" w14:textId="6D2CABB4" w:rsidR="006F6346" w:rsidRDefault="00B276E4" w:rsidP="006F6346">
      <w:pPr>
        <w:pStyle w:val="a1"/>
        <w:ind w:firstLine="480"/>
      </w:pPr>
      <w:r>
        <w:rPr>
          <w:rFonts w:hint="eastAsia"/>
        </w:rPr>
        <w:t>用户</w:t>
      </w:r>
      <w:r w:rsidR="00305D3E">
        <w:rPr>
          <w:rFonts w:hint="eastAsia"/>
        </w:rPr>
        <w:t>注册</w:t>
      </w:r>
      <w:r w:rsidR="004C24C2">
        <w:rPr>
          <w:rFonts w:hint="eastAsia"/>
        </w:rPr>
        <w:t>需要填写手机号</w:t>
      </w:r>
      <w:r w:rsidR="00A83258">
        <w:rPr>
          <w:rFonts w:hint="eastAsia"/>
        </w:rPr>
        <w:t>、密码与验证码</w:t>
      </w:r>
      <w:r w:rsidR="00305D3E">
        <w:rPr>
          <w:rFonts w:hint="eastAsia"/>
        </w:rPr>
        <w:t>。</w:t>
      </w:r>
      <w:r w:rsidR="009D052A">
        <w:rPr>
          <w:rFonts w:hint="eastAsia"/>
        </w:rPr>
        <w:t>系统验证用户是否存在。</w:t>
      </w:r>
      <w:r w:rsidR="00305D3E">
        <w:rPr>
          <w:rFonts w:hint="eastAsia"/>
        </w:rPr>
        <w:t>注册页面如图</w:t>
      </w:r>
      <w:r w:rsidR="00305D3E">
        <w:rPr>
          <w:rFonts w:hint="eastAsia"/>
        </w:rPr>
        <w:t>6</w:t>
      </w:r>
      <w:r w:rsidR="00305D3E">
        <w:t>-</w:t>
      </w:r>
      <w:r w:rsidR="00A83258">
        <w:t>9</w:t>
      </w:r>
      <w:r w:rsidR="00305D3E">
        <w:rPr>
          <w:rFonts w:hint="eastAsia"/>
        </w:rPr>
        <w:t>所示</w:t>
      </w:r>
      <w:r w:rsidR="006F6346" w:rsidRPr="0012658C">
        <w:rPr>
          <w:rFonts w:hint="eastAsia"/>
        </w:rPr>
        <w:t>。</w:t>
      </w:r>
    </w:p>
    <w:p w14:paraId="1AB26766" w14:textId="1BB38F75" w:rsidR="004A7F95" w:rsidRDefault="00A83258" w:rsidP="00792FA7">
      <w:pPr>
        <w:pStyle w:val="a1"/>
        <w:ind w:firstLineChars="0" w:firstLine="0"/>
        <w:jc w:val="center"/>
        <w:rPr>
          <w:szCs w:val="18"/>
        </w:rPr>
      </w:pPr>
      <w:r>
        <w:rPr>
          <w:noProof/>
        </w:rPr>
        <w:drawing>
          <wp:inline distT="0" distB="0" distL="0" distR="0" wp14:anchorId="795553A5" wp14:editId="2D3D6B1B">
            <wp:extent cx="4932045" cy="2639060"/>
            <wp:effectExtent l="0" t="0" r="1905"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32045" cy="2639060"/>
                    </a:xfrm>
                    <a:prstGeom prst="rect">
                      <a:avLst/>
                    </a:prstGeom>
                  </pic:spPr>
                </pic:pic>
              </a:graphicData>
            </a:graphic>
          </wp:inline>
        </w:drawing>
      </w:r>
    </w:p>
    <w:p w14:paraId="5367A626" w14:textId="5A49C167" w:rsidR="004A7F95" w:rsidRPr="0012658C" w:rsidRDefault="004A7F95" w:rsidP="004A7F95">
      <w:pPr>
        <w:pStyle w:val="a5"/>
        <w:rPr>
          <w:szCs w:val="18"/>
        </w:rPr>
      </w:pPr>
      <w:r w:rsidRPr="0012658C">
        <w:rPr>
          <w:szCs w:val="18"/>
        </w:rPr>
        <w:t>图</w:t>
      </w:r>
      <w:r>
        <w:rPr>
          <w:szCs w:val="18"/>
        </w:rPr>
        <w:t>6</w:t>
      </w:r>
      <w:r w:rsidRPr="0012658C">
        <w:rPr>
          <w:szCs w:val="18"/>
        </w:rPr>
        <w:t>-</w:t>
      </w:r>
      <w:r w:rsidR="007E7094">
        <w:rPr>
          <w:szCs w:val="18"/>
        </w:rPr>
        <w:t>9</w:t>
      </w:r>
      <w:r w:rsidR="00B276E4">
        <w:rPr>
          <w:rFonts w:hint="eastAsia"/>
          <w:szCs w:val="18"/>
        </w:rPr>
        <w:t>用户</w:t>
      </w:r>
      <w:r>
        <w:rPr>
          <w:rFonts w:hint="eastAsia"/>
          <w:szCs w:val="18"/>
        </w:rPr>
        <w:t>注册界面</w:t>
      </w:r>
    </w:p>
    <w:p w14:paraId="0B168028" w14:textId="77777777" w:rsidR="006F6346" w:rsidRPr="0012658C" w:rsidRDefault="006F6346" w:rsidP="006F6346">
      <w:pPr>
        <w:pStyle w:val="3"/>
      </w:pPr>
      <w:bookmarkStart w:id="54" w:name="_Toc104331392"/>
      <w:r w:rsidRPr="0012658C">
        <w:t>管理员模块</w:t>
      </w:r>
      <w:bookmarkEnd w:id="54"/>
    </w:p>
    <w:p w14:paraId="793F3407" w14:textId="149849AA" w:rsidR="006F6346" w:rsidRPr="00F73FFD" w:rsidRDefault="006F6346" w:rsidP="006F6346">
      <w:pPr>
        <w:pStyle w:val="4"/>
        <w:ind w:firstLine="480"/>
        <w:rPr>
          <w:rFonts w:ascii="黑体" w:hAnsi="黑体"/>
          <w:b w:val="0"/>
          <w:bCs/>
        </w:rPr>
      </w:pPr>
      <w:r w:rsidRPr="00F73FFD">
        <w:rPr>
          <w:rFonts w:ascii="黑体" w:hAnsi="黑体"/>
          <w:b w:val="0"/>
          <w:bCs/>
        </w:rPr>
        <w:t>1.</w:t>
      </w:r>
      <w:r w:rsidR="001F1275" w:rsidRPr="00F73FFD">
        <w:rPr>
          <w:rFonts w:ascii="黑体" w:hAnsi="黑体"/>
          <w:b w:val="0"/>
          <w:bCs/>
        </w:rPr>
        <w:t>管理员</w:t>
      </w:r>
      <w:r w:rsidRPr="00F73FFD">
        <w:rPr>
          <w:rFonts w:ascii="黑体" w:hAnsi="黑体"/>
          <w:b w:val="0"/>
          <w:bCs/>
        </w:rPr>
        <w:t>首页功能</w:t>
      </w:r>
    </w:p>
    <w:p w14:paraId="08BBE4E9" w14:textId="33808937" w:rsidR="006F6346" w:rsidRPr="0012658C" w:rsidRDefault="007E4BA2" w:rsidP="006F6346">
      <w:pPr>
        <w:pStyle w:val="a1"/>
        <w:ind w:firstLine="480"/>
      </w:pPr>
      <w:r>
        <w:rPr>
          <w:rFonts w:hint="eastAsia"/>
        </w:rPr>
        <w:t>管理员首页展示</w:t>
      </w:r>
      <w:r w:rsidR="00566EC6">
        <w:rPr>
          <w:rFonts w:hint="eastAsia"/>
        </w:rPr>
        <w:t>首页配置、分类管理、商品管理、会员管理</w:t>
      </w:r>
      <w:r w:rsidR="008B67A5">
        <w:rPr>
          <w:rFonts w:hint="eastAsia"/>
        </w:rPr>
        <w:t>、</w:t>
      </w:r>
      <w:r w:rsidR="00110593">
        <w:rPr>
          <w:rFonts w:hint="eastAsia"/>
        </w:rPr>
        <w:t>订单</w:t>
      </w:r>
      <w:r w:rsidR="00851FBA">
        <w:rPr>
          <w:rFonts w:hint="eastAsia"/>
        </w:rPr>
        <w:t>信息</w:t>
      </w:r>
      <w:r w:rsidR="008B67A5">
        <w:rPr>
          <w:rFonts w:hint="eastAsia"/>
        </w:rPr>
        <w:t>、</w:t>
      </w:r>
      <w:r w:rsidR="00851FBA">
        <w:rPr>
          <w:rFonts w:hint="eastAsia"/>
        </w:rPr>
        <w:t>系统</w:t>
      </w:r>
      <w:r w:rsidR="008B67A5">
        <w:rPr>
          <w:rFonts w:hint="eastAsia"/>
        </w:rPr>
        <w:t>管理</w:t>
      </w:r>
      <w:r w:rsidR="006F6346" w:rsidRPr="0012658C">
        <w:rPr>
          <w:rFonts w:hint="eastAsia"/>
        </w:rPr>
        <w:t>。</w:t>
      </w:r>
      <w:r w:rsidR="006F6346" w:rsidRPr="0012658C">
        <w:t>首页功能</w:t>
      </w:r>
      <w:r w:rsidR="0056085F">
        <w:rPr>
          <w:rFonts w:hint="eastAsia"/>
        </w:rPr>
        <w:t>界面</w:t>
      </w:r>
      <w:r w:rsidR="006F6346" w:rsidRPr="0012658C">
        <w:t>如图</w:t>
      </w:r>
      <w:r w:rsidR="0056085F">
        <w:t>6</w:t>
      </w:r>
      <w:r w:rsidR="006F6346" w:rsidRPr="0012658C">
        <w:t>-</w:t>
      </w:r>
      <w:r w:rsidR="00851FBA">
        <w:t>10</w:t>
      </w:r>
      <w:r w:rsidR="006F6346" w:rsidRPr="0012658C">
        <w:t>所示。</w:t>
      </w:r>
    </w:p>
    <w:p w14:paraId="2B497592" w14:textId="61DC0152" w:rsidR="006F6346" w:rsidRPr="0012658C" w:rsidRDefault="00566EC6" w:rsidP="006F6346">
      <w:pPr>
        <w:pStyle w:val="a1"/>
        <w:ind w:firstLineChars="0" w:firstLine="0"/>
        <w:jc w:val="center"/>
      </w:pPr>
      <w:r>
        <w:rPr>
          <w:noProof/>
        </w:rPr>
        <w:lastRenderedPageBreak/>
        <w:drawing>
          <wp:inline distT="0" distB="0" distL="0" distR="0" wp14:anchorId="40DE16F2" wp14:editId="66D766AE">
            <wp:extent cx="4932045" cy="1737360"/>
            <wp:effectExtent l="0" t="0" r="190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32045" cy="1737360"/>
                    </a:xfrm>
                    <a:prstGeom prst="rect">
                      <a:avLst/>
                    </a:prstGeom>
                  </pic:spPr>
                </pic:pic>
              </a:graphicData>
            </a:graphic>
          </wp:inline>
        </w:drawing>
      </w:r>
    </w:p>
    <w:p w14:paraId="3C301AFC" w14:textId="6275D5B5" w:rsidR="006F6346" w:rsidRPr="00F1626A" w:rsidRDefault="006F6346" w:rsidP="006F6346">
      <w:pPr>
        <w:pStyle w:val="a5"/>
        <w:rPr>
          <w:rFonts w:ascii="宋体" w:hAnsi="宋体"/>
          <w:szCs w:val="21"/>
        </w:rPr>
      </w:pPr>
      <w:r w:rsidRPr="00F1626A">
        <w:rPr>
          <w:rFonts w:ascii="宋体" w:hAnsi="宋体"/>
          <w:szCs w:val="21"/>
        </w:rPr>
        <w:t>图</w:t>
      </w:r>
      <w:r w:rsidR="001D66B2" w:rsidRPr="00F1626A">
        <w:rPr>
          <w:rFonts w:ascii="宋体" w:hAnsi="宋体"/>
          <w:szCs w:val="21"/>
        </w:rPr>
        <w:t>6</w:t>
      </w:r>
      <w:r w:rsidRPr="00F1626A">
        <w:rPr>
          <w:rFonts w:ascii="宋体" w:hAnsi="宋体"/>
          <w:szCs w:val="21"/>
        </w:rPr>
        <w:t>-</w:t>
      </w:r>
      <w:r w:rsidR="00851FBA">
        <w:rPr>
          <w:rFonts w:ascii="宋体" w:hAnsi="宋体"/>
          <w:szCs w:val="21"/>
        </w:rPr>
        <w:t>10</w:t>
      </w:r>
      <w:r w:rsidRPr="00F1626A">
        <w:rPr>
          <w:rFonts w:ascii="宋体" w:hAnsi="宋体"/>
          <w:szCs w:val="21"/>
        </w:rPr>
        <w:t xml:space="preserve"> </w:t>
      </w:r>
      <w:r w:rsidR="008B67A5" w:rsidRPr="00F1626A">
        <w:rPr>
          <w:rFonts w:ascii="宋体" w:hAnsi="宋体"/>
          <w:szCs w:val="21"/>
        </w:rPr>
        <w:t>管理员</w:t>
      </w:r>
      <w:r w:rsidRPr="00F1626A">
        <w:rPr>
          <w:rFonts w:ascii="宋体" w:hAnsi="宋体"/>
          <w:szCs w:val="21"/>
        </w:rPr>
        <w:t>首页功能</w:t>
      </w:r>
      <w:r w:rsidR="001D66B2" w:rsidRPr="00F1626A">
        <w:rPr>
          <w:rFonts w:ascii="宋体" w:hAnsi="宋体" w:hint="eastAsia"/>
          <w:szCs w:val="21"/>
        </w:rPr>
        <w:t>界面</w:t>
      </w:r>
    </w:p>
    <w:p w14:paraId="1C881130" w14:textId="289EE398" w:rsidR="006F6346" w:rsidRPr="00F73FFD" w:rsidRDefault="006F6346" w:rsidP="006F6346">
      <w:pPr>
        <w:pStyle w:val="4"/>
        <w:ind w:firstLine="480"/>
        <w:rPr>
          <w:rFonts w:ascii="黑体" w:hAnsi="黑体"/>
          <w:b w:val="0"/>
          <w:bCs/>
        </w:rPr>
      </w:pPr>
      <w:r w:rsidRPr="00F73FFD">
        <w:rPr>
          <w:rFonts w:ascii="黑体" w:hAnsi="黑体"/>
          <w:b w:val="0"/>
          <w:bCs/>
        </w:rPr>
        <w:t>2.</w:t>
      </w:r>
      <w:r w:rsidR="00566EC6" w:rsidRPr="00F73FFD">
        <w:rPr>
          <w:rFonts w:ascii="黑体" w:hAnsi="黑体" w:hint="eastAsia"/>
          <w:b w:val="0"/>
          <w:bCs/>
        </w:rPr>
        <w:t>热销商品</w:t>
      </w:r>
      <w:r w:rsidR="008B67A5" w:rsidRPr="00F73FFD">
        <w:rPr>
          <w:rFonts w:ascii="黑体" w:hAnsi="黑体"/>
          <w:b w:val="0"/>
          <w:bCs/>
        </w:rPr>
        <w:t>功能</w:t>
      </w:r>
    </w:p>
    <w:p w14:paraId="2B081789" w14:textId="4CFC936D" w:rsidR="006F6346" w:rsidRPr="0012658C" w:rsidRDefault="00851FBA" w:rsidP="00EA37B7">
      <w:pPr>
        <w:pStyle w:val="a5"/>
        <w:ind w:firstLine="480"/>
        <w:jc w:val="both"/>
        <w:rPr>
          <w:sz w:val="24"/>
          <w:szCs w:val="24"/>
        </w:rPr>
      </w:pPr>
      <w:r>
        <w:rPr>
          <w:rFonts w:hint="eastAsia"/>
          <w:sz w:val="24"/>
          <w:szCs w:val="24"/>
        </w:rPr>
        <w:t>管理者在登录之后，</w:t>
      </w:r>
      <w:r w:rsidR="00566EC6">
        <w:rPr>
          <w:rFonts w:hint="eastAsia"/>
          <w:sz w:val="24"/>
          <w:szCs w:val="24"/>
        </w:rPr>
        <w:t>点击热销商品对热销的商品进行添加与修改并删除。热销商品</w:t>
      </w:r>
      <w:r w:rsidR="00FC6674">
        <w:rPr>
          <w:rFonts w:hint="eastAsia"/>
          <w:sz w:val="24"/>
          <w:szCs w:val="24"/>
        </w:rPr>
        <w:t>界面</w:t>
      </w:r>
      <w:r w:rsidR="006F6346" w:rsidRPr="0012658C">
        <w:rPr>
          <w:sz w:val="24"/>
          <w:szCs w:val="24"/>
        </w:rPr>
        <w:t>如图</w:t>
      </w:r>
      <w:r w:rsidR="00FC6674">
        <w:rPr>
          <w:sz w:val="24"/>
          <w:szCs w:val="24"/>
        </w:rPr>
        <w:t>6</w:t>
      </w:r>
      <w:r w:rsidR="006F6346" w:rsidRPr="0012658C">
        <w:rPr>
          <w:sz w:val="24"/>
          <w:szCs w:val="24"/>
        </w:rPr>
        <w:t>-</w:t>
      </w:r>
      <w:r>
        <w:rPr>
          <w:sz w:val="24"/>
          <w:szCs w:val="24"/>
        </w:rPr>
        <w:t>1</w:t>
      </w:r>
      <w:r w:rsidR="008B67A5">
        <w:rPr>
          <w:rFonts w:hint="eastAsia"/>
          <w:sz w:val="24"/>
          <w:szCs w:val="24"/>
        </w:rPr>
        <w:t>1</w:t>
      </w:r>
      <w:r w:rsidR="006F6346" w:rsidRPr="0012658C">
        <w:rPr>
          <w:sz w:val="24"/>
          <w:szCs w:val="24"/>
        </w:rPr>
        <w:t>所示。</w:t>
      </w:r>
    </w:p>
    <w:p w14:paraId="707BA5FA" w14:textId="1E9BE176" w:rsidR="006F6346" w:rsidRPr="0012658C" w:rsidRDefault="006E574E" w:rsidP="00F1626A">
      <w:pPr>
        <w:pStyle w:val="a5"/>
        <w:jc w:val="both"/>
        <w:rPr>
          <w:sz w:val="24"/>
          <w:szCs w:val="24"/>
        </w:rPr>
      </w:pPr>
      <w:r>
        <w:rPr>
          <w:noProof/>
        </w:rPr>
        <w:drawing>
          <wp:inline distT="0" distB="0" distL="0" distR="0" wp14:anchorId="5D25336C" wp14:editId="62A3A460">
            <wp:extent cx="4932045" cy="1264920"/>
            <wp:effectExtent l="0" t="0" r="190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32045" cy="1264920"/>
                    </a:xfrm>
                    <a:prstGeom prst="rect">
                      <a:avLst/>
                    </a:prstGeom>
                  </pic:spPr>
                </pic:pic>
              </a:graphicData>
            </a:graphic>
          </wp:inline>
        </w:drawing>
      </w:r>
    </w:p>
    <w:p w14:paraId="529B6566" w14:textId="05E20605" w:rsidR="006F6346" w:rsidRPr="00F1626A" w:rsidRDefault="006F6346" w:rsidP="006F6346">
      <w:pPr>
        <w:pStyle w:val="a5"/>
        <w:rPr>
          <w:rFonts w:ascii="宋体" w:hAnsi="宋体"/>
          <w:szCs w:val="21"/>
        </w:rPr>
      </w:pPr>
      <w:r w:rsidRPr="00F1626A">
        <w:rPr>
          <w:rFonts w:ascii="宋体" w:hAnsi="宋体"/>
          <w:szCs w:val="21"/>
        </w:rPr>
        <w:t>图</w:t>
      </w:r>
      <w:r w:rsidR="008B67A5" w:rsidRPr="00F1626A">
        <w:rPr>
          <w:rFonts w:ascii="宋体" w:hAnsi="宋体"/>
          <w:szCs w:val="21"/>
        </w:rPr>
        <w:t>6-</w:t>
      </w:r>
      <w:r w:rsidR="00851FBA">
        <w:rPr>
          <w:rFonts w:ascii="宋体" w:hAnsi="宋体"/>
          <w:szCs w:val="21"/>
        </w:rPr>
        <w:t>1</w:t>
      </w:r>
      <w:r w:rsidR="008B67A5" w:rsidRPr="00F1626A">
        <w:rPr>
          <w:rFonts w:ascii="宋体" w:hAnsi="宋体" w:hint="eastAsia"/>
          <w:szCs w:val="21"/>
        </w:rPr>
        <w:t>1</w:t>
      </w:r>
      <w:r w:rsidRPr="00F1626A">
        <w:rPr>
          <w:rFonts w:ascii="宋体" w:hAnsi="宋体"/>
          <w:szCs w:val="21"/>
        </w:rPr>
        <w:t xml:space="preserve"> </w:t>
      </w:r>
      <w:r w:rsidR="00566EC6">
        <w:rPr>
          <w:rFonts w:ascii="宋体" w:hAnsi="宋体" w:hint="eastAsia"/>
          <w:szCs w:val="21"/>
        </w:rPr>
        <w:t>热销商品</w:t>
      </w:r>
      <w:r w:rsidR="003777D2" w:rsidRPr="00F1626A">
        <w:rPr>
          <w:rFonts w:ascii="宋体" w:hAnsi="宋体" w:hint="eastAsia"/>
          <w:szCs w:val="21"/>
        </w:rPr>
        <w:t>界面</w:t>
      </w:r>
    </w:p>
    <w:p w14:paraId="2E8DE461" w14:textId="57A17BD2" w:rsidR="006F6346" w:rsidRPr="00F73FFD" w:rsidRDefault="006F6346" w:rsidP="006F6346">
      <w:pPr>
        <w:pStyle w:val="4"/>
        <w:ind w:firstLine="480"/>
        <w:rPr>
          <w:rFonts w:ascii="黑体" w:hAnsi="黑体"/>
          <w:b w:val="0"/>
          <w:bCs/>
        </w:rPr>
      </w:pPr>
      <w:r w:rsidRPr="00F73FFD">
        <w:rPr>
          <w:rFonts w:ascii="黑体" w:hAnsi="黑体"/>
          <w:b w:val="0"/>
          <w:bCs/>
        </w:rPr>
        <w:t>3.</w:t>
      </w:r>
      <w:r w:rsidR="00566EC6" w:rsidRPr="00F73FFD">
        <w:rPr>
          <w:rFonts w:ascii="黑体" w:hAnsi="黑体" w:hint="eastAsia"/>
          <w:b w:val="0"/>
          <w:bCs/>
        </w:rPr>
        <w:t>新品上线</w:t>
      </w:r>
      <w:r w:rsidR="008B67A5" w:rsidRPr="00F73FFD">
        <w:rPr>
          <w:rFonts w:ascii="黑体" w:hAnsi="黑体"/>
          <w:b w:val="0"/>
          <w:bCs/>
        </w:rPr>
        <w:t>功能</w:t>
      </w:r>
    </w:p>
    <w:p w14:paraId="147F2D6A" w14:textId="5ADA82C9" w:rsidR="006F6346" w:rsidRPr="0012658C" w:rsidRDefault="00566EC6" w:rsidP="006F6346">
      <w:pPr>
        <w:pStyle w:val="a5"/>
        <w:ind w:firstLine="480"/>
        <w:jc w:val="both"/>
        <w:rPr>
          <w:sz w:val="24"/>
          <w:szCs w:val="24"/>
        </w:rPr>
      </w:pPr>
      <w:r>
        <w:rPr>
          <w:rFonts w:hint="eastAsia"/>
          <w:sz w:val="24"/>
          <w:szCs w:val="24"/>
        </w:rPr>
        <w:t>新品上线功能与热销商品功能类似，同样的可以对商品进行添加与修改并删除操作</w:t>
      </w:r>
      <w:r w:rsidR="006F6346" w:rsidRPr="0012658C">
        <w:rPr>
          <w:sz w:val="24"/>
          <w:szCs w:val="24"/>
        </w:rPr>
        <w:t>。</w:t>
      </w:r>
      <w:r>
        <w:rPr>
          <w:rFonts w:hint="eastAsia"/>
          <w:sz w:val="24"/>
          <w:szCs w:val="24"/>
        </w:rPr>
        <w:t>新品上线</w:t>
      </w:r>
      <w:r w:rsidR="00F1626A">
        <w:rPr>
          <w:sz w:val="24"/>
          <w:szCs w:val="24"/>
        </w:rPr>
        <w:t>界面</w:t>
      </w:r>
      <w:r w:rsidR="006F6346" w:rsidRPr="0012658C">
        <w:rPr>
          <w:sz w:val="24"/>
          <w:szCs w:val="24"/>
        </w:rPr>
        <w:t>如图</w:t>
      </w:r>
      <w:r w:rsidR="001A50B6">
        <w:rPr>
          <w:sz w:val="24"/>
          <w:szCs w:val="24"/>
        </w:rPr>
        <w:t>6</w:t>
      </w:r>
      <w:r w:rsidR="006F6346" w:rsidRPr="0012658C">
        <w:rPr>
          <w:sz w:val="24"/>
          <w:szCs w:val="24"/>
        </w:rPr>
        <w:t>-</w:t>
      </w:r>
      <w:r w:rsidR="004B1A15">
        <w:rPr>
          <w:sz w:val="24"/>
          <w:szCs w:val="24"/>
        </w:rPr>
        <w:t>1</w:t>
      </w:r>
      <w:r w:rsidR="00A83258">
        <w:rPr>
          <w:sz w:val="24"/>
          <w:szCs w:val="24"/>
        </w:rPr>
        <w:t>2</w:t>
      </w:r>
      <w:r w:rsidR="006F6346" w:rsidRPr="0012658C">
        <w:rPr>
          <w:sz w:val="24"/>
          <w:szCs w:val="24"/>
        </w:rPr>
        <w:t>所示。</w:t>
      </w:r>
    </w:p>
    <w:p w14:paraId="6DFDFC9E" w14:textId="4AA06F96" w:rsidR="006F6346" w:rsidRPr="00F1626A" w:rsidRDefault="007E5E2B" w:rsidP="007E5E2B">
      <w:pPr>
        <w:pStyle w:val="a5"/>
        <w:rPr>
          <w:sz w:val="24"/>
          <w:szCs w:val="24"/>
        </w:rPr>
      </w:pPr>
      <w:r>
        <w:rPr>
          <w:noProof/>
        </w:rPr>
        <w:drawing>
          <wp:inline distT="0" distB="0" distL="0" distR="0" wp14:anchorId="07E5B92B" wp14:editId="2FCD57EA">
            <wp:extent cx="4932045" cy="1554480"/>
            <wp:effectExtent l="0" t="0" r="1905"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32045" cy="1554480"/>
                    </a:xfrm>
                    <a:prstGeom prst="rect">
                      <a:avLst/>
                    </a:prstGeom>
                  </pic:spPr>
                </pic:pic>
              </a:graphicData>
            </a:graphic>
          </wp:inline>
        </w:drawing>
      </w:r>
    </w:p>
    <w:p w14:paraId="43D133AE" w14:textId="0D541C6B" w:rsidR="006F6346" w:rsidRDefault="006F6346" w:rsidP="006F6346">
      <w:pPr>
        <w:pStyle w:val="a5"/>
        <w:rPr>
          <w:rFonts w:ascii="宋体" w:hAnsi="宋体"/>
          <w:szCs w:val="18"/>
        </w:rPr>
      </w:pPr>
      <w:r w:rsidRPr="00F1626A">
        <w:rPr>
          <w:rFonts w:ascii="宋体" w:hAnsi="宋体"/>
          <w:szCs w:val="18"/>
        </w:rPr>
        <w:t>图</w:t>
      </w:r>
      <w:r w:rsidR="001A50B6" w:rsidRPr="00F1626A">
        <w:rPr>
          <w:rFonts w:ascii="宋体" w:hAnsi="宋体"/>
          <w:szCs w:val="18"/>
        </w:rPr>
        <w:t>6</w:t>
      </w:r>
      <w:r w:rsidRPr="00F1626A">
        <w:rPr>
          <w:rFonts w:ascii="宋体" w:hAnsi="宋体"/>
          <w:szCs w:val="18"/>
        </w:rPr>
        <w:t>-</w:t>
      </w:r>
      <w:r w:rsidR="004B1A15">
        <w:rPr>
          <w:rFonts w:ascii="宋体" w:hAnsi="宋体"/>
          <w:szCs w:val="18"/>
        </w:rPr>
        <w:t>1</w:t>
      </w:r>
      <w:r w:rsidR="00A83258">
        <w:rPr>
          <w:rFonts w:ascii="宋体" w:hAnsi="宋体"/>
          <w:szCs w:val="18"/>
        </w:rPr>
        <w:t>2</w:t>
      </w:r>
      <w:r w:rsidR="00566EC6">
        <w:rPr>
          <w:rFonts w:ascii="宋体" w:hAnsi="宋体" w:hint="eastAsia"/>
          <w:szCs w:val="18"/>
        </w:rPr>
        <w:t>新品上线</w:t>
      </w:r>
      <w:r w:rsidR="00A97D48" w:rsidRPr="00F1626A">
        <w:rPr>
          <w:rFonts w:ascii="宋体" w:hAnsi="宋体" w:hint="eastAsia"/>
          <w:szCs w:val="18"/>
        </w:rPr>
        <w:t>界面</w:t>
      </w:r>
    </w:p>
    <w:p w14:paraId="4BB884D5" w14:textId="40C46FAB" w:rsidR="006F6346" w:rsidRPr="00F73FFD" w:rsidRDefault="006F6346" w:rsidP="006F6346">
      <w:pPr>
        <w:pStyle w:val="4"/>
        <w:ind w:firstLine="480"/>
        <w:rPr>
          <w:rFonts w:ascii="黑体" w:hAnsi="黑体"/>
          <w:b w:val="0"/>
          <w:bCs/>
        </w:rPr>
      </w:pPr>
      <w:r w:rsidRPr="00F73FFD">
        <w:rPr>
          <w:rFonts w:ascii="黑体" w:hAnsi="黑体"/>
          <w:b w:val="0"/>
          <w:bCs/>
        </w:rPr>
        <w:t>4.</w:t>
      </w:r>
      <w:r w:rsidR="00566EC6" w:rsidRPr="00F73FFD">
        <w:rPr>
          <w:rFonts w:ascii="黑体" w:hAnsi="黑体" w:hint="eastAsia"/>
          <w:b w:val="0"/>
          <w:bCs/>
        </w:rPr>
        <w:t>为你推荐</w:t>
      </w:r>
      <w:r w:rsidR="008B67A5" w:rsidRPr="00F73FFD">
        <w:rPr>
          <w:rFonts w:ascii="黑体" w:hAnsi="黑体"/>
          <w:b w:val="0"/>
          <w:bCs/>
        </w:rPr>
        <w:t>功能</w:t>
      </w:r>
    </w:p>
    <w:p w14:paraId="4BA4EB97" w14:textId="32F4E33A" w:rsidR="006F6346" w:rsidRPr="00F8144D" w:rsidRDefault="00566EC6" w:rsidP="004B1A15">
      <w:pPr>
        <w:pStyle w:val="a5"/>
        <w:ind w:firstLine="480"/>
        <w:jc w:val="both"/>
        <w:rPr>
          <w:sz w:val="24"/>
          <w:szCs w:val="24"/>
        </w:rPr>
      </w:pPr>
      <w:r>
        <w:rPr>
          <w:rFonts w:hint="eastAsia"/>
          <w:sz w:val="24"/>
          <w:szCs w:val="24"/>
        </w:rPr>
        <w:t>为你推荐功能</w:t>
      </w:r>
      <w:r w:rsidR="00543893">
        <w:rPr>
          <w:rFonts w:hint="eastAsia"/>
          <w:sz w:val="24"/>
          <w:szCs w:val="24"/>
        </w:rPr>
        <w:t>，可以对其查询，添加、修改、删除</w:t>
      </w:r>
      <w:r w:rsidR="006F6346" w:rsidRPr="0012658C">
        <w:rPr>
          <w:rFonts w:hint="eastAsia"/>
          <w:sz w:val="24"/>
          <w:szCs w:val="24"/>
        </w:rPr>
        <w:t>。</w:t>
      </w:r>
      <w:r>
        <w:rPr>
          <w:rFonts w:hint="eastAsia"/>
          <w:sz w:val="24"/>
          <w:szCs w:val="24"/>
        </w:rPr>
        <w:t>为你推荐</w:t>
      </w:r>
      <w:r w:rsidR="00F8144D">
        <w:rPr>
          <w:sz w:val="24"/>
          <w:szCs w:val="24"/>
        </w:rPr>
        <w:t>功能</w:t>
      </w:r>
      <w:r w:rsidR="00D5695D">
        <w:rPr>
          <w:rFonts w:hint="eastAsia"/>
          <w:sz w:val="24"/>
          <w:szCs w:val="24"/>
        </w:rPr>
        <w:t>界面</w:t>
      </w:r>
      <w:r w:rsidR="006F6346" w:rsidRPr="0012658C">
        <w:rPr>
          <w:sz w:val="24"/>
          <w:szCs w:val="24"/>
        </w:rPr>
        <w:t>如图</w:t>
      </w:r>
      <w:r w:rsidR="00D5695D">
        <w:rPr>
          <w:sz w:val="24"/>
          <w:szCs w:val="24"/>
        </w:rPr>
        <w:t>6</w:t>
      </w:r>
      <w:r w:rsidR="006F6346" w:rsidRPr="0012658C">
        <w:rPr>
          <w:sz w:val="24"/>
          <w:szCs w:val="24"/>
        </w:rPr>
        <w:t>-</w:t>
      </w:r>
      <w:r w:rsidR="004B1A15">
        <w:rPr>
          <w:sz w:val="24"/>
          <w:szCs w:val="24"/>
        </w:rPr>
        <w:t>1</w:t>
      </w:r>
      <w:r w:rsidR="00A83258">
        <w:rPr>
          <w:sz w:val="24"/>
          <w:szCs w:val="24"/>
        </w:rPr>
        <w:t>3</w:t>
      </w:r>
      <w:r w:rsidR="006F6346" w:rsidRPr="0012658C">
        <w:rPr>
          <w:sz w:val="24"/>
          <w:szCs w:val="24"/>
        </w:rPr>
        <w:t>所示。</w:t>
      </w:r>
    </w:p>
    <w:p w14:paraId="1D50F1DC" w14:textId="4537D7CB" w:rsidR="00543893" w:rsidRDefault="007E5E2B" w:rsidP="00F8144D">
      <w:pPr>
        <w:pStyle w:val="a5"/>
        <w:jc w:val="both"/>
        <w:rPr>
          <w:szCs w:val="18"/>
        </w:rPr>
      </w:pPr>
      <w:r>
        <w:rPr>
          <w:noProof/>
        </w:rPr>
        <w:lastRenderedPageBreak/>
        <w:drawing>
          <wp:inline distT="0" distB="0" distL="0" distR="0" wp14:anchorId="0A5E53ED" wp14:editId="1DCF55CD">
            <wp:extent cx="4932045" cy="2790825"/>
            <wp:effectExtent l="0" t="0" r="190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32045" cy="2790825"/>
                    </a:xfrm>
                    <a:prstGeom prst="rect">
                      <a:avLst/>
                    </a:prstGeom>
                  </pic:spPr>
                </pic:pic>
              </a:graphicData>
            </a:graphic>
          </wp:inline>
        </w:drawing>
      </w:r>
    </w:p>
    <w:p w14:paraId="28961E60" w14:textId="758D1AA1" w:rsidR="00543893" w:rsidRPr="00543893" w:rsidRDefault="00543893" w:rsidP="00F8144D">
      <w:pPr>
        <w:pStyle w:val="a5"/>
        <w:rPr>
          <w:szCs w:val="18"/>
        </w:rPr>
      </w:pPr>
      <w:r w:rsidRPr="0012658C">
        <w:rPr>
          <w:szCs w:val="18"/>
        </w:rPr>
        <w:t>图</w:t>
      </w:r>
      <w:r>
        <w:rPr>
          <w:sz w:val="24"/>
          <w:szCs w:val="24"/>
        </w:rPr>
        <w:t>6</w:t>
      </w:r>
      <w:r w:rsidRPr="0012658C">
        <w:rPr>
          <w:sz w:val="24"/>
          <w:szCs w:val="24"/>
        </w:rPr>
        <w:t>-</w:t>
      </w:r>
      <w:r w:rsidR="004B1A15">
        <w:rPr>
          <w:sz w:val="24"/>
          <w:szCs w:val="24"/>
        </w:rPr>
        <w:t>1</w:t>
      </w:r>
      <w:r w:rsidR="00A83258">
        <w:rPr>
          <w:sz w:val="24"/>
          <w:szCs w:val="24"/>
        </w:rPr>
        <w:t>3</w:t>
      </w:r>
      <w:r w:rsidR="00566EC6">
        <w:rPr>
          <w:rFonts w:hint="eastAsia"/>
          <w:sz w:val="24"/>
          <w:szCs w:val="24"/>
        </w:rPr>
        <w:t>为你推荐</w:t>
      </w:r>
      <w:r>
        <w:rPr>
          <w:rFonts w:hint="eastAsia"/>
          <w:szCs w:val="18"/>
        </w:rPr>
        <w:t>界面</w:t>
      </w:r>
    </w:p>
    <w:p w14:paraId="3578C66E" w14:textId="373F85E9" w:rsidR="006F6346" w:rsidRPr="00F73FFD" w:rsidRDefault="006F6346" w:rsidP="006F6346">
      <w:pPr>
        <w:pStyle w:val="4"/>
        <w:ind w:firstLine="480"/>
        <w:rPr>
          <w:rFonts w:ascii="黑体" w:hAnsi="黑体"/>
          <w:b w:val="0"/>
          <w:bCs/>
        </w:rPr>
      </w:pPr>
      <w:r w:rsidRPr="00F73FFD">
        <w:rPr>
          <w:rFonts w:ascii="黑体" w:hAnsi="黑体"/>
          <w:b w:val="0"/>
          <w:bCs/>
        </w:rPr>
        <w:t>5.</w:t>
      </w:r>
      <w:r w:rsidR="004B1A15" w:rsidRPr="00F73FFD">
        <w:rPr>
          <w:rFonts w:ascii="黑体" w:hAnsi="黑体" w:hint="eastAsia"/>
          <w:b w:val="0"/>
          <w:bCs/>
        </w:rPr>
        <w:t>分类</w:t>
      </w:r>
      <w:r w:rsidR="008B67A5" w:rsidRPr="00F73FFD">
        <w:rPr>
          <w:rFonts w:ascii="黑体" w:hAnsi="黑体"/>
          <w:b w:val="0"/>
          <w:bCs/>
        </w:rPr>
        <w:t>管理功能</w:t>
      </w:r>
    </w:p>
    <w:p w14:paraId="005D471B" w14:textId="776CD688" w:rsidR="00F8144D" w:rsidRDefault="004B1A15" w:rsidP="00F8144D">
      <w:pPr>
        <w:pStyle w:val="a1"/>
        <w:ind w:firstLine="480"/>
      </w:pPr>
      <w:r>
        <w:rPr>
          <w:rFonts w:hint="eastAsia"/>
        </w:rPr>
        <w:t>分类</w:t>
      </w:r>
      <w:r w:rsidR="00F8144D">
        <w:rPr>
          <w:rFonts w:hint="eastAsia"/>
        </w:rPr>
        <w:t>管理功能展示</w:t>
      </w:r>
      <w:r w:rsidR="00B01F2E">
        <w:rPr>
          <w:rFonts w:hint="eastAsia"/>
        </w:rPr>
        <w:t>服装</w:t>
      </w:r>
      <w:r>
        <w:rPr>
          <w:rFonts w:hint="eastAsia"/>
        </w:rPr>
        <w:t>的</w:t>
      </w:r>
      <w:r w:rsidR="00F8144D">
        <w:rPr>
          <w:rFonts w:hint="eastAsia"/>
        </w:rPr>
        <w:t>分类</w:t>
      </w:r>
      <w:r>
        <w:rPr>
          <w:rFonts w:hint="eastAsia"/>
        </w:rPr>
        <w:t>信息，也就是对</w:t>
      </w:r>
      <w:r w:rsidR="00B01F2E">
        <w:rPr>
          <w:rFonts w:hint="eastAsia"/>
        </w:rPr>
        <w:t>服装</w:t>
      </w:r>
      <w:r>
        <w:rPr>
          <w:rFonts w:hint="eastAsia"/>
        </w:rPr>
        <w:t>的类别进行区分的管理。添加、查询、修改、删除</w:t>
      </w:r>
      <w:r w:rsidR="00F8144D">
        <w:rPr>
          <w:rFonts w:hint="eastAsia"/>
        </w:rPr>
        <w:t>。</w:t>
      </w:r>
      <w:r>
        <w:rPr>
          <w:rFonts w:hint="eastAsia"/>
        </w:rPr>
        <w:t>分类管理</w:t>
      </w:r>
      <w:r w:rsidR="00F8144D">
        <w:rPr>
          <w:rFonts w:hint="eastAsia"/>
        </w:rPr>
        <w:t>功能界面如图</w:t>
      </w:r>
      <w:r w:rsidR="00F8144D">
        <w:rPr>
          <w:rFonts w:hint="eastAsia"/>
        </w:rPr>
        <w:t>6-</w:t>
      </w:r>
      <w:r>
        <w:t>1</w:t>
      </w:r>
      <w:r w:rsidR="00A83258">
        <w:t>4</w:t>
      </w:r>
      <w:r w:rsidR="00F8144D">
        <w:rPr>
          <w:rFonts w:hint="eastAsia"/>
        </w:rPr>
        <w:t>所示。</w:t>
      </w:r>
    </w:p>
    <w:p w14:paraId="086E9F0B" w14:textId="375EDC48" w:rsidR="00F8144D" w:rsidRDefault="00566EC6" w:rsidP="00F8144D">
      <w:pPr>
        <w:pStyle w:val="a1"/>
        <w:ind w:firstLineChars="0" w:firstLine="0"/>
        <w:rPr>
          <w:rFonts w:ascii="宋体" w:hAnsi="宋体"/>
          <w:sz w:val="21"/>
          <w:szCs w:val="21"/>
        </w:rPr>
      </w:pPr>
      <w:r>
        <w:rPr>
          <w:noProof/>
        </w:rPr>
        <w:drawing>
          <wp:inline distT="0" distB="0" distL="0" distR="0" wp14:anchorId="186FC9E4" wp14:editId="22017FC2">
            <wp:extent cx="4932045" cy="1811020"/>
            <wp:effectExtent l="0" t="0" r="190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32045" cy="1811020"/>
                    </a:xfrm>
                    <a:prstGeom prst="rect">
                      <a:avLst/>
                    </a:prstGeom>
                  </pic:spPr>
                </pic:pic>
              </a:graphicData>
            </a:graphic>
          </wp:inline>
        </w:drawing>
      </w:r>
    </w:p>
    <w:p w14:paraId="40C77A43" w14:textId="7B6E82FD" w:rsidR="00F8144D" w:rsidRPr="00F8144D" w:rsidRDefault="00F8144D" w:rsidP="00F8144D">
      <w:pPr>
        <w:pStyle w:val="a1"/>
        <w:ind w:firstLineChars="0" w:firstLine="0"/>
        <w:jc w:val="center"/>
        <w:rPr>
          <w:rFonts w:ascii="宋体" w:hAnsi="宋体"/>
          <w:sz w:val="21"/>
          <w:szCs w:val="21"/>
        </w:rPr>
      </w:pPr>
      <w:r w:rsidRPr="00F8144D">
        <w:rPr>
          <w:rFonts w:ascii="宋体" w:hAnsi="宋体"/>
          <w:sz w:val="21"/>
          <w:szCs w:val="21"/>
        </w:rPr>
        <w:t>图6-</w:t>
      </w:r>
      <w:r w:rsidR="004B1A15">
        <w:rPr>
          <w:rFonts w:ascii="宋体" w:hAnsi="宋体"/>
          <w:sz w:val="21"/>
          <w:szCs w:val="21"/>
        </w:rPr>
        <w:t>1</w:t>
      </w:r>
      <w:r w:rsidR="00A83258">
        <w:rPr>
          <w:rFonts w:ascii="宋体" w:hAnsi="宋体"/>
          <w:sz w:val="21"/>
          <w:szCs w:val="21"/>
        </w:rPr>
        <w:t>4</w:t>
      </w:r>
      <w:r w:rsidR="004B1A15">
        <w:rPr>
          <w:rFonts w:ascii="宋体" w:hAnsi="宋体" w:hint="eastAsia"/>
          <w:sz w:val="21"/>
          <w:szCs w:val="21"/>
        </w:rPr>
        <w:t>分类管理</w:t>
      </w:r>
      <w:r w:rsidRPr="00F8144D">
        <w:rPr>
          <w:rFonts w:ascii="宋体" w:hAnsi="宋体" w:hint="eastAsia"/>
          <w:sz w:val="21"/>
          <w:szCs w:val="21"/>
        </w:rPr>
        <w:t>界面</w:t>
      </w:r>
    </w:p>
    <w:p w14:paraId="777FFE7B" w14:textId="79EF75D5" w:rsidR="008B67A5" w:rsidRPr="00F73FFD" w:rsidRDefault="008B67A5" w:rsidP="008B67A5">
      <w:pPr>
        <w:pStyle w:val="4"/>
        <w:ind w:firstLine="480"/>
        <w:rPr>
          <w:rFonts w:ascii="黑体" w:hAnsi="黑体"/>
          <w:b w:val="0"/>
          <w:bCs/>
        </w:rPr>
      </w:pPr>
      <w:r w:rsidRPr="00F73FFD">
        <w:rPr>
          <w:rFonts w:ascii="黑体" w:hAnsi="黑体" w:hint="eastAsia"/>
          <w:b w:val="0"/>
          <w:bCs/>
        </w:rPr>
        <w:t>6</w:t>
      </w:r>
      <w:r w:rsidRPr="00F73FFD">
        <w:rPr>
          <w:rFonts w:ascii="黑体" w:hAnsi="黑体"/>
          <w:b w:val="0"/>
          <w:bCs/>
        </w:rPr>
        <w:t>.</w:t>
      </w:r>
      <w:r w:rsidR="00566EC6" w:rsidRPr="00F73FFD">
        <w:rPr>
          <w:rFonts w:ascii="黑体" w:hAnsi="黑体" w:hint="eastAsia"/>
          <w:b w:val="0"/>
          <w:bCs/>
        </w:rPr>
        <w:t>商品</w:t>
      </w:r>
      <w:r w:rsidRPr="00F73FFD">
        <w:rPr>
          <w:rFonts w:ascii="黑体" w:hAnsi="黑体"/>
          <w:b w:val="0"/>
          <w:bCs/>
        </w:rPr>
        <w:t>管理功能</w:t>
      </w:r>
    </w:p>
    <w:p w14:paraId="719836EC" w14:textId="60EF2CA0" w:rsidR="008B67A5" w:rsidRDefault="00566EC6" w:rsidP="00566EC6">
      <w:pPr>
        <w:pStyle w:val="a1"/>
        <w:ind w:firstLine="480"/>
      </w:pPr>
      <w:r>
        <w:rPr>
          <w:rFonts w:hint="eastAsia"/>
        </w:rPr>
        <w:t>商品</w:t>
      </w:r>
      <w:r w:rsidR="004B1A15">
        <w:rPr>
          <w:rFonts w:hint="eastAsia"/>
        </w:rPr>
        <w:t>管理是对已经上传的</w:t>
      </w:r>
      <w:r w:rsidR="00B01F2E">
        <w:rPr>
          <w:rFonts w:hint="eastAsia"/>
        </w:rPr>
        <w:t>服装</w:t>
      </w:r>
      <w:r w:rsidR="004B1A15">
        <w:rPr>
          <w:rFonts w:hint="eastAsia"/>
        </w:rPr>
        <w:t>进行资料添加，</w:t>
      </w:r>
      <w:r w:rsidR="00B01F2E">
        <w:rPr>
          <w:rFonts w:hint="eastAsia"/>
        </w:rPr>
        <w:t>服装</w:t>
      </w:r>
      <w:r w:rsidR="004B1A15">
        <w:rPr>
          <w:rFonts w:hint="eastAsia"/>
        </w:rPr>
        <w:t>资料</w:t>
      </w:r>
      <w:r w:rsidR="00F8144D">
        <w:rPr>
          <w:rFonts w:hint="eastAsia"/>
        </w:rPr>
        <w:t>管理功能展示</w:t>
      </w:r>
      <w:r w:rsidR="004B1A15">
        <w:rPr>
          <w:rFonts w:hint="eastAsia"/>
        </w:rPr>
        <w:t>资料列表</w:t>
      </w:r>
      <w:r w:rsidR="00F8144D">
        <w:rPr>
          <w:rFonts w:hint="eastAsia"/>
        </w:rPr>
        <w:t>，可以进行列表</w:t>
      </w:r>
      <w:r w:rsidR="004B1A15">
        <w:rPr>
          <w:rFonts w:hint="eastAsia"/>
        </w:rPr>
        <w:t>添加、</w:t>
      </w:r>
      <w:r w:rsidR="00F8144D">
        <w:rPr>
          <w:rFonts w:hint="eastAsia"/>
        </w:rPr>
        <w:t>查询、修改、删除操作。</w:t>
      </w:r>
      <w:r>
        <w:rPr>
          <w:rFonts w:hint="eastAsia"/>
        </w:rPr>
        <w:t>商品</w:t>
      </w:r>
      <w:r w:rsidR="00F8144D">
        <w:rPr>
          <w:rFonts w:hint="eastAsia"/>
        </w:rPr>
        <w:t>管理功能界面如图</w:t>
      </w:r>
      <w:r w:rsidR="00F8144D">
        <w:rPr>
          <w:rFonts w:hint="eastAsia"/>
        </w:rPr>
        <w:t>6-</w:t>
      </w:r>
      <w:r w:rsidR="00520D24">
        <w:t>1</w:t>
      </w:r>
      <w:r w:rsidR="00A83258">
        <w:t>5</w:t>
      </w:r>
      <w:r w:rsidR="00F8144D">
        <w:rPr>
          <w:rFonts w:hint="eastAsia"/>
        </w:rPr>
        <w:t>所示。</w:t>
      </w:r>
    </w:p>
    <w:p w14:paraId="169E76B2" w14:textId="5C69266F" w:rsidR="00D15A4D" w:rsidRDefault="006E574E" w:rsidP="00D15A4D">
      <w:pPr>
        <w:pStyle w:val="a1"/>
        <w:ind w:firstLineChars="0" w:firstLine="0"/>
      </w:pPr>
      <w:r>
        <w:rPr>
          <w:noProof/>
        </w:rPr>
        <w:lastRenderedPageBreak/>
        <w:drawing>
          <wp:inline distT="0" distB="0" distL="0" distR="0" wp14:anchorId="48F464D6" wp14:editId="7B874059">
            <wp:extent cx="4932045" cy="1972310"/>
            <wp:effectExtent l="0" t="0" r="1905"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32045" cy="1972310"/>
                    </a:xfrm>
                    <a:prstGeom prst="rect">
                      <a:avLst/>
                    </a:prstGeom>
                  </pic:spPr>
                </pic:pic>
              </a:graphicData>
            </a:graphic>
          </wp:inline>
        </w:drawing>
      </w:r>
    </w:p>
    <w:p w14:paraId="550B77AF" w14:textId="2C4AF786" w:rsidR="00F8144D" w:rsidRPr="00D15A4D" w:rsidRDefault="00F8144D" w:rsidP="00D15A4D">
      <w:pPr>
        <w:pStyle w:val="a1"/>
        <w:ind w:firstLineChars="0" w:firstLine="0"/>
        <w:jc w:val="center"/>
        <w:rPr>
          <w:rFonts w:ascii="宋体" w:hAnsi="宋体"/>
          <w:sz w:val="21"/>
          <w:szCs w:val="21"/>
        </w:rPr>
      </w:pPr>
      <w:r w:rsidRPr="00F8144D">
        <w:rPr>
          <w:rFonts w:ascii="宋体" w:hAnsi="宋体"/>
          <w:sz w:val="21"/>
          <w:szCs w:val="21"/>
        </w:rPr>
        <w:t>图6-</w:t>
      </w:r>
      <w:r w:rsidR="004B1A15">
        <w:rPr>
          <w:rFonts w:ascii="宋体" w:hAnsi="宋体"/>
          <w:sz w:val="21"/>
          <w:szCs w:val="21"/>
        </w:rPr>
        <w:t>1</w:t>
      </w:r>
      <w:r w:rsidR="00A83258">
        <w:rPr>
          <w:rFonts w:ascii="宋体" w:hAnsi="宋体"/>
          <w:sz w:val="21"/>
          <w:szCs w:val="21"/>
        </w:rPr>
        <w:t>5</w:t>
      </w:r>
      <w:r w:rsidRPr="00F8144D">
        <w:rPr>
          <w:rFonts w:ascii="宋体" w:hAnsi="宋体"/>
          <w:sz w:val="21"/>
          <w:szCs w:val="21"/>
        </w:rPr>
        <w:t xml:space="preserve"> </w:t>
      </w:r>
      <w:r w:rsidR="00566EC6">
        <w:rPr>
          <w:rFonts w:ascii="宋体" w:hAnsi="宋体" w:hint="eastAsia"/>
          <w:sz w:val="21"/>
          <w:szCs w:val="21"/>
        </w:rPr>
        <w:t>商品</w:t>
      </w:r>
      <w:r>
        <w:rPr>
          <w:rFonts w:ascii="宋体" w:hAnsi="宋体"/>
          <w:sz w:val="21"/>
          <w:szCs w:val="21"/>
        </w:rPr>
        <w:t>管理</w:t>
      </w:r>
      <w:r w:rsidRPr="00F8144D">
        <w:rPr>
          <w:rFonts w:ascii="宋体" w:hAnsi="宋体" w:hint="eastAsia"/>
          <w:sz w:val="21"/>
          <w:szCs w:val="21"/>
        </w:rPr>
        <w:t>界面</w:t>
      </w:r>
    </w:p>
    <w:p w14:paraId="73BE7C89" w14:textId="512410C8" w:rsidR="008B67A5" w:rsidRPr="00F73FFD" w:rsidRDefault="008B67A5" w:rsidP="008B67A5">
      <w:pPr>
        <w:pStyle w:val="4"/>
        <w:ind w:firstLine="480"/>
        <w:rPr>
          <w:rFonts w:ascii="黑体" w:hAnsi="黑体"/>
          <w:b w:val="0"/>
          <w:bCs/>
        </w:rPr>
      </w:pPr>
      <w:r w:rsidRPr="00F73FFD">
        <w:rPr>
          <w:rFonts w:ascii="黑体" w:hAnsi="黑体" w:hint="eastAsia"/>
          <w:b w:val="0"/>
          <w:bCs/>
        </w:rPr>
        <w:t>7</w:t>
      </w:r>
      <w:r w:rsidRPr="00F73FFD">
        <w:rPr>
          <w:rFonts w:ascii="黑体" w:hAnsi="黑体"/>
          <w:b w:val="0"/>
          <w:bCs/>
        </w:rPr>
        <w:t>.</w:t>
      </w:r>
      <w:r w:rsidR="00566EC6" w:rsidRPr="00F73FFD">
        <w:rPr>
          <w:rFonts w:ascii="黑体" w:hAnsi="黑体" w:hint="eastAsia"/>
          <w:b w:val="0"/>
          <w:bCs/>
        </w:rPr>
        <w:t>会员</w:t>
      </w:r>
      <w:r w:rsidRPr="00F73FFD">
        <w:rPr>
          <w:rFonts w:ascii="黑体" w:hAnsi="黑体"/>
          <w:b w:val="0"/>
          <w:bCs/>
        </w:rPr>
        <w:t>管理功能</w:t>
      </w:r>
    </w:p>
    <w:p w14:paraId="0452B38B" w14:textId="07E0ED80" w:rsidR="008B67A5" w:rsidRDefault="00566EC6" w:rsidP="00D15A4D">
      <w:pPr>
        <w:pStyle w:val="a1"/>
        <w:ind w:firstLine="480"/>
      </w:pPr>
      <w:r>
        <w:rPr>
          <w:rFonts w:hint="eastAsia"/>
        </w:rPr>
        <w:t>会员</w:t>
      </w:r>
      <w:r w:rsidR="00C64098">
        <w:rPr>
          <w:rFonts w:hint="eastAsia"/>
        </w:rPr>
        <w:t>管理</w:t>
      </w:r>
      <w:r w:rsidR="00D15A4D">
        <w:rPr>
          <w:rFonts w:hint="eastAsia"/>
        </w:rPr>
        <w:t>功能实现对</w:t>
      </w:r>
      <w:r>
        <w:rPr>
          <w:rFonts w:hint="eastAsia"/>
        </w:rPr>
        <w:t>已经注册的会员进行状态管理，并对异常用户进行禁用操作，</w:t>
      </w:r>
      <w:r w:rsidR="007F4F9A">
        <w:rPr>
          <w:rFonts w:hint="eastAsia"/>
        </w:rPr>
        <w:t>也可以对用户解除禁制操作，管理员不能删除用户（会员信息）</w:t>
      </w:r>
      <w:r w:rsidR="00D15A4D">
        <w:rPr>
          <w:rFonts w:hint="eastAsia"/>
        </w:rPr>
        <w:t>。</w:t>
      </w:r>
      <w:r>
        <w:rPr>
          <w:rFonts w:hint="eastAsia"/>
        </w:rPr>
        <w:t>会员</w:t>
      </w:r>
      <w:r w:rsidR="00C64098">
        <w:rPr>
          <w:rFonts w:hint="eastAsia"/>
        </w:rPr>
        <w:t>管理</w:t>
      </w:r>
      <w:r w:rsidR="00D15A4D">
        <w:rPr>
          <w:rFonts w:hint="eastAsia"/>
        </w:rPr>
        <w:t>功能界面如图</w:t>
      </w:r>
      <w:r w:rsidR="00D15A4D">
        <w:rPr>
          <w:rFonts w:hint="eastAsia"/>
        </w:rPr>
        <w:t>6-</w:t>
      </w:r>
      <w:r w:rsidR="00C64098">
        <w:t>1</w:t>
      </w:r>
      <w:r w:rsidR="00A83258">
        <w:t>6</w:t>
      </w:r>
      <w:r w:rsidR="00D15A4D">
        <w:rPr>
          <w:rFonts w:hint="eastAsia"/>
        </w:rPr>
        <w:t>所示。</w:t>
      </w:r>
    </w:p>
    <w:p w14:paraId="71E3BB39" w14:textId="20089FA8" w:rsidR="00D15A4D" w:rsidRDefault="00566EC6" w:rsidP="00D15A4D">
      <w:pPr>
        <w:pStyle w:val="a1"/>
        <w:ind w:firstLineChars="0" w:firstLine="0"/>
      </w:pPr>
      <w:r>
        <w:rPr>
          <w:noProof/>
        </w:rPr>
        <w:drawing>
          <wp:inline distT="0" distB="0" distL="0" distR="0" wp14:anchorId="22B56E0C" wp14:editId="10E9C697">
            <wp:extent cx="4932045" cy="1758315"/>
            <wp:effectExtent l="0" t="0" r="190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32045" cy="1758315"/>
                    </a:xfrm>
                    <a:prstGeom prst="rect">
                      <a:avLst/>
                    </a:prstGeom>
                  </pic:spPr>
                </pic:pic>
              </a:graphicData>
            </a:graphic>
          </wp:inline>
        </w:drawing>
      </w:r>
    </w:p>
    <w:p w14:paraId="6E98763C" w14:textId="6EDC2318" w:rsidR="00D15A4D" w:rsidRPr="00D15A4D" w:rsidRDefault="00D15A4D" w:rsidP="00D15A4D">
      <w:pPr>
        <w:pStyle w:val="a1"/>
        <w:ind w:firstLineChars="0" w:firstLine="0"/>
        <w:jc w:val="center"/>
        <w:rPr>
          <w:rFonts w:ascii="宋体" w:hAnsi="宋体"/>
          <w:sz w:val="21"/>
          <w:szCs w:val="21"/>
        </w:rPr>
      </w:pPr>
      <w:r w:rsidRPr="00F8144D">
        <w:rPr>
          <w:rFonts w:ascii="宋体" w:hAnsi="宋体"/>
          <w:sz w:val="21"/>
          <w:szCs w:val="21"/>
        </w:rPr>
        <w:t>图6-</w:t>
      </w:r>
      <w:r w:rsidR="00C64098">
        <w:rPr>
          <w:rFonts w:ascii="宋体" w:hAnsi="宋体"/>
          <w:sz w:val="21"/>
          <w:szCs w:val="21"/>
        </w:rPr>
        <w:t>1</w:t>
      </w:r>
      <w:r w:rsidR="00A83258">
        <w:rPr>
          <w:rFonts w:ascii="宋体" w:hAnsi="宋体"/>
          <w:sz w:val="21"/>
          <w:szCs w:val="21"/>
        </w:rPr>
        <w:t>6</w:t>
      </w:r>
      <w:r w:rsidR="00566EC6">
        <w:rPr>
          <w:rFonts w:ascii="宋体" w:hAnsi="宋体" w:hint="eastAsia"/>
          <w:sz w:val="21"/>
          <w:szCs w:val="21"/>
        </w:rPr>
        <w:t>会员</w:t>
      </w:r>
      <w:r>
        <w:rPr>
          <w:rFonts w:ascii="宋体" w:hAnsi="宋体"/>
          <w:sz w:val="21"/>
          <w:szCs w:val="21"/>
        </w:rPr>
        <w:t>管理</w:t>
      </w:r>
      <w:r w:rsidRPr="00F8144D">
        <w:rPr>
          <w:rFonts w:ascii="宋体" w:hAnsi="宋体" w:hint="eastAsia"/>
          <w:sz w:val="21"/>
          <w:szCs w:val="21"/>
        </w:rPr>
        <w:t>界面</w:t>
      </w:r>
    </w:p>
    <w:p w14:paraId="771DE246" w14:textId="0570DA82" w:rsidR="008B67A5" w:rsidRPr="00F73FFD" w:rsidRDefault="008B67A5" w:rsidP="008B67A5">
      <w:pPr>
        <w:pStyle w:val="4"/>
        <w:ind w:firstLine="480"/>
        <w:rPr>
          <w:rFonts w:ascii="黑体" w:hAnsi="黑体"/>
          <w:b w:val="0"/>
          <w:bCs/>
        </w:rPr>
      </w:pPr>
      <w:r w:rsidRPr="00F73FFD">
        <w:rPr>
          <w:rFonts w:ascii="黑体" w:hAnsi="黑体" w:hint="eastAsia"/>
          <w:b w:val="0"/>
          <w:bCs/>
        </w:rPr>
        <w:t>8</w:t>
      </w:r>
      <w:r w:rsidRPr="00F73FFD">
        <w:rPr>
          <w:rFonts w:ascii="黑体" w:hAnsi="黑体"/>
          <w:b w:val="0"/>
          <w:bCs/>
        </w:rPr>
        <w:t>.</w:t>
      </w:r>
      <w:r w:rsidR="00566EC6" w:rsidRPr="00F73FFD">
        <w:rPr>
          <w:rFonts w:ascii="黑体" w:hAnsi="黑体" w:hint="eastAsia"/>
          <w:b w:val="0"/>
          <w:bCs/>
        </w:rPr>
        <w:t>订单</w:t>
      </w:r>
      <w:r w:rsidRPr="00F73FFD">
        <w:rPr>
          <w:rFonts w:ascii="黑体" w:hAnsi="黑体"/>
          <w:b w:val="0"/>
          <w:bCs/>
        </w:rPr>
        <w:t>功能</w:t>
      </w:r>
    </w:p>
    <w:p w14:paraId="6DBC97F1" w14:textId="7C0DFFCD" w:rsidR="008B67A5" w:rsidRDefault="00566EC6" w:rsidP="00D15A4D">
      <w:pPr>
        <w:pStyle w:val="a1"/>
        <w:ind w:firstLine="480"/>
      </w:pPr>
      <w:r>
        <w:rPr>
          <w:rFonts w:hint="eastAsia"/>
        </w:rPr>
        <w:t>订单</w:t>
      </w:r>
      <w:r w:rsidR="00C64098">
        <w:rPr>
          <w:rFonts w:hint="eastAsia"/>
        </w:rPr>
        <w:t>功能展示前端用户提交的交互信息，并对其进行管理操作。对</w:t>
      </w:r>
      <w:r w:rsidR="007F4F9A">
        <w:rPr>
          <w:rFonts w:hint="eastAsia"/>
        </w:rPr>
        <w:t>产生的订单进行列表展示</w:t>
      </w:r>
      <w:r w:rsidR="00C64098">
        <w:rPr>
          <w:rFonts w:hint="eastAsia"/>
        </w:rPr>
        <w:t>。管理者可以</w:t>
      </w:r>
      <w:r w:rsidR="007F4F9A">
        <w:rPr>
          <w:rFonts w:hint="eastAsia"/>
        </w:rPr>
        <w:t>修改订单，编辑订单状态，也可以取消订单</w:t>
      </w:r>
      <w:r w:rsidR="00D15A4D">
        <w:rPr>
          <w:rFonts w:hint="eastAsia"/>
        </w:rPr>
        <w:t>。</w:t>
      </w:r>
      <w:r>
        <w:rPr>
          <w:rFonts w:hint="eastAsia"/>
        </w:rPr>
        <w:t>订单</w:t>
      </w:r>
      <w:r w:rsidR="00D15A4D">
        <w:rPr>
          <w:rFonts w:hint="eastAsia"/>
        </w:rPr>
        <w:t>功能界面如图</w:t>
      </w:r>
      <w:r w:rsidR="00D15A4D">
        <w:rPr>
          <w:rFonts w:hint="eastAsia"/>
        </w:rPr>
        <w:t>6-</w:t>
      </w:r>
      <w:r w:rsidR="00C64098">
        <w:t>1</w:t>
      </w:r>
      <w:r w:rsidR="00A83258">
        <w:t>7</w:t>
      </w:r>
      <w:r w:rsidR="00D15A4D">
        <w:rPr>
          <w:rFonts w:hint="eastAsia"/>
        </w:rPr>
        <w:t>所示。</w:t>
      </w:r>
    </w:p>
    <w:p w14:paraId="1D475706" w14:textId="5D58958B" w:rsidR="00D15A4D" w:rsidRDefault="007F4F9A" w:rsidP="00D15A4D">
      <w:pPr>
        <w:pStyle w:val="a1"/>
        <w:ind w:firstLineChars="0" w:firstLine="0"/>
      </w:pPr>
      <w:r>
        <w:rPr>
          <w:noProof/>
        </w:rPr>
        <w:lastRenderedPageBreak/>
        <w:drawing>
          <wp:inline distT="0" distB="0" distL="0" distR="0" wp14:anchorId="19BB89DC" wp14:editId="6132CFE0">
            <wp:extent cx="4932045" cy="2223770"/>
            <wp:effectExtent l="0" t="0" r="1905"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32045" cy="2223770"/>
                    </a:xfrm>
                    <a:prstGeom prst="rect">
                      <a:avLst/>
                    </a:prstGeom>
                  </pic:spPr>
                </pic:pic>
              </a:graphicData>
            </a:graphic>
          </wp:inline>
        </w:drawing>
      </w:r>
    </w:p>
    <w:p w14:paraId="6C231DA7" w14:textId="143F14C1" w:rsidR="00D15A4D" w:rsidRPr="00D15A4D" w:rsidRDefault="00D15A4D" w:rsidP="00D15A4D">
      <w:pPr>
        <w:pStyle w:val="a1"/>
        <w:ind w:firstLineChars="0" w:firstLine="0"/>
        <w:jc w:val="center"/>
        <w:rPr>
          <w:rFonts w:ascii="宋体" w:hAnsi="宋体"/>
          <w:sz w:val="21"/>
          <w:szCs w:val="21"/>
        </w:rPr>
      </w:pPr>
      <w:r w:rsidRPr="00F8144D">
        <w:rPr>
          <w:rFonts w:ascii="宋体" w:hAnsi="宋体"/>
          <w:sz w:val="21"/>
          <w:szCs w:val="21"/>
        </w:rPr>
        <w:t>图6-</w:t>
      </w:r>
      <w:r w:rsidR="00A83258">
        <w:rPr>
          <w:rFonts w:ascii="宋体" w:hAnsi="宋体"/>
          <w:sz w:val="21"/>
          <w:szCs w:val="21"/>
        </w:rPr>
        <w:t>17</w:t>
      </w:r>
      <w:r w:rsidR="00566EC6">
        <w:rPr>
          <w:rFonts w:ascii="宋体" w:hAnsi="宋体" w:hint="eastAsia"/>
          <w:sz w:val="21"/>
          <w:szCs w:val="21"/>
        </w:rPr>
        <w:t>订单</w:t>
      </w:r>
      <w:r>
        <w:rPr>
          <w:rFonts w:ascii="宋体" w:hAnsi="宋体"/>
          <w:sz w:val="21"/>
          <w:szCs w:val="21"/>
        </w:rPr>
        <w:t>管理</w:t>
      </w:r>
      <w:r w:rsidRPr="00F8144D">
        <w:rPr>
          <w:rFonts w:ascii="宋体" w:hAnsi="宋体" w:hint="eastAsia"/>
          <w:sz w:val="21"/>
          <w:szCs w:val="21"/>
        </w:rPr>
        <w:t>界面</w:t>
      </w:r>
    </w:p>
    <w:p w14:paraId="1F812228" w14:textId="024AEE5A" w:rsidR="008B67A5" w:rsidRPr="00F73FFD" w:rsidRDefault="008B67A5" w:rsidP="008B67A5">
      <w:pPr>
        <w:pStyle w:val="4"/>
        <w:ind w:firstLine="480"/>
        <w:rPr>
          <w:rFonts w:ascii="黑体" w:hAnsi="黑体"/>
          <w:b w:val="0"/>
          <w:bCs/>
        </w:rPr>
      </w:pPr>
      <w:r w:rsidRPr="00F73FFD">
        <w:rPr>
          <w:rFonts w:ascii="黑体" w:hAnsi="黑体" w:hint="eastAsia"/>
          <w:b w:val="0"/>
          <w:bCs/>
        </w:rPr>
        <w:t>9</w:t>
      </w:r>
      <w:r w:rsidRPr="00F73FFD">
        <w:rPr>
          <w:rFonts w:ascii="黑体" w:hAnsi="黑体"/>
          <w:b w:val="0"/>
          <w:bCs/>
        </w:rPr>
        <w:t>.</w:t>
      </w:r>
      <w:proofErr w:type="gramStart"/>
      <w:r w:rsidR="00566EC6" w:rsidRPr="00F73FFD">
        <w:rPr>
          <w:rFonts w:ascii="黑体" w:hAnsi="黑体" w:hint="eastAsia"/>
          <w:b w:val="0"/>
          <w:bCs/>
        </w:rPr>
        <w:t>轮播图</w:t>
      </w:r>
      <w:r w:rsidRPr="00F73FFD">
        <w:rPr>
          <w:rFonts w:ascii="黑体" w:hAnsi="黑体"/>
          <w:b w:val="0"/>
          <w:bCs/>
        </w:rPr>
        <w:t>管理</w:t>
      </w:r>
      <w:proofErr w:type="gramEnd"/>
      <w:r w:rsidRPr="00F73FFD">
        <w:rPr>
          <w:rFonts w:ascii="黑体" w:hAnsi="黑体"/>
          <w:b w:val="0"/>
          <w:bCs/>
        </w:rPr>
        <w:t>功能</w:t>
      </w:r>
    </w:p>
    <w:p w14:paraId="2B11647F" w14:textId="4439E95F" w:rsidR="00D15A4D" w:rsidRDefault="00C64098" w:rsidP="00D15A4D">
      <w:pPr>
        <w:pStyle w:val="a1"/>
        <w:ind w:firstLine="480"/>
      </w:pPr>
      <w:proofErr w:type="gramStart"/>
      <w:r>
        <w:rPr>
          <w:rFonts w:hint="eastAsia"/>
        </w:rPr>
        <w:t>轮播图</w:t>
      </w:r>
      <w:proofErr w:type="gramEnd"/>
      <w:r>
        <w:rPr>
          <w:rFonts w:hint="eastAsia"/>
        </w:rPr>
        <w:t>管理，对列表进行查询、修改。最多只能编辑</w:t>
      </w:r>
      <w:r w:rsidR="00566EC6">
        <w:rPr>
          <w:rFonts w:hint="eastAsia"/>
        </w:rPr>
        <w:t>五</w:t>
      </w:r>
      <w:r>
        <w:rPr>
          <w:rFonts w:hint="eastAsia"/>
        </w:rPr>
        <w:t>张图片。管理员对其</w:t>
      </w:r>
      <w:r w:rsidR="00566EC6">
        <w:rPr>
          <w:rFonts w:hint="eastAsia"/>
        </w:rPr>
        <w:t>添加与删除</w:t>
      </w:r>
      <w:r>
        <w:rPr>
          <w:rFonts w:hint="eastAsia"/>
        </w:rPr>
        <w:t>权限，能查看详情与修改</w:t>
      </w:r>
      <w:r w:rsidR="00D15A4D">
        <w:rPr>
          <w:rFonts w:hint="eastAsia"/>
        </w:rPr>
        <w:t>操作。</w:t>
      </w:r>
      <w:proofErr w:type="gramStart"/>
      <w:r>
        <w:rPr>
          <w:rFonts w:hint="eastAsia"/>
        </w:rPr>
        <w:t>轮播图管理</w:t>
      </w:r>
      <w:proofErr w:type="gramEnd"/>
      <w:r w:rsidR="00D15A4D">
        <w:rPr>
          <w:rFonts w:hint="eastAsia"/>
        </w:rPr>
        <w:t>功能界面如图</w:t>
      </w:r>
      <w:r w:rsidR="00D15A4D">
        <w:rPr>
          <w:rFonts w:hint="eastAsia"/>
        </w:rPr>
        <w:t>6-</w:t>
      </w:r>
      <w:r>
        <w:t>1</w:t>
      </w:r>
      <w:r w:rsidR="00A83258">
        <w:t>8</w:t>
      </w:r>
      <w:r w:rsidR="00D15A4D">
        <w:rPr>
          <w:rFonts w:hint="eastAsia"/>
        </w:rPr>
        <w:t>所示。</w:t>
      </w:r>
    </w:p>
    <w:p w14:paraId="1C775314" w14:textId="44382B35" w:rsidR="00D15A4D" w:rsidRDefault="00A83258" w:rsidP="00D15A4D">
      <w:pPr>
        <w:pStyle w:val="a1"/>
        <w:ind w:firstLineChars="0" w:firstLine="0"/>
      </w:pPr>
      <w:r>
        <w:rPr>
          <w:noProof/>
        </w:rPr>
        <w:drawing>
          <wp:inline distT="0" distB="0" distL="0" distR="0" wp14:anchorId="4DC68B1C" wp14:editId="0B801395">
            <wp:extent cx="4932045" cy="1746250"/>
            <wp:effectExtent l="0" t="0" r="1905"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32045" cy="1746250"/>
                    </a:xfrm>
                    <a:prstGeom prst="rect">
                      <a:avLst/>
                    </a:prstGeom>
                  </pic:spPr>
                </pic:pic>
              </a:graphicData>
            </a:graphic>
          </wp:inline>
        </w:drawing>
      </w:r>
    </w:p>
    <w:p w14:paraId="2C87980B" w14:textId="14B93E56" w:rsidR="00D15A4D" w:rsidRPr="00D15A4D" w:rsidRDefault="00D15A4D" w:rsidP="00D15A4D">
      <w:pPr>
        <w:pStyle w:val="a1"/>
        <w:ind w:firstLineChars="0" w:firstLine="0"/>
        <w:jc w:val="center"/>
        <w:rPr>
          <w:rFonts w:ascii="宋体" w:hAnsi="宋体"/>
          <w:sz w:val="21"/>
          <w:szCs w:val="21"/>
        </w:rPr>
      </w:pPr>
      <w:r w:rsidRPr="00F8144D">
        <w:rPr>
          <w:rFonts w:ascii="宋体" w:hAnsi="宋体"/>
          <w:sz w:val="21"/>
          <w:szCs w:val="21"/>
        </w:rPr>
        <w:t>图6-</w:t>
      </w:r>
      <w:r w:rsidR="00C64098">
        <w:rPr>
          <w:rFonts w:ascii="宋体" w:hAnsi="宋体"/>
          <w:sz w:val="21"/>
          <w:szCs w:val="21"/>
        </w:rPr>
        <w:t>1</w:t>
      </w:r>
      <w:r w:rsidR="00A83258">
        <w:rPr>
          <w:rFonts w:ascii="宋体" w:hAnsi="宋体"/>
          <w:sz w:val="21"/>
          <w:szCs w:val="21"/>
        </w:rPr>
        <w:t>8</w:t>
      </w:r>
      <w:r w:rsidR="00C64098">
        <w:rPr>
          <w:rFonts w:ascii="宋体" w:hAnsi="宋体" w:hint="eastAsia"/>
          <w:sz w:val="21"/>
          <w:szCs w:val="21"/>
        </w:rPr>
        <w:t>轮</w:t>
      </w:r>
      <w:proofErr w:type="gramStart"/>
      <w:r w:rsidR="00C64098">
        <w:rPr>
          <w:rFonts w:ascii="宋体" w:hAnsi="宋体" w:hint="eastAsia"/>
          <w:sz w:val="21"/>
          <w:szCs w:val="21"/>
        </w:rPr>
        <w:t>播图</w:t>
      </w:r>
      <w:r>
        <w:rPr>
          <w:rFonts w:ascii="宋体" w:hAnsi="宋体"/>
          <w:sz w:val="21"/>
          <w:szCs w:val="21"/>
        </w:rPr>
        <w:t>管理</w:t>
      </w:r>
      <w:proofErr w:type="gramEnd"/>
      <w:r w:rsidRPr="00F8144D">
        <w:rPr>
          <w:rFonts w:ascii="宋体" w:hAnsi="宋体" w:hint="eastAsia"/>
          <w:sz w:val="21"/>
          <w:szCs w:val="21"/>
        </w:rPr>
        <w:t>界面</w:t>
      </w:r>
    </w:p>
    <w:p w14:paraId="741A5EF0" w14:textId="77777777" w:rsidR="00DC3A70" w:rsidRPr="00F73FFD" w:rsidRDefault="00DC3A70" w:rsidP="00DC3A70">
      <w:pPr>
        <w:pStyle w:val="2"/>
        <w:rPr>
          <w:sz w:val="28"/>
        </w:rPr>
      </w:pPr>
      <w:bookmarkStart w:id="55" w:name="_Toc104331393"/>
      <w:r w:rsidRPr="00F73FFD">
        <w:rPr>
          <w:sz w:val="28"/>
        </w:rPr>
        <w:t>系统测试</w:t>
      </w:r>
      <w:bookmarkEnd w:id="55"/>
    </w:p>
    <w:p w14:paraId="32B90843" w14:textId="77777777" w:rsidR="00DC3A70" w:rsidRPr="00F73FFD" w:rsidRDefault="00DC3A70" w:rsidP="00DC3A70">
      <w:pPr>
        <w:pStyle w:val="3"/>
        <w:rPr>
          <w:sz w:val="24"/>
          <w:szCs w:val="18"/>
        </w:rPr>
      </w:pPr>
      <w:bookmarkStart w:id="56" w:name="_Toc104331394"/>
      <w:r w:rsidRPr="00F73FFD">
        <w:rPr>
          <w:sz w:val="24"/>
          <w:szCs w:val="18"/>
        </w:rPr>
        <w:t>软件测试的方法</w:t>
      </w:r>
      <w:bookmarkEnd w:id="56"/>
    </w:p>
    <w:p w14:paraId="7F7EBB8B" w14:textId="77777777" w:rsidR="00385C63" w:rsidRPr="0012658C" w:rsidRDefault="00385C63" w:rsidP="00DC3A70">
      <w:pPr>
        <w:pStyle w:val="a1"/>
        <w:ind w:firstLine="480"/>
      </w:pPr>
      <w:r w:rsidRPr="0012658C">
        <w:t>在该系统的软件测试阶段，使用以下两种测试方法进行测试：一种是当测试人员已经了解了程序的功能时，可以设计测试用例来测试程序的每个功能是否符合逻辑，操作结果是否正确。另一个是，如果测试人员了解了程序的内部结构和操作流程，则他们可以测试程序的内部操作是否合乎逻辑以及结果的正确性。</w:t>
      </w:r>
      <w:r w:rsidRPr="0012658C">
        <w:t xml:space="preserve"> </w:t>
      </w:r>
      <w:r w:rsidRPr="0012658C">
        <w:t>第一种方法称为黑盒测试技术，第二种方法</w:t>
      </w:r>
      <w:proofErr w:type="gramStart"/>
      <w:r w:rsidRPr="0012658C">
        <w:t>称为白盒测试</w:t>
      </w:r>
      <w:proofErr w:type="gramEnd"/>
      <w:r w:rsidRPr="0012658C">
        <w:t>技术。</w:t>
      </w:r>
    </w:p>
    <w:p w14:paraId="3BEDAF18" w14:textId="77777777" w:rsidR="00385C63" w:rsidRPr="0012658C" w:rsidRDefault="00385C63" w:rsidP="00DC3A70">
      <w:pPr>
        <w:pStyle w:val="a1"/>
        <w:ind w:firstLine="480"/>
      </w:pPr>
      <w:r w:rsidRPr="0012658C">
        <w:t>1.</w:t>
      </w:r>
      <w:r w:rsidRPr="0012658C">
        <w:t>黑盒测试技术：黑盒测试方法也称为功能测试方法。</w:t>
      </w:r>
      <w:r w:rsidRPr="0012658C">
        <w:t xml:space="preserve"> </w:t>
      </w:r>
      <w:r w:rsidRPr="0012658C">
        <w:t>顾名思义，黑盒测试技术将程序视为黑盒。</w:t>
      </w:r>
      <w:r w:rsidRPr="0012658C">
        <w:t xml:space="preserve"> </w:t>
      </w:r>
      <w:r w:rsidRPr="0012658C">
        <w:t>因此，此时的测试方法是向被测模块输入</w:t>
      </w:r>
      <w:r w:rsidRPr="0012658C">
        <w:lastRenderedPageBreak/>
        <w:t>数据并记录输出数据。</w:t>
      </w:r>
      <w:r w:rsidRPr="0012658C">
        <w:t xml:space="preserve"> </w:t>
      </w:r>
      <w:r w:rsidRPr="0012658C">
        <w:t>根据输出数据结果并结合系统描述进行检查，从而确定被测模块是否存在问题。</w:t>
      </w:r>
    </w:p>
    <w:p w14:paraId="2862FF44" w14:textId="2680A303" w:rsidR="00DC3A70" w:rsidRPr="0012658C" w:rsidRDefault="00DC3A70" w:rsidP="00DC3A70">
      <w:pPr>
        <w:pStyle w:val="a1"/>
        <w:ind w:firstLine="480"/>
      </w:pPr>
      <w:r w:rsidRPr="0012658C">
        <w:t>2</w:t>
      </w:r>
      <w:r w:rsidRPr="0012658C">
        <w:rPr>
          <w:kern w:val="0"/>
        </w:rPr>
        <w:t>.</w:t>
      </w:r>
      <w:proofErr w:type="gramStart"/>
      <w:r w:rsidR="00385C63" w:rsidRPr="0012658C">
        <w:t>白盒测试</w:t>
      </w:r>
      <w:proofErr w:type="gramEnd"/>
      <w:r w:rsidR="00385C63" w:rsidRPr="0012658C">
        <w:t>技术：</w:t>
      </w:r>
      <w:proofErr w:type="gramStart"/>
      <w:r w:rsidR="00385C63" w:rsidRPr="0012658C">
        <w:t>白盒测试</w:t>
      </w:r>
      <w:proofErr w:type="gramEnd"/>
      <w:r w:rsidR="00385C63" w:rsidRPr="0012658C">
        <w:t>也称为结构测试。</w:t>
      </w:r>
      <w:r w:rsidR="00385C63" w:rsidRPr="0012658C">
        <w:t xml:space="preserve"> </w:t>
      </w:r>
      <w:r w:rsidR="00385C63" w:rsidRPr="0012658C">
        <w:t>顾名思义，</w:t>
      </w:r>
      <w:proofErr w:type="gramStart"/>
      <w:r w:rsidR="00385C63" w:rsidRPr="0012658C">
        <w:t>白盒测试</w:t>
      </w:r>
      <w:proofErr w:type="gramEnd"/>
      <w:r w:rsidR="00385C63" w:rsidRPr="0012658C">
        <w:t>技术对程序是完全透明的。</w:t>
      </w:r>
      <w:r w:rsidR="00385C63" w:rsidRPr="0012658C">
        <w:t xml:space="preserve"> </w:t>
      </w:r>
      <w:r w:rsidR="00385C63" w:rsidRPr="0012658C">
        <w:t>也就是说，测试人员可以查看程序的内部，并了解其内部操作规则，算法和结构。</w:t>
      </w:r>
      <w:r w:rsidR="00385C63" w:rsidRPr="0012658C">
        <w:t xml:space="preserve"> </w:t>
      </w:r>
      <w:r w:rsidR="00385C63" w:rsidRPr="0012658C">
        <w:t>因此，此时的测试方法是根据程序内部的设计逻辑进行测试，以检查程序中的每个执行路径是否符合该逻辑以及结果是否正确。</w:t>
      </w:r>
    </w:p>
    <w:p w14:paraId="78E79B7B" w14:textId="77777777" w:rsidR="00DC3A70" w:rsidRPr="00F73FFD" w:rsidRDefault="00DC3A70" w:rsidP="00DC3A70">
      <w:pPr>
        <w:pStyle w:val="3"/>
        <w:rPr>
          <w:sz w:val="24"/>
          <w:szCs w:val="18"/>
        </w:rPr>
      </w:pPr>
      <w:bookmarkStart w:id="57" w:name="_Toc104331395"/>
      <w:r w:rsidRPr="00F73FFD">
        <w:rPr>
          <w:sz w:val="24"/>
          <w:szCs w:val="18"/>
        </w:rPr>
        <w:t>软件测试的主要用例</w:t>
      </w:r>
      <w:bookmarkEnd w:id="57"/>
    </w:p>
    <w:p w14:paraId="6844BE55" w14:textId="77777777" w:rsidR="006A2465" w:rsidRPr="0012658C" w:rsidRDefault="006A2465" w:rsidP="00862221">
      <w:pPr>
        <w:ind w:firstLine="420"/>
        <w:rPr>
          <w:szCs w:val="24"/>
        </w:rPr>
      </w:pPr>
      <w:r w:rsidRPr="0012658C">
        <w:rPr>
          <w:szCs w:val="24"/>
        </w:rPr>
        <w:t>测试用例是在测试系统时执行的实际数据。系统主页和功能点的测试用例如下。</w:t>
      </w:r>
    </w:p>
    <w:p w14:paraId="3046BE70" w14:textId="7518A45D" w:rsidR="00DC3A70" w:rsidRPr="0012658C" w:rsidRDefault="00DC3A70" w:rsidP="00862221">
      <w:pPr>
        <w:ind w:firstLine="420"/>
        <w:rPr>
          <w:color w:val="FF0000"/>
          <w:szCs w:val="24"/>
        </w:rPr>
      </w:pPr>
      <w:r w:rsidRPr="0012658C">
        <w:t xml:space="preserve">(1) </w:t>
      </w:r>
      <w:r w:rsidR="00B276E4">
        <w:rPr>
          <w:rFonts w:hint="eastAsia"/>
        </w:rPr>
        <w:t>用户</w:t>
      </w:r>
      <w:r w:rsidRPr="0012658C">
        <w:t>注册测试用例如表</w:t>
      </w:r>
      <w:r w:rsidRPr="0012658C">
        <w:t xml:space="preserve"> 6-1 </w:t>
      </w:r>
      <w:r w:rsidRPr="0012658C">
        <w:t>所示。</w:t>
      </w:r>
    </w:p>
    <w:p w14:paraId="25049652" w14:textId="4BD7A6BF" w:rsidR="00DC3A70" w:rsidRPr="0012658C" w:rsidRDefault="00DC3A70" w:rsidP="00DC3A70">
      <w:pPr>
        <w:jc w:val="center"/>
        <w:rPr>
          <w:sz w:val="21"/>
          <w:szCs w:val="21"/>
        </w:rPr>
      </w:pPr>
      <w:r w:rsidRPr="0012658C">
        <w:rPr>
          <w:sz w:val="21"/>
          <w:szCs w:val="21"/>
        </w:rPr>
        <w:t>表</w:t>
      </w:r>
      <w:r w:rsidRPr="0012658C">
        <w:rPr>
          <w:sz w:val="21"/>
          <w:szCs w:val="21"/>
        </w:rPr>
        <w:t xml:space="preserve">6-1 </w:t>
      </w:r>
      <w:r w:rsidR="00B276E4">
        <w:rPr>
          <w:rFonts w:hint="eastAsia"/>
          <w:sz w:val="21"/>
          <w:szCs w:val="21"/>
        </w:rPr>
        <w:t>用户</w:t>
      </w:r>
      <w:r w:rsidRPr="0012658C">
        <w:rPr>
          <w:sz w:val="21"/>
          <w:szCs w:val="21"/>
        </w:rPr>
        <w:t>注册测试用例</w:t>
      </w:r>
    </w:p>
    <w:tbl>
      <w:tblPr>
        <w:tblW w:w="0" w:type="auto"/>
        <w:jc w:val="center"/>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1277"/>
        <w:gridCol w:w="6331"/>
      </w:tblGrid>
      <w:tr w:rsidR="00DC3A70" w:rsidRPr="0012658C" w14:paraId="4CC2DCF7" w14:textId="77777777" w:rsidTr="00A04223">
        <w:trPr>
          <w:jc w:val="center"/>
        </w:trPr>
        <w:tc>
          <w:tcPr>
            <w:tcW w:w="1277" w:type="dxa"/>
            <w:tcBorders>
              <w:top w:val="single" w:sz="8" w:space="0" w:color="000000"/>
              <w:bottom w:val="single" w:sz="8" w:space="0" w:color="000000"/>
              <w:right w:val="single" w:sz="8" w:space="0" w:color="000000"/>
            </w:tcBorders>
          </w:tcPr>
          <w:p w14:paraId="3C079424" w14:textId="77777777" w:rsidR="00DC3A70" w:rsidRPr="0012658C" w:rsidRDefault="00DC3A70" w:rsidP="00207673">
            <w:pPr>
              <w:rPr>
                <w:sz w:val="21"/>
                <w:szCs w:val="21"/>
              </w:rPr>
            </w:pPr>
            <w:r w:rsidRPr="0012658C">
              <w:rPr>
                <w:sz w:val="21"/>
                <w:szCs w:val="21"/>
              </w:rPr>
              <w:t>用例名称</w:t>
            </w:r>
          </w:p>
        </w:tc>
        <w:tc>
          <w:tcPr>
            <w:tcW w:w="6331" w:type="dxa"/>
            <w:tcBorders>
              <w:top w:val="single" w:sz="8" w:space="0" w:color="000000"/>
              <w:left w:val="single" w:sz="8" w:space="0" w:color="000000"/>
              <w:bottom w:val="single" w:sz="8" w:space="0" w:color="000000"/>
            </w:tcBorders>
          </w:tcPr>
          <w:p w14:paraId="09CB0671" w14:textId="73109450" w:rsidR="00DC3A70" w:rsidRPr="0012658C" w:rsidRDefault="00B276E4" w:rsidP="00207673">
            <w:pPr>
              <w:rPr>
                <w:sz w:val="21"/>
                <w:szCs w:val="21"/>
              </w:rPr>
            </w:pPr>
            <w:r>
              <w:rPr>
                <w:rFonts w:hint="eastAsia"/>
                <w:sz w:val="21"/>
                <w:szCs w:val="21"/>
              </w:rPr>
              <w:t>用户</w:t>
            </w:r>
            <w:r w:rsidR="00DC3A70" w:rsidRPr="0012658C">
              <w:rPr>
                <w:sz w:val="21"/>
                <w:szCs w:val="21"/>
              </w:rPr>
              <w:t>注册</w:t>
            </w:r>
          </w:p>
        </w:tc>
      </w:tr>
      <w:tr w:rsidR="00DC3A70" w:rsidRPr="0012658C" w14:paraId="5FA5C7E5" w14:textId="77777777" w:rsidTr="00A04223">
        <w:trPr>
          <w:jc w:val="center"/>
        </w:trPr>
        <w:tc>
          <w:tcPr>
            <w:tcW w:w="1277" w:type="dxa"/>
            <w:tcBorders>
              <w:top w:val="single" w:sz="8" w:space="0" w:color="000000"/>
              <w:bottom w:val="single" w:sz="8" w:space="0" w:color="000000"/>
              <w:right w:val="single" w:sz="8" w:space="0" w:color="000000"/>
            </w:tcBorders>
          </w:tcPr>
          <w:p w14:paraId="6AA3C73F" w14:textId="77777777" w:rsidR="00DC3A70" w:rsidRPr="0012658C" w:rsidRDefault="00DC3A70" w:rsidP="00207673">
            <w:pPr>
              <w:rPr>
                <w:sz w:val="21"/>
                <w:szCs w:val="21"/>
              </w:rPr>
            </w:pPr>
            <w:r w:rsidRPr="0012658C">
              <w:rPr>
                <w:sz w:val="21"/>
                <w:szCs w:val="21"/>
              </w:rPr>
              <w:t>目的</w:t>
            </w:r>
          </w:p>
        </w:tc>
        <w:tc>
          <w:tcPr>
            <w:tcW w:w="6331" w:type="dxa"/>
            <w:tcBorders>
              <w:top w:val="single" w:sz="8" w:space="0" w:color="000000"/>
              <w:left w:val="single" w:sz="8" w:space="0" w:color="000000"/>
              <w:bottom w:val="single" w:sz="8" w:space="0" w:color="000000"/>
            </w:tcBorders>
          </w:tcPr>
          <w:p w14:paraId="281F9BB9" w14:textId="64F52588" w:rsidR="00DC3A70" w:rsidRPr="0012658C" w:rsidRDefault="00B276E4" w:rsidP="00207673">
            <w:pPr>
              <w:rPr>
                <w:sz w:val="21"/>
                <w:szCs w:val="21"/>
              </w:rPr>
            </w:pPr>
            <w:r>
              <w:rPr>
                <w:rFonts w:hint="eastAsia"/>
                <w:sz w:val="21"/>
                <w:szCs w:val="21"/>
              </w:rPr>
              <w:t>用户</w:t>
            </w:r>
            <w:r w:rsidR="00DC3A70" w:rsidRPr="0012658C">
              <w:rPr>
                <w:sz w:val="21"/>
                <w:szCs w:val="21"/>
              </w:rPr>
              <w:t>能否正常使用注册功能</w:t>
            </w:r>
          </w:p>
        </w:tc>
      </w:tr>
      <w:tr w:rsidR="00DC3A70" w:rsidRPr="0012658C" w14:paraId="2DDEAF12" w14:textId="77777777" w:rsidTr="00A04223">
        <w:trPr>
          <w:jc w:val="center"/>
        </w:trPr>
        <w:tc>
          <w:tcPr>
            <w:tcW w:w="1277" w:type="dxa"/>
            <w:tcBorders>
              <w:top w:val="single" w:sz="8" w:space="0" w:color="000000"/>
              <w:bottom w:val="single" w:sz="8" w:space="0" w:color="000000"/>
              <w:right w:val="single" w:sz="8" w:space="0" w:color="000000"/>
            </w:tcBorders>
          </w:tcPr>
          <w:p w14:paraId="75F2852A" w14:textId="77777777" w:rsidR="00DC3A70" w:rsidRPr="0012658C" w:rsidRDefault="00DC3A70" w:rsidP="00207673">
            <w:pPr>
              <w:rPr>
                <w:sz w:val="21"/>
                <w:szCs w:val="21"/>
              </w:rPr>
            </w:pPr>
            <w:r w:rsidRPr="0012658C">
              <w:rPr>
                <w:sz w:val="21"/>
                <w:szCs w:val="21"/>
              </w:rPr>
              <w:t>前提</w:t>
            </w:r>
          </w:p>
        </w:tc>
        <w:tc>
          <w:tcPr>
            <w:tcW w:w="6331" w:type="dxa"/>
            <w:tcBorders>
              <w:top w:val="single" w:sz="8" w:space="0" w:color="000000"/>
              <w:left w:val="single" w:sz="8" w:space="0" w:color="000000"/>
              <w:bottom w:val="single" w:sz="8" w:space="0" w:color="000000"/>
            </w:tcBorders>
          </w:tcPr>
          <w:p w14:paraId="73EB8874" w14:textId="276D5A07" w:rsidR="00DC3A70" w:rsidRPr="0012658C" w:rsidRDefault="00B276E4" w:rsidP="00207673">
            <w:pPr>
              <w:rPr>
                <w:sz w:val="21"/>
                <w:szCs w:val="21"/>
              </w:rPr>
            </w:pPr>
            <w:r>
              <w:rPr>
                <w:rFonts w:hint="eastAsia"/>
                <w:sz w:val="21"/>
                <w:szCs w:val="21"/>
              </w:rPr>
              <w:t>用户</w:t>
            </w:r>
            <w:r w:rsidR="00DC3A70" w:rsidRPr="0012658C">
              <w:rPr>
                <w:sz w:val="21"/>
                <w:szCs w:val="21"/>
              </w:rPr>
              <w:t>必须首次使用本系统</w:t>
            </w:r>
          </w:p>
        </w:tc>
      </w:tr>
      <w:tr w:rsidR="00DC3A70" w:rsidRPr="0012658C" w14:paraId="6DE84F66" w14:textId="77777777" w:rsidTr="00A04223">
        <w:trPr>
          <w:jc w:val="center"/>
        </w:trPr>
        <w:tc>
          <w:tcPr>
            <w:tcW w:w="1277" w:type="dxa"/>
            <w:tcBorders>
              <w:top w:val="single" w:sz="8" w:space="0" w:color="000000"/>
              <w:bottom w:val="single" w:sz="8" w:space="0" w:color="000000"/>
              <w:right w:val="single" w:sz="8" w:space="0" w:color="000000"/>
            </w:tcBorders>
          </w:tcPr>
          <w:p w14:paraId="52EF12CA" w14:textId="77777777" w:rsidR="00DC3A70" w:rsidRPr="0012658C" w:rsidRDefault="00DC3A70" w:rsidP="00207673">
            <w:pPr>
              <w:rPr>
                <w:sz w:val="21"/>
                <w:szCs w:val="21"/>
              </w:rPr>
            </w:pPr>
            <w:r w:rsidRPr="0012658C">
              <w:rPr>
                <w:sz w:val="21"/>
                <w:szCs w:val="21"/>
              </w:rPr>
              <w:t>测试流程</w:t>
            </w:r>
          </w:p>
        </w:tc>
        <w:tc>
          <w:tcPr>
            <w:tcW w:w="6331" w:type="dxa"/>
            <w:tcBorders>
              <w:top w:val="single" w:sz="8" w:space="0" w:color="000000"/>
              <w:left w:val="single" w:sz="8" w:space="0" w:color="000000"/>
              <w:bottom w:val="single" w:sz="8" w:space="0" w:color="000000"/>
            </w:tcBorders>
          </w:tcPr>
          <w:p w14:paraId="38B0B3A3" w14:textId="24997C06" w:rsidR="00DC3A70" w:rsidRPr="0012658C" w:rsidRDefault="00DC3A70" w:rsidP="00DA341D">
            <w:pPr>
              <w:pStyle w:val="TableParagraph"/>
              <w:tabs>
                <w:tab w:val="left" w:pos="1426"/>
                <w:tab w:val="left" w:pos="1427"/>
              </w:tabs>
              <w:jc w:val="left"/>
              <w:rPr>
                <w:rFonts w:eastAsia="宋体"/>
                <w:spacing w:val="-8"/>
                <w:w w:val="105"/>
                <w:sz w:val="21"/>
                <w:szCs w:val="21"/>
                <w:lang w:val="en-US"/>
              </w:rPr>
            </w:pPr>
            <w:r w:rsidRPr="0012658C">
              <w:rPr>
                <w:rFonts w:eastAsia="宋体"/>
                <w:spacing w:val="-8"/>
                <w:w w:val="105"/>
                <w:sz w:val="21"/>
                <w:szCs w:val="21"/>
                <w:lang w:val="en-US"/>
              </w:rPr>
              <w:t>1.</w:t>
            </w:r>
            <w:r w:rsidR="00B276E4">
              <w:rPr>
                <w:rFonts w:eastAsia="宋体" w:hint="eastAsia"/>
                <w:spacing w:val="-8"/>
                <w:w w:val="105"/>
                <w:sz w:val="21"/>
                <w:szCs w:val="21"/>
                <w:lang w:val="en-US"/>
              </w:rPr>
              <w:t>用户</w:t>
            </w:r>
            <w:r w:rsidRPr="0012658C">
              <w:rPr>
                <w:rFonts w:eastAsia="宋体"/>
                <w:spacing w:val="-8"/>
                <w:w w:val="105"/>
                <w:sz w:val="21"/>
                <w:szCs w:val="21"/>
                <w:lang w:val="en-US"/>
              </w:rPr>
              <w:t>输入</w:t>
            </w:r>
            <w:r w:rsidR="00B276E4">
              <w:rPr>
                <w:rFonts w:eastAsia="宋体" w:hint="eastAsia"/>
                <w:spacing w:val="-8"/>
                <w:w w:val="105"/>
                <w:sz w:val="21"/>
                <w:szCs w:val="21"/>
                <w:lang w:val="en-US"/>
              </w:rPr>
              <w:t>密码</w:t>
            </w:r>
            <w:r w:rsidRPr="0012658C">
              <w:rPr>
                <w:rFonts w:eastAsia="宋体"/>
                <w:spacing w:val="-8"/>
                <w:w w:val="105"/>
                <w:sz w:val="21"/>
                <w:szCs w:val="21"/>
                <w:lang w:val="en-US"/>
              </w:rPr>
              <w:t>、</w:t>
            </w:r>
            <w:r w:rsidR="00B276E4">
              <w:rPr>
                <w:rFonts w:eastAsia="宋体" w:hint="eastAsia"/>
                <w:spacing w:val="-8"/>
                <w:w w:val="105"/>
                <w:sz w:val="21"/>
                <w:szCs w:val="21"/>
                <w:lang w:val="en-US"/>
              </w:rPr>
              <w:t>手机号</w:t>
            </w:r>
          </w:p>
        </w:tc>
      </w:tr>
      <w:tr w:rsidR="00DC3A70" w:rsidRPr="0012658C" w14:paraId="31995586" w14:textId="77777777" w:rsidTr="00A04223">
        <w:trPr>
          <w:jc w:val="center"/>
        </w:trPr>
        <w:tc>
          <w:tcPr>
            <w:tcW w:w="1277" w:type="dxa"/>
            <w:tcBorders>
              <w:top w:val="single" w:sz="8" w:space="0" w:color="000000"/>
              <w:bottom w:val="single" w:sz="8" w:space="0" w:color="000000"/>
              <w:right w:val="single" w:sz="8" w:space="0" w:color="000000"/>
            </w:tcBorders>
          </w:tcPr>
          <w:p w14:paraId="043AFE6F" w14:textId="77777777" w:rsidR="00DC3A70" w:rsidRPr="0012658C" w:rsidRDefault="00DC3A70" w:rsidP="00207673">
            <w:pPr>
              <w:rPr>
                <w:sz w:val="21"/>
                <w:szCs w:val="21"/>
              </w:rPr>
            </w:pPr>
            <w:r w:rsidRPr="0012658C">
              <w:rPr>
                <w:sz w:val="21"/>
                <w:szCs w:val="21"/>
              </w:rPr>
              <w:t>预期结果</w:t>
            </w:r>
          </w:p>
        </w:tc>
        <w:tc>
          <w:tcPr>
            <w:tcW w:w="6331" w:type="dxa"/>
            <w:tcBorders>
              <w:top w:val="single" w:sz="8" w:space="0" w:color="000000"/>
              <w:left w:val="single" w:sz="8" w:space="0" w:color="000000"/>
              <w:bottom w:val="single" w:sz="8" w:space="0" w:color="000000"/>
            </w:tcBorders>
          </w:tcPr>
          <w:p w14:paraId="663F9DE5" w14:textId="77777777" w:rsidR="00DC3A70" w:rsidRPr="0012658C" w:rsidRDefault="00DC3A70" w:rsidP="00207673">
            <w:pPr>
              <w:rPr>
                <w:sz w:val="21"/>
                <w:szCs w:val="21"/>
              </w:rPr>
            </w:pPr>
            <w:r w:rsidRPr="0012658C">
              <w:rPr>
                <w:sz w:val="21"/>
                <w:szCs w:val="21"/>
              </w:rPr>
              <w:t>当用户输入重复用户名时提示用户名重复</w:t>
            </w:r>
          </w:p>
        </w:tc>
      </w:tr>
      <w:tr w:rsidR="00DC3A70" w:rsidRPr="0012658C" w14:paraId="03A98A66" w14:textId="77777777" w:rsidTr="00A04223">
        <w:trPr>
          <w:jc w:val="center"/>
        </w:trPr>
        <w:tc>
          <w:tcPr>
            <w:tcW w:w="1277" w:type="dxa"/>
            <w:tcBorders>
              <w:top w:val="single" w:sz="8" w:space="0" w:color="000000"/>
              <w:bottom w:val="single" w:sz="8" w:space="0" w:color="000000"/>
              <w:right w:val="single" w:sz="8" w:space="0" w:color="000000"/>
            </w:tcBorders>
          </w:tcPr>
          <w:p w14:paraId="6272CEC5" w14:textId="77777777" w:rsidR="00DC3A70" w:rsidRPr="0012658C" w:rsidRDefault="00DC3A70" w:rsidP="00207673">
            <w:pPr>
              <w:rPr>
                <w:sz w:val="21"/>
                <w:szCs w:val="21"/>
              </w:rPr>
            </w:pPr>
            <w:r w:rsidRPr="0012658C">
              <w:rPr>
                <w:sz w:val="21"/>
                <w:szCs w:val="21"/>
              </w:rPr>
              <w:t>实际结果</w:t>
            </w:r>
          </w:p>
        </w:tc>
        <w:tc>
          <w:tcPr>
            <w:tcW w:w="6331" w:type="dxa"/>
            <w:tcBorders>
              <w:top w:val="single" w:sz="8" w:space="0" w:color="000000"/>
              <w:left w:val="single" w:sz="8" w:space="0" w:color="000000"/>
              <w:bottom w:val="single" w:sz="8" w:space="0" w:color="000000"/>
            </w:tcBorders>
          </w:tcPr>
          <w:p w14:paraId="69733448" w14:textId="77777777" w:rsidR="00DC3A70" w:rsidRPr="0012658C" w:rsidRDefault="00DC3A70" w:rsidP="00207673">
            <w:pPr>
              <w:rPr>
                <w:sz w:val="21"/>
                <w:szCs w:val="21"/>
              </w:rPr>
            </w:pPr>
            <w:r w:rsidRPr="0012658C">
              <w:rPr>
                <w:sz w:val="21"/>
                <w:szCs w:val="21"/>
              </w:rPr>
              <w:t>实际结果与预期结果一致</w:t>
            </w:r>
          </w:p>
        </w:tc>
      </w:tr>
    </w:tbl>
    <w:p w14:paraId="1A2F0F2C" w14:textId="77777777" w:rsidR="00332C4F" w:rsidRPr="0012658C" w:rsidRDefault="00332C4F" w:rsidP="00332C4F">
      <w:pPr>
        <w:pStyle w:val="a8"/>
        <w:ind w:firstLine="420"/>
      </w:pPr>
      <w:r w:rsidRPr="0012658C">
        <w:t xml:space="preserve">(2) </w:t>
      </w:r>
      <w:r w:rsidRPr="0012658C">
        <w:t>用户登录测试用例如表</w:t>
      </w:r>
      <w:r w:rsidRPr="0012658C">
        <w:t xml:space="preserve"> 6-2 </w:t>
      </w:r>
      <w:r w:rsidRPr="0012658C">
        <w:t>所示。</w:t>
      </w:r>
    </w:p>
    <w:p w14:paraId="1A65D398" w14:textId="77777777" w:rsidR="00DC3A70" w:rsidRPr="0012658C" w:rsidRDefault="00DC3A70" w:rsidP="00DC3A70">
      <w:pPr>
        <w:jc w:val="center"/>
        <w:rPr>
          <w:sz w:val="21"/>
          <w:szCs w:val="21"/>
        </w:rPr>
      </w:pPr>
      <w:r w:rsidRPr="0012658C">
        <w:rPr>
          <w:sz w:val="21"/>
          <w:szCs w:val="21"/>
        </w:rPr>
        <w:t>表</w:t>
      </w:r>
      <w:r w:rsidRPr="0012658C">
        <w:rPr>
          <w:sz w:val="21"/>
          <w:szCs w:val="21"/>
        </w:rPr>
        <w:t xml:space="preserve">6-2 </w:t>
      </w:r>
      <w:r w:rsidRPr="0012658C">
        <w:rPr>
          <w:sz w:val="21"/>
          <w:szCs w:val="21"/>
        </w:rPr>
        <w:t>用户登录测试用例</w:t>
      </w:r>
    </w:p>
    <w:tbl>
      <w:tblPr>
        <w:tblW w:w="0" w:type="auto"/>
        <w:jc w:val="center"/>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1277"/>
        <w:gridCol w:w="6331"/>
      </w:tblGrid>
      <w:tr w:rsidR="00DC3A70" w:rsidRPr="0012658C" w14:paraId="7C487D15" w14:textId="77777777" w:rsidTr="00A04223">
        <w:trPr>
          <w:jc w:val="center"/>
        </w:trPr>
        <w:tc>
          <w:tcPr>
            <w:tcW w:w="1277" w:type="dxa"/>
            <w:tcBorders>
              <w:top w:val="single" w:sz="8" w:space="0" w:color="000000"/>
              <w:bottom w:val="single" w:sz="8" w:space="0" w:color="000000"/>
              <w:right w:val="single" w:sz="8" w:space="0" w:color="000000"/>
            </w:tcBorders>
          </w:tcPr>
          <w:p w14:paraId="4F732212" w14:textId="77777777" w:rsidR="00DC3A70" w:rsidRPr="0012658C" w:rsidRDefault="00DC3A70" w:rsidP="00207673">
            <w:pPr>
              <w:rPr>
                <w:sz w:val="21"/>
                <w:szCs w:val="21"/>
              </w:rPr>
            </w:pPr>
            <w:r w:rsidRPr="0012658C">
              <w:rPr>
                <w:sz w:val="21"/>
                <w:szCs w:val="21"/>
              </w:rPr>
              <w:t>用例名称</w:t>
            </w:r>
          </w:p>
        </w:tc>
        <w:tc>
          <w:tcPr>
            <w:tcW w:w="6331" w:type="dxa"/>
            <w:tcBorders>
              <w:top w:val="single" w:sz="8" w:space="0" w:color="000000"/>
              <w:left w:val="single" w:sz="8" w:space="0" w:color="000000"/>
              <w:bottom w:val="single" w:sz="8" w:space="0" w:color="000000"/>
            </w:tcBorders>
          </w:tcPr>
          <w:p w14:paraId="0EEEDAB1" w14:textId="77777777" w:rsidR="00DC3A70" w:rsidRPr="0012658C" w:rsidRDefault="00DC3A70" w:rsidP="00207673">
            <w:pPr>
              <w:rPr>
                <w:sz w:val="21"/>
                <w:szCs w:val="21"/>
              </w:rPr>
            </w:pPr>
            <w:r w:rsidRPr="0012658C">
              <w:rPr>
                <w:sz w:val="21"/>
                <w:szCs w:val="21"/>
              </w:rPr>
              <w:t>用户登录</w:t>
            </w:r>
          </w:p>
        </w:tc>
      </w:tr>
      <w:tr w:rsidR="00DC3A70" w:rsidRPr="0012658C" w14:paraId="7AAF0D31" w14:textId="77777777" w:rsidTr="00A04223">
        <w:trPr>
          <w:jc w:val="center"/>
        </w:trPr>
        <w:tc>
          <w:tcPr>
            <w:tcW w:w="1277" w:type="dxa"/>
            <w:tcBorders>
              <w:top w:val="single" w:sz="8" w:space="0" w:color="000000"/>
              <w:bottom w:val="single" w:sz="8" w:space="0" w:color="000000"/>
              <w:right w:val="single" w:sz="8" w:space="0" w:color="000000"/>
            </w:tcBorders>
          </w:tcPr>
          <w:p w14:paraId="03F38518" w14:textId="77777777" w:rsidR="00DC3A70" w:rsidRPr="0012658C" w:rsidRDefault="00DC3A70" w:rsidP="00207673">
            <w:pPr>
              <w:rPr>
                <w:sz w:val="21"/>
                <w:szCs w:val="21"/>
              </w:rPr>
            </w:pPr>
            <w:r w:rsidRPr="0012658C">
              <w:rPr>
                <w:sz w:val="21"/>
                <w:szCs w:val="21"/>
              </w:rPr>
              <w:t>目的</w:t>
            </w:r>
          </w:p>
        </w:tc>
        <w:tc>
          <w:tcPr>
            <w:tcW w:w="6331" w:type="dxa"/>
            <w:tcBorders>
              <w:top w:val="single" w:sz="8" w:space="0" w:color="000000"/>
              <w:left w:val="single" w:sz="8" w:space="0" w:color="000000"/>
              <w:bottom w:val="single" w:sz="8" w:space="0" w:color="000000"/>
            </w:tcBorders>
          </w:tcPr>
          <w:p w14:paraId="3045A3F0" w14:textId="77777777" w:rsidR="00DC3A70" w:rsidRPr="0012658C" w:rsidRDefault="00DC3A70" w:rsidP="00207673">
            <w:pPr>
              <w:rPr>
                <w:sz w:val="21"/>
                <w:szCs w:val="21"/>
              </w:rPr>
            </w:pPr>
            <w:r w:rsidRPr="0012658C">
              <w:rPr>
                <w:sz w:val="21"/>
                <w:szCs w:val="21"/>
              </w:rPr>
              <w:t>测试用户能否正常使用登录功能</w:t>
            </w:r>
          </w:p>
        </w:tc>
      </w:tr>
      <w:tr w:rsidR="00DC3A70" w:rsidRPr="0012658C" w14:paraId="4F375999" w14:textId="77777777" w:rsidTr="00A04223">
        <w:trPr>
          <w:jc w:val="center"/>
        </w:trPr>
        <w:tc>
          <w:tcPr>
            <w:tcW w:w="1277" w:type="dxa"/>
            <w:tcBorders>
              <w:top w:val="single" w:sz="8" w:space="0" w:color="000000"/>
              <w:bottom w:val="single" w:sz="12" w:space="0" w:color="000000"/>
              <w:right w:val="single" w:sz="8" w:space="0" w:color="000000"/>
            </w:tcBorders>
          </w:tcPr>
          <w:p w14:paraId="289A1D4B" w14:textId="77777777" w:rsidR="00DC3A70" w:rsidRPr="0012658C" w:rsidRDefault="00DC3A70" w:rsidP="00207673">
            <w:pPr>
              <w:rPr>
                <w:sz w:val="21"/>
                <w:szCs w:val="21"/>
              </w:rPr>
            </w:pPr>
            <w:r w:rsidRPr="0012658C">
              <w:rPr>
                <w:sz w:val="21"/>
                <w:szCs w:val="21"/>
              </w:rPr>
              <w:t>前提</w:t>
            </w:r>
          </w:p>
        </w:tc>
        <w:tc>
          <w:tcPr>
            <w:tcW w:w="6331" w:type="dxa"/>
            <w:tcBorders>
              <w:top w:val="single" w:sz="8" w:space="0" w:color="000000"/>
              <w:left w:val="single" w:sz="8" w:space="0" w:color="000000"/>
              <w:bottom w:val="single" w:sz="12" w:space="0" w:color="000000"/>
            </w:tcBorders>
          </w:tcPr>
          <w:p w14:paraId="3B628FE7" w14:textId="77777777" w:rsidR="00DC3A70" w:rsidRPr="0012658C" w:rsidRDefault="00DC3A70" w:rsidP="00207673">
            <w:pPr>
              <w:rPr>
                <w:sz w:val="21"/>
                <w:szCs w:val="21"/>
              </w:rPr>
            </w:pPr>
            <w:r w:rsidRPr="0012658C">
              <w:rPr>
                <w:sz w:val="21"/>
                <w:szCs w:val="21"/>
              </w:rPr>
              <w:t>用户已经注册过了</w:t>
            </w:r>
          </w:p>
        </w:tc>
      </w:tr>
      <w:tr w:rsidR="00DC3A70" w:rsidRPr="0012658C" w14:paraId="13E5DD95" w14:textId="77777777" w:rsidTr="00A04223">
        <w:trPr>
          <w:jc w:val="center"/>
        </w:trPr>
        <w:tc>
          <w:tcPr>
            <w:tcW w:w="1277" w:type="dxa"/>
            <w:tcBorders>
              <w:top w:val="single" w:sz="8" w:space="0" w:color="000000"/>
              <w:bottom w:val="single" w:sz="8" w:space="0" w:color="000000"/>
              <w:right w:val="single" w:sz="8" w:space="0" w:color="000000"/>
            </w:tcBorders>
          </w:tcPr>
          <w:p w14:paraId="197523C4" w14:textId="77777777" w:rsidR="00DC3A70" w:rsidRPr="0012658C" w:rsidRDefault="00DC3A70" w:rsidP="00207673">
            <w:pPr>
              <w:rPr>
                <w:sz w:val="21"/>
                <w:szCs w:val="21"/>
              </w:rPr>
            </w:pPr>
            <w:r w:rsidRPr="0012658C">
              <w:rPr>
                <w:sz w:val="21"/>
                <w:szCs w:val="21"/>
              </w:rPr>
              <w:t>测试流程</w:t>
            </w:r>
          </w:p>
        </w:tc>
        <w:tc>
          <w:tcPr>
            <w:tcW w:w="6331" w:type="dxa"/>
            <w:tcBorders>
              <w:top w:val="single" w:sz="8" w:space="0" w:color="000000"/>
              <w:left w:val="single" w:sz="8" w:space="0" w:color="000000"/>
              <w:bottom w:val="single" w:sz="8" w:space="0" w:color="000000"/>
            </w:tcBorders>
          </w:tcPr>
          <w:p w14:paraId="3DE9E03C" w14:textId="70DF3E05" w:rsidR="00DC3A70" w:rsidRPr="0012658C" w:rsidRDefault="00DC3A70" w:rsidP="00207673">
            <w:pPr>
              <w:pStyle w:val="TableParagraph"/>
              <w:tabs>
                <w:tab w:val="left" w:pos="1426"/>
                <w:tab w:val="left" w:pos="1427"/>
              </w:tabs>
              <w:jc w:val="left"/>
              <w:rPr>
                <w:rFonts w:eastAsia="宋体"/>
                <w:spacing w:val="-8"/>
                <w:w w:val="105"/>
                <w:sz w:val="21"/>
                <w:szCs w:val="21"/>
                <w:lang w:val="en-US"/>
              </w:rPr>
            </w:pPr>
            <w:r w:rsidRPr="0012658C">
              <w:rPr>
                <w:rFonts w:eastAsia="宋体"/>
                <w:spacing w:val="-8"/>
                <w:w w:val="105"/>
                <w:sz w:val="21"/>
                <w:szCs w:val="21"/>
                <w:lang w:val="en-US"/>
              </w:rPr>
              <w:t>1.</w:t>
            </w:r>
            <w:r w:rsidRPr="0012658C">
              <w:rPr>
                <w:rFonts w:eastAsia="宋体"/>
                <w:spacing w:val="-8"/>
                <w:w w:val="105"/>
                <w:sz w:val="21"/>
                <w:szCs w:val="21"/>
                <w:lang w:val="en-US"/>
              </w:rPr>
              <w:t>用户输入正确</w:t>
            </w:r>
            <w:r w:rsidR="00DA341D">
              <w:rPr>
                <w:rFonts w:eastAsia="宋体" w:hint="eastAsia"/>
                <w:spacing w:val="-8"/>
                <w:w w:val="105"/>
                <w:sz w:val="21"/>
                <w:szCs w:val="21"/>
                <w:lang w:val="en-US"/>
              </w:rPr>
              <w:t>手机号、</w:t>
            </w:r>
            <w:r w:rsidRPr="0012658C">
              <w:rPr>
                <w:rFonts w:eastAsia="宋体"/>
                <w:spacing w:val="-8"/>
                <w:w w:val="105"/>
                <w:sz w:val="21"/>
                <w:szCs w:val="21"/>
                <w:lang w:val="en-US"/>
              </w:rPr>
              <w:t>密码</w:t>
            </w:r>
          </w:p>
          <w:p w14:paraId="504C22F4" w14:textId="422D7005" w:rsidR="00DC3A70" w:rsidRPr="0012658C" w:rsidRDefault="00DC3A70" w:rsidP="00207673">
            <w:pPr>
              <w:pStyle w:val="TableParagraph"/>
              <w:tabs>
                <w:tab w:val="left" w:pos="1426"/>
                <w:tab w:val="left" w:pos="1427"/>
              </w:tabs>
              <w:jc w:val="left"/>
              <w:rPr>
                <w:rFonts w:eastAsia="宋体"/>
                <w:spacing w:val="-8"/>
                <w:w w:val="105"/>
                <w:sz w:val="21"/>
                <w:szCs w:val="21"/>
                <w:lang w:val="en-US"/>
              </w:rPr>
            </w:pPr>
            <w:r w:rsidRPr="0012658C">
              <w:rPr>
                <w:rFonts w:eastAsia="宋体"/>
                <w:spacing w:val="-8"/>
                <w:w w:val="105"/>
                <w:sz w:val="21"/>
                <w:szCs w:val="21"/>
                <w:lang w:val="en-US"/>
              </w:rPr>
              <w:t>2.</w:t>
            </w:r>
            <w:r w:rsidRPr="0012658C">
              <w:rPr>
                <w:rFonts w:eastAsia="宋体"/>
                <w:spacing w:val="-8"/>
                <w:w w:val="105"/>
                <w:sz w:val="21"/>
                <w:szCs w:val="21"/>
                <w:lang w:val="en-US"/>
              </w:rPr>
              <w:t>用户输入正确</w:t>
            </w:r>
            <w:r w:rsidR="00DA341D">
              <w:rPr>
                <w:rFonts w:eastAsia="宋体" w:hint="eastAsia"/>
                <w:spacing w:val="-8"/>
                <w:w w:val="105"/>
                <w:sz w:val="21"/>
                <w:szCs w:val="21"/>
                <w:lang w:val="en-US"/>
              </w:rPr>
              <w:t>手机号、</w:t>
            </w:r>
            <w:r w:rsidRPr="0012658C">
              <w:rPr>
                <w:rFonts w:eastAsia="宋体"/>
                <w:spacing w:val="-8"/>
                <w:w w:val="105"/>
                <w:sz w:val="21"/>
                <w:szCs w:val="21"/>
                <w:lang w:val="en-US"/>
              </w:rPr>
              <w:t>错误密码</w:t>
            </w:r>
          </w:p>
        </w:tc>
      </w:tr>
      <w:tr w:rsidR="00DC3A70" w:rsidRPr="0012658C" w14:paraId="525108BB" w14:textId="77777777" w:rsidTr="00A04223">
        <w:trPr>
          <w:jc w:val="center"/>
        </w:trPr>
        <w:tc>
          <w:tcPr>
            <w:tcW w:w="1277" w:type="dxa"/>
            <w:tcBorders>
              <w:top w:val="single" w:sz="8" w:space="0" w:color="000000"/>
              <w:bottom w:val="single" w:sz="8" w:space="0" w:color="000000"/>
              <w:right w:val="single" w:sz="8" w:space="0" w:color="000000"/>
            </w:tcBorders>
          </w:tcPr>
          <w:p w14:paraId="74726907" w14:textId="77777777" w:rsidR="00DC3A70" w:rsidRPr="0012658C" w:rsidRDefault="00DC3A70" w:rsidP="00207673">
            <w:pPr>
              <w:rPr>
                <w:sz w:val="21"/>
                <w:szCs w:val="21"/>
              </w:rPr>
            </w:pPr>
            <w:r w:rsidRPr="0012658C">
              <w:rPr>
                <w:sz w:val="21"/>
                <w:szCs w:val="21"/>
              </w:rPr>
              <w:t>预期结果</w:t>
            </w:r>
          </w:p>
        </w:tc>
        <w:tc>
          <w:tcPr>
            <w:tcW w:w="6331" w:type="dxa"/>
            <w:tcBorders>
              <w:top w:val="single" w:sz="8" w:space="0" w:color="000000"/>
              <w:left w:val="single" w:sz="8" w:space="0" w:color="000000"/>
              <w:bottom w:val="single" w:sz="8" w:space="0" w:color="000000"/>
            </w:tcBorders>
          </w:tcPr>
          <w:p w14:paraId="643431D1" w14:textId="26FE11F4" w:rsidR="00DC3A70" w:rsidRPr="0012658C" w:rsidRDefault="00DC3A70" w:rsidP="00207673">
            <w:pPr>
              <w:rPr>
                <w:sz w:val="21"/>
                <w:szCs w:val="21"/>
              </w:rPr>
            </w:pPr>
            <w:r w:rsidRPr="0012658C">
              <w:rPr>
                <w:sz w:val="21"/>
                <w:szCs w:val="21"/>
              </w:rPr>
              <w:t>当用户输入正确</w:t>
            </w:r>
            <w:r w:rsidR="00DA341D">
              <w:rPr>
                <w:rFonts w:hint="eastAsia"/>
                <w:sz w:val="21"/>
                <w:szCs w:val="21"/>
              </w:rPr>
              <w:t>手机号</w:t>
            </w:r>
            <w:r w:rsidRPr="0012658C">
              <w:rPr>
                <w:sz w:val="21"/>
                <w:szCs w:val="21"/>
              </w:rPr>
              <w:t>密码是可以成功登录系统</w:t>
            </w:r>
          </w:p>
          <w:p w14:paraId="41681DEE" w14:textId="2624DA37" w:rsidR="00DC3A70" w:rsidRPr="0012658C" w:rsidRDefault="00DC3A70" w:rsidP="00207673">
            <w:pPr>
              <w:rPr>
                <w:sz w:val="21"/>
                <w:szCs w:val="21"/>
              </w:rPr>
            </w:pPr>
            <w:r w:rsidRPr="0012658C">
              <w:rPr>
                <w:sz w:val="21"/>
                <w:szCs w:val="21"/>
              </w:rPr>
              <w:t>当用户输入正确</w:t>
            </w:r>
            <w:r w:rsidR="00DA341D">
              <w:rPr>
                <w:rFonts w:hint="eastAsia"/>
                <w:sz w:val="21"/>
                <w:szCs w:val="21"/>
              </w:rPr>
              <w:t>手机</w:t>
            </w:r>
            <w:proofErr w:type="gramStart"/>
            <w:r w:rsidR="00DA341D">
              <w:rPr>
                <w:rFonts w:hint="eastAsia"/>
                <w:sz w:val="21"/>
                <w:szCs w:val="21"/>
              </w:rPr>
              <w:t>号</w:t>
            </w:r>
            <w:r w:rsidRPr="0012658C">
              <w:rPr>
                <w:sz w:val="21"/>
                <w:szCs w:val="21"/>
              </w:rPr>
              <w:t>错误</w:t>
            </w:r>
            <w:proofErr w:type="gramEnd"/>
            <w:r w:rsidRPr="0012658C">
              <w:rPr>
                <w:sz w:val="21"/>
                <w:szCs w:val="21"/>
              </w:rPr>
              <w:t>密码时提示密码错误</w:t>
            </w:r>
          </w:p>
        </w:tc>
      </w:tr>
      <w:tr w:rsidR="00DC3A70" w:rsidRPr="0012658C" w14:paraId="0D6E89BD" w14:textId="77777777" w:rsidTr="00A04223">
        <w:trPr>
          <w:jc w:val="center"/>
        </w:trPr>
        <w:tc>
          <w:tcPr>
            <w:tcW w:w="1277" w:type="dxa"/>
            <w:tcBorders>
              <w:top w:val="single" w:sz="8" w:space="0" w:color="000000"/>
              <w:bottom w:val="single" w:sz="8" w:space="0" w:color="000000"/>
              <w:right w:val="single" w:sz="8" w:space="0" w:color="000000"/>
            </w:tcBorders>
          </w:tcPr>
          <w:p w14:paraId="09C8BC89" w14:textId="77777777" w:rsidR="00DC3A70" w:rsidRPr="0012658C" w:rsidRDefault="00DC3A70" w:rsidP="00207673">
            <w:pPr>
              <w:rPr>
                <w:sz w:val="21"/>
                <w:szCs w:val="21"/>
              </w:rPr>
            </w:pPr>
            <w:r w:rsidRPr="0012658C">
              <w:rPr>
                <w:sz w:val="21"/>
                <w:szCs w:val="21"/>
              </w:rPr>
              <w:t>实际结果</w:t>
            </w:r>
          </w:p>
        </w:tc>
        <w:tc>
          <w:tcPr>
            <w:tcW w:w="6331" w:type="dxa"/>
            <w:tcBorders>
              <w:top w:val="single" w:sz="8" w:space="0" w:color="000000"/>
              <w:left w:val="single" w:sz="8" w:space="0" w:color="000000"/>
              <w:bottom w:val="single" w:sz="8" w:space="0" w:color="000000"/>
            </w:tcBorders>
          </w:tcPr>
          <w:p w14:paraId="74F59BFF" w14:textId="77777777" w:rsidR="00DC3A70" w:rsidRPr="0012658C" w:rsidRDefault="00DC3A70" w:rsidP="00207673">
            <w:pPr>
              <w:rPr>
                <w:sz w:val="21"/>
                <w:szCs w:val="21"/>
              </w:rPr>
            </w:pPr>
            <w:r w:rsidRPr="0012658C">
              <w:rPr>
                <w:sz w:val="21"/>
                <w:szCs w:val="21"/>
              </w:rPr>
              <w:t>实际结果与预期结果一致</w:t>
            </w:r>
          </w:p>
        </w:tc>
      </w:tr>
    </w:tbl>
    <w:p w14:paraId="64A6D420" w14:textId="77777777" w:rsidR="00DC3A70" w:rsidRPr="0012658C" w:rsidRDefault="00DC3A70" w:rsidP="005249AD">
      <w:pPr>
        <w:pStyle w:val="a8"/>
        <w:spacing w:after="0"/>
        <w:ind w:firstLineChars="200" w:firstLine="480"/>
      </w:pPr>
      <w:r w:rsidRPr="0012658C">
        <w:t>(</w:t>
      </w:r>
      <w:r w:rsidR="005249AD" w:rsidRPr="0012658C">
        <w:t>3</w:t>
      </w:r>
      <w:r w:rsidRPr="0012658C">
        <w:t xml:space="preserve">) </w:t>
      </w:r>
      <w:r w:rsidRPr="0012658C">
        <w:t>退出登录测试用例如表</w:t>
      </w:r>
      <w:r w:rsidRPr="0012658C">
        <w:t xml:space="preserve"> 6-</w:t>
      </w:r>
      <w:r w:rsidR="005249AD" w:rsidRPr="0012658C">
        <w:t>3</w:t>
      </w:r>
      <w:r w:rsidRPr="0012658C">
        <w:t>所示。</w:t>
      </w:r>
    </w:p>
    <w:p w14:paraId="6F24BFDD" w14:textId="77777777" w:rsidR="00DC3A70" w:rsidRPr="0012658C" w:rsidRDefault="00DC3A70" w:rsidP="00DC3A70">
      <w:pPr>
        <w:jc w:val="center"/>
        <w:rPr>
          <w:sz w:val="21"/>
          <w:szCs w:val="21"/>
        </w:rPr>
      </w:pPr>
      <w:r w:rsidRPr="0012658C">
        <w:rPr>
          <w:sz w:val="21"/>
          <w:szCs w:val="21"/>
        </w:rPr>
        <w:t>表</w:t>
      </w:r>
      <w:r w:rsidRPr="0012658C">
        <w:rPr>
          <w:sz w:val="21"/>
          <w:szCs w:val="21"/>
        </w:rPr>
        <w:t>6-</w:t>
      </w:r>
      <w:r w:rsidR="005249AD" w:rsidRPr="0012658C">
        <w:rPr>
          <w:sz w:val="21"/>
          <w:szCs w:val="21"/>
        </w:rPr>
        <w:t>3</w:t>
      </w:r>
      <w:r w:rsidRPr="0012658C">
        <w:rPr>
          <w:sz w:val="21"/>
          <w:szCs w:val="21"/>
        </w:rPr>
        <w:t xml:space="preserve"> </w:t>
      </w:r>
      <w:r w:rsidRPr="0012658C">
        <w:rPr>
          <w:sz w:val="21"/>
          <w:szCs w:val="21"/>
        </w:rPr>
        <w:t>退出登录测试用例</w:t>
      </w:r>
    </w:p>
    <w:tbl>
      <w:tblPr>
        <w:tblW w:w="0" w:type="auto"/>
        <w:jc w:val="center"/>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1277"/>
        <w:gridCol w:w="6331"/>
      </w:tblGrid>
      <w:tr w:rsidR="00DC3A70" w:rsidRPr="0012658C" w14:paraId="41830F7F" w14:textId="77777777" w:rsidTr="00A04223">
        <w:trPr>
          <w:jc w:val="center"/>
        </w:trPr>
        <w:tc>
          <w:tcPr>
            <w:tcW w:w="1277" w:type="dxa"/>
            <w:tcBorders>
              <w:top w:val="single" w:sz="8" w:space="0" w:color="000000"/>
              <w:bottom w:val="single" w:sz="8" w:space="0" w:color="000000"/>
              <w:right w:val="single" w:sz="8" w:space="0" w:color="000000"/>
            </w:tcBorders>
          </w:tcPr>
          <w:p w14:paraId="6FE1853B" w14:textId="77777777" w:rsidR="00DC3A70" w:rsidRPr="0012658C" w:rsidRDefault="00DC3A70" w:rsidP="00207673">
            <w:pPr>
              <w:rPr>
                <w:sz w:val="21"/>
                <w:szCs w:val="21"/>
              </w:rPr>
            </w:pPr>
            <w:r w:rsidRPr="0012658C">
              <w:rPr>
                <w:sz w:val="21"/>
                <w:szCs w:val="21"/>
              </w:rPr>
              <w:t>用例名称</w:t>
            </w:r>
          </w:p>
        </w:tc>
        <w:tc>
          <w:tcPr>
            <w:tcW w:w="6331" w:type="dxa"/>
            <w:tcBorders>
              <w:top w:val="single" w:sz="8" w:space="0" w:color="000000"/>
              <w:left w:val="single" w:sz="8" w:space="0" w:color="000000"/>
              <w:bottom w:val="single" w:sz="8" w:space="0" w:color="000000"/>
            </w:tcBorders>
          </w:tcPr>
          <w:p w14:paraId="39C123B1" w14:textId="77777777" w:rsidR="00DC3A70" w:rsidRPr="0012658C" w:rsidRDefault="00DC3A70" w:rsidP="00207673">
            <w:pPr>
              <w:rPr>
                <w:sz w:val="21"/>
                <w:szCs w:val="21"/>
              </w:rPr>
            </w:pPr>
            <w:r w:rsidRPr="0012658C">
              <w:rPr>
                <w:sz w:val="21"/>
                <w:szCs w:val="21"/>
              </w:rPr>
              <w:t>退出登录</w:t>
            </w:r>
          </w:p>
        </w:tc>
      </w:tr>
      <w:tr w:rsidR="00DC3A70" w:rsidRPr="0012658C" w14:paraId="7A14DA9E" w14:textId="77777777" w:rsidTr="00A04223">
        <w:trPr>
          <w:jc w:val="center"/>
        </w:trPr>
        <w:tc>
          <w:tcPr>
            <w:tcW w:w="1277" w:type="dxa"/>
            <w:tcBorders>
              <w:top w:val="single" w:sz="8" w:space="0" w:color="000000"/>
              <w:bottom w:val="single" w:sz="8" w:space="0" w:color="000000"/>
              <w:right w:val="single" w:sz="8" w:space="0" w:color="000000"/>
            </w:tcBorders>
          </w:tcPr>
          <w:p w14:paraId="5BF65EF1" w14:textId="77777777" w:rsidR="00DC3A70" w:rsidRPr="0012658C" w:rsidRDefault="00DC3A70" w:rsidP="00207673">
            <w:pPr>
              <w:rPr>
                <w:sz w:val="21"/>
                <w:szCs w:val="21"/>
              </w:rPr>
            </w:pPr>
            <w:r w:rsidRPr="0012658C">
              <w:rPr>
                <w:sz w:val="21"/>
                <w:szCs w:val="21"/>
              </w:rPr>
              <w:t>目的</w:t>
            </w:r>
          </w:p>
        </w:tc>
        <w:tc>
          <w:tcPr>
            <w:tcW w:w="6331" w:type="dxa"/>
            <w:tcBorders>
              <w:top w:val="single" w:sz="8" w:space="0" w:color="000000"/>
              <w:left w:val="single" w:sz="8" w:space="0" w:color="000000"/>
              <w:bottom w:val="single" w:sz="8" w:space="0" w:color="000000"/>
            </w:tcBorders>
          </w:tcPr>
          <w:p w14:paraId="15A51B4B" w14:textId="77777777" w:rsidR="00DC3A70" w:rsidRPr="0012658C" w:rsidRDefault="00DC3A70" w:rsidP="00207673">
            <w:pPr>
              <w:rPr>
                <w:sz w:val="21"/>
                <w:szCs w:val="21"/>
              </w:rPr>
            </w:pPr>
            <w:r w:rsidRPr="0012658C">
              <w:rPr>
                <w:sz w:val="21"/>
                <w:szCs w:val="21"/>
              </w:rPr>
              <w:t>测试用户能否正常使用退出登录功能</w:t>
            </w:r>
          </w:p>
        </w:tc>
      </w:tr>
      <w:tr w:rsidR="00DC3A70" w:rsidRPr="0012658C" w14:paraId="3FDFDAE1" w14:textId="77777777" w:rsidTr="00A04223">
        <w:trPr>
          <w:jc w:val="center"/>
        </w:trPr>
        <w:tc>
          <w:tcPr>
            <w:tcW w:w="1277" w:type="dxa"/>
            <w:tcBorders>
              <w:top w:val="single" w:sz="8" w:space="0" w:color="000000"/>
              <w:bottom w:val="single" w:sz="8" w:space="0" w:color="000000"/>
              <w:right w:val="single" w:sz="8" w:space="0" w:color="000000"/>
            </w:tcBorders>
          </w:tcPr>
          <w:p w14:paraId="0D13DF74" w14:textId="77777777" w:rsidR="00DC3A70" w:rsidRPr="0012658C" w:rsidRDefault="00DC3A70" w:rsidP="00207673">
            <w:pPr>
              <w:rPr>
                <w:sz w:val="21"/>
                <w:szCs w:val="21"/>
              </w:rPr>
            </w:pPr>
            <w:r w:rsidRPr="0012658C">
              <w:rPr>
                <w:sz w:val="21"/>
                <w:szCs w:val="21"/>
              </w:rPr>
              <w:t>前提</w:t>
            </w:r>
          </w:p>
        </w:tc>
        <w:tc>
          <w:tcPr>
            <w:tcW w:w="6331" w:type="dxa"/>
            <w:tcBorders>
              <w:top w:val="single" w:sz="8" w:space="0" w:color="000000"/>
              <w:left w:val="single" w:sz="8" w:space="0" w:color="000000"/>
              <w:bottom w:val="single" w:sz="8" w:space="0" w:color="000000"/>
            </w:tcBorders>
          </w:tcPr>
          <w:p w14:paraId="4E7028F3" w14:textId="77777777" w:rsidR="00DC3A70" w:rsidRPr="0012658C" w:rsidRDefault="00DC3A70" w:rsidP="00207673">
            <w:pPr>
              <w:rPr>
                <w:sz w:val="21"/>
                <w:szCs w:val="21"/>
              </w:rPr>
            </w:pPr>
            <w:r w:rsidRPr="0012658C">
              <w:rPr>
                <w:sz w:val="21"/>
                <w:szCs w:val="21"/>
              </w:rPr>
              <w:t>用户已经注册过了</w:t>
            </w:r>
          </w:p>
        </w:tc>
      </w:tr>
      <w:tr w:rsidR="00DC3A70" w:rsidRPr="0012658C" w14:paraId="4DAFC0F5" w14:textId="77777777" w:rsidTr="00A04223">
        <w:trPr>
          <w:jc w:val="center"/>
        </w:trPr>
        <w:tc>
          <w:tcPr>
            <w:tcW w:w="1277" w:type="dxa"/>
            <w:tcBorders>
              <w:top w:val="single" w:sz="8" w:space="0" w:color="000000"/>
              <w:bottom w:val="single" w:sz="8" w:space="0" w:color="000000"/>
              <w:right w:val="single" w:sz="8" w:space="0" w:color="000000"/>
            </w:tcBorders>
          </w:tcPr>
          <w:p w14:paraId="09DCB319" w14:textId="77777777" w:rsidR="00DC3A70" w:rsidRPr="0012658C" w:rsidRDefault="00DC3A70" w:rsidP="00207673">
            <w:pPr>
              <w:rPr>
                <w:sz w:val="21"/>
                <w:szCs w:val="21"/>
              </w:rPr>
            </w:pPr>
            <w:r w:rsidRPr="0012658C">
              <w:rPr>
                <w:sz w:val="21"/>
                <w:szCs w:val="21"/>
              </w:rPr>
              <w:t>测试流程</w:t>
            </w:r>
          </w:p>
        </w:tc>
        <w:tc>
          <w:tcPr>
            <w:tcW w:w="6331" w:type="dxa"/>
            <w:tcBorders>
              <w:top w:val="single" w:sz="8" w:space="0" w:color="000000"/>
              <w:left w:val="single" w:sz="8" w:space="0" w:color="000000"/>
              <w:bottom w:val="single" w:sz="8" w:space="0" w:color="000000"/>
            </w:tcBorders>
          </w:tcPr>
          <w:p w14:paraId="72CF72E3" w14:textId="77777777" w:rsidR="00DC3A70" w:rsidRPr="0012658C" w:rsidRDefault="00DC3A70" w:rsidP="00207673">
            <w:pPr>
              <w:pStyle w:val="TableParagraph"/>
              <w:tabs>
                <w:tab w:val="left" w:pos="1426"/>
                <w:tab w:val="left" w:pos="1427"/>
              </w:tabs>
              <w:jc w:val="left"/>
              <w:rPr>
                <w:rFonts w:eastAsia="宋体"/>
                <w:spacing w:val="-8"/>
                <w:w w:val="105"/>
                <w:sz w:val="21"/>
                <w:szCs w:val="21"/>
                <w:lang w:val="en-US"/>
              </w:rPr>
            </w:pPr>
            <w:r w:rsidRPr="0012658C">
              <w:rPr>
                <w:rFonts w:eastAsia="宋体"/>
                <w:spacing w:val="-8"/>
                <w:w w:val="105"/>
                <w:sz w:val="21"/>
                <w:szCs w:val="21"/>
                <w:lang w:val="en-US"/>
              </w:rPr>
              <w:t>1.</w:t>
            </w:r>
            <w:r w:rsidRPr="0012658C">
              <w:rPr>
                <w:rFonts w:eastAsia="宋体"/>
                <w:spacing w:val="-8"/>
                <w:w w:val="105"/>
                <w:sz w:val="21"/>
                <w:szCs w:val="21"/>
                <w:lang w:val="en-US"/>
              </w:rPr>
              <w:t>用户点击退出登录</w:t>
            </w:r>
          </w:p>
          <w:p w14:paraId="1B776022" w14:textId="77777777" w:rsidR="00DC3A70" w:rsidRPr="0012658C" w:rsidRDefault="00DC3A70" w:rsidP="00207673">
            <w:pPr>
              <w:pStyle w:val="TableParagraph"/>
              <w:tabs>
                <w:tab w:val="left" w:pos="1426"/>
                <w:tab w:val="left" w:pos="1427"/>
              </w:tabs>
              <w:jc w:val="left"/>
              <w:rPr>
                <w:rFonts w:eastAsia="宋体"/>
                <w:spacing w:val="-8"/>
                <w:w w:val="105"/>
                <w:sz w:val="21"/>
                <w:szCs w:val="21"/>
                <w:lang w:val="en-US"/>
              </w:rPr>
            </w:pPr>
            <w:r w:rsidRPr="0012658C">
              <w:rPr>
                <w:rFonts w:eastAsia="宋体"/>
                <w:spacing w:val="-8"/>
                <w:w w:val="105"/>
                <w:sz w:val="21"/>
                <w:szCs w:val="21"/>
                <w:lang w:val="en-US"/>
              </w:rPr>
              <w:t>2.</w:t>
            </w:r>
            <w:r w:rsidRPr="0012658C">
              <w:rPr>
                <w:rFonts w:eastAsia="宋体"/>
                <w:spacing w:val="-8"/>
                <w:w w:val="105"/>
                <w:sz w:val="21"/>
                <w:szCs w:val="21"/>
                <w:lang w:val="en-US"/>
              </w:rPr>
              <w:t>点击确定退出</w:t>
            </w:r>
          </w:p>
        </w:tc>
      </w:tr>
      <w:tr w:rsidR="00DC3A70" w:rsidRPr="0012658C" w14:paraId="4AA58FEC" w14:textId="77777777" w:rsidTr="00A04223">
        <w:trPr>
          <w:jc w:val="center"/>
        </w:trPr>
        <w:tc>
          <w:tcPr>
            <w:tcW w:w="1277" w:type="dxa"/>
            <w:tcBorders>
              <w:top w:val="single" w:sz="8" w:space="0" w:color="000000"/>
              <w:bottom w:val="single" w:sz="8" w:space="0" w:color="000000"/>
              <w:right w:val="single" w:sz="8" w:space="0" w:color="000000"/>
            </w:tcBorders>
          </w:tcPr>
          <w:p w14:paraId="6A8A5137" w14:textId="77777777" w:rsidR="00DC3A70" w:rsidRPr="0012658C" w:rsidRDefault="00DC3A70" w:rsidP="00207673">
            <w:pPr>
              <w:rPr>
                <w:sz w:val="21"/>
                <w:szCs w:val="21"/>
              </w:rPr>
            </w:pPr>
            <w:r w:rsidRPr="0012658C">
              <w:rPr>
                <w:sz w:val="21"/>
                <w:szCs w:val="21"/>
              </w:rPr>
              <w:t>预期结果</w:t>
            </w:r>
          </w:p>
        </w:tc>
        <w:tc>
          <w:tcPr>
            <w:tcW w:w="6331" w:type="dxa"/>
            <w:tcBorders>
              <w:top w:val="single" w:sz="8" w:space="0" w:color="000000"/>
              <w:left w:val="single" w:sz="8" w:space="0" w:color="000000"/>
              <w:bottom w:val="single" w:sz="8" w:space="0" w:color="000000"/>
            </w:tcBorders>
          </w:tcPr>
          <w:p w14:paraId="575A9F7E" w14:textId="77777777" w:rsidR="00DC3A70" w:rsidRPr="0012658C" w:rsidRDefault="00DC3A70" w:rsidP="00207673">
            <w:pPr>
              <w:rPr>
                <w:sz w:val="21"/>
                <w:szCs w:val="21"/>
              </w:rPr>
            </w:pPr>
            <w:r w:rsidRPr="0012658C">
              <w:rPr>
                <w:sz w:val="21"/>
                <w:szCs w:val="21"/>
              </w:rPr>
              <w:t>成功退出系统并返回到系统登录页面</w:t>
            </w:r>
          </w:p>
        </w:tc>
      </w:tr>
      <w:tr w:rsidR="00DC3A70" w:rsidRPr="0012658C" w14:paraId="4796BB81" w14:textId="77777777" w:rsidTr="00A04223">
        <w:trPr>
          <w:jc w:val="center"/>
        </w:trPr>
        <w:tc>
          <w:tcPr>
            <w:tcW w:w="1277" w:type="dxa"/>
            <w:tcBorders>
              <w:top w:val="single" w:sz="8" w:space="0" w:color="000000"/>
              <w:bottom w:val="single" w:sz="8" w:space="0" w:color="000000"/>
              <w:right w:val="single" w:sz="8" w:space="0" w:color="000000"/>
            </w:tcBorders>
          </w:tcPr>
          <w:p w14:paraId="4C8F20D5" w14:textId="77777777" w:rsidR="00DC3A70" w:rsidRPr="0012658C" w:rsidRDefault="00DC3A70" w:rsidP="00207673">
            <w:pPr>
              <w:rPr>
                <w:sz w:val="21"/>
                <w:szCs w:val="21"/>
              </w:rPr>
            </w:pPr>
            <w:r w:rsidRPr="0012658C">
              <w:rPr>
                <w:sz w:val="21"/>
                <w:szCs w:val="21"/>
              </w:rPr>
              <w:t>实际结果</w:t>
            </w:r>
          </w:p>
        </w:tc>
        <w:tc>
          <w:tcPr>
            <w:tcW w:w="6331" w:type="dxa"/>
            <w:tcBorders>
              <w:top w:val="single" w:sz="8" w:space="0" w:color="000000"/>
              <w:left w:val="single" w:sz="8" w:space="0" w:color="000000"/>
              <w:bottom w:val="single" w:sz="8" w:space="0" w:color="000000"/>
            </w:tcBorders>
          </w:tcPr>
          <w:p w14:paraId="29EB6BE3" w14:textId="77777777" w:rsidR="00DC3A70" w:rsidRPr="0012658C" w:rsidRDefault="00DC3A70" w:rsidP="00207673">
            <w:pPr>
              <w:rPr>
                <w:sz w:val="21"/>
                <w:szCs w:val="21"/>
              </w:rPr>
            </w:pPr>
            <w:r w:rsidRPr="0012658C">
              <w:rPr>
                <w:sz w:val="21"/>
                <w:szCs w:val="21"/>
              </w:rPr>
              <w:t>实际结果与预期结果一致</w:t>
            </w:r>
          </w:p>
        </w:tc>
      </w:tr>
    </w:tbl>
    <w:p w14:paraId="7CA42E1C" w14:textId="19CFBA05" w:rsidR="00DC3A70" w:rsidRPr="0012658C" w:rsidRDefault="00DC3A70" w:rsidP="002C61A5">
      <w:pPr>
        <w:pStyle w:val="a8"/>
        <w:spacing w:after="0"/>
        <w:ind w:firstLine="420"/>
      </w:pPr>
      <w:r w:rsidRPr="0012658C">
        <w:t>(</w:t>
      </w:r>
      <w:r w:rsidR="005249AD" w:rsidRPr="0012658C">
        <w:t>4</w:t>
      </w:r>
      <w:r w:rsidRPr="0012658C">
        <w:t xml:space="preserve">) </w:t>
      </w:r>
      <w:r w:rsidR="00DA341D">
        <w:rPr>
          <w:rFonts w:hint="eastAsia"/>
        </w:rPr>
        <w:t>订单</w:t>
      </w:r>
      <w:r w:rsidRPr="0012658C">
        <w:t>用例测试如表</w:t>
      </w:r>
      <w:r w:rsidRPr="0012658C">
        <w:t>6-</w:t>
      </w:r>
      <w:r w:rsidR="005249AD" w:rsidRPr="0012658C">
        <w:t>4</w:t>
      </w:r>
      <w:r w:rsidRPr="0012658C">
        <w:t>所示。</w:t>
      </w:r>
    </w:p>
    <w:p w14:paraId="4189D7BE" w14:textId="6D868EF7" w:rsidR="00DC3A70" w:rsidRPr="0012658C" w:rsidRDefault="00DC3A70" w:rsidP="002C61A5">
      <w:pPr>
        <w:jc w:val="center"/>
        <w:rPr>
          <w:sz w:val="21"/>
          <w:szCs w:val="21"/>
          <w:shd w:val="clear" w:color="auto" w:fill="FFFFFF"/>
        </w:rPr>
      </w:pPr>
      <w:r w:rsidRPr="0012658C">
        <w:rPr>
          <w:sz w:val="21"/>
          <w:szCs w:val="21"/>
          <w:shd w:val="clear" w:color="auto" w:fill="FFFFFF"/>
        </w:rPr>
        <w:lastRenderedPageBreak/>
        <w:t>表</w:t>
      </w:r>
      <w:r w:rsidRPr="0012658C">
        <w:rPr>
          <w:sz w:val="21"/>
          <w:szCs w:val="21"/>
          <w:shd w:val="clear" w:color="auto" w:fill="FFFFFF"/>
        </w:rPr>
        <w:t>6-</w:t>
      </w:r>
      <w:r w:rsidR="005249AD" w:rsidRPr="0012658C">
        <w:rPr>
          <w:sz w:val="21"/>
          <w:szCs w:val="21"/>
          <w:shd w:val="clear" w:color="auto" w:fill="FFFFFF"/>
        </w:rPr>
        <w:t>4</w:t>
      </w:r>
      <w:r w:rsidRPr="0012658C">
        <w:rPr>
          <w:sz w:val="21"/>
          <w:szCs w:val="21"/>
          <w:shd w:val="clear" w:color="auto" w:fill="FFFFFF"/>
        </w:rPr>
        <w:t xml:space="preserve"> </w:t>
      </w:r>
      <w:r w:rsidR="00DA341D">
        <w:rPr>
          <w:rFonts w:hint="eastAsia"/>
          <w:sz w:val="21"/>
          <w:szCs w:val="21"/>
          <w:shd w:val="clear" w:color="auto" w:fill="FFFFFF"/>
        </w:rPr>
        <w:t>订单测</w:t>
      </w:r>
      <w:r w:rsidRPr="0012658C">
        <w:rPr>
          <w:sz w:val="21"/>
          <w:szCs w:val="21"/>
          <w:shd w:val="clear" w:color="auto" w:fill="FFFFFF"/>
        </w:rPr>
        <w:t>试用例</w:t>
      </w:r>
    </w:p>
    <w:tbl>
      <w:tblPr>
        <w:tblW w:w="0" w:type="auto"/>
        <w:jc w:val="center"/>
        <w:tblBorders>
          <w:top w:val="single" w:sz="12" w:space="0" w:color="000000"/>
          <w:bottom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1231"/>
        <w:gridCol w:w="6292"/>
      </w:tblGrid>
      <w:tr w:rsidR="00DC3A70" w:rsidRPr="0012658C" w14:paraId="74A2A259" w14:textId="77777777" w:rsidTr="00A04223">
        <w:trPr>
          <w:jc w:val="center"/>
        </w:trPr>
        <w:tc>
          <w:tcPr>
            <w:tcW w:w="1231" w:type="dxa"/>
            <w:tcBorders>
              <w:top w:val="single" w:sz="8" w:space="0" w:color="000000"/>
              <w:bottom w:val="single" w:sz="8" w:space="0" w:color="000000"/>
              <w:right w:val="single" w:sz="8" w:space="0" w:color="000000"/>
            </w:tcBorders>
          </w:tcPr>
          <w:p w14:paraId="60265955" w14:textId="77777777" w:rsidR="00DC3A70" w:rsidRPr="0012658C" w:rsidRDefault="00DC3A70" w:rsidP="002C61A5">
            <w:pPr>
              <w:rPr>
                <w:sz w:val="21"/>
                <w:szCs w:val="21"/>
              </w:rPr>
            </w:pPr>
            <w:r w:rsidRPr="0012658C">
              <w:rPr>
                <w:sz w:val="21"/>
                <w:szCs w:val="21"/>
              </w:rPr>
              <w:t>用例名称</w:t>
            </w:r>
          </w:p>
        </w:tc>
        <w:tc>
          <w:tcPr>
            <w:tcW w:w="6292" w:type="dxa"/>
            <w:tcBorders>
              <w:top w:val="single" w:sz="8" w:space="0" w:color="000000"/>
              <w:left w:val="single" w:sz="8" w:space="0" w:color="000000"/>
              <w:bottom w:val="single" w:sz="8" w:space="0" w:color="000000"/>
            </w:tcBorders>
          </w:tcPr>
          <w:p w14:paraId="3A3DEC65" w14:textId="149D06BA" w:rsidR="00DC3A70" w:rsidRPr="0012658C" w:rsidRDefault="00DA341D" w:rsidP="002C61A5">
            <w:pPr>
              <w:rPr>
                <w:sz w:val="21"/>
                <w:szCs w:val="21"/>
              </w:rPr>
            </w:pPr>
            <w:r>
              <w:rPr>
                <w:rFonts w:hint="eastAsia"/>
                <w:sz w:val="21"/>
                <w:szCs w:val="21"/>
              </w:rPr>
              <w:t>订单</w:t>
            </w:r>
          </w:p>
        </w:tc>
      </w:tr>
      <w:tr w:rsidR="00DC3A70" w:rsidRPr="0012658C" w14:paraId="656619FA" w14:textId="77777777" w:rsidTr="00A04223">
        <w:trPr>
          <w:jc w:val="center"/>
        </w:trPr>
        <w:tc>
          <w:tcPr>
            <w:tcW w:w="1231" w:type="dxa"/>
            <w:tcBorders>
              <w:top w:val="single" w:sz="8" w:space="0" w:color="000000"/>
              <w:bottom w:val="single" w:sz="8" w:space="0" w:color="000000"/>
              <w:right w:val="single" w:sz="8" w:space="0" w:color="000000"/>
            </w:tcBorders>
          </w:tcPr>
          <w:p w14:paraId="1E3B315C" w14:textId="77777777" w:rsidR="00DC3A70" w:rsidRPr="0012658C" w:rsidRDefault="00DC3A70" w:rsidP="00207673">
            <w:pPr>
              <w:rPr>
                <w:sz w:val="21"/>
                <w:szCs w:val="21"/>
              </w:rPr>
            </w:pPr>
            <w:r w:rsidRPr="0012658C">
              <w:rPr>
                <w:sz w:val="21"/>
                <w:szCs w:val="21"/>
              </w:rPr>
              <w:t>目的</w:t>
            </w:r>
          </w:p>
        </w:tc>
        <w:tc>
          <w:tcPr>
            <w:tcW w:w="6292" w:type="dxa"/>
            <w:tcBorders>
              <w:top w:val="single" w:sz="8" w:space="0" w:color="000000"/>
              <w:left w:val="single" w:sz="8" w:space="0" w:color="000000"/>
              <w:bottom w:val="single" w:sz="8" w:space="0" w:color="000000"/>
            </w:tcBorders>
          </w:tcPr>
          <w:p w14:paraId="5FE1682B" w14:textId="01CD2F55" w:rsidR="00DC3A70" w:rsidRPr="0012658C" w:rsidRDefault="00DC3A70" w:rsidP="00B61D3B">
            <w:pPr>
              <w:rPr>
                <w:sz w:val="21"/>
                <w:szCs w:val="21"/>
              </w:rPr>
            </w:pPr>
            <w:r w:rsidRPr="0012658C">
              <w:rPr>
                <w:sz w:val="21"/>
                <w:szCs w:val="21"/>
              </w:rPr>
              <w:t>测试</w:t>
            </w:r>
            <w:r w:rsidR="00B276E4">
              <w:rPr>
                <w:rFonts w:hint="eastAsia"/>
                <w:sz w:val="21"/>
                <w:szCs w:val="21"/>
              </w:rPr>
              <w:t>用户</w:t>
            </w:r>
            <w:r w:rsidRPr="0012658C">
              <w:rPr>
                <w:sz w:val="21"/>
                <w:szCs w:val="21"/>
              </w:rPr>
              <w:t>能否正常使用</w:t>
            </w:r>
            <w:r w:rsidR="00DA341D">
              <w:rPr>
                <w:rFonts w:hint="eastAsia"/>
                <w:sz w:val="21"/>
                <w:szCs w:val="21"/>
              </w:rPr>
              <w:t>创建订单</w:t>
            </w:r>
            <w:r w:rsidRPr="0012658C">
              <w:rPr>
                <w:sz w:val="21"/>
                <w:szCs w:val="21"/>
              </w:rPr>
              <w:t>功能</w:t>
            </w:r>
          </w:p>
        </w:tc>
      </w:tr>
      <w:tr w:rsidR="00DC3A70" w:rsidRPr="0012658C" w14:paraId="41910E8C" w14:textId="77777777" w:rsidTr="00A04223">
        <w:trPr>
          <w:jc w:val="center"/>
        </w:trPr>
        <w:tc>
          <w:tcPr>
            <w:tcW w:w="1231" w:type="dxa"/>
            <w:tcBorders>
              <w:top w:val="single" w:sz="8" w:space="0" w:color="000000"/>
              <w:bottom w:val="single" w:sz="8" w:space="0" w:color="000000"/>
              <w:right w:val="single" w:sz="8" w:space="0" w:color="000000"/>
            </w:tcBorders>
          </w:tcPr>
          <w:p w14:paraId="18FF7C4A" w14:textId="77777777" w:rsidR="00DC3A70" w:rsidRPr="0012658C" w:rsidRDefault="00DC3A70" w:rsidP="00207673">
            <w:pPr>
              <w:rPr>
                <w:sz w:val="21"/>
                <w:szCs w:val="21"/>
              </w:rPr>
            </w:pPr>
            <w:r w:rsidRPr="0012658C">
              <w:rPr>
                <w:sz w:val="21"/>
                <w:szCs w:val="21"/>
              </w:rPr>
              <w:t>前提</w:t>
            </w:r>
          </w:p>
        </w:tc>
        <w:tc>
          <w:tcPr>
            <w:tcW w:w="6292" w:type="dxa"/>
            <w:tcBorders>
              <w:top w:val="single" w:sz="8" w:space="0" w:color="000000"/>
              <w:left w:val="single" w:sz="8" w:space="0" w:color="000000"/>
              <w:bottom w:val="single" w:sz="8" w:space="0" w:color="000000"/>
            </w:tcBorders>
          </w:tcPr>
          <w:p w14:paraId="1C4FEF03" w14:textId="77777777" w:rsidR="00DC3A70" w:rsidRPr="0012658C" w:rsidRDefault="00756AD4" w:rsidP="00207673">
            <w:pPr>
              <w:rPr>
                <w:sz w:val="21"/>
                <w:szCs w:val="21"/>
              </w:rPr>
            </w:pPr>
            <w:r w:rsidRPr="0012658C">
              <w:rPr>
                <w:sz w:val="21"/>
                <w:szCs w:val="21"/>
              </w:rPr>
              <w:t>成功登录系统</w:t>
            </w:r>
          </w:p>
        </w:tc>
      </w:tr>
      <w:tr w:rsidR="00DC3A70" w:rsidRPr="0012658C" w14:paraId="4EA7D457" w14:textId="77777777" w:rsidTr="00A04223">
        <w:trPr>
          <w:jc w:val="center"/>
        </w:trPr>
        <w:tc>
          <w:tcPr>
            <w:tcW w:w="1231" w:type="dxa"/>
            <w:tcBorders>
              <w:top w:val="single" w:sz="8" w:space="0" w:color="000000"/>
              <w:bottom w:val="single" w:sz="8" w:space="0" w:color="000000"/>
              <w:right w:val="single" w:sz="8" w:space="0" w:color="000000"/>
            </w:tcBorders>
          </w:tcPr>
          <w:p w14:paraId="74E7DD22" w14:textId="77777777" w:rsidR="00DC3A70" w:rsidRPr="0012658C" w:rsidRDefault="00DC3A70" w:rsidP="00207673">
            <w:pPr>
              <w:rPr>
                <w:sz w:val="21"/>
                <w:szCs w:val="21"/>
              </w:rPr>
            </w:pPr>
            <w:r w:rsidRPr="0012658C">
              <w:rPr>
                <w:sz w:val="21"/>
                <w:szCs w:val="21"/>
              </w:rPr>
              <w:t>测试流程</w:t>
            </w:r>
          </w:p>
        </w:tc>
        <w:tc>
          <w:tcPr>
            <w:tcW w:w="6292" w:type="dxa"/>
            <w:tcBorders>
              <w:top w:val="single" w:sz="8" w:space="0" w:color="000000"/>
              <w:left w:val="single" w:sz="8" w:space="0" w:color="000000"/>
              <w:bottom w:val="single" w:sz="8" w:space="0" w:color="000000"/>
            </w:tcBorders>
          </w:tcPr>
          <w:p w14:paraId="7AF61C47" w14:textId="06FDA9EF" w:rsidR="00343B76" w:rsidRPr="0012658C" w:rsidRDefault="00DC3A70" w:rsidP="00B61D3B">
            <w:pPr>
              <w:pStyle w:val="TableParagraph"/>
              <w:tabs>
                <w:tab w:val="left" w:pos="1426"/>
                <w:tab w:val="left" w:pos="1427"/>
              </w:tabs>
              <w:jc w:val="left"/>
              <w:rPr>
                <w:rFonts w:eastAsia="宋体"/>
                <w:spacing w:val="-8"/>
                <w:w w:val="105"/>
                <w:sz w:val="21"/>
                <w:szCs w:val="21"/>
                <w:lang w:val="en-US"/>
              </w:rPr>
            </w:pPr>
            <w:r w:rsidRPr="0012658C">
              <w:rPr>
                <w:rFonts w:eastAsia="宋体"/>
                <w:spacing w:val="-8"/>
                <w:w w:val="105"/>
                <w:sz w:val="21"/>
                <w:szCs w:val="21"/>
                <w:lang w:val="en-US"/>
              </w:rPr>
              <w:t>1.</w:t>
            </w:r>
            <w:r w:rsidR="001B27A7">
              <w:rPr>
                <w:rFonts w:eastAsia="宋体" w:hint="eastAsia"/>
                <w:spacing w:val="-8"/>
                <w:w w:val="105"/>
                <w:sz w:val="21"/>
                <w:szCs w:val="21"/>
                <w:lang w:val="en-US"/>
              </w:rPr>
              <w:t>点击</w:t>
            </w:r>
            <w:r w:rsidR="00DA341D">
              <w:rPr>
                <w:rFonts w:eastAsia="宋体" w:hint="eastAsia"/>
                <w:spacing w:val="-8"/>
                <w:w w:val="105"/>
                <w:sz w:val="21"/>
                <w:szCs w:val="21"/>
                <w:lang w:val="en-US"/>
              </w:rPr>
              <w:t>商品并购买、进入到我的订单列表中</w:t>
            </w:r>
          </w:p>
        </w:tc>
      </w:tr>
      <w:tr w:rsidR="00DC3A70" w:rsidRPr="0012658C" w14:paraId="0AB1193C" w14:textId="77777777" w:rsidTr="00A04223">
        <w:trPr>
          <w:jc w:val="center"/>
        </w:trPr>
        <w:tc>
          <w:tcPr>
            <w:tcW w:w="1231" w:type="dxa"/>
            <w:tcBorders>
              <w:top w:val="single" w:sz="8" w:space="0" w:color="000000"/>
              <w:right w:val="single" w:sz="8" w:space="0" w:color="000000"/>
            </w:tcBorders>
          </w:tcPr>
          <w:p w14:paraId="1789F3E3" w14:textId="77777777" w:rsidR="00DC3A70" w:rsidRPr="0012658C" w:rsidRDefault="00DC3A70" w:rsidP="00207673">
            <w:pPr>
              <w:rPr>
                <w:sz w:val="21"/>
                <w:szCs w:val="21"/>
              </w:rPr>
            </w:pPr>
            <w:r w:rsidRPr="0012658C">
              <w:rPr>
                <w:sz w:val="21"/>
                <w:szCs w:val="21"/>
              </w:rPr>
              <w:t>预期结果</w:t>
            </w:r>
          </w:p>
        </w:tc>
        <w:tc>
          <w:tcPr>
            <w:tcW w:w="6292" w:type="dxa"/>
            <w:tcBorders>
              <w:top w:val="single" w:sz="8" w:space="0" w:color="000000"/>
              <w:left w:val="single" w:sz="8" w:space="0" w:color="000000"/>
            </w:tcBorders>
          </w:tcPr>
          <w:p w14:paraId="225DFC9F" w14:textId="2715E93E" w:rsidR="00DC3A70" w:rsidRPr="0012658C" w:rsidRDefault="00950F6C" w:rsidP="00B276E4">
            <w:pPr>
              <w:rPr>
                <w:sz w:val="21"/>
                <w:szCs w:val="21"/>
              </w:rPr>
            </w:pPr>
            <w:r>
              <w:rPr>
                <w:rFonts w:hint="eastAsia"/>
                <w:sz w:val="21"/>
                <w:szCs w:val="21"/>
              </w:rPr>
              <w:t>对产生的订单进行状态确认</w:t>
            </w:r>
          </w:p>
        </w:tc>
      </w:tr>
      <w:tr w:rsidR="00DC3A70" w:rsidRPr="0012658C" w14:paraId="21CA5404" w14:textId="77777777" w:rsidTr="00A04223">
        <w:trPr>
          <w:jc w:val="center"/>
        </w:trPr>
        <w:tc>
          <w:tcPr>
            <w:tcW w:w="1231" w:type="dxa"/>
            <w:tcBorders>
              <w:top w:val="single" w:sz="8" w:space="0" w:color="000000"/>
              <w:bottom w:val="single" w:sz="8" w:space="0" w:color="000000"/>
              <w:right w:val="single" w:sz="8" w:space="0" w:color="000000"/>
            </w:tcBorders>
          </w:tcPr>
          <w:p w14:paraId="4721D27C" w14:textId="77777777" w:rsidR="00DC3A70" w:rsidRPr="0012658C" w:rsidRDefault="00DC3A70" w:rsidP="00207673">
            <w:pPr>
              <w:rPr>
                <w:sz w:val="21"/>
                <w:szCs w:val="21"/>
              </w:rPr>
            </w:pPr>
            <w:r w:rsidRPr="0012658C">
              <w:rPr>
                <w:sz w:val="21"/>
                <w:szCs w:val="21"/>
              </w:rPr>
              <w:t>实际结果</w:t>
            </w:r>
          </w:p>
        </w:tc>
        <w:tc>
          <w:tcPr>
            <w:tcW w:w="6292" w:type="dxa"/>
            <w:tcBorders>
              <w:top w:val="single" w:sz="8" w:space="0" w:color="000000"/>
              <w:left w:val="single" w:sz="8" w:space="0" w:color="000000"/>
              <w:bottom w:val="single" w:sz="8" w:space="0" w:color="000000"/>
            </w:tcBorders>
          </w:tcPr>
          <w:p w14:paraId="7794C805" w14:textId="77777777" w:rsidR="00DC3A70" w:rsidRPr="0012658C" w:rsidRDefault="00DC3A70" w:rsidP="00207673">
            <w:pPr>
              <w:tabs>
                <w:tab w:val="center" w:pos="3495"/>
              </w:tabs>
              <w:rPr>
                <w:sz w:val="21"/>
                <w:szCs w:val="21"/>
              </w:rPr>
            </w:pPr>
            <w:r w:rsidRPr="0012658C">
              <w:rPr>
                <w:sz w:val="21"/>
                <w:szCs w:val="21"/>
              </w:rPr>
              <w:t>实际情况与预期结果一致</w:t>
            </w:r>
          </w:p>
        </w:tc>
      </w:tr>
    </w:tbl>
    <w:p w14:paraId="6A05DC04" w14:textId="46F2BA3C" w:rsidR="00DC3A70" w:rsidRPr="0012658C" w:rsidRDefault="00DC3A70" w:rsidP="002C61A5">
      <w:pPr>
        <w:pStyle w:val="a8"/>
        <w:spacing w:after="0"/>
        <w:ind w:firstLine="420"/>
      </w:pPr>
      <w:r w:rsidRPr="0012658C">
        <w:t xml:space="preserve">(6) </w:t>
      </w:r>
      <w:r w:rsidR="00950F6C">
        <w:rPr>
          <w:rFonts w:hint="eastAsia"/>
        </w:rPr>
        <w:t>修改信息</w:t>
      </w:r>
      <w:r w:rsidRPr="0012658C">
        <w:rPr>
          <w:rFonts w:hint="eastAsia"/>
        </w:rPr>
        <w:t>用</w:t>
      </w:r>
      <w:r w:rsidRPr="0012658C">
        <w:t>例测试如表</w:t>
      </w:r>
      <w:r w:rsidRPr="0012658C">
        <w:t>6-</w:t>
      </w:r>
      <w:r w:rsidR="00D824FD" w:rsidRPr="0012658C">
        <w:t>5</w:t>
      </w:r>
      <w:r w:rsidRPr="0012658C">
        <w:t>所示</w:t>
      </w:r>
      <w:r w:rsidR="000D5ABB" w:rsidRPr="0012658C">
        <w:t>。</w:t>
      </w:r>
    </w:p>
    <w:p w14:paraId="7DD678FD" w14:textId="44A6B91E" w:rsidR="00DC3A70" w:rsidRPr="0012658C" w:rsidRDefault="00DC3A70" w:rsidP="00DC3A70">
      <w:pPr>
        <w:jc w:val="center"/>
        <w:rPr>
          <w:sz w:val="21"/>
          <w:szCs w:val="21"/>
          <w:shd w:val="clear" w:color="auto" w:fill="FFFFFF"/>
        </w:rPr>
      </w:pPr>
      <w:r w:rsidRPr="0012658C">
        <w:rPr>
          <w:sz w:val="21"/>
          <w:szCs w:val="21"/>
          <w:shd w:val="clear" w:color="auto" w:fill="FFFFFF"/>
        </w:rPr>
        <w:t>表</w:t>
      </w:r>
      <w:r w:rsidRPr="0012658C">
        <w:rPr>
          <w:sz w:val="21"/>
          <w:szCs w:val="21"/>
          <w:shd w:val="clear" w:color="auto" w:fill="FFFFFF"/>
        </w:rPr>
        <w:t>6-</w:t>
      </w:r>
      <w:r w:rsidR="00D824FD" w:rsidRPr="0012658C">
        <w:rPr>
          <w:sz w:val="21"/>
          <w:szCs w:val="21"/>
          <w:shd w:val="clear" w:color="auto" w:fill="FFFFFF"/>
        </w:rPr>
        <w:t>5</w:t>
      </w:r>
      <w:r w:rsidR="00950F6C">
        <w:rPr>
          <w:rFonts w:hint="eastAsia"/>
          <w:sz w:val="21"/>
          <w:szCs w:val="21"/>
          <w:shd w:val="clear" w:color="auto" w:fill="FFFFFF"/>
        </w:rPr>
        <w:t>修改信息</w:t>
      </w:r>
      <w:r w:rsidRPr="0012658C">
        <w:rPr>
          <w:sz w:val="21"/>
          <w:szCs w:val="21"/>
          <w:shd w:val="clear" w:color="auto" w:fill="FFFFFF"/>
        </w:rPr>
        <w:t>测试用例</w:t>
      </w:r>
    </w:p>
    <w:tbl>
      <w:tblPr>
        <w:tblW w:w="0" w:type="auto"/>
        <w:jc w:val="center"/>
        <w:tblBorders>
          <w:top w:val="single" w:sz="12" w:space="0" w:color="000000"/>
          <w:bottom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1231"/>
        <w:gridCol w:w="6292"/>
      </w:tblGrid>
      <w:tr w:rsidR="00DC3A70" w:rsidRPr="0012658C" w14:paraId="3FE3057C" w14:textId="77777777" w:rsidTr="00A04223">
        <w:trPr>
          <w:jc w:val="center"/>
        </w:trPr>
        <w:tc>
          <w:tcPr>
            <w:tcW w:w="1231" w:type="dxa"/>
            <w:tcBorders>
              <w:top w:val="single" w:sz="8" w:space="0" w:color="000000"/>
              <w:bottom w:val="single" w:sz="8" w:space="0" w:color="000000"/>
              <w:right w:val="single" w:sz="8" w:space="0" w:color="000000"/>
            </w:tcBorders>
          </w:tcPr>
          <w:p w14:paraId="27EC8590" w14:textId="77777777" w:rsidR="00DC3A70" w:rsidRPr="0012658C" w:rsidRDefault="00DC3A70" w:rsidP="00207673">
            <w:pPr>
              <w:rPr>
                <w:sz w:val="21"/>
                <w:szCs w:val="21"/>
              </w:rPr>
            </w:pPr>
            <w:r w:rsidRPr="0012658C">
              <w:rPr>
                <w:sz w:val="21"/>
                <w:szCs w:val="21"/>
              </w:rPr>
              <w:t>用例名称</w:t>
            </w:r>
          </w:p>
        </w:tc>
        <w:tc>
          <w:tcPr>
            <w:tcW w:w="6292" w:type="dxa"/>
            <w:tcBorders>
              <w:top w:val="single" w:sz="8" w:space="0" w:color="000000"/>
              <w:left w:val="single" w:sz="8" w:space="0" w:color="000000"/>
              <w:bottom w:val="single" w:sz="8" w:space="0" w:color="000000"/>
            </w:tcBorders>
          </w:tcPr>
          <w:p w14:paraId="37CC9E55" w14:textId="73592169" w:rsidR="00DC3A70" w:rsidRPr="0012658C" w:rsidRDefault="00950F6C" w:rsidP="00950F6C">
            <w:pPr>
              <w:rPr>
                <w:sz w:val="21"/>
                <w:szCs w:val="21"/>
              </w:rPr>
            </w:pPr>
            <w:r>
              <w:rPr>
                <w:rFonts w:hint="eastAsia"/>
                <w:sz w:val="21"/>
                <w:szCs w:val="21"/>
              </w:rPr>
              <w:t>修改信息</w:t>
            </w:r>
          </w:p>
        </w:tc>
      </w:tr>
      <w:tr w:rsidR="00DC3A70" w:rsidRPr="0012658C" w14:paraId="589492EB" w14:textId="77777777" w:rsidTr="00A04223">
        <w:trPr>
          <w:jc w:val="center"/>
        </w:trPr>
        <w:tc>
          <w:tcPr>
            <w:tcW w:w="1231" w:type="dxa"/>
            <w:tcBorders>
              <w:top w:val="single" w:sz="8" w:space="0" w:color="000000"/>
              <w:bottom w:val="single" w:sz="8" w:space="0" w:color="000000"/>
              <w:right w:val="single" w:sz="8" w:space="0" w:color="000000"/>
            </w:tcBorders>
          </w:tcPr>
          <w:p w14:paraId="03564163" w14:textId="77777777" w:rsidR="00DC3A70" w:rsidRPr="0012658C" w:rsidRDefault="00DC3A70" w:rsidP="00207673">
            <w:pPr>
              <w:rPr>
                <w:sz w:val="21"/>
                <w:szCs w:val="21"/>
              </w:rPr>
            </w:pPr>
            <w:r w:rsidRPr="0012658C">
              <w:rPr>
                <w:sz w:val="21"/>
                <w:szCs w:val="21"/>
              </w:rPr>
              <w:t>目的</w:t>
            </w:r>
          </w:p>
        </w:tc>
        <w:tc>
          <w:tcPr>
            <w:tcW w:w="6292" w:type="dxa"/>
            <w:tcBorders>
              <w:top w:val="single" w:sz="8" w:space="0" w:color="000000"/>
              <w:left w:val="single" w:sz="8" w:space="0" w:color="000000"/>
              <w:bottom w:val="single" w:sz="8" w:space="0" w:color="000000"/>
            </w:tcBorders>
          </w:tcPr>
          <w:p w14:paraId="1F17368D" w14:textId="62FCDACC" w:rsidR="00DC3A70" w:rsidRPr="0012658C" w:rsidRDefault="00DC3A70" w:rsidP="00207673">
            <w:pPr>
              <w:rPr>
                <w:sz w:val="21"/>
                <w:szCs w:val="21"/>
              </w:rPr>
            </w:pPr>
            <w:r w:rsidRPr="0012658C">
              <w:rPr>
                <w:sz w:val="21"/>
                <w:szCs w:val="21"/>
              </w:rPr>
              <w:t>测试</w:t>
            </w:r>
            <w:r w:rsidR="00B276E4">
              <w:rPr>
                <w:rFonts w:hint="eastAsia"/>
                <w:sz w:val="21"/>
                <w:szCs w:val="21"/>
              </w:rPr>
              <w:t>用户</w:t>
            </w:r>
            <w:r w:rsidRPr="0012658C">
              <w:rPr>
                <w:sz w:val="21"/>
                <w:szCs w:val="21"/>
              </w:rPr>
              <w:t>能否正常使用</w:t>
            </w:r>
            <w:r w:rsidR="00950F6C">
              <w:rPr>
                <w:rFonts w:hint="eastAsia"/>
                <w:sz w:val="21"/>
                <w:szCs w:val="21"/>
              </w:rPr>
              <w:t>修改信息</w:t>
            </w:r>
            <w:r w:rsidRPr="0012658C">
              <w:rPr>
                <w:sz w:val="21"/>
                <w:szCs w:val="21"/>
              </w:rPr>
              <w:t>功能</w:t>
            </w:r>
          </w:p>
        </w:tc>
      </w:tr>
      <w:tr w:rsidR="00DC3A70" w:rsidRPr="0012658C" w14:paraId="0267084A" w14:textId="77777777" w:rsidTr="00A04223">
        <w:trPr>
          <w:jc w:val="center"/>
        </w:trPr>
        <w:tc>
          <w:tcPr>
            <w:tcW w:w="1231" w:type="dxa"/>
            <w:tcBorders>
              <w:top w:val="single" w:sz="8" w:space="0" w:color="000000"/>
              <w:bottom w:val="single" w:sz="8" w:space="0" w:color="000000"/>
              <w:right w:val="single" w:sz="8" w:space="0" w:color="000000"/>
            </w:tcBorders>
          </w:tcPr>
          <w:p w14:paraId="56D51717" w14:textId="77777777" w:rsidR="00DC3A70" w:rsidRPr="0012658C" w:rsidRDefault="00DC3A70" w:rsidP="00207673">
            <w:pPr>
              <w:rPr>
                <w:sz w:val="21"/>
                <w:szCs w:val="21"/>
              </w:rPr>
            </w:pPr>
            <w:r w:rsidRPr="0012658C">
              <w:rPr>
                <w:sz w:val="21"/>
                <w:szCs w:val="21"/>
              </w:rPr>
              <w:t>前提</w:t>
            </w:r>
          </w:p>
        </w:tc>
        <w:tc>
          <w:tcPr>
            <w:tcW w:w="6292" w:type="dxa"/>
            <w:tcBorders>
              <w:top w:val="single" w:sz="8" w:space="0" w:color="000000"/>
              <w:left w:val="single" w:sz="8" w:space="0" w:color="000000"/>
              <w:bottom w:val="single" w:sz="8" w:space="0" w:color="000000"/>
            </w:tcBorders>
          </w:tcPr>
          <w:p w14:paraId="47E39F67" w14:textId="7F51DF2D" w:rsidR="00DC3A70" w:rsidRPr="0012658C" w:rsidRDefault="00B276E4" w:rsidP="00207673">
            <w:pPr>
              <w:rPr>
                <w:sz w:val="21"/>
                <w:szCs w:val="21"/>
              </w:rPr>
            </w:pPr>
            <w:r>
              <w:rPr>
                <w:rFonts w:hint="eastAsia"/>
                <w:sz w:val="21"/>
                <w:szCs w:val="21"/>
              </w:rPr>
              <w:t>用户</w:t>
            </w:r>
            <w:r w:rsidR="00DC3A70" w:rsidRPr="0012658C">
              <w:rPr>
                <w:sz w:val="21"/>
                <w:szCs w:val="21"/>
              </w:rPr>
              <w:t>成功登录</w:t>
            </w:r>
          </w:p>
        </w:tc>
      </w:tr>
      <w:tr w:rsidR="00DC3A70" w:rsidRPr="0012658C" w14:paraId="09C9C053" w14:textId="77777777" w:rsidTr="00A04223">
        <w:trPr>
          <w:jc w:val="center"/>
        </w:trPr>
        <w:tc>
          <w:tcPr>
            <w:tcW w:w="1231" w:type="dxa"/>
            <w:tcBorders>
              <w:top w:val="single" w:sz="8" w:space="0" w:color="000000"/>
              <w:bottom w:val="single" w:sz="8" w:space="0" w:color="000000"/>
              <w:right w:val="single" w:sz="8" w:space="0" w:color="000000"/>
            </w:tcBorders>
          </w:tcPr>
          <w:p w14:paraId="45B5B881" w14:textId="77777777" w:rsidR="00DC3A70" w:rsidRPr="0012658C" w:rsidRDefault="00DC3A70" w:rsidP="00207673">
            <w:pPr>
              <w:rPr>
                <w:sz w:val="21"/>
                <w:szCs w:val="21"/>
              </w:rPr>
            </w:pPr>
            <w:r w:rsidRPr="0012658C">
              <w:rPr>
                <w:sz w:val="21"/>
                <w:szCs w:val="21"/>
              </w:rPr>
              <w:t>测试流程</w:t>
            </w:r>
          </w:p>
        </w:tc>
        <w:tc>
          <w:tcPr>
            <w:tcW w:w="6292" w:type="dxa"/>
            <w:tcBorders>
              <w:top w:val="single" w:sz="8" w:space="0" w:color="000000"/>
              <w:left w:val="single" w:sz="8" w:space="0" w:color="000000"/>
              <w:bottom w:val="single" w:sz="8" w:space="0" w:color="000000"/>
            </w:tcBorders>
          </w:tcPr>
          <w:p w14:paraId="6773FA7D" w14:textId="4FB0A81A" w:rsidR="00DC3A70" w:rsidRPr="0012658C" w:rsidRDefault="00DC3A70" w:rsidP="00207673">
            <w:pPr>
              <w:pStyle w:val="TableParagraph"/>
              <w:tabs>
                <w:tab w:val="left" w:pos="1426"/>
                <w:tab w:val="left" w:pos="1427"/>
              </w:tabs>
              <w:jc w:val="left"/>
              <w:rPr>
                <w:rFonts w:eastAsia="宋体"/>
                <w:spacing w:val="-8"/>
                <w:w w:val="105"/>
                <w:sz w:val="21"/>
                <w:szCs w:val="21"/>
                <w:lang w:val="en-US"/>
              </w:rPr>
            </w:pPr>
            <w:r w:rsidRPr="0012658C">
              <w:rPr>
                <w:rFonts w:eastAsia="宋体"/>
                <w:spacing w:val="-8"/>
                <w:w w:val="105"/>
                <w:sz w:val="21"/>
                <w:szCs w:val="21"/>
                <w:lang w:val="en-US"/>
              </w:rPr>
              <w:t>1.</w:t>
            </w:r>
            <w:r w:rsidR="007A0EAF">
              <w:rPr>
                <w:rFonts w:eastAsia="宋体" w:hint="eastAsia"/>
                <w:spacing w:val="-8"/>
                <w:w w:val="105"/>
                <w:sz w:val="21"/>
                <w:szCs w:val="21"/>
                <w:lang w:val="en-US"/>
              </w:rPr>
              <w:t>点击</w:t>
            </w:r>
            <w:r w:rsidR="00950F6C">
              <w:rPr>
                <w:rFonts w:eastAsia="宋体" w:hint="eastAsia"/>
                <w:spacing w:val="-8"/>
                <w:w w:val="105"/>
                <w:sz w:val="21"/>
                <w:szCs w:val="21"/>
                <w:lang w:val="en-US"/>
              </w:rPr>
              <w:t>个人中心</w:t>
            </w:r>
          </w:p>
          <w:p w14:paraId="675D8525" w14:textId="06A3954F" w:rsidR="00023B32" w:rsidRPr="0012658C" w:rsidRDefault="00DC3A70" w:rsidP="00207673">
            <w:pPr>
              <w:pStyle w:val="TableParagraph"/>
              <w:tabs>
                <w:tab w:val="left" w:pos="1426"/>
                <w:tab w:val="left" w:pos="1427"/>
              </w:tabs>
              <w:jc w:val="left"/>
              <w:rPr>
                <w:rFonts w:eastAsia="宋体"/>
                <w:spacing w:val="-8"/>
                <w:w w:val="105"/>
                <w:sz w:val="21"/>
                <w:szCs w:val="21"/>
                <w:lang w:val="en-US"/>
              </w:rPr>
            </w:pPr>
            <w:r w:rsidRPr="0012658C">
              <w:rPr>
                <w:rFonts w:eastAsia="宋体"/>
                <w:spacing w:val="-8"/>
                <w:w w:val="105"/>
                <w:sz w:val="21"/>
                <w:szCs w:val="21"/>
                <w:lang w:val="en-US"/>
              </w:rPr>
              <w:t>2.</w:t>
            </w:r>
            <w:r w:rsidR="00950F6C">
              <w:rPr>
                <w:rFonts w:eastAsia="宋体" w:hint="eastAsia"/>
                <w:spacing w:val="-8"/>
                <w:w w:val="105"/>
                <w:sz w:val="21"/>
                <w:szCs w:val="21"/>
                <w:lang w:val="en-US"/>
              </w:rPr>
              <w:t>编辑昵称与密码</w:t>
            </w:r>
          </w:p>
        </w:tc>
      </w:tr>
      <w:tr w:rsidR="00DC3A70" w:rsidRPr="0012658C" w14:paraId="74D0062D" w14:textId="77777777" w:rsidTr="00A04223">
        <w:trPr>
          <w:jc w:val="center"/>
        </w:trPr>
        <w:tc>
          <w:tcPr>
            <w:tcW w:w="1231" w:type="dxa"/>
            <w:tcBorders>
              <w:top w:val="single" w:sz="8" w:space="0" w:color="000000"/>
              <w:bottom w:val="single" w:sz="8" w:space="0" w:color="000000"/>
              <w:right w:val="single" w:sz="8" w:space="0" w:color="000000"/>
            </w:tcBorders>
          </w:tcPr>
          <w:p w14:paraId="1BE3E880" w14:textId="77777777" w:rsidR="00DC3A70" w:rsidRPr="0012658C" w:rsidRDefault="00DC3A70" w:rsidP="00207673">
            <w:pPr>
              <w:rPr>
                <w:sz w:val="21"/>
                <w:szCs w:val="21"/>
              </w:rPr>
            </w:pPr>
            <w:r w:rsidRPr="0012658C">
              <w:rPr>
                <w:sz w:val="21"/>
                <w:szCs w:val="21"/>
              </w:rPr>
              <w:t>预期结果</w:t>
            </w:r>
          </w:p>
        </w:tc>
        <w:tc>
          <w:tcPr>
            <w:tcW w:w="6292" w:type="dxa"/>
            <w:tcBorders>
              <w:top w:val="single" w:sz="8" w:space="0" w:color="000000"/>
              <w:left w:val="single" w:sz="8" w:space="0" w:color="000000"/>
              <w:bottom w:val="single" w:sz="8" w:space="0" w:color="000000"/>
            </w:tcBorders>
          </w:tcPr>
          <w:p w14:paraId="115B40C2" w14:textId="3546E3F0" w:rsidR="00DC3A70" w:rsidRPr="0012658C" w:rsidRDefault="00950F6C" w:rsidP="00207673">
            <w:pPr>
              <w:rPr>
                <w:sz w:val="21"/>
                <w:szCs w:val="21"/>
              </w:rPr>
            </w:pPr>
            <w:r>
              <w:rPr>
                <w:rFonts w:hint="eastAsia"/>
                <w:sz w:val="21"/>
                <w:szCs w:val="21"/>
              </w:rPr>
              <w:t>修改成功</w:t>
            </w:r>
          </w:p>
        </w:tc>
      </w:tr>
      <w:tr w:rsidR="00DC3A70" w:rsidRPr="0012658C" w14:paraId="04E7C9EC" w14:textId="77777777" w:rsidTr="00A04223">
        <w:trPr>
          <w:jc w:val="center"/>
        </w:trPr>
        <w:tc>
          <w:tcPr>
            <w:tcW w:w="1231" w:type="dxa"/>
            <w:tcBorders>
              <w:top w:val="single" w:sz="8" w:space="0" w:color="000000"/>
              <w:bottom w:val="single" w:sz="8" w:space="0" w:color="000000"/>
              <w:right w:val="single" w:sz="8" w:space="0" w:color="000000"/>
            </w:tcBorders>
          </w:tcPr>
          <w:p w14:paraId="6B89D2EC" w14:textId="77777777" w:rsidR="00DC3A70" w:rsidRPr="0012658C" w:rsidRDefault="00DC3A70" w:rsidP="00207673">
            <w:pPr>
              <w:rPr>
                <w:sz w:val="21"/>
                <w:szCs w:val="21"/>
              </w:rPr>
            </w:pPr>
            <w:r w:rsidRPr="0012658C">
              <w:rPr>
                <w:sz w:val="21"/>
                <w:szCs w:val="21"/>
              </w:rPr>
              <w:t>实际结果</w:t>
            </w:r>
          </w:p>
        </w:tc>
        <w:tc>
          <w:tcPr>
            <w:tcW w:w="6292" w:type="dxa"/>
            <w:tcBorders>
              <w:top w:val="single" w:sz="8" w:space="0" w:color="000000"/>
              <w:left w:val="single" w:sz="8" w:space="0" w:color="000000"/>
              <w:bottom w:val="single" w:sz="8" w:space="0" w:color="000000"/>
            </w:tcBorders>
          </w:tcPr>
          <w:p w14:paraId="216D9B33" w14:textId="77777777" w:rsidR="00DC3A70" w:rsidRPr="0012658C" w:rsidRDefault="00DC3A70" w:rsidP="00207673">
            <w:pPr>
              <w:tabs>
                <w:tab w:val="center" w:pos="3495"/>
              </w:tabs>
              <w:rPr>
                <w:sz w:val="21"/>
                <w:szCs w:val="21"/>
              </w:rPr>
            </w:pPr>
            <w:r w:rsidRPr="0012658C">
              <w:rPr>
                <w:sz w:val="21"/>
                <w:szCs w:val="21"/>
              </w:rPr>
              <w:t>实际情况与预期结果一致</w:t>
            </w:r>
          </w:p>
        </w:tc>
      </w:tr>
    </w:tbl>
    <w:p w14:paraId="4B3A26C5" w14:textId="77777777" w:rsidR="00DC3A70" w:rsidRPr="00F73FFD" w:rsidRDefault="00DC3A70" w:rsidP="00DC3A70">
      <w:pPr>
        <w:pStyle w:val="2"/>
        <w:rPr>
          <w:sz w:val="28"/>
          <w:szCs w:val="18"/>
        </w:rPr>
      </w:pPr>
      <w:bookmarkStart w:id="58" w:name="_Toc104331396"/>
      <w:r w:rsidRPr="00F73FFD">
        <w:rPr>
          <w:sz w:val="28"/>
          <w:szCs w:val="18"/>
        </w:rPr>
        <w:t>本章小结</w:t>
      </w:r>
      <w:bookmarkEnd w:id="58"/>
    </w:p>
    <w:p w14:paraId="10EE2AB6" w14:textId="674EDF92" w:rsidR="006B08A1" w:rsidRPr="0012658C" w:rsidRDefault="00180BCE" w:rsidP="00180BCE">
      <w:pPr>
        <w:ind w:firstLine="576"/>
      </w:pPr>
      <w:r w:rsidRPr="0012658C">
        <w:t>本章主要介绍</w:t>
      </w:r>
      <w:r w:rsidR="00B276E4">
        <w:rPr>
          <w:rFonts w:hint="eastAsia"/>
        </w:rPr>
        <w:t>基于</w:t>
      </w:r>
      <w:proofErr w:type="spellStart"/>
      <w:r w:rsidR="00B276E4">
        <w:rPr>
          <w:rFonts w:hint="eastAsia"/>
        </w:rPr>
        <w:t>SpringBoot</w:t>
      </w:r>
      <w:proofErr w:type="spellEnd"/>
      <w:r w:rsidR="00B276E4">
        <w:rPr>
          <w:rFonts w:hint="eastAsia"/>
        </w:rPr>
        <w:t>的</w:t>
      </w:r>
      <w:r w:rsidR="00B01F2E">
        <w:rPr>
          <w:rFonts w:hint="eastAsia"/>
        </w:rPr>
        <w:t>服装商城</w:t>
      </w:r>
      <w:r w:rsidRPr="0012658C">
        <w:t>的实现和测试通过对系统各个模块的详细测试，可以显示整个系统运行的过程和界面，方便用户更快地了解和使用该程序。通过对系统各种功能的测试，对系统的功能和性能进行了改进，对系统的一些缺陷和错误进行了改进和修改，并进行了及时的记录，更有利于系统的正常运行。</w:t>
      </w:r>
      <w:r w:rsidRPr="0012658C">
        <w:t xml:space="preserve"> </w:t>
      </w:r>
      <w:r w:rsidRPr="0012658C">
        <w:t>系统的维护和开发，并且得到了进一步的增强。</w:t>
      </w:r>
      <w:r w:rsidRPr="0012658C">
        <w:t xml:space="preserve"> </w:t>
      </w:r>
      <w:r w:rsidRPr="0012658C">
        <w:t>提高系统的安全性。</w:t>
      </w:r>
    </w:p>
    <w:p w14:paraId="1BE9451D" w14:textId="77777777" w:rsidR="006B08A1" w:rsidRPr="0012658C" w:rsidRDefault="006B08A1">
      <w:pPr>
        <w:pStyle w:val="af7"/>
        <w:spacing w:line="360" w:lineRule="auto"/>
        <w:rPr>
          <w:color w:val="auto"/>
        </w:rPr>
        <w:sectPr w:rsidR="006B08A1" w:rsidRPr="0012658C">
          <w:footerReference w:type="even" r:id="rId71"/>
          <w:footerReference w:type="default" r:id="rId72"/>
          <w:endnotePr>
            <w:numFmt w:val="decimal"/>
          </w:endnotePr>
          <w:pgSz w:w="10319" w:h="14578"/>
          <w:pgMar w:top="1418" w:right="1134" w:bottom="1134" w:left="1418" w:header="851" w:footer="992" w:gutter="0"/>
          <w:pgNumType w:start="1"/>
          <w:cols w:space="720"/>
          <w:docGrid w:linePitch="360" w:charSpace="1861"/>
        </w:sectPr>
      </w:pPr>
    </w:p>
    <w:p w14:paraId="5F0D1777" w14:textId="159485F5" w:rsidR="006B08A1" w:rsidRPr="0012658C" w:rsidRDefault="006B08A1">
      <w:pPr>
        <w:pStyle w:val="a0"/>
      </w:pPr>
      <w:bookmarkStart w:id="59" w:name="_Toc104331397"/>
      <w:r w:rsidRPr="0012658C">
        <w:lastRenderedPageBreak/>
        <w:t>结</w:t>
      </w:r>
      <w:r w:rsidR="00FA3B11">
        <w:rPr>
          <w:rFonts w:hint="eastAsia"/>
        </w:rPr>
        <w:t xml:space="preserve"> </w:t>
      </w:r>
      <w:r w:rsidR="00FA3B11">
        <w:t xml:space="preserve"> </w:t>
      </w:r>
      <w:r w:rsidRPr="0012658C">
        <w:t>论</w:t>
      </w:r>
      <w:bookmarkEnd w:id="59"/>
    </w:p>
    <w:p w14:paraId="535B4888" w14:textId="63FB6088" w:rsidR="00D957C1" w:rsidRDefault="00284B39" w:rsidP="00D6711C">
      <w:pPr>
        <w:ind w:firstLine="420"/>
      </w:pPr>
      <w:r w:rsidRPr="0012658C">
        <w:t>该系统的后台设计采用流行的</w:t>
      </w:r>
      <w:r w:rsidRPr="0012658C">
        <w:t>Java</w:t>
      </w:r>
      <w:r w:rsidRPr="0012658C">
        <w:t>语言和</w:t>
      </w:r>
      <w:r w:rsidR="00B61D3B" w:rsidRPr="00B61D3B">
        <w:rPr>
          <w:szCs w:val="24"/>
        </w:rPr>
        <w:t>Spring Boot</w:t>
      </w:r>
      <w:r w:rsidRPr="0012658C">
        <w:t>框架进行开发。</w:t>
      </w:r>
      <w:r w:rsidRPr="0012658C">
        <w:t xml:space="preserve"> </w:t>
      </w:r>
      <w:r w:rsidRPr="0012658C">
        <w:t>并使用</w:t>
      </w:r>
      <w:proofErr w:type="spellStart"/>
      <w:r w:rsidRPr="0012658C">
        <w:t>Mybatis</w:t>
      </w:r>
      <w:proofErr w:type="spellEnd"/>
      <w:r w:rsidRPr="0012658C">
        <w:t>框架与数据库进行交互。</w:t>
      </w:r>
      <w:r w:rsidRPr="0012658C">
        <w:t xml:space="preserve"> </w:t>
      </w:r>
      <w:r w:rsidRPr="0012658C">
        <w:t>前端使用流行的</w:t>
      </w:r>
      <w:proofErr w:type="spellStart"/>
      <w:r w:rsidR="00A23A49">
        <w:rPr>
          <w:rFonts w:hint="eastAsia"/>
        </w:rPr>
        <w:t>BootStrap</w:t>
      </w:r>
      <w:proofErr w:type="spellEnd"/>
      <w:r w:rsidRPr="0012658C">
        <w:t>框架。</w:t>
      </w:r>
      <w:r w:rsidRPr="0012658C">
        <w:t xml:space="preserve"> </w:t>
      </w:r>
      <w:r w:rsidRPr="0012658C">
        <w:t>同时，使用</w:t>
      </w:r>
      <w:proofErr w:type="spellStart"/>
      <w:r w:rsidR="00874F8D">
        <w:rPr>
          <w:rFonts w:hint="eastAsia"/>
        </w:rPr>
        <w:t>serverlet</w:t>
      </w:r>
      <w:proofErr w:type="spellEnd"/>
      <w:r w:rsidRPr="0012658C">
        <w:t>来控制前端的状态，包括组件的传递和变量通过路由的传递。整体</w:t>
      </w:r>
      <w:r w:rsidR="006B08A1" w:rsidRPr="0012658C">
        <w:t>实现了</w:t>
      </w:r>
      <w:r w:rsidR="00B276E4">
        <w:rPr>
          <w:rFonts w:hint="eastAsia"/>
        </w:rPr>
        <w:t>用户</w:t>
      </w:r>
      <w:r w:rsidR="00A7171A">
        <w:rPr>
          <w:rFonts w:hint="eastAsia"/>
        </w:rPr>
        <w:t>：首页功能</w:t>
      </w:r>
      <w:r w:rsidR="00B61D3B">
        <w:rPr>
          <w:rFonts w:hint="eastAsia"/>
        </w:rPr>
        <w:t>、</w:t>
      </w:r>
      <w:r w:rsidR="00A7171A">
        <w:rPr>
          <w:rFonts w:hint="eastAsia"/>
        </w:rPr>
        <w:t>用户</w:t>
      </w:r>
      <w:r w:rsidR="00B61D3B">
        <w:rPr>
          <w:rFonts w:hint="eastAsia"/>
        </w:rPr>
        <w:t>管理、</w:t>
      </w:r>
      <w:r w:rsidR="00950F6C">
        <w:rPr>
          <w:rFonts w:hint="eastAsia"/>
        </w:rPr>
        <w:t>商品</w:t>
      </w:r>
      <w:r w:rsidR="00A7171A">
        <w:rPr>
          <w:rFonts w:hint="eastAsia"/>
        </w:rPr>
        <w:t>管理、分类管理、</w:t>
      </w:r>
      <w:r w:rsidR="00950F6C">
        <w:rPr>
          <w:rFonts w:hint="eastAsia"/>
        </w:rPr>
        <w:t>首页配置</w:t>
      </w:r>
      <w:r w:rsidR="00A7171A">
        <w:rPr>
          <w:rFonts w:hint="eastAsia"/>
        </w:rPr>
        <w:t>管理、</w:t>
      </w:r>
      <w:r w:rsidR="00950F6C">
        <w:rPr>
          <w:rFonts w:hint="eastAsia"/>
        </w:rPr>
        <w:t>订单</w:t>
      </w:r>
      <w:r w:rsidR="00A7171A">
        <w:rPr>
          <w:rFonts w:hint="eastAsia"/>
        </w:rPr>
        <w:t>管理、系统管理</w:t>
      </w:r>
      <w:r w:rsidR="00D6711C">
        <w:rPr>
          <w:rFonts w:hint="eastAsia"/>
        </w:rPr>
        <w:t>。</w:t>
      </w:r>
    </w:p>
    <w:p w14:paraId="796DEF51" w14:textId="6FAAFBFC" w:rsidR="006B08A1" w:rsidRPr="00B61D3B" w:rsidRDefault="0041242D" w:rsidP="00D957C1">
      <w:pPr>
        <w:ind w:firstLine="420"/>
        <w:rPr>
          <w:rFonts w:ascii="宋体" w:hAnsi="宋体"/>
          <w:color w:val="121212"/>
          <w:szCs w:val="24"/>
        </w:rPr>
      </w:pPr>
      <w:r w:rsidRPr="00B61D3B">
        <w:rPr>
          <w:rFonts w:ascii="宋体" w:hAnsi="宋体"/>
          <w:szCs w:val="24"/>
        </w:rPr>
        <w:t>该系统的优势在于它使用了前后端</w:t>
      </w:r>
      <w:r w:rsidR="000C0CF9" w:rsidRPr="00B61D3B">
        <w:rPr>
          <w:rFonts w:ascii="宋体" w:hAnsi="宋体" w:hint="eastAsia"/>
          <w:szCs w:val="24"/>
        </w:rPr>
        <w:t>整合</w:t>
      </w:r>
      <w:r w:rsidRPr="00B61D3B">
        <w:rPr>
          <w:rFonts w:ascii="宋体" w:hAnsi="宋体"/>
          <w:szCs w:val="24"/>
        </w:rPr>
        <w:t>架构。与传统架构相比，后端访问的安全性和效率要快得多，因为</w:t>
      </w:r>
      <w:r w:rsidR="00B61D3B" w:rsidRPr="00B61D3B">
        <w:rPr>
          <w:szCs w:val="24"/>
        </w:rPr>
        <w:t>Spring Boot</w:t>
      </w:r>
      <w:r w:rsidR="00B61D3B" w:rsidRPr="00B61D3B">
        <w:rPr>
          <w:rFonts w:ascii="宋体" w:hAnsi="宋体" w:hint="eastAsia"/>
          <w:szCs w:val="24"/>
        </w:rPr>
        <w:t xml:space="preserve">方便对外输出各种形式的服务，如 </w:t>
      </w:r>
      <w:r w:rsidR="00B61D3B" w:rsidRPr="00B61D3B">
        <w:rPr>
          <w:szCs w:val="24"/>
        </w:rPr>
        <w:t>REST API</w:t>
      </w:r>
      <w:r w:rsidR="00B61D3B" w:rsidRPr="00B61D3B">
        <w:rPr>
          <w:szCs w:val="24"/>
        </w:rPr>
        <w:t>、</w:t>
      </w:r>
      <w:r w:rsidR="00B61D3B" w:rsidRPr="00B61D3B">
        <w:rPr>
          <w:szCs w:val="24"/>
        </w:rPr>
        <w:t>WebSocket</w:t>
      </w:r>
      <w:r w:rsidR="00B61D3B" w:rsidRPr="00B61D3B">
        <w:rPr>
          <w:szCs w:val="24"/>
        </w:rPr>
        <w:t>、</w:t>
      </w:r>
      <w:r w:rsidR="00B61D3B" w:rsidRPr="00B61D3B">
        <w:rPr>
          <w:szCs w:val="24"/>
        </w:rPr>
        <w:t>Web</w:t>
      </w:r>
      <w:r w:rsidR="00B61D3B" w:rsidRPr="00B61D3B">
        <w:rPr>
          <w:szCs w:val="24"/>
        </w:rPr>
        <w:t>、</w:t>
      </w:r>
      <w:r w:rsidR="00B61D3B" w:rsidRPr="00B61D3B">
        <w:rPr>
          <w:szCs w:val="24"/>
        </w:rPr>
        <w:t>Streaming</w:t>
      </w:r>
      <w:r w:rsidR="00B61D3B" w:rsidRPr="00B61D3B">
        <w:rPr>
          <w:szCs w:val="24"/>
        </w:rPr>
        <w:t>、</w:t>
      </w:r>
      <w:r w:rsidR="00B61D3B" w:rsidRPr="00B61D3B">
        <w:rPr>
          <w:szCs w:val="24"/>
        </w:rPr>
        <w:t>Tasks</w:t>
      </w:r>
      <w:r w:rsidR="00B61D3B" w:rsidRPr="00B61D3B">
        <w:rPr>
          <w:rFonts w:ascii="宋体" w:hAnsi="宋体" w:hint="eastAsia"/>
          <w:szCs w:val="24"/>
        </w:rPr>
        <w:t>非常简洁的安全策略集成</w:t>
      </w:r>
      <w:r w:rsidR="00B61D3B" w:rsidRPr="00B61D3B">
        <w:rPr>
          <w:rFonts w:ascii="宋体" w:hAnsi="宋体" w:hint="eastAsia"/>
          <w:color w:val="121212"/>
          <w:szCs w:val="24"/>
        </w:rPr>
        <w:t>，</w:t>
      </w:r>
      <w:r w:rsidR="00B61D3B" w:rsidRPr="00B61D3B">
        <w:rPr>
          <w:rFonts w:ascii="宋体" w:hAnsi="宋体" w:hint="eastAsia"/>
          <w:szCs w:val="24"/>
        </w:rPr>
        <w:t>支持关系数据库和非关系数据库</w:t>
      </w:r>
      <w:r w:rsidR="00B61D3B" w:rsidRPr="00B61D3B">
        <w:rPr>
          <w:rFonts w:ascii="宋体" w:hAnsi="宋体" w:hint="eastAsia"/>
          <w:color w:val="121212"/>
          <w:szCs w:val="24"/>
        </w:rPr>
        <w:t>，</w:t>
      </w:r>
      <w:r w:rsidR="00B61D3B" w:rsidRPr="00B61D3B">
        <w:rPr>
          <w:rFonts w:ascii="宋体" w:hAnsi="宋体" w:hint="eastAsia"/>
          <w:szCs w:val="24"/>
        </w:rPr>
        <w:t xml:space="preserve">支持运行期内嵌容器，如 </w:t>
      </w:r>
      <w:r w:rsidR="00B61D3B" w:rsidRPr="00B61D3B">
        <w:rPr>
          <w:szCs w:val="24"/>
        </w:rPr>
        <w:t>Tomcat</w:t>
      </w:r>
      <w:r w:rsidR="00B61D3B" w:rsidRPr="00B61D3B">
        <w:rPr>
          <w:szCs w:val="24"/>
        </w:rPr>
        <w:t>、</w:t>
      </w:r>
      <w:r w:rsidR="00B61D3B" w:rsidRPr="00B61D3B">
        <w:rPr>
          <w:szCs w:val="24"/>
        </w:rPr>
        <w:t>Jetty</w:t>
      </w:r>
      <w:r w:rsidR="00B61D3B" w:rsidRPr="00B61D3B">
        <w:rPr>
          <w:rFonts w:ascii="宋体" w:hAnsi="宋体" w:hint="eastAsia"/>
          <w:color w:val="121212"/>
          <w:szCs w:val="24"/>
        </w:rPr>
        <w:t>，</w:t>
      </w:r>
      <w:r w:rsidR="00B61D3B" w:rsidRPr="00B61D3B">
        <w:rPr>
          <w:rFonts w:ascii="宋体" w:hAnsi="宋体" w:hint="eastAsia"/>
          <w:szCs w:val="24"/>
        </w:rPr>
        <w:t>强大的开发包，支持热启动</w:t>
      </w:r>
      <w:r w:rsidR="00B61D3B" w:rsidRPr="00B61D3B">
        <w:rPr>
          <w:rFonts w:ascii="宋体" w:hAnsi="宋体" w:hint="eastAsia"/>
          <w:color w:val="121212"/>
          <w:szCs w:val="24"/>
        </w:rPr>
        <w:t>，</w:t>
      </w:r>
      <w:r w:rsidR="00B61D3B" w:rsidRPr="00B61D3B">
        <w:rPr>
          <w:rFonts w:ascii="宋体" w:hAnsi="宋体" w:hint="eastAsia"/>
          <w:szCs w:val="24"/>
        </w:rPr>
        <w:t>自动管理依赖</w:t>
      </w:r>
      <w:r w:rsidR="00B61D3B" w:rsidRPr="00B61D3B">
        <w:rPr>
          <w:rFonts w:ascii="宋体" w:hAnsi="宋体" w:hint="eastAsia"/>
          <w:color w:val="121212"/>
          <w:szCs w:val="24"/>
        </w:rPr>
        <w:t>，</w:t>
      </w:r>
      <w:r w:rsidR="00B61D3B" w:rsidRPr="00B61D3B">
        <w:rPr>
          <w:rFonts w:ascii="宋体" w:hAnsi="宋体" w:hint="eastAsia"/>
          <w:szCs w:val="24"/>
        </w:rPr>
        <w:t>自</w:t>
      </w:r>
      <w:proofErr w:type="gramStart"/>
      <w:r w:rsidR="00B61D3B" w:rsidRPr="00B61D3B">
        <w:rPr>
          <w:rFonts w:ascii="宋体" w:hAnsi="宋体" w:hint="eastAsia"/>
          <w:szCs w:val="24"/>
        </w:rPr>
        <w:t>带应用</w:t>
      </w:r>
      <w:proofErr w:type="gramEnd"/>
      <w:r w:rsidR="00B61D3B" w:rsidRPr="00B61D3B">
        <w:rPr>
          <w:rFonts w:ascii="宋体" w:hAnsi="宋体" w:hint="eastAsia"/>
          <w:szCs w:val="24"/>
        </w:rPr>
        <w:t>监控</w:t>
      </w:r>
      <w:r w:rsidRPr="00B61D3B">
        <w:rPr>
          <w:rFonts w:ascii="宋体" w:hAnsi="宋体"/>
          <w:szCs w:val="24"/>
        </w:rPr>
        <w:t>，而前端使用流行的</w:t>
      </w:r>
      <w:proofErr w:type="spellStart"/>
      <w:r w:rsidR="000B531A" w:rsidRPr="00B61D3B">
        <w:rPr>
          <w:szCs w:val="24"/>
        </w:rPr>
        <w:t>BootStarp</w:t>
      </w:r>
      <w:proofErr w:type="spellEnd"/>
      <w:r w:rsidRPr="00B61D3B">
        <w:rPr>
          <w:rFonts w:ascii="宋体" w:hAnsi="宋体"/>
          <w:szCs w:val="24"/>
        </w:rPr>
        <w:t>框架。界面的舒适度和响应速度比</w:t>
      </w:r>
      <w:proofErr w:type="spellStart"/>
      <w:r w:rsidR="00EF00F5" w:rsidRPr="00B61D3B">
        <w:rPr>
          <w:szCs w:val="24"/>
        </w:rPr>
        <w:t>Jquer</w:t>
      </w:r>
      <w:r w:rsidR="00DA5B45" w:rsidRPr="00B61D3B">
        <w:rPr>
          <w:szCs w:val="24"/>
        </w:rPr>
        <w:t>y</w:t>
      </w:r>
      <w:proofErr w:type="spellEnd"/>
      <w:r w:rsidRPr="00B61D3B">
        <w:rPr>
          <w:rFonts w:ascii="宋体" w:hAnsi="宋体" w:hint="eastAsia"/>
          <w:szCs w:val="24"/>
        </w:rPr>
        <w:t>快</w:t>
      </w:r>
      <w:r w:rsidRPr="00B61D3B">
        <w:rPr>
          <w:rFonts w:ascii="宋体" w:hAnsi="宋体"/>
          <w:szCs w:val="24"/>
        </w:rPr>
        <w:t>得多。 通常，系统的安全性和界面的舒适性可以为用户带来更好的体验。 该系统已运行并经过测试，结果令人满意。</w:t>
      </w:r>
    </w:p>
    <w:p w14:paraId="5AC995E4" w14:textId="77777777" w:rsidR="00DC3A70" w:rsidRPr="0012658C" w:rsidRDefault="00DC3A70" w:rsidP="00DC3A70">
      <w:pPr>
        <w:pStyle w:val="a0"/>
      </w:pPr>
      <w:bookmarkStart w:id="60" w:name="_Toc104331399"/>
      <w:r w:rsidRPr="0012658C">
        <w:lastRenderedPageBreak/>
        <w:t>参考文献</w:t>
      </w:r>
      <w:bookmarkEnd w:id="60"/>
    </w:p>
    <w:p w14:paraId="11C1A33E" w14:textId="32BA2CB3" w:rsidR="00273E3D" w:rsidRPr="00273E3D" w:rsidRDefault="00273E3D" w:rsidP="003321D1">
      <w:pPr>
        <w:pStyle w:val="af4"/>
        <w:numPr>
          <w:ilvl w:val="0"/>
          <w:numId w:val="5"/>
        </w:numPr>
        <w:snapToGrid w:val="0"/>
        <w:spacing w:line="276" w:lineRule="auto"/>
        <w:rPr>
          <w:rFonts w:ascii="Times New Roman" w:hAnsi="Times New Roman" w:cs="Times New Roman"/>
          <w:sz w:val="24"/>
          <w:szCs w:val="24"/>
        </w:rPr>
      </w:pPr>
      <w:r w:rsidRPr="00273E3D">
        <w:rPr>
          <w:rFonts w:ascii="微软雅黑" w:hAnsi="微软雅黑"/>
          <w:sz w:val="24"/>
          <w:szCs w:val="24"/>
          <w:shd w:val="clear" w:color="auto" w:fill="FFFFFF"/>
        </w:rPr>
        <w:t>陈晓华</w:t>
      </w:r>
      <w:r w:rsidRPr="00273E3D">
        <w:rPr>
          <w:rFonts w:ascii="微软雅黑" w:hAnsi="微软雅黑"/>
          <w:sz w:val="24"/>
          <w:szCs w:val="24"/>
          <w:shd w:val="clear" w:color="auto" w:fill="FFFFFF"/>
        </w:rPr>
        <w:t xml:space="preserve">. </w:t>
      </w:r>
      <w:r w:rsidRPr="00273E3D">
        <w:rPr>
          <w:rFonts w:ascii="微软雅黑" w:hAnsi="微软雅黑"/>
          <w:sz w:val="24"/>
          <w:szCs w:val="24"/>
          <w:shd w:val="clear" w:color="auto" w:fill="FFFFFF"/>
        </w:rPr>
        <w:t>一种基于</w:t>
      </w:r>
      <w:proofErr w:type="spellStart"/>
      <w:r w:rsidRPr="00273E3D">
        <w:rPr>
          <w:rFonts w:ascii="微软雅黑" w:hAnsi="微软雅黑"/>
          <w:sz w:val="24"/>
          <w:szCs w:val="24"/>
          <w:shd w:val="clear" w:color="auto" w:fill="FFFFFF"/>
        </w:rPr>
        <w:t>springboot</w:t>
      </w:r>
      <w:proofErr w:type="spellEnd"/>
      <w:r w:rsidRPr="00273E3D">
        <w:rPr>
          <w:rFonts w:ascii="微软雅黑" w:hAnsi="微软雅黑"/>
          <w:sz w:val="24"/>
          <w:szCs w:val="24"/>
          <w:shd w:val="clear" w:color="auto" w:fill="FFFFFF"/>
        </w:rPr>
        <w:t>框架校友信息管理系统</w:t>
      </w:r>
      <w:r w:rsidRPr="00273E3D">
        <w:rPr>
          <w:rFonts w:ascii="微软雅黑" w:hAnsi="微软雅黑"/>
          <w:sz w:val="24"/>
          <w:szCs w:val="24"/>
          <w:shd w:val="clear" w:color="auto" w:fill="FFFFFF"/>
        </w:rPr>
        <w:t xml:space="preserve">[P]. </w:t>
      </w:r>
      <w:r w:rsidRPr="00273E3D">
        <w:rPr>
          <w:rFonts w:ascii="微软雅黑" w:hAnsi="微软雅黑"/>
          <w:sz w:val="24"/>
          <w:szCs w:val="24"/>
          <w:shd w:val="clear" w:color="auto" w:fill="FFFFFF"/>
        </w:rPr>
        <w:t>重庆市：</w:t>
      </w:r>
      <w:r w:rsidRPr="00273E3D">
        <w:rPr>
          <w:rFonts w:ascii="微软雅黑" w:hAnsi="微软雅黑"/>
          <w:sz w:val="24"/>
          <w:szCs w:val="24"/>
          <w:shd w:val="clear" w:color="auto" w:fill="FFFFFF"/>
        </w:rPr>
        <w:t>CN113641510A,2021-11-12.</w:t>
      </w:r>
    </w:p>
    <w:p w14:paraId="45E2DB50" w14:textId="246E28D9" w:rsidR="00273E3D" w:rsidRDefault="00273E3D" w:rsidP="00273E3D">
      <w:pPr>
        <w:pStyle w:val="af4"/>
        <w:numPr>
          <w:ilvl w:val="0"/>
          <w:numId w:val="5"/>
        </w:numPr>
        <w:snapToGrid w:val="0"/>
        <w:spacing w:line="276" w:lineRule="auto"/>
        <w:rPr>
          <w:rFonts w:ascii="Times New Roman" w:hAnsi="Times New Roman" w:cs="Times New Roman"/>
          <w:sz w:val="24"/>
          <w:szCs w:val="24"/>
        </w:rPr>
      </w:pPr>
      <w:r w:rsidRPr="00273E3D">
        <w:rPr>
          <w:rFonts w:ascii="Times New Roman" w:hAnsi="Times New Roman" w:cs="Times New Roman" w:hint="eastAsia"/>
          <w:sz w:val="24"/>
          <w:szCs w:val="24"/>
        </w:rPr>
        <w:t>田松涛</w:t>
      </w:r>
      <w:r w:rsidRPr="00273E3D">
        <w:rPr>
          <w:rFonts w:ascii="Times New Roman" w:hAnsi="Times New Roman" w:cs="Times New Roman" w:hint="eastAsia"/>
          <w:sz w:val="24"/>
          <w:szCs w:val="24"/>
        </w:rPr>
        <w:t>,</w:t>
      </w:r>
      <w:proofErr w:type="gramStart"/>
      <w:r w:rsidRPr="00273E3D">
        <w:rPr>
          <w:rFonts w:ascii="Times New Roman" w:hAnsi="Times New Roman" w:cs="Times New Roman" w:hint="eastAsia"/>
          <w:sz w:val="24"/>
          <w:szCs w:val="24"/>
        </w:rPr>
        <w:t>段元梅</w:t>
      </w:r>
      <w:proofErr w:type="gramEnd"/>
      <w:r w:rsidRPr="00273E3D">
        <w:rPr>
          <w:rFonts w:ascii="Times New Roman" w:hAnsi="Times New Roman" w:cs="Times New Roman" w:hint="eastAsia"/>
          <w:sz w:val="24"/>
          <w:szCs w:val="24"/>
        </w:rPr>
        <w:t>.</w:t>
      </w:r>
      <w:r w:rsidRPr="00273E3D">
        <w:rPr>
          <w:rFonts w:ascii="Times New Roman" w:hAnsi="Times New Roman" w:cs="Times New Roman" w:hint="eastAsia"/>
          <w:sz w:val="24"/>
          <w:szCs w:val="24"/>
        </w:rPr>
        <w:t>基于</w:t>
      </w:r>
      <w:proofErr w:type="spellStart"/>
      <w:r w:rsidRPr="00273E3D">
        <w:rPr>
          <w:rFonts w:ascii="Times New Roman" w:hAnsi="Times New Roman" w:cs="Times New Roman" w:hint="eastAsia"/>
          <w:sz w:val="24"/>
          <w:szCs w:val="24"/>
        </w:rPr>
        <w:t>SpringBoot</w:t>
      </w:r>
      <w:proofErr w:type="spellEnd"/>
      <w:r w:rsidRPr="00273E3D">
        <w:rPr>
          <w:rFonts w:ascii="Times New Roman" w:hAnsi="Times New Roman" w:cs="Times New Roman" w:hint="eastAsia"/>
          <w:sz w:val="24"/>
          <w:szCs w:val="24"/>
        </w:rPr>
        <w:t>的线上商城平台设计</w:t>
      </w:r>
      <w:r w:rsidRPr="00273E3D">
        <w:rPr>
          <w:rFonts w:ascii="Times New Roman" w:hAnsi="Times New Roman" w:cs="Times New Roman" w:hint="eastAsia"/>
          <w:sz w:val="24"/>
          <w:szCs w:val="24"/>
        </w:rPr>
        <w:t>[J].</w:t>
      </w:r>
      <w:r w:rsidRPr="00273E3D">
        <w:rPr>
          <w:rFonts w:ascii="Times New Roman" w:hAnsi="Times New Roman" w:cs="Times New Roman" w:hint="eastAsia"/>
          <w:sz w:val="24"/>
          <w:szCs w:val="24"/>
        </w:rPr>
        <w:t>无线互联科技</w:t>
      </w:r>
      <w:r w:rsidRPr="00273E3D">
        <w:rPr>
          <w:rFonts w:ascii="Times New Roman" w:hAnsi="Times New Roman" w:cs="Times New Roman" w:hint="eastAsia"/>
          <w:sz w:val="24"/>
          <w:szCs w:val="24"/>
        </w:rPr>
        <w:t>,2022,19(01):56-57.</w:t>
      </w:r>
    </w:p>
    <w:p w14:paraId="27A125D7" w14:textId="39E8F980" w:rsidR="003321D1" w:rsidRPr="003321D1" w:rsidRDefault="003321D1" w:rsidP="003321D1">
      <w:pPr>
        <w:pStyle w:val="af4"/>
        <w:numPr>
          <w:ilvl w:val="0"/>
          <w:numId w:val="5"/>
        </w:numPr>
        <w:snapToGrid w:val="0"/>
        <w:spacing w:line="276" w:lineRule="auto"/>
        <w:rPr>
          <w:rFonts w:ascii="Times New Roman" w:hAnsi="Times New Roman" w:cs="Times New Roman"/>
          <w:sz w:val="24"/>
          <w:szCs w:val="24"/>
        </w:rPr>
      </w:pPr>
      <w:r w:rsidRPr="003321D1">
        <w:rPr>
          <w:rFonts w:ascii="Times New Roman" w:hAnsi="Times New Roman" w:cs="Times New Roman" w:hint="eastAsia"/>
          <w:sz w:val="24"/>
          <w:szCs w:val="24"/>
        </w:rPr>
        <w:t>张英捷</w:t>
      </w:r>
      <w:r w:rsidRPr="003321D1">
        <w:rPr>
          <w:rFonts w:ascii="Times New Roman" w:hAnsi="Times New Roman" w:cs="Times New Roman" w:hint="eastAsia"/>
          <w:sz w:val="24"/>
          <w:szCs w:val="24"/>
        </w:rPr>
        <w:t xml:space="preserve">. </w:t>
      </w:r>
      <w:r w:rsidRPr="003321D1">
        <w:rPr>
          <w:rFonts w:ascii="Times New Roman" w:hAnsi="Times New Roman" w:cs="Times New Roman" w:hint="eastAsia"/>
          <w:sz w:val="24"/>
          <w:szCs w:val="24"/>
        </w:rPr>
        <w:t>基于</w:t>
      </w:r>
      <w:r w:rsidRPr="003321D1">
        <w:rPr>
          <w:rFonts w:ascii="Times New Roman" w:hAnsi="Times New Roman" w:cs="Times New Roman" w:hint="eastAsia"/>
          <w:sz w:val="24"/>
          <w:szCs w:val="24"/>
        </w:rPr>
        <w:t>Spring</w:t>
      </w:r>
      <w:r w:rsidRPr="003321D1">
        <w:rPr>
          <w:rFonts w:ascii="Times New Roman" w:hAnsi="Times New Roman" w:cs="Times New Roman" w:hint="eastAsia"/>
          <w:sz w:val="24"/>
          <w:szCs w:val="24"/>
        </w:rPr>
        <w:t>的轻量级</w:t>
      </w:r>
      <w:r w:rsidRPr="003321D1">
        <w:rPr>
          <w:rFonts w:ascii="Times New Roman" w:hAnsi="Times New Roman" w:cs="Times New Roman" w:hint="eastAsia"/>
          <w:sz w:val="24"/>
          <w:szCs w:val="24"/>
        </w:rPr>
        <w:t>Web</w:t>
      </w:r>
      <w:r w:rsidRPr="003321D1">
        <w:rPr>
          <w:rFonts w:ascii="Times New Roman" w:hAnsi="Times New Roman" w:cs="Times New Roman" w:hint="eastAsia"/>
          <w:sz w:val="24"/>
          <w:szCs w:val="24"/>
        </w:rPr>
        <w:t>框架的应用研究</w:t>
      </w:r>
      <w:r w:rsidRPr="003321D1">
        <w:rPr>
          <w:rFonts w:ascii="Times New Roman" w:hAnsi="Times New Roman" w:cs="Times New Roman" w:hint="eastAsia"/>
          <w:sz w:val="24"/>
          <w:szCs w:val="24"/>
        </w:rPr>
        <w:t>[D].</w:t>
      </w:r>
      <w:r w:rsidRPr="003321D1">
        <w:rPr>
          <w:rFonts w:ascii="Times New Roman" w:hAnsi="Times New Roman" w:cs="Times New Roman" w:hint="eastAsia"/>
          <w:sz w:val="24"/>
          <w:szCs w:val="24"/>
        </w:rPr>
        <w:t>辽宁工程技术大学</w:t>
      </w:r>
      <w:r w:rsidRPr="003321D1">
        <w:rPr>
          <w:rFonts w:ascii="Times New Roman" w:hAnsi="Times New Roman" w:cs="Times New Roman" w:hint="eastAsia"/>
          <w:sz w:val="24"/>
          <w:szCs w:val="24"/>
        </w:rPr>
        <w:t>,2009.</w:t>
      </w:r>
    </w:p>
    <w:p w14:paraId="1D193AC6" w14:textId="77777777" w:rsidR="007D4667" w:rsidRDefault="007D4667" w:rsidP="007D4667">
      <w:pPr>
        <w:pStyle w:val="af4"/>
        <w:numPr>
          <w:ilvl w:val="0"/>
          <w:numId w:val="5"/>
        </w:numPr>
        <w:snapToGrid w:val="0"/>
        <w:spacing w:line="276" w:lineRule="auto"/>
        <w:rPr>
          <w:rFonts w:ascii="Times New Roman" w:hAnsi="Times New Roman" w:cs="Times New Roman"/>
          <w:sz w:val="24"/>
          <w:szCs w:val="24"/>
        </w:rPr>
      </w:pPr>
      <w:proofErr w:type="gramStart"/>
      <w:r w:rsidRPr="007D4667">
        <w:rPr>
          <w:rFonts w:ascii="Times New Roman" w:hAnsi="Times New Roman" w:cs="Times New Roman" w:hint="eastAsia"/>
          <w:sz w:val="24"/>
          <w:szCs w:val="24"/>
        </w:rPr>
        <w:t>喻佳</w:t>
      </w:r>
      <w:proofErr w:type="gramEnd"/>
      <w:r w:rsidRPr="007D4667">
        <w:rPr>
          <w:rFonts w:ascii="Times New Roman" w:hAnsi="Times New Roman" w:cs="Times New Roman" w:hint="eastAsia"/>
          <w:sz w:val="24"/>
          <w:szCs w:val="24"/>
        </w:rPr>
        <w:t>,</w:t>
      </w:r>
      <w:proofErr w:type="gramStart"/>
      <w:r w:rsidRPr="007D4667">
        <w:rPr>
          <w:rFonts w:ascii="Times New Roman" w:hAnsi="Times New Roman" w:cs="Times New Roman" w:hint="eastAsia"/>
          <w:sz w:val="24"/>
          <w:szCs w:val="24"/>
        </w:rPr>
        <w:t>吴丹新</w:t>
      </w:r>
      <w:proofErr w:type="gramEnd"/>
      <w:r w:rsidRPr="007D4667">
        <w:rPr>
          <w:rFonts w:ascii="Times New Roman" w:hAnsi="Times New Roman" w:cs="Times New Roman" w:hint="eastAsia"/>
          <w:sz w:val="24"/>
          <w:szCs w:val="24"/>
        </w:rPr>
        <w:t>.</w:t>
      </w:r>
      <w:r w:rsidRPr="007D4667">
        <w:rPr>
          <w:rFonts w:ascii="Times New Roman" w:hAnsi="Times New Roman" w:cs="Times New Roman" w:hint="eastAsia"/>
          <w:sz w:val="24"/>
          <w:szCs w:val="24"/>
        </w:rPr>
        <w:t>基于</w:t>
      </w:r>
      <w:proofErr w:type="spellStart"/>
      <w:r w:rsidRPr="007D4667">
        <w:rPr>
          <w:rFonts w:ascii="Times New Roman" w:hAnsi="Times New Roman" w:cs="Times New Roman" w:hint="eastAsia"/>
          <w:sz w:val="24"/>
          <w:szCs w:val="24"/>
        </w:rPr>
        <w:t>SpringBoot</w:t>
      </w:r>
      <w:proofErr w:type="spellEnd"/>
      <w:r w:rsidRPr="007D4667">
        <w:rPr>
          <w:rFonts w:ascii="Times New Roman" w:hAnsi="Times New Roman" w:cs="Times New Roman" w:hint="eastAsia"/>
          <w:sz w:val="24"/>
          <w:szCs w:val="24"/>
        </w:rPr>
        <w:t>的</w:t>
      </w:r>
      <w:r w:rsidRPr="007D4667">
        <w:rPr>
          <w:rFonts w:ascii="Times New Roman" w:hAnsi="Times New Roman" w:cs="Times New Roman" w:hint="eastAsia"/>
          <w:sz w:val="24"/>
          <w:szCs w:val="24"/>
        </w:rPr>
        <w:t>Web</w:t>
      </w:r>
      <w:r w:rsidRPr="007D4667">
        <w:rPr>
          <w:rFonts w:ascii="Times New Roman" w:hAnsi="Times New Roman" w:cs="Times New Roman" w:hint="eastAsia"/>
          <w:sz w:val="24"/>
          <w:szCs w:val="24"/>
        </w:rPr>
        <w:t>快速开发框架</w:t>
      </w:r>
      <w:r w:rsidRPr="007D4667">
        <w:rPr>
          <w:rFonts w:ascii="Times New Roman" w:hAnsi="Times New Roman" w:cs="Times New Roman" w:hint="eastAsia"/>
          <w:sz w:val="24"/>
          <w:szCs w:val="24"/>
        </w:rPr>
        <w:t>[J].</w:t>
      </w:r>
      <w:r w:rsidRPr="007D4667">
        <w:rPr>
          <w:rFonts w:ascii="Times New Roman" w:hAnsi="Times New Roman" w:cs="Times New Roman" w:hint="eastAsia"/>
          <w:sz w:val="24"/>
          <w:szCs w:val="24"/>
        </w:rPr>
        <w:t>电脑编程技巧与维护</w:t>
      </w:r>
      <w:r w:rsidRPr="007D4667">
        <w:rPr>
          <w:rFonts w:ascii="Times New Roman" w:hAnsi="Times New Roman" w:cs="Times New Roman" w:hint="eastAsia"/>
          <w:sz w:val="24"/>
          <w:szCs w:val="24"/>
        </w:rPr>
        <w:t>,2021(09):</w:t>
      </w:r>
      <w:proofErr w:type="gramStart"/>
      <w:r w:rsidRPr="007D4667">
        <w:rPr>
          <w:rFonts w:ascii="Times New Roman" w:hAnsi="Times New Roman" w:cs="Times New Roman" w:hint="eastAsia"/>
          <w:sz w:val="24"/>
          <w:szCs w:val="24"/>
        </w:rPr>
        <w:t>31-33.DOI:10.16184/j.cnki.comprg</w:t>
      </w:r>
      <w:proofErr w:type="gramEnd"/>
      <w:r w:rsidRPr="007D4667">
        <w:rPr>
          <w:rFonts w:ascii="Times New Roman" w:hAnsi="Times New Roman" w:cs="Times New Roman" w:hint="eastAsia"/>
          <w:sz w:val="24"/>
          <w:szCs w:val="24"/>
        </w:rPr>
        <w:t>.2021.09.013.</w:t>
      </w:r>
    </w:p>
    <w:p w14:paraId="5A811D66" w14:textId="16AA44AC" w:rsidR="004B19BD" w:rsidRPr="003321D1" w:rsidRDefault="004B19BD" w:rsidP="007D4667">
      <w:pPr>
        <w:pStyle w:val="af4"/>
        <w:numPr>
          <w:ilvl w:val="0"/>
          <w:numId w:val="5"/>
        </w:numPr>
        <w:snapToGrid w:val="0"/>
        <w:spacing w:line="276" w:lineRule="auto"/>
        <w:rPr>
          <w:rFonts w:ascii="Times New Roman" w:hAnsi="Times New Roman" w:cs="Times New Roman"/>
          <w:sz w:val="24"/>
          <w:szCs w:val="24"/>
        </w:rPr>
      </w:pPr>
      <w:r w:rsidRPr="003321D1">
        <w:rPr>
          <w:rFonts w:ascii="Times New Roman" w:hAnsi="Times New Roman" w:cs="Times New Roman"/>
          <w:sz w:val="24"/>
          <w:szCs w:val="24"/>
        </w:rPr>
        <w:t>孟祥双．前后端分离式</w:t>
      </w:r>
      <w:r w:rsidRPr="003321D1">
        <w:rPr>
          <w:rFonts w:ascii="Times New Roman" w:hAnsi="Times New Roman" w:cs="Times New Roman"/>
          <w:sz w:val="24"/>
          <w:szCs w:val="24"/>
        </w:rPr>
        <w:t>WEB</w:t>
      </w:r>
      <w:r w:rsidRPr="003321D1">
        <w:rPr>
          <w:rFonts w:ascii="Times New Roman" w:hAnsi="Times New Roman" w:cs="Times New Roman"/>
          <w:sz w:val="24"/>
          <w:szCs w:val="24"/>
        </w:rPr>
        <w:t>应用开发研究</w:t>
      </w:r>
      <w:r w:rsidRPr="003321D1">
        <w:rPr>
          <w:rFonts w:ascii="Times New Roman" w:hAnsi="Times New Roman" w:cs="Times New Roman"/>
          <w:sz w:val="24"/>
          <w:szCs w:val="24"/>
        </w:rPr>
        <w:t>[J]</w:t>
      </w:r>
      <w:r w:rsidRPr="003321D1">
        <w:rPr>
          <w:rFonts w:ascii="Times New Roman" w:hAnsi="Times New Roman" w:cs="Times New Roman"/>
          <w:sz w:val="24"/>
          <w:szCs w:val="24"/>
        </w:rPr>
        <w:t>．电子元器件与信息技术．</w:t>
      </w:r>
      <w:r w:rsidRPr="003321D1">
        <w:rPr>
          <w:rFonts w:ascii="Times New Roman" w:hAnsi="Times New Roman" w:cs="Times New Roman"/>
          <w:sz w:val="24"/>
          <w:szCs w:val="24"/>
        </w:rPr>
        <w:t>2019</w:t>
      </w:r>
      <w:r w:rsidRPr="003321D1">
        <w:rPr>
          <w:rFonts w:ascii="Times New Roman" w:hAnsi="Times New Roman" w:cs="Times New Roman"/>
          <w:sz w:val="24"/>
          <w:szCs w:val="24"/>
        </w:rPr>
        <w:t>，</w:t>
      </w:r>
      <w:r w:rsidRPr="003321D1">
        <w:rPr>
          <w:rFonts w:ascii="Times New Roman" w:hAnsi="Times New Roman" w:cs="Times New Roman"/>
          <w:sz w:val="24"/>
          <w:szCs w:val="24"/>
        </w:rPr>
        <w:t>3(06)</w:t>
      </w:r>
      <w:r w:rsidRPr="003321D1">
        <w:rPr>
          <w:rFonts w:ascii="Times New Roman" w:hAnsi="Times New Roman" w:cs="Times New Roman"/>
          <w:sz w:val="24"/>
          <w:szCs w:val="24"/>
        </w:rPr>
        <w:t>：</w:t>
      </w:r>
      <w:r w:rsidRPr="003321D1">
        <w:rPr>
          <w:rFonts w:ascii="Times New Roman" w:hAnsi="Times New Roman" w:cs="Times New Roman"/>
          <w:sz w:val="24"/>
          <w:szCs w:val="24"/>
        </w:rPr>
        <w:t>40-43</w:t>
      </w:r>
      <w:r w:rsidRPr="003321D1">
        <w:rPr>
          <w:rFonts w:ascii="Times New Roman" w:hAnsi="Times New Roman" w:cs="Times New Roman"/>
          <w:sz w:val="24"/>
          <w:szCs w:val="24"/>
        </w:rPr>
        <w:t>．</w:t>
      </w:r>
    </w:p>
    <w:p w14:paraId="4810191D" w14:textId="23815C2D" w:rsidR="007D4667" w:rsidRDefault="007D4667" w:rsidP="007D4667">
      <w:pPr>
        <w:pStyle w:val="af4"/>
        <w:numPr>
          <w:ilvl w:val="0"/>
          <w:numId w:val="5"/>
        </w:numPr>
        <w:snapToGrid w:val="0"/>
        <w:spacing w:line="276" w:lineRule="auto"/>
        <w:rPr>
          <w:rFonts w:ascii="Times New Roman" w:hAnsi="Times New Roman" w:cs="Times New Roman"/>
          <w:sz w:val="24"/>
          <w:szCs w:val="24"/>
        </w:rPr>
      </w:pPr>
      <w:r w:rsidRPr="007D4667">
        <w:rPr>
          <w:rFonts w:ascii="Times New Roman" w:hAnsi="Times New Roman" w:cs="Times New Roman" w:hint="eastAsia"/>
          <w:sz w:val="24"/>
          <w:szCs w:val="24"/>
        </w:rPr>
        <w:t>杨轶</w:t>
      </w:r>
      <w:r w:rsidRPr="007D4667">
        <w:rPr>
          <w:rFonts w:ascii="Times New Roman" w:hAnsi="Times New Roman" w:cs="Times New Roman" w:hint="eastAsia"/>
          <w:sz w:val="24"/>
          <w:szCs w:val="24"/>
        </w:rPr>
        <w:t xml:space="preserve">. </w:t>
      </w:r>
      <w:r w:rsidRPr="007D4667">
        <w:rPr>
          <w:rFonts w:ascii="Times New Roman" w:hAnsi="Times New Roman" w:cs="Times New Roman" w:hint="eastAsia"/>
          <w:sz w:val="24"/>
          <w:szCs w:val="24"/>
        </w:rPr>
        <w:t>网络服装商城虚拟展示技术研究</w:t>
      </w:r>
      <w:r w:rsidRPr="007D4667">
        <w:rPr>
          <w:rFonts w:ascii="Times New Roman" w:hAnsi="Times New Roman" w:cs="Times New Roman" w:hint="eastAsia"/>
          <w:sz w:val="24"/>
          <w:szCs w:val="24"/>
        </w:rPr>
        <w:t>[D].</w:t>
      </w:r>
      <w:r w:rsidRPr="007D4667">
        <w:rPr>
          <w:rFonts w:ascii="Times New Roman" w:hAnsi="Times New Roman" w:cs="Times New Roman" w:hint="eastAsia"/>
          <w:sz w:val="24"/>
          <w:szCs w:val="24"/>
        </w:rPr>
        <w:t>电子科技大学</w:t>
      </w:r>
      <w:r w:rsidRPr="007D4667">
        <w:rPr>
          <w:rFonts w:ascii="Times New Roman" w:hAnsi="Times New Roman" w:cs="Times New Roman" w:hint="eastAsia"/>
          <w:sz w:val="24"/>
          <w:szCs w:val="24"/>
        </w:rPr>
        <w:t>,2011.</w:t>
      </w:r>
    </w:p>
    <w:p w14:paraId="2651AAFF" w14:textId="184C7423" w:rsidR="004B19BD" w:rsidRPr="003321D1" w:rsidRDefault="004B19BD" w:rsidP="007D4667">
      <w:pPr>
        <w:pStyle w:val="af4"/>
        <w:numPr>
          <w:ilvl w:val="0"/>
          <w:numId w:val="5"/>
        </w:numPr>
        <w:snapToGrid w:val="0"/>
        <w:spacing w:line="276" w:lineRule="auto"/>
        <w:rPr>
          <w:rFonts w:ascii="Times New Roman" w:hAnsi="Times New Roman" w:cs="Times New Roman"/>
          <w:sz w:val="24"/>
          <w:szCs w:val="24"/>
        </w:rPr>
      </w:pPr>
      <w:r w:rsidRPr="003321D1">
        <w:rPr>
          <w:rFonts w:ascii="Times New Roman" w:hAnsi="Times New Roman" w:cs="Times New Roman"/>
          <w:sz w:val="24"/>
          <w:szCs w:val="24"/>
        </w:rPr>
        <w:t>刘金羽．基于</w:t>
      </w:r>
      <w:r w:rsidRPr="003321D1">
        <w:rPr>
          <w:rFonts w:ascii="Times New Roman" w:hAnsi="Times New Roman" w:cs="Times New Roman"/>
          <w:sz w:val="24"/>
          <w:szCs w:val="24"/>
        </w:rPr>
        <w:t>Vue.js</w:t>
      </w:r>
      <w:r w:rsidRPr="003321D1">
        <w:rPr>
          <w:rFonts w:ascii="Times New Roman" w:hAnsi="Times New Roman" w:cs="Times New Roman"/>
          <w:sz w:val="24"/>
          <w:szCs w:val="24"/>
        </w:rPr>
        <w:t>的前端教学软件设计与实现</w:t>
      </w:r>
      <w:r w:rsidRPr="003321D1">
        <w:rPr>
          <w:rFonts w:ascii="Times New Roman" w:hAnsi="Times New Roman" w:cs="Times New Roman"/>
          <w:sz w:val="24"/>
          <w:szCs w:val="24"/>
        </w:rPr>
        <w:t>[J]</w:t>
      </w:r>
      <w:r w:rsidRPr="003321D1">
        <w:rPr>
          <w:rFonts w:ascii="Times New Roman" w:hAnsi="Times New Roman" w:cs="Times New Roman"/>
          <w:sz w:val="24"/>
          <w:szCs w:val="24"/>
        </w:rPr>
        <w:t>．电脑编程技巧与维护．</w:t>
      </w:r>
      <w:r w:rsidRPr="003321D1">
        <w:rPr>
          <w:rFonts w:ascii="Times New Roman" w:hAnsi="Times New Roman" w:cs="Times New Roman"/>
          <w:sz w:val="24"/>
          <w:szCs w:val="24"/>
        </w:rPr>
        <w:t>2</w:t>
      </w:r>
      <w:r w:rsidR="00B44F62" w:rsidRPr="003321D1">
        <w:rPr>
          <w:rFonts w:ascii="Times New Roman" w:hAnsi="Times New Roman" w:cs="Times New Roman"/>
          <w:sz w:val="24"/>
          <w:szCs w:val="24"/>
        </w:rPr>
        <w:t>020</w:t>
      </w:r>
      <w:r w:rsidRPr="003321D1">
        <w:rPr>
          <w:rFonts w:ascii="Times New Roman" w:hAnsi="Times New Roman" w:cs="Times New Roman"/>
          <w:sz w:val="24"/>
          <w:szCs w:val="24"/>
        </w:rPr>
        <w:t>(0</w:t>
      </w:r>
      <w:r w:rsidR="00B44F62" w:rsidRPr="003321D1">
        <w:rPr>
          <w:rFonts w:ascii="Times New Roman" w:hAnsi="Times New Roman" w:cs="Times New Roman"/>
          <w:sz w:val="24"/>
          <w:szCs w:val="24"/>
        </w:rPr>
        <w:t>2</w:t>
      </w:r>
      <w:r w:rsidRPr="003321D1">
        <w:rPr>
          <w:rFonts w:ascii="Times New Roman" w:hAnsi="Times New Roman" w:cs="Times New Roman"/>
          <w:sz w:val="24"/>
          <w:szCs w:val="24"/>
        </w:rPr>
        <w:t>)</w:t>
      </w:r>
      <w:r w:rsidRPr="003321D1">
        <w:rPr>
          <w:rFonts w:ascii="Times New Roman" w:hAnsi="Times New Roman" w:cs="Times New Roman"/>
          <w:sz w:val="24"/>
          <w:szCs w:val="24"/>
        </w:rPr>
        <w:t>：</w:t>
      </w:r>
      <w:r w:rsidR="00B44F62" w:rsidRPr="003321D1">
        <w:rPr>
          <w:rFonts w:ascii="Times New Roman" w:hAnsi="Times New Roman" w:cs="Times New Roman"/>
          <w:sz w:val="24"/>
          <w:szCs w:val="24"/>
        </w:rPr>
        <w:t>23</w:t>
      </w:r>
      <w:r w:rsidRPr="003321D1">
        <w:rPr>
          <w:rFonts w:ascii="Times New Roman" w:hAnsi="Times New Roman" w:cs="Times New Roman"/>
          <w:sz w:val="24"/>
          <w:szCs w:val="24"/>
        </w:rPr>
        <w:t>-</w:t>
      </w:r>
      <w:r w:rsidR="00B44F62" w:rsidRPr="003321D1">
        <w:rPr>
          <w:rFonts w:ascii="Times New Roman" w:hAnsi="Times New Roman" w:cs="Times New Roman"/>
          <w:sz w:val="24"/>
          <w:szCs w:val="24"/>
        </w:rPr>
        <w:t>2</w:t>
      </w:r>
      <w:r w:rsidRPr="003321D1">
        <w:rPr>
          <w:rFonts w:ascii="Times New Roman" w:hAnsi="Times New Roman" w:cs="Times New Roman"/>
          <w:sz w:val="24"/>
          <w:szCs w:val="24"/>
        </w:rPr>
        <w:t>4</w:t>
      </w:r>
      <w:r w:rsidRPr="003321D1">
        <w:rPr>
          <w:rFonts w:ascii="Times New Roman" w:hAnsi="Times New Roman" w:cs="Times New Roman"/>
          <w:sz w:val="24"/>
          <w:szCs w:val="24"/>
        </w:rPr>
        <w:t>．</w:t>
      </w:r>
    </w:p>
    <w:p w14:paraId="0EBA545A" w14:textId="34B8B2A0" w:rsidR="007D4667" w:rsidRDefault="007D4667" w:rsidP="007D4667">
      <w:pPr>
        <w:pStyle w:val="af4"/>
        <w:numPr>
          <w:ilvl w:val="0"/>
          <w:numId w:val="5"/>
        </w:numPr>
        <w:snapToGrid w:val="0"/>
        <w:spacing w:line="276" w:lineRule="auto"/>
        <w:rPr>
          <w:rFonts w:ascii="Times New Roman" w:hAnsi="Times New Roman" w:cs="Times New Roman"/>
          <w:sz w:val="24"/>
          <w:szCs w:val="24"/>
        </w:rPr>
      </w:pPr>
      <w:r w:rsidRPr="007D4667">
        <w:rPr>
          <w:rFonts w:ascii="Times New Roman" w:hAnsi="Times New Roman" w:cs="Times New Roman" w:hint="eastAsia"/>
          <w:sz w:val="24"/>
          <w:szCs w:val="24"/>
        </w:rPr>
        <w:t>王朋</w:t>
      </w:r>
      <w:r w:rsidRPr="007D4667">
        <w:rPr>
          <w:rFonts w:ascii="Times New Roman" w:hAnsi="Times New Roman" w:cs="Times New Roman" w:hint="eastAsia"/>
          <w:sz w:val="24"/>
          <w:szCs w:val="24"/>
        </w:rPr>
        <w:t xml:space="preserve">. </w:t>
      </w:r>
      <w:r w:rsidRPr="007D4667">
        <w:rPr>
          <w:rFonts w:ascii="Times New Roman" w:hAnsi="Times New Roman" w:cs="Times New Roman" w:hint="eastAsia"/>
          <w:sz w:val="24"/>
          <w:szCs w:val="24"/>
        </w:rPr>
        <w:t>基于专家系统的个性化网上服装商城的设计</w:t>
      </w:r>
      <w:r w:rsidRPr="007D4667">
        <w:rPr>
          <w:rFonts w:ascii="Times New Roman" w:hAnsi="Times New Roman" w:cs="Times New Roman" w:hint="eastAsia"/>
          <w:sz w:val="24"/>
          <w:szCs w:val="24"/>
        </w:rPr>
        <w:t>[D].</w:t>
      </w:r>
      <w:r w:rsidRPr="007D4667">
        <w:rPr>
          <w:rFonts w:ascii="Times New Roman" w:hAnsi="Times New Roman" w:cs="Times New Roman" w:hint="eastAsia"/>
          <w:sz w:val="24"/>
          <w:szCs w:val="24"/>
        </w:rPr>
        <w:t>东华大学</w:t>
      </w:r>
      <w:r w:rsidRPr="007D4667">
        <w:rPr>
          <w:rFonts w:ascii="Times New Roman" w:hAnsi="Times New Roman" w:cs="Times New Roman" w:hint="eastAsia"/>
          <w:sz w:val="24"/>
          <w:szCs w:val="24"/>
        </w:rPr>
        <w:t>,2016.</w:t>
      </w:r>
    </w:p>
    <w:p w14:paraId="2619C36B" w14:textId="118AA3CB" w:rsidR="00B44F62" w:rsidRPr="003321D1" w:rsidRDefault="00B44F62" w:rsidP="007D4667">
      <w:pPr>
        <w:pStyle w:val="af4"/>
        <w:numPr>
          <w:ilvl w:val="0"/>
          <w:numId w:val="5"/>
        </w:numPr>
        <w:snapToGrid w:val="0"/>
        <w:spacing w:line="276" w:lineRule="auto"/>
        <w:rPr>
          <w:rFonts w:ascii="Times New Roman" w:hAnsi="Times New Roman" w:cs="Times New Roman"/>
          <w:sz w:val="24"/>
          <w:szCs w:val="24"/>
        </w:rPr>
      </w:pPr>
      <w:r w:rsidRPr="003321D1">
        <w:rPr>
          <w:rFonts w:ascii="Times New Roman" w:hAnsi="Times New Roman" w:cs="Times New Roman"/>
          <w:sz w:val="24"/>
          <w:szCs w:val="24"/>
        </w:rPr>
        <w:t>师明，曾丹．基于</w:t>
      </w:r>
      <w:r w:rsidRPr="003321D1">
        <w:rPr>
          <w:rFonts w:ascii="Times New Roman" w:hAnsi="Times New Roman" w:cs="Times New Roman"/>
          <w:sz w:val="24"/>
          <w:szCs w:val="24"/>
        </w:rPr>
        <w:t>Vue.js</w:t>
      </w:r>
      <w:r w:rsidRPr="003321D1">
        <w:rPr>
          <w:rFonts w:ascii="Times New Roman" w:hAnsi="Times New Roman" w:cs="Times New Roman"/>
          <w:sz w:val="24"/>
          <w:szCs w:val="24"/>
        </w:rPr>
        <w:t>和</w:t>
      </w:r>
      <w:r w:rsidRPr="003321D1">
        <w:rPr>
          <w:rFonts w:ascii="Times New Roman" w:hAnsi="Times New Roman" w:cs="Times New Roman"/>
          <w:sz w:val="24"/>
          <w:szCs w:val="24"/>
        </w:rPr>
        <w:t>Spring Boot</w:t>
      </w:r>
      <w:proofErr w:type="gramStart"/>
      <w:r w:rsidRPr="003321D1">
        <w:rPr>
          <w:rFonts w:ascii="Times New Roman" w:hAnsi="Times New Roman" w:cs="Times New Roman"/>
          <w:sz w:val="24"/>
          <w:szCs w:val="24"/>
        </w:rPr>
        <w:t>的校招日记</w:t>
      </w:r>
      <w:proofErr w:type="gramEnd"/>
      <w:r w:rsidRPr="003321D1">
        <w:rPr>
          <w:rFonts w:ascii="Times New Roman" w:hAnsi="Times New Roman" w:cs="Times New Roman"/>
          <w:sz w:val="24"/>
          <w:szCs w:val="24"/>
        </w:rPr>
        <w:t>系统</w:t>
      </w:r>
      <w:r w:rsidRPr="003321D1">
        <w:rPr>
          <w:rFonts w:ascii="Times New Roman" w:hAnsi="Times New Roman" w:cs="Times New Roman"/>
          <w:sz w:val="24"/>
          <w:szCs w:val="24"/>
        </w:rPr>
        <w:t>[J]</w:t>
      </w:r>
      <w:r w:rsidRPr="003321D1">
        <w:rPr>
          <w:rFonts w:ascii="Times New Roman" w:hAnsi="Times New Roman" w:cs="Times New Roman"/>
          <w:sz w:val="24"/>
          <w:szCs w:val="24"/>
        </w:rPr>
        <w:t>．工业控制计算机．</w:t>
      </w:r>
      <w:r w:rsidRPr="003321D1">
        <w:rPr>
          <w:rFonts w:ascii="Times New Roman" w:hAnsi="Times New Roman" w:cs="Times New Roman"/>
          <w:sz w:val="24"/>
          <w:szCs w:val="24"/>
        </w:rPr>
        <w:t>2020</w:t>
      </w:r>
      <w:r w:rsidRPr="003321D1">
        <w:rPr>
          <w:rFonts w:ascii="Times New Roman" w:hAnsi="Times New Roman" w:cs="Times New Roman"/>
          <w:sz w:val="24"/>
          <w:szCs w:val="24"/>
        </w:rPr>
        <w:t>，</w:t>
      </w:r>
      <w:r w:rsidRPr="003321D1">
        <w:rPr>
          <w:rFonts w:ascii="Times New Roman" w:hAnsi="Times New Roman" w:cs="Times New Roman"/>
          <w:sz w:val="24"/>
          <w:szCs w:val="24"/>
        </w:rPr>
        <w:t>33(01)</w:t>
      </w:r>
      <w:r w:rsidRPr="003321D1">
        <w:rPr>
          <w:rFonts w:ascii="Times New Roman" w:hAnsi="Times New Roman" w:cs="Times New Roman"/>
          <w:sz w:val="24"/>
          <w:szCs w:val="24"/>
        </w:rPr>
        <w:t>：</w:t>
      </w:r>
      <w:r w:rsidRPr="003321D1">
        <w:rPr>
          <w:rFonts w:ascii="Times New Roman" w:hAnsi="Times New Roman" w:cs="Times New Roman"/>
          <w:sz w:val="24"/>
          <w:szCs w:val="24"/>
        </w:rPr>
        <w:t>95-97</w:t>
      </w:r>
      <w:r w:rsidRPr="003321D1">
        <w:rPr>
          <w:rFonts w:ascii="Times New Roman" w:hAnsi="Times New Roman" w:cs="Times New Roman"/>
          <w:sz w:val="24"/>
          <w:szCs w:val="24"/>
        </w:rPr>
        <w:t>．</w:t>
      </w:r>
    </w:p>
    <w:p w14:paraId="44E3A641" w14:textId="77777777" w:rsidR="00341D37" w:rsidRPr="003321D1" w:rsidRDefault="00B44F62" w:rsidP="00341D37">
      <w:pPr>
        <w:pStyle w:val="af4"/>
        <w:numPr>
          <w:ilvl w:val="0"/>
          <w:numId w:val="5"/>
        </w:numPr>
        <w:snapToGrid w:val="0"/>
        <w:spacing w:line="276" w:lineRule="auto"/>
        <w:rPr>
          <w:rFonts w:ascii="Times New Roman" w:hAnsi="Times New Roman" w:cs="Times New Roman"/>
          <w:sz w:val="24"/>
          <w:szCs w:val="24"/>
        </w:rPr>
      </w:pPr>
      <w:r w:rsidRPr="003321D1">
        <w:rPr>
          <w:rFonts w:ascii="Times New Roman" w:hAnsi="Times New Roman" w:cs="Times New Roman"/>
          <w:sz w:val="24"/>
          <w:szCs w:val="24"/>
        </w:rPr>
        <w:t>陈倩怡，何军．</w:t>
      </w:r>
      <w:r w:rsidRPr="003321D1">
        <w:rPr>
          <w:rFonts w:ascii="Times New Roman" w:hAnsi="Times New Roman" w:cs="Times New Roman"/>
          <w:sz w:val="24"/>
          <w:szCs w:val="24"/>
        </w:rPr>
        <w:t>Vue+Springboot+MyBatis</w:t>
      </w:r>
      <w:r w:rsidRPr="003321D1">
        <w:rPr>
          <w:rFonts w:ascii="Times New Roman" w:hAnsi="Times New Roman" w:cs="Times New Roman"/>
          <w:sz w:val="24"/>
          <w:szCs w:val="24"/>
        </w:rPr>
        <w:t>技术应用解析</w:t>
      </w:r>
      <w:r w:rsidRPr="003321D1">
        <w:rPr>
          <w:rFonts w:ascii="Times New Roman" w:hAnsi="Times New Roman" w:cs="Times New Roman"/>
          <w:sz w:val="24"/>
          <w:szCs w:val="24"/>
        </w:rPr>
        <w:t>[J]</w:t>
      </w:r>
      <w:r w:rsidRPr="003321D1">
        <w:rPr>
          <w:rFonts w:ascii="Times New Roman" w:hAnsi="Times New Roman" w:cs="Times New Roman"/>
          <w:sz w:val="24"/>
          <w:szCs w:val="24"/>
        </w:rPr>
        <w:t>．电脑编程技巧与维护．</w:t>
      </w:r>
      <w:r w:rsidRPr="003321D1">
        <w:rPr>
          <w:rFonts w:ascii="Times New Roman" w:hAnsi="Times New Roman" w:cs="Times New Roman"/>
          <w:sz w:val="24"/>
          <w:szCs w:val="24"/>
        </w:rPr>
        <w:t>2020(01)</w:t>
      </w:r>
      <w:r w:rsidRPr="003321D1">
        <w:rPr>
          <w:rFonts w:ascii="Times New Roman" w:hAnsi="Times New Roman" w:cs="Times New Roman"/>
          <w:sz w:val="24"/>
          <w:szCs w:val="24"/>
        </w:rPr>
        <w:t>：</w:t>
      </w:r>
      <w:r w:rsidRPr="003321D1">
        <w:rPr>
          <w:rFonts w:ascii="Times New Roman" w:hAnsi="Times New Roman" w:cs="Times New Roman"/>
          <w:sz w:val="24"/>
          <w:szCs w:val="24"/>
        </w:rPr>
        <w:t>14-15</w:t>
      </w:r>
      <w:r w:rsidRPr="003321D1">
        <w:rPr>
          <w:rFonts w:ascii="Times New Roman" w:hAnsi="Times New Roman" w:cs="Times New Roman"/>
          <w:sz w:val="24"/>
          <w:szCs w:val="24"/>
        </w:rPr>
        <w:t>．</w:t>
      </w:r>
    </w:p>
    <w:p w14:paraId="1E30D215" w14:textId="77777777" w:rsidR="00341D37" w:rsidRPr="003321D1" w:rsidRDefault="00B44F62" w:rsidP="00341D37">
      <w:pPr>
        <w:pStyle w:val="af4"/>
        <w:numPr>
          <w:ilvl w:val="0"/>
          <w:numId w:val="5"/>
        </w:numPr>
        <w:snapToGrid w:val="0"/>
        <w:spacing w:line="276" w:lineRule="auto"/>
        <w:rPr>
          <w:rFonts w:ascii="Times New Roman" w:hAnsi="Times New Roman" w:cs="Times New Roman"/>
          <w:sz w:val="24"/>
          <w:szCs w:val="24"/>
        </w:rPr>
      </w:pPr>
      <w:r w:rsidRPr="003321D1">
        <w:rPr>
          <w:rFonts w:ascii="Times New Roman" w:hAnsi="Times New Roman" w:cs="Times New Roman"/>
          <w:sz w:val="24"/>
          <w:szCs w:val="24"/>
        </w:rPr>
        <w:t>李桂林．</w:t>
      </w:r>
      <w:r w:rsidRPr="003321D1">
        <w:rPr>
          <w:rFonts w:ascii="Times New Roman" w:hAnsi="Times New Roman" w:cs="Times New Roman"/>
          <w:sz w:val="24"/>
          <w:szCs w:val="24"/>
        </w:rPr>
        <w:t>HTML5</w:t>
      </w:r>
      <w:r w:rsidRPr="003321D1">
        <w:rPr>
          <w:rFonts w:ascii="Times New Roman" w:hAnsi="Times New Roman" w:cs="Times New Roman"/>
          <w:sz w:val="24"/>
          <w:szCs w:val="24"/>
        </w:rPr>
        <w:t>在</w:t>
      </w:r>
      <w:r w:rsidRPr="003321D1">
        <w:rPr>
          <w:rFonts w:ascii="Times New Roman" w:hAnsi="Times New Roman" w:cs="Times New Roman"/>
          <w:sz w:val="24"/>
          <w:szCs w:val="24"/>
        </w:rPr>
        <w:t>WEB</w:t>
      </w:r>
      <w:r w:rsidRPr="003321D1">
        <w:rPr>
          <w:rFonts w:ascii="Times New Roman" w:hAnsi="Times New Roman" w:cs="Times New Roman"/>
          <w:sz w:val="24"/>
          <w:szCs w:val="24"/>
        </w:rPr>
        <w:t>前端开发中的应用研究</w:t>
      </w:r>
      <w:r w:rsidRPr="003321D1">
        <w:rPr>
          <w:rFonts w:ascii="Times New Roman" w:hAnsi="Times New Roman" w:cs="Times New Roman"/>
          <w:sz w:val="24"/>
          <w:szCs w:val="24"/>
        </w:rPr>
        <w:t>[J]</w:t>
      </w:r>
      <w:r w:rsidRPr="003321D1">
        <w:rPr>
          <w:rFonts w:ascii="Times New Roman" w:hAnsi="Times New Roman" w:cs="Times New Roman"/>
          <w:sz w:val="24"/>
          <w:szCs w:val="24"/>
        </w:rPr>
        <w:t>．计算机产品与流通．</w:t>
      </w:r>
      <w:r w:rsidRPr="003321D1">
        <w:rPr>
          <w:rFonts w:ascii="Times New Roman" w:hAnsi="Times New Roman" w:cs="Times New Roman"/>
          <w:sz w:val="24"/>
          <w:szCs w:val="24"/>
        </w:rPr>
        <w:t>2020(08)</w:t>
      </w:r>
      <w:r w:rsidRPr="003321D1">
        <w:rPr>
          <w:rFonts w:ascii="Times New Roman" w:hAnsi="Times New Roman" w:cs="Times New Roman"/>
          <w:sz w:val="24"/>
          <w:szCs w:val="24"/>
        </w:rPr>
        <w:t>：</w:t>
      </w:r>
      <w:r w:rsidRPr="003321D1">
        <w:rPr>
          <w:rFonts w:ascii="Times New Roman" w:hAnsi="Times New Roman" w:cs="Times New Roman"/>
          <w:sz w:val="24"/>
          <w:szCs w:val="24"/>
        </w:rPr>
        <w:t>17</w:t>
      </w:r>
      <w:r w:rsidRPr="003321D1">
        <w:rPr>
          <w:rFonts w:ascii="Times New Roman" w:hAnsi="Times New Roman" w:cs="Times New Roman"/>
          <w:sz w:val="24"/>
          <w:szCs w:val="24"/>
        </w:rPr>
        <w:t>．</w:t>
      </w:r>
    </w:p>
    <w:p w14:paraId="068BD12B" w14:textId="77777777" w:rsidR="00341D37" w:rsidRPr="003321D1" w:rsidRDefault="00B44F62" w:rsidP="00341D37">
      <w:pPr>
        <w:pStyle w:val="af4"/>
        <w:numPr>
          <w:ilvl w:val="0"/>
          <w:numId w:val="5"/>
        </w:numPr>
        <w:snapToGrid w:val="0"/>
        <w:spacing w:line="276" w:lineRule="auto"/>
        <w:rPr>
          <w:rFonts w:ascii="Times New Roman" w:hAnsi="Times New Roman" w:cs="Times New Roman"/>
          <w:sz w:val="24"/>
          <w:szCs w:val="24"/>
        </w:rPr>
      </w:pPr>
      <w:r w:rsidRPr="003321D1">
        <w:rPr>
          <w:rFonts w:ascii="Times New Roman" w:hAnsi="Times New Roman" w:cs="Times New Roman"/>
          <w:sz w:val="24"/>
          <w:szCs w:val="24"/>
        </w:rPr>
        <w:t>李娜．基于</w:t>
      </w:r>
      <w:r w:rsidRPr="003321D1">
        <w:rPr>
          <w:rFonts w:ascii="Times New Roman" w:hAnsi="Times New Roman" w:cs="Times New Roman"/>
          <w:sz w:val="24"/>
          <w:szCs w:val="24"/>
        </w:rPr>
        <w:t>Spring Cloud</w:t>
      </w:r>
      <w:proofErr w:type="gramStart"/>
      <w:r w:rsidRPr="003321D1">
        <w:rPr>
          <w:rFonts w:ascii="Times New Roman" w:hAnsi="Times New Roman" w:cs="Times New Roman"/>
          <w:sz w:val="24"/>
          <w:szCs w:val="24"/>
        </w:rPr>
        <w:t>微服务</w:t>
      </w:r>
      <w:proofErr w:type="gramEnd"/>
      <w:r w:rsidRPr="003321D1">
        <w:rPr>
          <w:rFonts w:ascii="Times New Roman" w:hAnsi="Times New Roman" w:cs="Times New Roman"/>
          <w:sz w:val="24"/>
          <w:szCs w:val="24"/>
        </w:rPr>
        <w:t>架构的应用</w:t>
      </w:r>
      <w:r w:rsidRPr="003321D1">
        <w:rPr>
          <w:rFonts w:ascii="Times New Roman" w:hAnsi="Times New Roman" w:cs="Times New Roman"/>
          <w:sz w:val="24"/>
          <w:szCs w:val="24"/>
        </w:rPr>
        <w:t>[J]</w:t>
      </w:r>
      <w:r w:rsidRPr="003321D1">
        <w:rPr>
          <w:rFonts w:ascii="Times New Roman" w:hAnsi="Times New Roman" w:cs="Times New Roman"/>
          <w:sz w:val="24"/>
          <w:szCs w:val="24"/>
        </w:rPr>
        <w:t>．电子技术与软件工程．</w:t>
      </w:r>
      <w:r w:rsidRPr="003321D1">
        <w:rPr>
          <w:rFonts w:ascii="Times New Roman" w:hAnsi="Times New Roman" w:cs="Times New Roman"/>
          <w:sz w:val="24"/>
          <w:szCs w:val="24"/>
        </w:rPr>
        <w:t>2019(12)</w:t>
      </w:r>
      <w:r w:rsidRPr="003321D1">
        <w:rPr>
          <w:rFonts w:ascii="Times New Roman" w:hAnsi="Times New Roman" w:cs="Times New Roman"/>
          <w:sz w:val="24"/>
          <w:szCs w:val="24"/>
        </w:rPr>
        <w:t>：</w:t>
      </w:r>
      <w:r w:rsidRPr="003321D1">
        <w:rPr>
          <w:rFonts w:ascii="Times New Roman" w:hAnsi="Times New Roman" w:cs="Times New Roman"/>
          <w:sz w:val="24"/>
          <w:szCs w:val="24"/>
        </w:rPr>
        <w:t>142</w:t>
      </w:r>
      <w:r w:rsidRPr="003321D1">
        <w:rPr>
          <w:rFonts w:ascii="Times New Roman" w:hAnsi="Times New Roman" w:cs="Times New Roman"/>
          <w:sz w:val="24"/>
          <w:szCs w:val="24"/>
        </w:rPr>
        <w:t>．</w:t>
      </w:r>
    </w:p>
    <w:p w14:paraId="49B351DF" w14:textId="1B849512" w:rsidR="00EF01D3" w:rsidRPr="003321D1" w:rsidRDefault="00EF01D3" w:rsidP="00341D37">
      <w:pPr>
        <w:pStyle w:val="af4"/>
        <w:numPr>
          <w:ilvl w:val="0"/>
          <w:numId w:val="5"/>
        </w:numPr>
        <w:snapToGrid w:val="0"/>
        <w:spacing w:line="276" w:lineRule="auto"/>
        <w:rPr>
          <w:rFonts w:ascii="Times New Roman" w:hAnsi="Times New Roman" w:cs="Times New Roman"/>
          <w:sz w:val="24"/>
          <w:szCs w:val="24"/>
        </w:rPr>
      </w:pPr>
      <w:r w:rsidRPr="003321D1">
        <w:rPr>
          <w:rFonts w:ascii="Times New Roman" w:hAnsi="Times New Roman" w:cs="Times New Roman"/>
          <w:sz w:val="24"/>
          <w:szCs w:val="24"/>
        </w:rPr>
        <w:t>Stewart</w:t>
      </w:r>
      <w:r w:rsidR="00F427AF" w:rsidRPr="003321D1">
        <w:rPr>
          <w:rFonts w:ascii="Times New Roman" w:hAnsi="Times New Roman" w:cs="Times New Roman"/>
          <w:sz w:val="24"/>
          <w:szCs w:val="24"/>
        </w:rPr>
        <w:t>，</w:t>
      </w:r>
      <w:r w:rsidRPr="003321D1">
        <w:rPr>
          <w:rFonts w:ascii="Times New Roman" w:hAnsi="Times New Roman" w:cs="Times New Roman"/>
          <w:sz w:val="24"/>
          <w:szCs w:val="24"/>
        </w:rPr>
        <w:t>Alan</w:t>
      </w:r>
      <w:r w:rsidR="00F427AF" w:rsidRPr="003321D1">
        <w:rPr>
          <w:rFonts w:ascii="Times New Roman" w:hAnsi="Times New Roman" w:cs="Times New Roman"/>
          <w:sz w:val="24"/>
          <w:szCs w:val="24"/>
        </w:rPr>
        <w:t>．</w:t>
      </w:r>
      <w:r w:rsidRPr="003321D1">
        <w:rPr>
          <w:rFonts w:ascii="Times New Roman" w:hAnsi="Times New Roman" w:cs="Times New Roman"/>
          <w:sz w:val="24"/>
          <w:szCs w:val="24"/>
        </w:rPr>
        <w:t>Reasoning about orchestrations of web services using partial correctness [J]</w:t>
      </w:r>
      <w:r w:rsidR="00F427AF" w:rsidRPr="003321D1">
        <w:rPr>
          <w:rFonts w:ascii="Times New Roman" w:hAnsi="Times New Roman" w:cs="Times New Roman"/>
          <w:sz w:val="24"/>
          <w:szCs w:val="24"/>
        </w:rPr>
        <w:t>．</w:t>
      </w:r>
      <w:r w:rsidRPr="003321D1">
        <w:rPr>
          <w:rFonts w:ascii="Times New Roman" w:hAnsi="Times New Roman" w:cs="Times New Roman"/>
          <w:sz w:val="24"/>
          <w:szCs w:val="24"/>
        </w:rPr>
        <w:t>Keenan</w:t>
      </w:r>
      <w:r w:rsidR="00F427AF" w:rsidRPr="003321D1">
        <w:rPr>
          <w:rFonts w:ascii="Times New Roman" w:hAnsi="Times New Roman" w:cs="Times New Roman"/>
          <w:sz w:val="24"/>
          <w:szCs w:val="24"/>
        </w:rPr>
        <w:t>．</w:t>
      </w:r>
      <w:r w:rsidRPr="003321D1">
        <w:rPr>
          <w:rFonts w:ascii="Times New Roman" w:hAnsi="Times New Roman" w:cs="Times New Roman"/>
          <w:sz w:val="24"/>
          <w:szCs w:val="24"/>
        </w:rPr>
        <w:t>2020</w:t>
      </w:r>
      <w:r w:rsidR="00C409D5" w:rsidRPr="003321D1">
        <w:rPr>
          <w:rFonts w:ascii="Times New Roman" w:hAnsi="Times New Roman" w:cs="Times New Roman"/>
          <w:sz w:val="24"/>
          <w:szCs w:val="24"/>
        </w:rPr>
        <w:t>，</w:t>
      </w:r>
      <w:r w:rsidR="00C409D5" w:rsidRPr="003321D1">
        <w:rPr>
          <w:rFonts w:ascii="Times New Roman" w:hAnsi="Times New Roman" w:cs="Times New Roman"/>
          <w:sz w:val="24"/>
          <w:szCs w:val="24"/>
        </w:rPr>
        <w:t>52(3)</w:t>
      </w:r>
      <w:r w:rsidR="00C409D5" w:rsidRPr="003321D1">
        <w:rPr>
          <w:rFonts w:ascii="Times New Roman" w:hAnsi="Times New Roman" w:cs="Times New Roman"/>
          <w:sz w:val="24"/>
          <w:szCs w:val="24"/>
        </w:rPr>
        <w:t>：</w:t>
      </w:r>
      <w:r w:rsidR="00C409D5" w:rsidRPr="003321D1">
        <w:rPr>
          <w:rFonts w:ascii="Times New Roman" w:hAnsi="Times New Roman" w:cs="Times New Roman"/>
          <w:sz w:val="24"/>
          <w:szCs w:val="24"/>
        </w:rPr>
        <w:t>79-83</w:t>
      </w:r>
      <w:r w:rsidR="00C409D5" w:rsidRPr="003321D1">
        <w:rPr>
          <w:rFonts w:ascii="Times New Roman" w:hAnsi="Times New Roman" w:cs="Times New Roman"/>
          <w:sz w:val="24"/>
          <w:szCs w:val="24"/>
        </w:rPr>
        <w:t>．</w:t>
      </w:r>
    </w:p>
    <w:p w14:paraId="273112BF" w14:textId="77777777" w:rsidR="003321D1" w:rsidRPr="003321D1" w:rsidRDefault="003321D1" w:rsidP="003321D1">
      <w:pPr>
        <w:pStyle w:val="af8"/>
        <w:widowControl/>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hAnsi="宋体" w:cs="宋体"/>
          <w:kern w:val="0"/>
        </w:rPr>
      </w:pPr>
      <w:r w:rsidRPr="003321D1">
        <w:rPr>
          <w:rFonts w:ascii="宋体" w:hAnsi="宋体" w:cs="宋体"/>
          <w:kern w:val="0"/>
        </w:rPr>
        <w:t xml:space="preserve">Johannes </w:t>
      </w:r>
      <w:proofErr w:type="spellStart"/>
      <w:r w:rsidRPr="003321D1">
        <w:rPr>
          <w:rFonts w:ascii="宋体" w:hAnsi="宋体" w:cs="宋体"/>
          <w:kern w:val="0"/>
        </w:rPr>
        <w:t>Thönes</w:t>
      </w:r>
      <w:proofErr w:type="spellEnd"/>
      <w:r w:rsidRPr="003321D1">
        <w:rPr>
          <w:rFonts w:ascii="宋体" w:hAnsi="宋体" w:cs="宋体"/>
          <w:kern w:val="0"/>
        </w:rPr>
        <w:t>. Microservices[J]. IEEE Software, 2015, 32(1</w:t>
      </w:r>
      <w:proofErr w:type="gramStart"/>
      <w:r w:rsidRPr="003321D1">
        <w:rPr>
          <w:rFonts w:ascii="宋体" w:hAnsi="宋体" w:cs="宋体"/>
          <w:kern w:val="0"/>
        </w:rPr>
        <w:t>) :</w:t>
      </w:r>
      <w:proofErr w:type="gramEnd"/>
      <w:r w:rsidRPr="003321D1">
        <w:rPr>
          <w:rFonts w:ascii="宋体" w:hAnsi="宋体" w:cs="宋体"/>
          <w:kern w:val="0"/>
        </w:rPr>
        <w:t xml:space="preserve"> 116-116.</w:t>
      </w:r>
    </w:p>
    <w:p w14:paraId="48579DF1" w14:textId="49BAF6E1" w:rsidR="003321D1" w:rsidRDefault="003321D1" w:rsidP="003321D1">
      <w:pPr>
        <w:pStyle w:val="af4"/>
        <w:numPr>
          <w:ilvl w:val="0"/>
          <w:numId w:val="5"/>
        </w:numPr>
        <w:snapToGrid w:val="0"/>
        <w:spacing w:line="276" w:lineRule="auto"/>
        <w:rPr>
          <w:rFonts w:ascii="Times New Roman" w:hAnsi="Times New Roman" w:cs="Times New Roman"/>
          <w:sz w:val="24"/>
          <w:szCs w:val="24"/>
        </w:rPr>
      </w:pPr>
      <w:r w:rsidRPr="003321D1">
        <w:rPr>
          <w:rFonts w:ascii="Times New Roman" w:hAnsi="Times New Roman" w:cs="Times New Roman" w:hint="eastAsia"/>
          <w:sz w:val="24"/>
          <w:szCs w:val="24"/>
        </w:rPr>
        <w:t>王永和</w:t>
      </w:r>
      <w:r w:rsidRPr="003321D1">
        <w:rPr>
          <w:rFonts w:ascii="Times New Roman" w:hAnsi="Times New Roman" w:cs="Times New Roman" w:hint="eastAsia"/>
          <w:sz w:val="24"/>
          <w:szCs w:val="24"/>
        </w:rPr>
        <w:t>,</w:t>
      </w:r>
      <w:r w:rsidRPr="003321D1">
        <w:rPr>
          <w:rFonts w:ascii="Times New Roman" w:hAnsi="Times New Roman" w:cs="Times New Roman" w:hint="eastAsia"/>
          <w:sz w:val="24"/>
          <w:szCs w:val="24"/>
        </w:rPr>
        <w:t>张劲松</w:t>
      </w:r>
      <w:r w:rsidRPr="003321D1">
        <w:rPr>
          <w:rFonts w:ascii="Times New Roman" w:hAnsi="Times New Roman" w:cs="Times New Roman" w:hint="eastAsia"/>
          <w:sz w:val="24"/>
          <w:szCs w:val="24"/>
        </w:rPr>
        <w:t>,</w:t>
      </w:r>
      <w:r w:rsidRPr="003321D1">
        <w:rPr>
          <w:rFonts w:ascii="Times New Roman" w:hAnsi="Times New Roman" w:cs="Times New Roman" w:hint="eastAsia"/>
          <w:sz w:val="24"/>
          <w:szCs w:val="24"/>
        </w:rPr>
        <w:t>邓安明</w:t>
      </w:r>
      <w:r w:rsidRPr="003321D1">
        <w:rPr>
          <w:rFonts w:ascii="Times New Roman" w:hAnsi="Times New Roman" w:cs="Times New Roman" w:hint="eastAsia"/>
          <w:sz w:val="24"/>
          <w:szCs w:val="24"/>
        </w:rPr>
        <w:t>,</w:t>
      </w:r>
      <w:proofErr w:type="gramStart"/>
      <w:r w:rsidRPr="003321D1">
        <w:rPr>
          <w:rFonts w:ascii="Times New Roman" w:hAnsi="Times New Roman" w:cs="Times New Roman" w:hint="eastAsia"/>
          <w:sz w:val="24"/>
          <w:szCs w:val="24"/>
        </w:rPr>
        <w:t>周智勋</w:t>
      </w:r>
      <w:proofErr w:type="gramEnd"/>
      <w:r w:rsidRPr="003321D1">
        <w:rPr>
          <w:rFonts w:ascii="Times New Roman" w:hAnsi="Times New Roman" w:cs="Times New Roman" w:hint="eastAsia"/>
          <w:sz w:val="24"/>
          <w:szCs w:val="24"/>
        </w:rPr>
        <w:t>.Spring Boot</w:t>
      </w:r>
      <w:r w:rsidRPr="003321D1">
        <w:rPr>
          <w:rFonts w:ascii="Times New Roman" w:hAnsi="Times New Roman" w:cs="Times New Roman" w:hint="eastAsia"/>
          <w:sz w:val="24"/>
          <w:szCs w:val="24"/>
        </w:rPr>
        <w:t>研究和应用</w:t>
      </w:r>
      <w:r w:rsidRPr="003321D1">
        <w:rPr>
          <w:rFonts w:ascii="Times New Roman" w:hAnsi="Times New Roman" w:cs="Times New Roman" w:hint="eastAsia"/>
          <w:sz w:val="24"/>
          <w:szCs w:val="24"/>
        </w:rPr>
        <w:t>[J].</w:t>
      </w:r>
      <w:r w:rsidRPr="003321D1">
        <w:rPr>
          <w:rFonts w:ascii="Times New Roman" w:hAnsi="Times New Roman" w:cs="Times New Roman" w:hint="eastAsia"/>
          <w:sz w:val="24"/>
          <w:szCs w:val="24"/>
        </w:rPr>
        <w:t>信息通信</w:t>
      </w:r>
      <w:r w:rsidRPr="003321D1">
        <w:rPr>
          <w:rFonts w:ascii="Times New Roman" w:hAnsi="Times New Roman" w:cs="Times New Roman" w:hint="eastAsia"/>
          <w:sz w:val="24"/>
          <w:szCs w:val="24"/>
        </w:rPr>
        <w:t>,2016(10):91-94.</w:t>
      </w:r>
    </w:p>
    <w:p w14:paraId="6D4F0BBA" w14:textId="1C240B60" w:rsidR="00CA7F51" w:rsidRPr="00816BB3" w:rsidRDefault="003321D1" w:rsidP="00816BB3">
      <w:pPr>
        <w:pStyle w:val="af4"/>
        <w:numPr>
          <w:ilvl w:val="0"/>
          <w:numId w:val="5"/>
        </w:numPr>
        <w:snapToGrid w:val="0"/>
        <w:spacing w:line="276" w:lineRule="auto"/>
        <w:rPr>
          <w:rFonts w:ascii="Times New Roman" w:hAnsi="Times New Roman" w:cs="Times New Roman"/>
          <w:sz w:val="24"/>
          <w:szCs w:val="24"/>
        </w:rPr>
      </w:pPr>
      <w:r w:rsidRPr="003321D1">
        <w:rPr>
          <w:rFonts w:ascii="Times New Roman" w:hAnsi="Times New Roman" w:cs="Times New Roman" w:hint="eastAsia"/>
          <w:sz w:val="24"/>
          <w:szCs w:val="24"/>
        </w:rPr>
        <w:t>Porting U-Boot to the Control Computer Based on MPC8349[J].</w:t>
      </w:r>
      <w:r w:rsidRPr="003321D1">
        <w:rPr>
          <w:rFonts w:ascii="Times New Roman" w:hAnsi="Times New Roman" w:cs="Times New Roman" w:hint="eastAsia"/>
          <w:sz w:val="24"/>
          <w:szCs w:val="24"/>
        </w:rPr>
        <w:t>微计</w:t>
      </w:r>
      <w:r w:rsidRPr="003321D1">
        <w:rPr>
          <w:rFonts w:ascii="Times New Roman" w:hAnsi="Times New Roman" w:cs="Times New Roman" w:hint="eastAsia"/>
          <w:sz w:val="24"/>
          <w:szCs w:val="24"/>
        </w:rPr>
        <w:lastRenderedPageBreak/>
        <w:t>算机信息</w:t>
      </w:r>
      <w:r w:rsidRPr="003321D1">
        <w:rPr>
          <w:rFonts w:ascii="Times New Roman" w:hAnsi="Times New Roman" w:cs="Times New Roman" w:hint="eastAsia"/>
          <w:sz w:val="24"/>
          <w:szCs w:val="24"/>
        </w:rPr>
        <w:t>,2009,25(26):83-85.</w:t>
      </w:r>
      <w:r w:rsidR="00CA7F51">
        <w:br w:type="page"/>
      </w:r>
    </w:p>
    <w:p w14:paraId="7383BD29" w14:textId="77777777" w:rsidR="00816BB3" w:rsidRPr="0012658C" w:rsidRDefault="00816BB3" w:rsidP="00816BB3">
      <w:pPr>
        <w:pStyle w:val="a0"/>
      </w:pPr>
      <w:bookmarkStart w:id="61" w:name="_Toc104331398"/>
      <w:r w:rsidRPr="0012658C">
        <w:lastRenderedPageBreak/>
        <w:t>致</w:t>
      </w:r>
      <w:r>
        <w:rPr>
          <w:rFonts w:hint="eastAsia"/>
        </w:rPr>
        <w:t xml:space="preserve"> </w:t>
      </w:r>
      <w:r>
        <w:t xml:space="preserve"> </w:t>
      </w:r>
      <w:r w:rsidRPr="0012658C">
        <w:t>谢</w:t>
      </w:r>
      <w:bookmarkEnd w:id="61"/>
    </w:p>
    <w:p w14:paraId="1FFCB5F9" w14:textId="77777777" w:rsidR="00816BB3" w:rsidRPr="0012658C" w:rsidRDefault="00816BB3" w:rsidP="00816BB3">
      <w:pPr>
        <w:ind w:firstLine="420"/>
      </w:pPr>
      <w:r w:rsidRPr="0012658C">
        <w:t>随着时间的流逝，毕业季也已经到来，而我们的大</w:t>
      </w:r>
      <w:r>
        <w:t>用户</w:t>
      </w:r>
      <w:r w:rsidRPr="0012658C">
        <w:t>活也将在这</w:t>
      </w:r>
      <w:r w:rsidRPr="0012658C">
        <w:t>6</w:t>
      </w:r>
      <w:r w:rsidRPr="0012658C">
        <w:t>月的夏天画上一个完美的句号。心中有很多感慨，舍不得我们大学的生活，大学的同学们、老师们。大学四年的酸甜苦辣也都历历在目，大一时期的懵懂，大二时期的</w:t>
      </w:r>
      <w:r w:rsidRPr="0012658C">
        <w:t>“</w:t>
      </w:r>
      <w:r w:rsidRPr="0012658C">
        <w:t>初生牛犊不怕虎</w:t>
      </w:r>
      <w:r w:rsidRPr="0012658C">
        <w:t>”</w:t>
      </w:r>
      <w:r w:rsidRPr="0012658C">
        <w:t>，大三时期的成熟感，以及现在即将步入社会的迷茫。此时此刻的心情由于五味陈杂，百感交集，但更多的还是感激之情。</w:t>
      </w:r>
    </w:p>
    <w:p w14:paraId="3CDDD079" w14:textId="77777777" w:rsidR="00816BB3" w:rsidRPr="0012658C" w:rsidRDefault="00816BB3" w:rsidP="00816BB3">
      <w:pPr>
        <w:ind w:firstLine="420"/>
      </w:pPr>
      <w:r w:rsidRPr="0012658C">
        <w:t xml:space="preserve"> </w:t>
      </w:r>
      <w:r w:rsidRPr="0012658C">
        <w:t>经过一年的不懈努力，毕业设计终于完成了，在这里，我首先要感谢我的老师们，谢谢你们在我做毕业设计的时候给予我的各种帮助，而且教会了我写毕业论的一些方式方法，而且在毕业设计方面，老师渊博的学识给予了我很大的帮助，有些问题让我百思不得其解的时候，是老师的一句话让犹如在黑夜中找到了一盏明灯，一语惊醒梦中人的感觉！老师有很好的耐心，无论我犯了多么低级的错误，老师仍然会耐心的为我指导，有时候钻牛角尖，老师也会耐心的提示我，让我走出歧途，再次真心的感谢老师！然后我要感谢我亲爱的同学们，在我有困难的时候，他们无论多忙，无论是在忙着学习还是在忙着做毕业设计，都会抽出时间来为我解答我的疑惑。不仅如此，同学们还给我了很多有关于我的项目的资料，文本的、图片的，很多很多。当我心情低落的时候，也是同学们在鼓舞我，让我重新打起精神，和我一起战胜当前的困难，一步一步走到现在，真心的感谢你们，亲爱的同学们！最后我要感谢我的父母，谢谢你们对我生活、精神上的支持，我爱你们！</w:t>
      </w:r>
    </w:p>
    <w:p w14:paraId="49C07B0E" w14:textId="77777777" w:rsidR="001E239D" w:rsidRPr="00816BB3" w:rsidRDefault="001E239D" w:rsidP="00816BB3">
      <w:pPr>
        <w:pStyle w:val="af4"/>
        <w:snapToGrid w:val="0"/>
        <w:spacing w:line="276" w:lineRule="auto"/>
        <w:rPr>
          <w:rFonts w:hint="eastAsia"/>
          <w:b/>
        </w:rPr>
      </w:pPr>
    </w:p>
    <w:sectPr w:rsidR="001E239D" w:rsidRPr="00816BB3">
      <w:headerReference w:type="even" r:id="rId73"/>
      <w:endnotePr>
        <w:numFmt w:val="decimal"/>
      </w:endnotePr>
      <w:pgSz w:w="10319" w:h="14578"/>
      <w:pgMar w:top="1418" w:right="1134" w:bottom="1134" w:left="1418" w:header="851" w:footer="992" w:gutter="0"/>
      <w:cols w:space="720"/>
      <w:docGrid w:linePitch="360" w:charSpace="18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3D08C0" w14:textId="77777777" w:rsidR="00877256" w:rsidRDefault="00877256">
      <w:r>
        <w:separator/>
      </w:r>
    </w:p>
  </w:endnote>
  <w:endnote w:type="continuationSeparator" w:id="0">
    <w:p w14:paraId="0FE39239" w14:textId="77777777" w:rsidR="00877256" w:rsidRDefault="008772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Unicode MS">
    <w:altName w:val="Malgun Gothic Semilight"/>
    <w:panose1 w:val="020B0604020202020204"/>
    <w:charset w:val="86"/>
    <w:family w:val="swiss"/>
    <w:pitch w:val="variable"/>
    <w:sig w:usb0="F7FFAFFF" w:usb1="E9DFFFFF" w:usb2="0000003F" w:usb3="00000000" w:csb0="003F01FF" w:csb1="00000000"/>
  </w:font>
  <w:font w:name="华文中宋">
    <w:panose1 w:val="02010600040101010101"/>
    <w:charset w:val="86"/>
    <w:family w:val="auto"/>
    <w:pitch w:val="variable"/>
    <w:sig w:usb0="00000287" w:usb1="080F0000" w:usb2="00000010" w:usb3="00000000" w:csb0="0004009F" w:csb1="00000000"/>
  </w:font>
  <w:font w:name="楷体_GB2312">
    <w:altName w:val="楷体"/>
    <w:charset w:val="86"/>
    <w:family w:val="modern"/>
    <w:pitch w:val="fixed"/>
    <w:sig w:usb0="00000001" w:usb1="080E0000" w:usb2="00000010" w:usb3="00000000" w:csb0="00040000"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8FF9C" w14:textId="77777777" w:rsidR="00985E1C" w:rsidRDefault="00985E1C">
    <w:pPr>
      <w:pStyle w:val="afe"/>
      <w:ind w:right="360" w:firstLine="36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A28DF" w14:textId="77777777" w:rsidR="00A83258" w:rsidRDefault="00A83258">
    <w:pPr>
      <w:pStyle w:val="afe"/>
      <w:framePr w:wrap="around" w:vAnchor="text" w:hAnchor="margin" w:xAlign="center" w:y="1"/>
      <w:rPr>
        <w:rStyle w:val="a6"/>
      </w:rPr>
    </w:pPr>
    <w:r>
      <w:rPr>
        <w:rStyle w:val="a6"/>
        <w:rFonts w:hint="eastAsia"/>
      </w:rPr>
      <w:t xml:space="preserve">- </w:t>
    </w:r>
    <w:r>
      <w:fldChar w:fldCharType="begin"/>
    </w:r>
    <w:r>
      <w:rPr>
        <w:rStyle w:val="a6"/>
      </w:rPr>
      <w:instrText xml:space="preserve">PAGE  </w:instrText>
    </w:r>
    <w:r>
      <w:fldChar w:fldCharType="separate"/>
    </w:r>
    <w:r>
      <w:rPr>
        <w:rStyle w:val="a6"/>
      </w:rPr>
      <w:t>II</w:t>
    </w:r>
    <w:r>
      <w:fldChar w:fldCharType="end"/>
    </w:r>
    <w:r>
      <w:rPr>
        <w:rStyle w:val="a6"/>
        <w:rFonts w:hint="eastAsia"/>
      </w:rPr>
      <w:t xml:space="preserve"> -</w:t>
    </w:r>
  </w:p>
  <w:p w14:paraId="1C6EEC06" w14:textId="77777777" w:rsidR="00A83258" w:rsidRDefault="00A83258">
    <w:pPr>
      <w:pStyle w:val="af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25486D" w14:textId="197E4F8A" w:rsidR="00A83258" w:rsidRDefault="00A83258">
    <w:pPr>
      <w:jc w:val="center"/>
    </w:pPr>
    <w:r>
      <w:rPr>
        <w:rFonts w:hint="eastAsia"/>
      </w:rPr>
      <w:t xml:space="preserve">- </w:t>
    </w:r>
    <w:r>
      <w:fldChar w:fldCharType="begin"/>
    </w:r>
    <w:r>
      <w:rPr>
        <w:rStyle w:val="a6"/>
      </w:rPr>
      <w:instrText xml:space="preserve"> PAGE </w:instrText>
    </w:r>
    <w:r>
      <w:fldChar w:fldCharType="separate"/>
    </w:r>
    <w:r w:rsidR="00446557">
      <w:rPr>
        <w:rStyle w:val="a6"/>
        <w:noProof/>
      </w:rPr>
      <w:t>III</w:t>
    </w:r>
    <w:r>
      <w:fldChar w:fldCharType="end"/>
    </w:r>
    <w:r>
      <w:rPr>
        <w:rStyle w:val="a6"/>
        <w:rFonts w:hint="eastAsia"/>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F8C62" w14:textId="77777777" w:rsidR="00A83258" w:rsidRDefault="00A83258">
    <w:pPr>
      <w:pStyle w:val="afe"/>
      <w:framePr w:wrap="around" w:vAnchor="text" w:hAnchor="margin" w:xAlign="center" w:y="1"/>
      <w:rPr>
        <w:rStyle w:val="a6"/>
      </w:rPr>
    </w:pPr>
    <w:r>
      <w:fldChar w:fldCharType="begin"/>
    </w:r>
    <w:r>
      <w:rPr>
        <w:rStyle w:val="a6"/>
      </w:rPr>
      <w:instrText xml:space="preserve">PAGE  </w:instrText>
    </w:r>
    <w:r>
      <w:fldChar w:fldCharType="separate"/>
    </w:r>
    <w:r>
      <w:rPr>
        <w:rStyle w:val="a6"/>
      </w:rPr>
      <w:t>II</w:t>
    </w:r>
    <w:r>
      <w:fldChar w:fldCharType="end"/>
    </w:r>
  </w:p>
  <w:p w14:paraId="51594346" w14:textId="77777777" w:rsidR="00A83258" w:rsidRDefault="00A83258">
    <w:pPr>
      <w:pStyle w:val="afe"/>
      <w:jc w:val="center"/>
    </w:pPr>
    <w:r>
      <w:rPr>
        <w:rFonts w:hint="eastAsia"/>
      </w:rPr>
      <w:t xml:space="preserve">- </w:t>
    </w:r>
    <w:r>
      <w:rPr>
        <w:rStyle w:val="a6"/>
        <w:rFonts w:hint="eastAsia"/>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CC0175" w14:textId="5EBADB0F" w:rsidR="00A83258" w:rsidRDefault="00A83258">
    <w:pPr>
      <w:pStyle w:val="afe"/>
      <w:jc w:val="center"/>
    </w:pPr>
    <w:r>
      <w:rPr>
        <w:rFonts w:hint="eastAsia"/>
      </w:rPr>
      <w:t xml:space="preserve">- </w:t>
    </w:r>
    <w:r>
      <w:fldChar w:fldCharType="begin"/>
    </w:r>
    <w:r>
      <w:rPr>
        <w:rStyle w:val="a6"/>
      </w:rPr>
      <w:instrText xml:space="preserve"> PAGE </w:instrText>
    </w:r>
    <w:r>
      <w:fldChar w:fldCharType="separate"/>
    </w:r>
    <w:r w:rsidR="00446557">
      <w:rPr>
        <w:rStyle w:val="a6"/>
        <w:noProof/>
      </w:rPr>
      <w:t>V</w:t>
    </w:r>
    <w:r>
      <w:fldChar w:fldCharType="end"/>
    </w:r>
    <w:r>
      <w:rPr>
        <w:rStyle w:val="a6"/>
        <w:rFonts w:hint="eastAsia"/>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40F6B1" w14:textId="77777777" w:rsidR="00A83258" w:rsidRDefault="00A83258">
    <w:pPr>
      <w:pStyle w:val="afe"/>
      <w:jc w:val="center"/>
    </w:pPr>
    <w:r>
      <w:rPr>
        <w:rFonts w:hint="eastAsia"/>
      </w:rPr>
      <w:t xml:space="preserve">- </w:t>
    </w:r>
    <w:r>
      <w:fldChar w:fldCharType="begin"/>
    </w:r>
    <w:r>
      <w:rPr>
        <w:rStyle w:val="a6"/>
      </w:rPr>
      <w:instrText xml:space="preserve"> PAGE </w:instrText>
    </w:r>
    <w:r>
      <w:fldChar w:fldCharType="separate"/>
    </w:r>
    <w:r>
      <w:rPr>
        <w:rStyle w:val="a6"/>
      </w:rPr>
      <w:t>10</w:t>
    </w:r>
    <w:r>
      <w:fldChar w:fldCharType="end"/>
    </w:r>
    <w:r>
      <w:rPr>
        <w:rStyle w:val="a6"/>
        <w:rFonts w:hint="eastAsia"/>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879D9" w14:textId="25B1AF7B" w:rsidR="00A83258" w:rsidRDefault="00A83258">
    <w:pPr>
      <w:pStyle w:val="afe"/>
      <w:jc w:val="center"/>
    </w:pPr>
    <w:r>
      <w:rPr>
        <w:rFonts w:hint="eastAsia"/>
      </w:rPr>
      <w:t xml:space="preserve">- </w:t>
    </w:r>
    <w:r>
      <w:fldChar w:fldCharType="begin"/>
    </w:r>
    <w:r>
      <w:rPr>
        <w:rStyle w:val="a6"/>
      </w:rPr>
      <w:instrText xml:space="preserve"> PAGE </w:instrText>
    </w:r>
    <w:r>
      <w:fldChar w:fldCharType="separate"/>
    </w:r>
    <w:r w:rsidR="00446557">
      <w:rPr>
        <w:rStyle w:val="a6"/>
        <w:noProof/>
      </w:rPr>
      <w:t>59</w:t>
    </w:r>
    <w:r>
      <w:fldChar w:fldCharType="end"/>
    </w:r>
    <w:r>
      <w:rPr>
        <w:rFonts w:hint="eastAsia"/>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1D62F4" w14:textId="77777777" w:rsidR="00877256" w:rsidRDefault="00877256">
      <w:r>
        <w:separator/>
      </w:r>
    </w:p>
  </w:footnote>
  <w:footnote w:type="continuationSeparator" w:id="0">
    <w:p w14:paraId="0C634991" w14:textId="77777777" w:rsidR="00877256" w:rsidRDefault="008772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2B1339" w14:textId="77777777" w:rsidR="00A83258" w:rsidRDefault="00A83258">
    <w:pPr>
      <w:pStyle w:val="aff0"/>
      <w:pBdr>
        <w:bottom w:val="thinThickLargeGap" w:sz="12" w:space="1" w:color="auto"/>
      </w:pBdr>
    </w:pPr>
    <w:r>
      <w:rPr>
        <w:rFonts w:hint="eastAsia"/>
      </w:rPr>
      <w:t>哈尔滨工业大学工学硕士学位论文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38563F" w14:textId="498FA6C1" w:rsidR="00A83258" w:rsidRPr="00A22F9E" w:rsidRDefault="00A22F9E" w:rsidP="00A22F9E">
    <w:pPr>
      <w:pStyle w:val="aff0"/>
      <w:pBdr>
        <w:bottom w:val="single" w:sz="4" w:space="1" w:color="auto"/>
      </w:pBdr>
      <w:rPr>
        <w:rFonts w:ascii="楷体_GB2312" w:eastAsia="楷体_GB2312"/>
        <w:sz w:val="21"/>
        <w:szCs w:val="21"/>
      </w:rPr>
    </w:pPr>
    <w:r>
      <w:rPr>
        <w:rFonts w:ascii="楷体_GB2312" w:eastAsia="楷体_GB2312" w:hint="eastAsia"/>
        <w:sz w:val="21"/>
        <w:szCs w:val="21"/>
      </w:rPr>
      <w:t>黑龙江工程学院本科生毕业设计（论文）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AAA026" w14:textId="77777777" w:rsidR="00A83258" w:rsidRDefault="00A8325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B3ECAD9"/>
    <w:multiLevelType w:val="singleLevel"/>
    <w:tmpl w:val="8B3ECAD9"/>
    <w:lvl w:ilvl="0">
      <w:start w:val="7"/>
      <w:numFmt w:val="decimal"/>
      <w:suff w:val="space"/>
      <w:lvlText w:val="(%1)"/>
      <w:lvlJc w:val="left"/>
    </w:lvl>
  </w:abstractNum>
  <w:abstractNum w:abstractNumId="1" w15:restartNumberingAfterBreak="0">
    <w:nsid w:val="113C6A14"/>
    <w:multiLevelType w:val="hybridMultilevel"/>
    <w:tmpl w:val="09F2E5F6"/>
    <w:lvl w:ilvl="0" w:tplc="32FE8C2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BAD744E"/>
    <w:multiLevelType w:val="multilevel"/>
    <w:tmpl w:val="57804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0432FE3"/>
    <w:multiLevelType w:val="hybridMultilevel"/>
    <w:tmpl w:val="20D29B2E"/>
    <w:lvl w:ilvl="0" w:tplc="ACF835E2">
      <w:start w:val="1"/>
      <w:numFmt w:val="decimal"/>
      <w:lvlText w:val="[%1] "/>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6FC1653"/>
    <w:multiLevelType w:val="multilevel"/>
    <w:tmpl w:val="36FC1653"/>
    <w:lvl w:ilvl="0">
      <w:start w:val="1"/>
      <w:numFmt w:val="decimal"/>
      <w:lvlText w:val="%1."/>
      <w:lvlJc w:val="left"/>
      <w:pPr>
        <w:ind w:left="1156" w:hanging="305"/>
      </w:pPr>
      <w:rPr>
        <w:rFonts w:ascii="Times New Roman" w:eastAsia="Times New Roman" w:hAnsi="Times New Roman" w:hint="default"/>
        <w:b/>
        <w:bCs/>
        <w:color w:val="131413"/>
        <w:spacing w:val="-1"/>
        <w:w w:val="102"/>
        <w:sz w:val="24"/>
        <w:szCs w:val="24"/>
      </w:rPr>
    </w:lvl>
    <w:lvl w:ilvl="1">
      <w:start w:val="1"/>
      <w:numFmt w:val="bullet"/>
      <w:lvlText w:val="•"/>
      <w:lvlJc w:val="left"/>
      <w:pPr>
        <w:ind w:left="1413" w:hanging="305"/>
      </w:pPr>
      <w:rPr>
        <w:rFonts w:hint="default"/>
      </w:rPr>
    </w:lvl>
    <w:lvl w:ilvl="2">
      <w:start w:val="1"/>
      <w:numFmt w:val="bullet"/>
      <w:lvlText w:val="•"/>
      <w:lvlJc w:val="left"/>
      <w:pPr>
        <w:ind w:left="3553" w:hanging="305"/>
      </w:pPr>
      <w:rPr>
        <w:rFonts w:hint="default"/>
      </w:rPr>
    </w:lvl>
    <w:lvl w:ilvl="3">
      <w:start w:val="1"/>
      <w:numFmt w:val="bullet"/>
      <w:lvlText w:val="•"/>
      <w:lvlJc w:val="left"/>
      <w:pPr>
        <w:ind w:left="4733" w:hanging="305"/>
      </w:pPr>
      <w:rPr>
        <w:rFonts w:hint="default"/>
      </w:rPr>
    </w:lvl>
    <w:lvl w:ilvl="4">
      <w:start w:val="1"/>
      <w:numFmt w:val="bullet"/>
      <w:lvlText w:val="•"/>
      <w:lvlJc w:val="left"/>
      <w:pPr>
        <w:ind w:left="5413" w:hanging="305"/>
      </w:pPr>
      <w:rPr>
        <w:rFonts w:hint="default"/>
      </w:rPr>
    </w:lvl>
    <w:lvl w:ilvl="5">
      <w:start w:val="1"/>
      <w:numFmt w:val="bullet"/>
      <w:lvlText w:val="•"/>
      <w:lvlJc w:val="left"/>
      <w:pPr>
        <w:ind w:left="6433" w:hanging="305"/>
      </w:pPr>
      <w:rPr>
        <w:rFonts w:hint="default"/>
      </w:rPr>
    </w:lvl>
    <w:lvl w:ilvl="6">
      <w:start w:val="1"/>
      <w:numFmt w:val="bullet"/>
      <w:lvlText w:val="•"/>
      <w:lvlJc w:val="left"/>
      <w:pPr>
        <w:ind w:left="6673" w:hanging="305"/>
      </w:pPr>
      <w:rPr>
        <w:rFonts w:hint="default"/>
      </w:rPr>
    </w:lvl>
    <w:lvl w:ilvl="7">
      <w:start w:val="1"/>
      <w:numFmt w:val="bullet"/>
      <w:lvlText w:val="•"/>
      <w:lvlJc w:val="left"/>
      <w:pPr>
        <w:ind w:left="7569" w:hanging="305"/>
      </w:pPr>
      <w:rPr>
        <w:rFonts w:hint="default"/>
      </w:rPr>
    </w:lvl>
    <w:lvl w:ilvl="8">
      <w:start w:val="1"/>
      <w:numFmt w:val="bullet"/>
      <w:lvlText w:val="•"/>
      <w:lvlJc w:val="left"/>
      <w:pPr>
        <w:ind w:left="8465" w:hanging="305"/>
      </w:pPr>
      <w:rPr>
        <w:rFonts w:hint="default"/>
      </w:rPr>
    </w:lvl>
  </w:abstractNum>
  <w:abstractNum w:abstractNumId="5" w15:restartNumberingAfterBreak="0">
    <w:nsid w:val="4C1B7458"/>
    <w:multiLevelType w:val="multilevel"/>
    <w:tmpl w:val="4C1B7458"/>
    <w:lvl w:ilvl="0">
      <w:start w:val="1"/>
      <w:numFmt w:val="decimal"/>
      <w:pStyle w:val="1"/>
      <w:suff w:val="space"/>
      <w:lvlText w:val="第%1章"/>
      <w:lvlJc w:val="left"/>
      <w:pPr>
        <w:ind w:left="1928" w:hanging="437"/>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suff w:val="nothing"/>
      <w:lvlText w:val="%4．"/>
      <w:lvlJc w:val="left"/>
      <w:pPr>
        <w:ind w:left="2412" w:hanging="420"/>
      </w:pPr>
      <w:rPr>
        <w:rFonts w:hint="eastAsia"/>
      </w:rPr>
    </w:lvl>
    <w:lvl w:ilvl="4">
      <w:start w:val="1"/>
      <w:numFmt w:val="decimal"/>
      <w:suff w:val="nothing"/>
      <w:lvlText w:val="(%5) "/>
      <w:lvlJc w:val="left"/>
      <w:pPr>
        <w:ind w:left="2412" w:hanging="420"/>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6" w15:restartNumberingAfterBreak="0">
    <w:nsid w:val="73223C85"/>
    <w:multiLevelType w:val="multilevel"/>
    <w:tmpl w:val="73223C85"/>
    <w:lvl w:ilvl="0">
      <w:start w:val="1"/>
      <w:numFmt w:val="decimal"/>
      <w:lvlText w:val="%1."/>
      <w:lvlJc w:val="left"/>
      <w:pPr>
        <w:ind w:left="423" w:hanging="305"/>
      </w:pPr>
      <w:rPr>
        <w:rFonts w:ascii="Times New Roman" w:eastAsia="Times New Roman" w:hAnsi="Times New Roman" w:hint="default"/>
        <w:b/>
        <w:bCs/>
        <w:color w:val="131413"/>
        <w:spacing w:val="-1"/>
        <w:w w:val="102"/>
        <w:sz w:val="24"/>
        <w:szCs w:val="24"/>
      </w:rPr>
    </w:lvl>
    <w:lvl w:ilvl="1">
      <w:start w:val="1"/>
      <w:numFmt w:val="bullet"/>
      <w:lvlText w:val="•"/>
      <w:lvlJc w:val="left"/>
      <w:pPr>
        <w:ind w:left="680" w:hanging="305"/>
      </w:pPr>
      <w:rPr>
        <w:rFonts w:hint="default"/>
      </w:rPr>
    </w:lvl>
    <w:lvl w:ilvl="2">
      <w:start w:val="1"/>
      <w:numFmt w:val="bullet"/>
      <w:lvlText w:val="•"/>
      <w:lvlJc w:val="left"/>
      <w:pPr>
        <w:ind w:left="2820" w:hanging="305"/>
      </w:pPr>
      <w:rPr>
        <w:rFonts w:hint="default"/>
      </w:rPr>
    </w:lvl>
    <w:lvl w:ilvl="3">
      <w:start w:val="1"/>
      <w:numFmt w:val="bullet"/>
      <w:lvlText w:val="•"/>
      <w:lvlJc w:val="left"/>
      <w:pPr>
        <w:ind w:left="4000" w:hanging="305"/>
      </w:pPr>
      <w:rPr>
        <w:rFonts w:hint="default"/>
      </w:rPr>
    </w:lvl>
    <w:lvl w:ilvl="4">
      <w:start w:val="1"/>
      <w:numFmt w:val="bullet"/>
      <w:lvlText w:val="•"/>
      <w:lvlJc w:val="left"/>
      <w:pPr>
        <w:ind w:left="4680" w:hanging="305"/>
      </w:pPr>
      <w:rPr>
        <w:rFonts w:hint="default"/>
      </w:rPr>
    </w:lvl>
    <w:lvl w:ilvl="5">
      <w:start w:val="1"/>
      <w:numFmt w:val="bullet"/>
      <w:lvlText w:val="•"/>
      <w:lvlJc w:val="left"/>
      <w:pPr>
        <w:ind w:left="5700" w:hanging="305"/>
      </w:pPr>
      <w:rPr>
        <w:rFonts w:hint="default"/>
      </w:rPr>
    </w:lvl>
    <w:lvl w:ilvl="6">
      <w:start w:val="1"/>
      <w:numFmt w:val="bullet"/>
      <w:lvlText w:val="•"/>
      <w:lvlJc w:val="left"/>
      <w:pPr>
        <w:ind w:left="5940" w:hanging="305"/>
      </w:pPr>
      <w:rPr>
        <w:rFonts w:hint="default"/>
      </w:rPr>
    </w:lvl>
    <w:lvl w:ilvl="7">
      <w:start w:val="1"/>
      <w:numFmt w:val="bullet"/>
      <w:lvlText w:val="•"/>
      <w:lvlJc w:val="left"/>
      <w:pPr>
        <w:ind w:left="6836" w:hanging="305"/>
      </w:pPr>
      <w:rPr>
        <w:rFonts w:hint="default"/>
      </w:rPr>
    </w:lvl>
    <w:lvl w:ilvl="8">
      <w:start w:val="1"/>
      <w:numFmt w:val="bullet"/>
      <w:lvlText w:val="•"/>
      <w:lvlJc w:val="left"/>
      <w:pPr>
        <w:ind w:left="7732" w:hanging="305"/>
      </w:pPr>
      <w:rPr>
        <w:rFonts w:hint="default"/>
      </w:rPr>
    </w:lvl>
  </w:abstractNum>
  <w:abstractNum w:abstractNumId="7" w15:restartNumberingAfterBreak="0">
    <w:nsid w:val="7CC15E39"/>
    <w:multiLevelType w:val="hybridMultilevel"/>
    <w:tmpl w:val="02F84E80"/>
    <w:lvl w:ilvl="0" w:tplc="FDC6401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0"/>
  </w:num>
  <w:num w:numId="3">
    <w:abstractNumId w:val="6"/>
  </w:num>
  <w:num w:numId="4">
    <w:abstractNumId w:val="4"/>
  </w:num>
  <w:num w:numId="5">
    <w:abstractNumId w:val="3"/>
  </w:num>
  <w:num w:numId="6">
    <w:abstractNumId w:val="2"/>
  </w:num>
  <w:num w:numId="7">
    <w:abstractNumId w:val="1"/>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996"/>
  <w:drawingGridHorizontalSpacing w:val="249"/>
  <w:displayHorizontalDrawingGridEvery w:val="0"/>
  <w:displayVerticalDrawingGridEvery w:val="2"/>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F35A2"/>
    <w:rsid w:val="00000911"/>
    <w:rsid w:val="00000B96"/>
    <w:rsid w:val="00001252"/>
    <w:rsid w:val="0000134E"/>
    <w:rsid w:val="000013B6"/>
    <w:rsid w:val="00001AB5"/>
    <w:rsid w:val="000023AA"/>
    <w:rsid w:val="00002C36"/>
    <w:rsid w:val="00002D20"/>
    <w:rsid w:val="000036E5"/>
    <w:rsid w:val="00003A30"/>
    <w:rsid w:val="00004118"/>
    <w:rsid w:val="00004369"/>
    <w:rsid w:val="0000609A"/>
    <w:rsid w:val="0000704F"/>
    <w:rsid w:val="00007489"/>
    <w:rsid w:val="00007BD1"/>
    <w:rsid w:val="00007F9C"/>
    <w:rsid w:val="000104D8"/>
    <w:rsid w:val="00010762"/>
    <w:rsid w:val="00012714"/>
    <w:rsid w:val="00012CE3"/>
    <w:rsid w:val="00014482"/>
    <w:rsid w:val="00014A21"/>
    <w:rsid w:val="00014CB8"/>
    <w:rsid w:val="00015A8D"/>
    <w:rsid w:val="00015DCA"/>
    <w:rsid w:val="00015ED0"/>
    <w:rsid w:val="00016C68"/>
    <w:rsid w:val="00017199"/>
    <w:rsid w:val="0001745F"/>
    <w:rsid w:val="00017A52"/>
    <w:rsid w:val="00020258"/>
    <w:rsid w:val="00021390"/>
    <w:rsid w:val="000220EF"/>
    <w:rsid w:val="000221C7"/>
    <w:rsid w:val="000226B1"/>
    <w:rsid w:val="00023582"/>
    <w:rsid w:val="00023960"/>
    <w:rsid w:val="00023B32"/>
    <w:rsid w:val="000256AC"/>
    <w:rsid w:val="000259D1"/>
    <w:rsid w:val="00025A13"/>
    <w:rsid w:val="00027A31"/>
    <w:rsid w:val="00027AAA"/>
    <w:rsid w:val="000301DB"/>
    <w:rsid w:val="00030237"/>
    <w:rsid w:val="00030A78"/>
    <w:rsid w:val="00031E46"/>
    <w:rsid w:val="00032321"/>
    <w:rsid w:val="000329FC"/>
    <w:rsid w:val="00034DE8"/>
    <w:rsid w:val="0003521B"/>
    <w:rsid w:val="00035624"/>
    <w:rsid w:val="00035BE1"/>
    <w:rsid w:val="000366DB"/>
    <w:rsid w:val="00037044"/>
    <w:rsid w:val="000372F3"/>
    <w:rsid w:val="000400C7"/>
    <w:rsid w:val="00040585"/>
    <w:rsid w:val="000405F4"/>
    <w:rsid w:val="00040AD9"/>
    <w:rsid w:val="00041EDA"/>
    <w:rsid w:val="000424FB"/>
    <w:rsid w:val="00042899"/>
    <w:rsid w:val="0004304E"/>
    <w:rsid w:val="000435CC"/>
    <w:rsid w:val="00043A28"/>
    <w:rsid w:val="00043AF6"/>
    <w:rsid w:val="00043B6B"/>
    <w:rsid w:val="00044344"/>
    <w:rsid w:val="000452F2"/>
    <w:rsid w:val="00045B46"/>
    <w:rsid w:val="00045E3D"/>
    <w:rsid w:val="00046385"/>
    <w:rsid w:val="0004645F"/>
    <w:rsid w:val="00046AB1"/>
    <w:rsid w:val="0004767F"/>
    <w:rsid w:val="0005116B"/>
    <w:rsid w:val="00051CAA"/>
    <w:rsid w:val="00051F09"/>
    <w:rsid w:val="000528FB"/>
    <w:rsid w:val="00052BD6"/>
    <w:rsid w:val="00052D03"/>
    <w:rsid w:val="00052DEE"/>
    <w:rsid w:val="00052EB3"/>
    <w:rsid w:val="00053A20"/>
    <w:rsid w:val="0005480D"/>
    <w:rsid w:val="00055009"/>
    <w:rsid w:val="00055293"/>
    <w:rsid w:val="0005559C"/>
    <w:rsid w:val="00055658"/>
    <w:rsid w:val="00056457"/>
    <w:rsid w:val="00056DCF"/>
    <w:rsid w:val="00057A32"/>
    <w:rsid w:val="00057B3D"/>
    <w:rsid w:val="00057BEF"/>
    <w:rsid w:val="0006033A"/>
    <w:rsid w:val="00060E8A"/>
    <w:rsid w:val="00061998"/>
    <w:rsid w:val="00062703"/>
    <w:rsid w:val="00062962"/>
    <w:rsid w:val="00062DF2"/>
    <w:rsid w:val="00062ECC"/>
    <w:rsid w:val="00063C22"/>
    <w:rsid w:val="000665B3"/>
    <w:rsid w:val="000669BC"/>
    <w:rsid w:val="000678A9"/>
    <w:rsid w:val="00067AFB"/>
    <w:rsid w:val="00070119"/>
    <w:rsid w:val="00070B32"/>
    <w:rsid w:val="0007128A"/>
    <w:rsid w:val="000715B6"/>
    <w:rsid w:val="00071A0E"/>
    <w:rsid w:val="00071A49"/>
    <w:rsid w:val="00072474"/>
    <w:rsid w:val="0007296B"/>
    <w:rsid w:val="00073B1F"/>
    <w:rsid w:val="0007453D"/>
    <w:rsid w:val="0007473C"/>
    <w:rsid w:val="000752EB"/>
    <w:rsid w:val="00075D8F"/>
    <w:rsid w:val="00076256"/>
    <w:rsid w:val="0007661D"/>
    <w:rsid w:val="00076A64"/>
    <w:rsid w:val="000808FA"/>
    <w:rsid w:val="00080EFB"/>
    <w:rsid w:val="000813AE"/>
    <w:rsid w:val="000816C4"/>
    <w:rsid w:val="000817CF"/>
    <w:rsid w:val="0008259A"/>
    <w:rsid w:val="0008264B"/>
    <w:rsid w:val="00082CAE"/>
    <w:rsid w:val="00082D8A"/>
    <w:rsid w:val="00082DC9"/>
    <w:rsid w:val="000841CF"/>
    <w:rsid w:val="000842AE"/>
    <w:rsid w:val="000856B6"/>
    <w:rsid w:val="00085834"/>
    <w:rsid w:val="00085F5E"/>
    <w:rsid w:val="000861F4"/>
    <w:rsid w:val="00086430"/>
    <w:rsid w:val="0008651F"/>
    <w:rsid w:val="00086C85"/>
    <w:rsid w:val="00086EE7"/>
    <w:rsid w:val="00086F56"/>
    <w:rsid w:val="00087036"/>
    <w:rsid w:val="00087347"/>
    <w:rsid w:val="00087494"/>
    <w:rsid w:val="00087CE4"/>
    <w:rsid w:val="0009131C"/>
    <w:rsid w:val="00091C3D"/>
    <w:rsid w:val="00091CCD"/>
    <w:rsid w:val="00091FBD"/>
    <w:rsid w:val="000923EC"/>
    <w:rsid w:val="000924B7"/>
    <w:rsid w:val="00092681"/>
    <w:rsid w:val="000931C4"/>
    <w:rsid w:val="00093D1E"/>
    <w:rsid w:val="00093E73"/>
    <w:rsid w:val="00094AF1"/>
    <w:rsid w:val="00095337"/>
    <w:rsid w:val="0009537E"/>
    <w:rsid w:val="00095A19"/>
    <w:rsid w:val="000960F6"/>
    <w:rsid w:val="00097A41"/>
    <w:rsid w:val="00097FB6"/>
    <w:rsid w:val="000A0637"/>
    <w:rsid w:val="000A1055"/>
    <w:rsid w:val="000A13C4"/>
    <w:rsid w:val="000A2473"/>
    <w:rsid w:val="000A28F4"/>
    <w:rsid w:val="000A312A"/>
    <w:rsid w:val="000A3598"/>
    <w:rsid w:val="000A3CAF"/>
    <w:rsid w:val="000A440C"/>
    <w:rsid w:val="000A4C19"/>
    <w:rsid w:val="000A503E"/>
    <w:rsid w:val="000A5211"/>
    <w:rsid w:val="000A549B"/>
    <w:rsid w:val="000A6319"/>
    <w:rsid w:val="000A6A0D"/>
    <w:rsid w:val="000A6D8D"/>
    <w:rsid w:val="000A72D4"/>
    <w:rsid w:val="000A7BEE"/>
    <w:rsid w:val="000A7D76"/>
    <w:rsid w:val="000A7DCE"/>
    <w:rsid w:val="000B0469"/>
    <w:rsid w:val="000B058B"/>
    <w:rsid w:val="000B1235"/>
    <w:rsid w:val="000B15A1"/>
    <w:rsid w:val="000B28D8"/>
    <w:rsid w:val="000B2B3C"/>
    <w:rsid w:val="000B2EAF"/>
    <w:rsid w:val="000B3F03"/>
    <w:rsid w:val="000B468A"/>
    <w:rsid w:val="000B52A4"/>
    <w:rsid w:val="000B531A"/>
    <w:rsid w:val="000B6147"/>
    <w:rsid w:val="000B649F"/>
    <w:rsid w:val="000B654B"/>
    <w:rsid w:val="000B6FF4"/>
    <w:rsid w:val="000B7D45"/>
    <w:rsid w:val="000C056D"/>
    <w:rsid w:val="000C0B7B"/>
    <w:rsid w:val="000C0CF9"/>
    <w:rsid w:val="000C0E0D"/>
    <w:rsid w:val="000C1139"/>
    <w:rsid w:val="000C23A9"/>
    <w:rsid w:val="000C2730"/>
    <w:rsid w:val="000C39DF"/>
    <w:rsid w:val="000C44E3"/>
    <w:rsid w:val="000C45CA"/>
    <w:rsid w:val="000C470C"/>
    <w:rsid w:val="000C4756"/>
    <w:rsid w:val="000C4B94"/>
    <w:rsid w:val="000C52E5"/>
    <w:rsid w:val="000C5843"/>
    <w:rsid w:val="000C60C2"/>
    <w:rsid w:val="000C6117"/>
    <w:rsid w:val="000C6161"/>
    <w:rsid w:val="000C7026"/>
    <w:rsid w:val="000C70D3"/>
    <w:rsid w:val="000D0A72"/>
    <w:rsid w:val="000D11B1"/>
    <w:rsid w:val="000D1EC0"/>
    <w:rsid w:val="000D22CF"/>
    <w:rsid w:val="000D32AD"/>
    <w:rsid w:val="000D33E7"/>
    <w:rsid w:val="000D3A83"/>
    <w:rsid w:val="000D3AF9"/>
    <w:rsid w:val="000D4309"/>
    <w:rsid w:val="000D4B5F"/>
    <w:rsid w:val="000D547E"/>
    <w:rsid w:val="000D5ABB"/>
    <w:rsid w:val="000D5F3B"/>
    <w:rsid w:val="000D6664"/>
    <w:rsid w:val="000D6E8D"/>
    <w:rsid w:val="000D7650"/>
    <w:rsid w:val="000D7941"/>
    <w:rsid w:val="000E0A8D"/>
    <w:rsid w:val="000E0FF7"/>
    <w:rsid w:val="000E159F"/>
    <w:rsid w:val="000E19A0"/>
    <w:rsid w:val="000E223F"/>
    <w:rsid w:val="000E2FD8"/>
    <w:rsid w:val="000E3250"/>
    <w:rsid w:val="000E380F"/>
    <w:rsid w:val="000E3CD3"/>
    <w:rsid w:val="000E47A3"/>
    <w:rsid w:val="000E4AF7"/>
    <w:rsid w:val="000E551F"/>
    <w:rsid w:val="000E59F5"/>
    <w:rsid w:val="000E5A83"/>
    <w:rsid w:val="000E5F30"/>
    <w:rsid w:val="000E756F"/>
    <w:rsid w:val="000E7829"/>
    <w:rsid w:val="000E7B35"/>
    <w:rsid w:val="000E7B92"/>
    <w:rsid w:val="000E7D53"/>
    <w:rsid w:val="000F00B1"/>
    <w:rsid w:val="000F03AD"/>
    <w:rsid w:val="000F0583"/>
    <w:rsid w:val="000F1750"/>
    <w:rsid w:val="000F1C59"/>
    <w:rsid w:val="000F36FE"/>
    <w:rsid w:val="000F5396"/>
    <w:rsid w:val="000F5955"/>
    <w:rsid w:val="000F602A"/>
    <w:rsid w:val="000F68E3"/>
    <w:rsid w:val="000F715E"/>
    <w:rsid w:val="000F71DA"/>
    <w:rsid w:val="000F749C"/>
    <w:rsid w:val="000F78DE"/>
    <w:rsid w:val="000F7FEE"/>
    <w:rsid w:val="0010036D"/>
    <w:rsid w:val="00100FC5"/>
    <w:rsid w:val="001011A2"/>
    <w:rsid w:val="001021D3"/>
    <w:rsid w:val="0010233B"/>
    <w:rsid w:val="00102B69"/>
    <w:rsid w:val="00102D31"/>
    <w:rsid w:val="00102EE1"/>
    <w:rsid w:val="001030DC"/>
    <w:rsid w:val="00103EED"/>
    <w:rsid w:val="0010499E"/>
    <w:rsid w:val="00104CDB"/>
    <w:rsid w:val="001057E4"/>
    <w:rsid w:val="001057FE"/>
    <w:rsid w:val="001058FF"/>
    <w:rsid w:val="00105DB6"/>
    <w:rsid w:val="00105EDD"/>
    <w:rsid w:val="0010634A"/>
    <w:rsid w:val="00106373"/>
    <w:rsid w:val="00106632"/>
    <w:rsid w:val="001068CE"/>
    <w:rsid w:val="00106E16"/>
    <w:rsid w:val="00107479"/>
    <w:rsid w:val="00107C2F"/>
    <w:rsid w:val="00107FC0"/>
    <w:rsid w:val="001103B4"/>
    <w:rsid w:val="00110593"/>
    <w:rsid w:val="00110B70"/>
    <w:rsid w:val="00112683"/>
    <w:rsid w:val="001131C8"/>
    <w:rsid w:val="00113283"/>
    <w:rsid w:val="001137FE"/>
    <w:rsid w:val="00113B88"/>
    <w:rsid w:val="00113C28"/>
    <w:rsid w:val="00113DC7"/>
    <w:rsid w:val="00113F33"/>
    <w:rsid w:val="00114F9E"/>
    <w:rsid w:val="00115138"/>
    <w:rsid w:val="00115D16"/>
    <w:rsid w:val="0011636E"/>
    <w:rsid w:val="00120223"/>
    <w:rsid w:val="0012032E"/>
    <w:rsid w:val="00120349"/>
    <w:rsid w:val="001207C8"/>
    <w:rsid w:val="00121146"/>
    <w:rsid w:val="00122A90"/>
    <w:rsid w:val="00122BCF"/>
    <w:rsid w:val="001236E8"/>
    <w:rsid w:val="00123D7C"/>
    <w:rsid w:val="001243AF"/>
    <w:rsid w:val="00124719"/>
    <w:rsid w:val="00124867"/>
    <w:rsid w:val="001256BB"/>
    <w:rsid w:val="00125E9A"/>
    <w:rsid w:val="00125F49"/>
    <w:rsid w:val="001262C9"/>
    <w:rsid w:val="001263BB"/>
    <w:rsid w:val="0012658C"/>
    <w:rsid w:val="00126677"/>
    <w:rsid w:val="00127360"/>
    <w:rsid w:val="001279D2"/>
    <w:rsid w:val="00127C99"/>
    <w:rsid w:val="00130503"/>
    <w:rsid w:val="00130C74"/>
    <w:rsid w:val="00130F36"/>
    <w:rsid w:val="001326E4"/>
    <w:rsid w:val="00132BA0"/>
    <w:rsid w:val="00133584"/>
    <w:rsid w:val="0013487A"/>
    <w:rsid w:val="00134C6D"/>
    <w:rsid w:val="00134EBF"/>
    <w:rsid w:val="001357E3"/>
    <w:rsid w:val="001369FE"/>
    <w:rsid w:val="00136C81"/>
    <w:rsid w:val="00136CC6"/>
    <w:rsid w:val="00136D9B"/>
    <w:rsid w:val="00137B76"/>
    <w:rsid w:val="001401B0"/>
    <w:rsid w:val="001416E6"/>
    <w:rsid w:val="001417D5"/>
    <w:rsid w:val="00141D1C"/>
    <w:rsid w:val="001421A9"/>
    <w:rsid w:val="001423C1"/>
    <w:rsid w:val="001424E8"/>
    <w:rsid w:val="00142627"/>
    <w:rsid w:val="00142ED3"/>
    <w:rsid w:val="001430BB"/>
    <w:rsid w:val="001444EA"/>
    <w:rsid w:val="00145249"/>
    <w:rsid w:val="00145409"/>
    <w:rsid w:val="00145857"/>
    <w:rsid w:val="001467EF"/>
    <w:rsid w:val="00147584"/>
    <w:rsid w:val="00147C19"/>
    <w:rsid w:val="00150209"/>
    <w:rsid w:val="00150454"/>
    <w:rsid w:val="00150C11"/>
    <w:rsid w:val="00151361"/>
    <w:rsid w:val="00152226"/>
    <w:rsid w:val="0015247F"/>
    <w:rsid w:val="001525FF"/>
    <w:rsid w:val="0015369E"/>
    <w:rsid w:val="001542F2"/>
    <w:rsid w:val="00154D7E"/>
    <w:rsid w:val="00155FB0"/>
    <w:rsid w:val="00155FB7"/>
    <w:rsid w:val="00156692"/>
    <w:rsid w:val="00157594"/>
    <w:rsid w:val="00157F49"/>
    <w:rsid w:val="001604FF"/>
    <w:rsid w:val="001605E0"/>
    <w:rsid w:val="0016103E"/>
    <w:rsid w:val="0016166F"/>
    <w:rsid w:val="00161807"/>
    <w:rsid w:val="001622EC"/>
    <w:rsid w:val="00162559"/>
    <w:rsid w:val="00162830"/>
    <w:rsid w:val="00162C1E"/>
    <w:rsid w:val="00162C63"/>
    <w:rsid w:val="00163222"/>
    <w:rsid w:val="00163D26"/>
    <w:rsid w:val="00164215"/>
    <w:rsid w:val="00164831"/>
    <w:rsid w:val="0016497B"/>
    <w:rsid w:val="00165664"/>
    <w:rsid w:val="00165A21"/>
    <w:rsid w:val="00165B53"/>
    <w:rsid w:val="00166B20"/>
    <w:rsid w:val="0016738C"/>
    <w:rsid w:val="00167597"/>
    <w:rsid w:val="00167745"/>
    <w:rsid w:val="00167906"/>
    <w:rsid w:val="00167AB2"/>
    <w:rsid w:val="00167D0D"/>
    <w:rsid w:val="0017075F"/>
    <w:rsid w:val="0017197B"/>
    <w:rsid w:val="00172316"/>
    <w:rsid w:val="0017295A"/>
    <w:rsid w:val="0017357C"/>
    <w:rsid w:val="00173DA0"/>
    <w:rsid w:val="001756F7"/>
    <w:rsid w:val="001758BB"/>
    <w:rsid w:val="00176E89"/>
    <w:rsid w:val="00177253"/>
    <w:rsid w:val="001772E5"/>
    <w:rsid w:val="00177A2C"/>
    <w:rsid w:val="00177F3E"/>
    <w:rsid w:val="00180BCE"/>
    <w:rsid w:val="00180E0A"/>
    <w:rsid w:val="001820BC"/>
    <w:rsid w:val="00182483"/>
    <w:rsid w:val="001834BF"/>
    <w:rsid w:val="00183680"/>
    <w:rsid w:val="00183EE0"/>
    <w:rsid w:val="00185118"/>
    <w:rsid w:val="00185219"/>
    <w:rsid w:val="0018526C"/>
    <w:rsid w:val="00185F30"/>
    <w:rsid w:val="00186227"/>
    <w:rsid w:val="00186623"/>
    <w:rsid w:val="001874DF"/>
    <w:rsid w:val="001876F5"/>
    <w:rsid w:val="00187C0C"/>
    <w:rsid w:val="00187C69"/>
    <w:rsid w:val="00190908"/>
    <w:rsid w:val="00190978"/>
    <w:rsid w:val="00190A20"/>
    <w:rsid w:val="00190C85"/>
    <w:rsid w:val="00190D1B"/>
    <w:rsid w:val="0019194A"/>
    <w:rsid w:val="00191F3D"/>
    <w:rsid w:val="001926AB"/>
    <w:rsid w:val="00192E72"/>
    <w:rsid w:val="00193051"/>
    <w:rsid w:val="001933F0"/>
    <w:rsid w:val="00193CC4"/>
    <w:rsid w:val="001946F1"/>
    <w:rsid w:val="00194C0D"/>
    <w:rsid w:val="00194C8E"/>
    <w:rsid w:val="001965C7"/>
    <w:rsid w:val="00196AD1"/>
    <w:rsid w:val="00197420"/>
    <w:rsid w:val="0019771C"/>
    <w:rsid w:val="00197CAF"/>
    <w:rsid w:val="00197D37"/>
    <w:rsid w:val="001A0000"/>
    <w:rsid w:val="001A03DF"/>
    <w:rsid w:val="001A049E"/>
    <w:rsid w:val="001A14F4"/>
    <w:rsid w:val="001A1A93"/>
    <w:rsid w:val="001A21B5"/>
    <w:rsid w:val="001A2A0F"/>
    <w:rsid w:val="001A2AF2"/>
    <w:rsid w:val="001A3C12"/>
    <w:rsid w:val="001A3C3E"/>
    <w:rsid w:val="001A42B4"/>
    <w:rsid w:val="001A46CB"/>
    <w:rsid w:val="001A485D"/>
    <w:rsid w:val="001A4CD8"/>
    <w:rsid w:val="001A50B6"/>
    <w:rsid w:val="001A53AA"/>
    <w:rsid w:val="001A5AA3"/>
    <w:rsid w:val="001B1DCA"/>
    <w:rsid w:val="001B27A7"/>
    <w:rsid w:val="001B3148"/>
    <w:rsid w:val="001B3A01"/>
    <w:rsid w:val="001B3D66"/>
    <w:rsid w:val="001B6AD6"/>
    <w:rsid w:val="001B717B"/>
    <w:rsid w:val="001B7BF4"/>
    <w:rsid w:val="001B7D75"/>
    <w:rsid w:val="001C032D"/>
    <w:rsid w:val="001C058A"/>
    <w:rsid w:val="001C08F5"/>
    <w:rsid w:val="001C0EB8"/>
    <w:rsid w:val="001C1A3D"/>
    <w:rsid w:val="001C1BE2"/>
    <w:rsid w:val="001C226D"/>
    <w:rsid w:val="001C26D4"/>
    <w:rsid w:val="001C2C68"/>
    <w:rsid w:val="001C2FF5"/>
    <w:rsid w:val="001C3408"/>
    <w:rsid w:val="001C37CE"/>
    <w:rsid w:val="001C37F5"/>
    <w:rsid w:val="001C38D1"/>
    <w:rsid w:val="001C391E"/>
    <w:rsid w:val="001C4294"/>
    <w:rsid w:val="001C5C8B"/>
    <w:rsid w:val="001C5EBB"/>
    <w:rsid w:val="001C6836"/>
    <w:rsid w:val="001C6A0A"/>
    <w:rsid w:val="001C6D3D"/>
    <w:rsid w:val="001C6FA9"/>
    <w:rsid w:val="001C7045"/>
    <w:rsid w:val="001C7874"/>
    <w:rsid w:val="001C7E7F"/>
    <w:rsid w:val="001C7EBF"/>
    <w:rsid w:val="001D0352"/>
    <w:rsid w:val="001D220E"/>
    <w:rsid w:val="001D22C8"/>
    <w:rsid w:val="001D2666"/>
    <w:rsid w:val="001D46AF"/>
    <w:rsid w:val="001D4E1C"/>
    <w:rsid w:val="001D5163"/>
    <w:rsid w:val="001D56EA"/>
    <w:rsid w:val="001D5866"/>
    <w:rsid w:val="001D5AD2"/>
    <w:rsid w:val="001D66AE"/>
    <w:rsid w:val="001D66B2"/>
    <w:rsid w:val="001D6710"/>
    <w:rsid w:val="001D7EEE"/>
    <w:rsid w:val="001E021B"/>
    <w:rsid w:val="001E042E"/>
    <w:rsid w:val="001E091A"/>
    <w:rsid w:val="001E0CDB"/>
    <w:rsid w:val="001E1562"/>
    <w:rsid w:val="001E1908"/>
    <w:rsid w:val="001E21FA"/>
    <w:rsid w:val="001E239D"/>
    <w:rsid w:val="001E2739"/>
    <w:rsid w:val="001E2B7F"/>
    <w:rsid w:val="001E2C85"/>
    <w:rsid w:val="001E2FC4"/>
    <w:rsid w:val="001E3490"/>
    <w:rsid w:val="001E373E"/>
    <w:rsid w:val="001E387F"/>
    <w:rsid w:val="001E389A"/>
    <w:rsid w:val="001E3DFE"/>
    <w:rsid w:val="001E3FF2"/>
    <w:rsid w:val="001E5E7D"/>
    <w:rsid w:val="001E6711"/>
    <w:rsid w:val="001E710B"/>
    <w:rsid w:val="001E7C8B"/>
    <w:rsid w:val="001F00D3"/>
    <w:rsid w:val="001F0C29"/>
    <w:rsid w:val="001F11E2"/>
    <w:rsid w:val="001F1275"/>
    <w:rsid w:val="001F175F"/>
    <w:rsid w:val="001F2126"/>
    <w:rsid w:val="001F3597"/>
    <w:rsid w:val="001F3883"/>
    <w:rsid w:val="001F389D"/>
    <w:rsid w:val="001F3AA7"/>
    <w:rsid w:val="001F3CB1"/>
    <w:rsid w:val="001F4447"/>
    <w:rsid w:val="001F46FF"/>
    <w:rsid w:val="001F49DB"/>
    <w:rsid w:val="001F5264"/>
    <w:rsid w:val="001F575A"/>
    <w:rsid w:val="001F5C72"/>
    <w:rsid w:val="001F5DFC"/>
    <w:rsid w:val="001F6F14"/>
    <w:rsid w:val="001F709B"/>
    <w:rsid w:val="001F756E"/>
    <w:rsid w:val="00200AB7"/>
    <w:rsid w:val="00201336"/>
    <w:rsid w:val="00201FF9"/>
    <w:rsid w:val="00202022"/>
    <w:rsid w:val="00202273"/>
    <w:rsid w:val="00202586"/>
    <w:rsid w:val="0020259A"/>
    <w:rsid w:val="00204049"/>
    <w:rsid w:val="002045D7"/>
    <w:rsid w:val="00205052"/>
    <w:rsid w:val="00205342"/>
    <w:rsid w:val="00205728"/>
    <w:rsid w:val="0020624D"/>
    <w:rsid w:val="00206A21"/>
    <w:rsid w:val="00207673"/>
    <w:rsid w:val="00207F0B"/>
    <w:rsid w:val="002105A8"/>
    <w:rsid w:val="00210A8E"/>
    <w:rsid w:val="00211CD6"/>
    <w:rsid w:val="00211EB7"/>
    <w:rsid w:val="00212274"/>
    <w:rsid w:val="00212662"/>
    <w:rsid w:val="00212E3E"/>
    <w:rsid w:val="00213066"/>
    <w:rsid w:val="002135EC"/>
    <w:rsid w:val="00213775"/>
    <w:rsid w:val="002147FC"/>
    <w:rsid w:val="00214F99"/>
    <w:rsid w:val="00216217"/>
    <w:rsid w:val="00216461"/>
    <w:rsid w:val="002168E7"/>
    <w:rsid w:val="00216DC9"/>
    <w:rsid w:val="00216EF8"/>
    <w:rsid w:val="00216F2F"/>
    <w:rsid w:val="002179EC"/>
    <w:rsid w:val="002206D9"/>
    <w:rsid w:val="0022280E"/>
    <w:rsid w:val="0022281F"/>
    <w:rsid w:val="00223E23"/>
    <w:rsid w:val="00223FCC"/>
    <w:rsid w:val="0022535D"/>
    <w:rsid w:val="002253DD"/>
    <w:rsid w:val="0022658D"/>
    <w:rsid w:val="00226B75"/>
    <w:rsid w:val="002303A8"/>
    <w:rsid w:val="002316FF"/>
    <w:rsid w:val="002317A5"/>
    <w:rsid w:val="00231AC2"/>
    <w:rsid w:val="00231C10"/>
    <w:rsid w:val="0023263F"/>
    <w:rsid w:val="00232B71"/>
    <w:rsid w:val="00232D4D"/>
    <w:rsid w:val="00232F2C"/>
    <w:rsid w:val="00233233"/>
    <w:rsid w:val="00233FAE"/>
    <w:rsid w:val="002345EC"/>
    <w:rsid w:val="0023555A"/>
    <w:rsid w:val="002359FC"/>
    <w:rsid w:val="00235FBB"/>
    <w:rsid w:val="002362D4"/>
    <w:rsid w:val="00236CD4"/>
    <w:rsid w:val="00237041"/>
    <w:rsid w:val="00237A84"/>
    <w:rsid w:val="00237CAA"/>
    <w:rsid w:val="00240082"/>
    <w:rsid w:val="00240924"/>
    <w:rsid w:val="00240965"/>
    <w:rsid w:val="00241397"/>
    <w:rsid w:val="00242066"/>
    <w:rsid w:val="0024212E"/>
    <w:rsid w:val="002423C8"/>
    <w:rsid w:val="0024258A"/>
    <w:rsid w:val="00242AD9"/>
    <w:rsid w:val="00242E3D"/>
    <w:rsid w:val="0024308E"/>
    <w:rsid w:val="0024336A"/>
    <w:rsid w:val="00243985"/>
    <w:rsid w:val="00243E44"/>
    <w:rsid w:val="00244068"/>
    <w:rsid w:val="002440D6"/>
    <w:rsid w:val="00244498"/>
    <w:rsid w:val="00245801"/>
    <w:rsid w:val="00245FB1"/>
    <w:rsid w:val="00246A01"/>
    <w:rsid w:val="0024781E"/>
    <w:rsid w:val="00247E85"/>
    <w:rsid w:val="002503B7"/>
    <w:rsid w:val="00250901"/>
    <w:rsid w:val="00250A55"/>
    <w:rsid w:val="00252917"/>
    <w:rsid w:val="00252D36"/>
    <w:rsid w:val="00252E97"/>
    <w:rsid w:val="00253066"/>
    <w:rsid w:val="0025335F"/>
    <w:rsid w:val="00253DA5"/>
    <w:rsid w:val="00254293"/>
    <w:rsid w:val="0025458C"/>
    <w:rsid w:val="00254800"/>
    <w:rsid w:val="00254E98"/>
    <w:rsid w:val="002566C7"/>
    <w:rsid w:val="00256A45"/>
    <w:rsid w:val="00256EB8"/>
    <w:rsid w:val="00257163"/>
    <w:rsid w:val="00257BA1"/>
    <w:rsid w:val="00257C8D"/>
    <w:rsid w:val="00257E5B"/>
    <w:rsid w:val="0026028B"/>
    <w:rsid w:val="00260FA8"/>
    <w:rsid w:val="00261821"/>
    <w:rsid w:val="00261F2F"/>
    <w:rsid w:val="002641DF"/>
    <w:rsid w:val="00264ACA"/>
    <w:rsid w:val="00264B1C"/>
    <w:rsid w:val="0026597E"/>
    <w:rsid w:val="00265B72"/>
    <w:rsid w:val="00265FA8"/>
    <w:rsid w:val="002664A4"/>
    <w:rsid w:val="00266613"/>
    <w:rsid w:val="00266738"/>
    <w:rsid w:val="002673F8"/>
    <w:rsid w:val="00267768"/>
    <w:rsid w:val="0027104B"/>
    <w:rsid w:val="00271220"/>
    <w:rsid w:val="00271C7E"/>
    <w:rsid w:val="0027217B"/>
    <w:rsid w:val="002724BD"/>
    <w:rsid w:val="00272E31"/>
    <w:rsid w:val="002737E9"/>
    <w:rsid w:val="002738D3"/>
    <w:rsid w:val="00273A8D"/>
    <w:rsid w:val="00273E3D"/>
    <w:rsid w:val="0027423F"/>
    <w:rsid w:val="00274B9C"/>
    <w:rsid w:val="002753F4"/>
    <w:rsid w:val="002769BD"/>
    <w:rsid w:val="00276C51"/>
    <w:rsid w:val="00276EE8"/>
    <w:rsid w:val="00276FC4"/>
    <w:rsid w:val="002773A7"/>
    <w:rsid w:val="002777BA"/>
    <w:rsid w:val="00277F78"/>
    <w:rsid w:val="00280589"/>
    <w:rsid w:val="00281376"/>
    <w:rsid w:val="002817F7"/>
    <w:rsid w:val="00282616"/>
    <w:rsid w:val="00282E2B"/>
    <w:rsid w:val="00283308"/>
    <w:rsid w:val="002838C0"/>
    <w:rsid w:val="00283C19"/>
    <w:rsid w:val="00283CED"/>
    <w:rsid w:val="00283FE6"/>
    <w:rsid w:val="002849E3"/>
    <w:rsid w:val="00284B39"/>
    <w:rsid w:val="00284C4F"/>
    <w:rsid w:val="00284FE5"/>
    <w:rsid w:val="00286234"/>
    <w:rsid w:val="00286AC5"/>
    <w:rsid w:val="00286C29"/>
    <w:rsid w:val="00287275"/>
    <w:rsid w:val="00287E48"/>
    <w:rsid w:val="002904D2"/>
    <w:rsid w:val="0029086B"/>
    <w:rsid w:val="00290A02"/>
    <w:rsid w:val="00290CEB"/>
    <w:rsid w:val="002916A9"/>
    <w:rsid w:val="00292435"/>
    <w:rsid w:val="002929E5"/>
    <w:rsid w:val="00293FFB"/>
    <w:rsid w:val="002945BA"/>
    <w:rsid w:val="002945C3"/>
    <w:rsid w:val="00294869"/>
    <w:rsid w:val="00294EA1"/>
    <w:rsid w:val="00295130"/>
    <w:rsid w:val="002954E8"/>
    <w:rsid w:val="00295F44"/>
    <w:rsid w:val="00296408"/>
    <w:rsid w:val="00296664"/>
    <w:rsid w:val="00296BB2"/>
    <w:rsid w:val="002977B0"/>
    <w:rsid w:val="00297C54"/>
    <w:rsid w:val="002A1413"/>
    <w:rsid w:val="002A14C7"/>
    <w:rsid w:val="002A1D13"/>
    <w:rsid w:val="002A1EFE"/>
    <w:rsid w:val="002A22AB"/>
    <w:rsid w:val="002A3A3C"/>
    <w:rsid w:val="002A3EEA"/>
    <w:rsid w:val="002A42BE"/>
    <w:rsid w:val="002A45AB"/>
    <w:rsid w:val="002A57D6"/>
    <w:rsid w:val="002A5BBF"/>
    <w:rsid w:val="002A5CB2"/>
    <w:rsid w:val="002A5FD4"/>
    <w:rsid w:val="002A6B7F"/>
    <w:rsid w:val="002A7009"/>
    <w:rsid w:val="002A7474"/>
    <w:rsid w:val="002A7FDB"/>
    <w:rsid w:val="002B08BC"/>
    <w:rsid w:val="002B0CC2"/>
    <w:rsid w:val="002B0CFA"/>
    <w:rsid w:val="002B13AB"/>
    <w:rsid w:val="002B17B7"/>
    <w:rsid w:val="002B205F"/>
    <w:rsid w:val="002B20B6"/>
    <w:rsid w:val="002B26D6"/>
    <w:rsid w:val="002B29DB"/>
    <w:rsid w:val="002B30FA"/>
    <w:rsid w:val="002B361C"/>
    <w:rsid w:val="002B3809"/>
    <w:rsid w:val="002B3985"/>
    <w:rsid w:val="002B3D41"/>
    <w:rsid w:val="002B475E"/>
    <w:rsid w:val="002B5121"/>
    <w:rsid w:val="002B5F3D"/>
    <w:rsid w:val="002B6709"/>
    <w:rsid w:val="002B6BBC"/>
    <w:rsid w:val="002B6EBF"/>
    <w:rsid w:val="002B6F17"/>
    <w:rsid w:val="002B6FA4"/>
    <w:rsid w:val="002B72B2"/>
    <w:rsid w:val="002B7D28"/>
    <w:rsid w:val="002B7E50"/>
    <w:rsid w:val="002B7E61"/>
    <w:rsid w:val="002C0281"/>
    <w:rsid w:val="002C035C"/>
    <w:rsid w:val="002C07F9"/>
    <w:rsid w:val="002C1513"/>
    <w:rsid w:val="002C1C1A"/>
    <w:rsid w:val="002C1E45"/>
    <w:rsid w:val="002C2082"/>
    <w:rsid w:val="002C22C6"/>
    <w:rsid w:val="002C2533"/>
    <w:rsid w:val="002C2B7A"/>
    <w:rsid w:val="002C2C57"/>
    <w:rsid w:val="002C2D17"/>
    <w:rsid w:val="002C3034"/>
    <w:rsid w:val="002C329D"/>
    <w:rsid w:val="002C5188"/>
    <w:rsid w:val="002C591B"/>
    <w:rsid w:val="002C5B01"/>
    <w:rsid w:val="002C61A5"/>
    <w:rsid w:val="002C64CC"/>
    <w:rsid w:val="002C6966"/>
    <w:rsid w:val="002C79DD"/>
    <w:rsid w:val="002C7DCD"/>
    <w:rsid w:val="002C7DDB"/>
    <w:rsid w:val="002C7ECE"/>
    <w:rsid w:val="002D0234"/>
    <w:rsid w:val="002D0271"/>
    <w:rsid w:val="002D0505"/>
    <w:rsid w:val="002D1AA6"/>
    <w:rsid w:val="002D1E1F"/>
    <w:rsid w:val="002D262E"/>
    <w:rsid w:val="002D2F6F"/>
    <w:rsid w:val="002D34E7"/>
    <w:rsid w:val="002D4CB3"/>
    <w:rsid w:val="002D4D6F"/>
    <w:rsid w:val="002D58A4"/>
    <w:rsid w:val="002D62C2"/>
    <w:rsid w:val="002D6D14"/>
    <w:rsid w:val="002D6D18"/>
    <w:rsid w:val="002E012F"/>
    <w:rsid w:val="002E040C"/>
    <w:rsid w:val="002E07A8"/>
    <w:rsid w:val="002E0B1E"/>
    <w:rsid w:val="002E114A"/>
    <w:rsid w:val="002E19F9"/>
    <w:rsid w:val="002E27FD"/>
    <w:rsid w:val="002E2A27"/>
    <w:rsid w:val="002E2E5E"/>
    <w:rsid w:val="002E3ED3"/>
    <w:rsid w:val="002E40B4"/>
    <w:rsid w:val="002E449E"/>
    <w:rsid w:val="002E44EB"/>
    <w:rsid w:val="002E4FA8"/>
    <w:rsid w:val="002E526A"/>
    <w:rsid w:val="002E5DF0"/>
    <w:rsid w:val="002F088C"/>
    <w:rsid w:val="002F11D4"/>
    <w:rsid w:val="002F181B"/>
    <w:rsid w:val="002F1A3D"/>
    <w:rsid w:val="002F2ED6"/>
    <w:rsid w:val="002F2F99"/>
    <w:rsid w:val="002F3A1F"/>
    <w:rsid w:val="002F470C"/>
    <w:rsid w:val="002F49CB"/>
    <w:rsid w:val="002F4F4E"/>
    <w:rsid w:val="002F50D2"/>
    <w:rsid w:val="002F5E21"/>
    <w:rsid w:val="002F60E3"/>
    <w:rsid w:val="002F6803"/>
    <w:rsid w:val="002F6D17"/>
    <w:rsid w:val="002F700B"/>
    <w:rsid w:val="00300D42"/>
    <w:rsid w:val="003014CE"/>
    <w:rsid w:val="00301697"/>
    <w:rsid w:val="003016C9"/>
    <w:rsid w:val="00301A0A"/>
    <w:rsid w:val="00301A39"/>
    <w:rsid w:val="003021B9"/>
    <w:rsid w:val="00302657"/>
    <w:rsid w:val="00302B7A"/>
    <w:rsid w:val="00302C9D"/>
    <w:rsid w:val="00302FB2"/>
    <w:rsid w:val="0030302B"/>
    <w:rsid w:val="00304655"/>
    <w:rsid w:val="00304CF3"/>
    <w:rsid w:val="003050FA"/>
    <w:rsid w:val="00305D3E"/>
    <w:rsid w:val="003061C5"/>
    <w:rsid w:val="00306CF5"/>
    <w:rsid w:val="00306D09"/>
    <w:rsid w:val="00306DB1"/>
    <w:rsid w:val="00306F89"/>
    <w:rsid w:val="0031035A"/>
    <w:rsid w:val="00310528"/>
    <w:rsid w:val="00310F57"/>
    <w:rsid w:val="003112D1"/>
    <w:rsid w:val="00311F4C"/>
    <w:rsid w:val="0031208A"/>
    <w:rsid w:val="00312512"/>
    <w:rsid w:val="003131FD"/>
    <w:rsid w:val="0031331B"/>
    <w:rsid w:val="003135C1"/>
    <w:rsid w:val="003144CB"/>
    <w:rsid w:val="00314B43"/>
    <w:rsid w:val="0031522A"/>
    <w:rsid w:val="003157EC"/>
    <w:rsid w:val="0031617A"/>
    <w:rsid w:val="00316285"/>
    <w:rsid w:val="003179CA"/>
    <w:rsid w:val="0032002B"/>
    <w:rsid w:val="00320BC3"/>
    <w:rsid w:val="00321767"/>
    <w:rsid w:val="003218BF"/>
    <w:rsid w:val="003224EA"/>
    <w:rsid w:val="00322ADD"/>
    <w:rsid w:val="003230F1"/>
    <w:rsid w:val="00323349"/>
    <w:rsid w:val="0032382B"/>
    <w:rsid w:val="00323B08"/>
    <w:rsid w:val="00323F68"/>
    <w:rsid w:val="00324989"/>
    <w:rsid w:val="0032616C"/>
    <w:rsid w:val="003261F5"/>
    <w:rsid w:val="003263DB"/>
    <w:rsid w:val="003267D5"/>
    <w:rsid w:val="00326E78"/>
    <w:rsid w:val="00326FDE"/>
    <w:rsid w:val="003270C4"/>
    <w:rsid w:val="0033073A"/>
    <w:rsid w:val="003307F2"/>
    <w:rsid w:val="00331046"/>
    <w:rsid w:val="003313AE"/>
    <w:rsid w:val="003321D1"/>
    <w:rsid w:val="00332AA1"/>
    <w:rsid w:val="00332C4F"/>
    <w:rsid w:val="0033364B"/>
    <w:rsid w:val="0033378F"/>
    <w:rsid w:val="00333BB8"/>
    <w:rsid w:val="0033507D"/>
    <w:rsid w:val="00336139"/>
    <w:rsid w:val="00336662"/>
    <w:rsid w:val="00336670"/>
    <w:rsid w:val="00336D75"/>
    <w:rsid w:val="0033759E"/>
    <w:rsid w:val="00341CDD"/>
    <w:rsid w:val="00341D37"/>
    <w:rsid w:val="00343383"/>
    <w:rsid w:val="00343B76"/>
    <w:rsid w:val="00343E8B"/>
    <w:rsid w:val="00344DC4"/>
    <w:rsid w:val="00344FB1"/>
    <w:rsid w:val="003452EA"/>
    <w:rsid w:val="003454EC"/>
    <w:rsid w:val="00345629"/>
    <w:rsid w:val="00345992"/>
    <w:rsid w:val="0034633B"/>
    <w:rsid w:val="003469D9"/>
    <w:rsid w:val="00346A15"/>
    <w:rsid w:val="00347435"/>
    <w:rsid w:val="0034748E"/>
    <w:rsid w:val="00347CF1"/>
    <w:rsid w:val="00350432"/>
    <w:rsid w:val="00350786"/>
    <w:rsid w:val="00350DFD"/>
    <w:rsid w:val="00351B51"/>
    <w:rsid w:val="0035282D"/>
    <w:rsid w:val="00352DEA"/>
    <w:rsid w:val="003536E0"/>
    <w:rsid w:val="00353E94"/>
    <w:rsid w:val="003545B4"/>
    <w:rsid w:val="00354672"/>
    <w:rsid w:val="00354C6A"/>
    <w:rsid w:val="00354DF2"/>
    <w:rsid w:val="00354E80"/>
    <w:rsid w:val="0035676D"/>
    <w:rsid w:val="00356DA3"/>
    <w:rsid w:val="00356EF5"/>
    <w:rsid w:val="003570A6"/>
    <w:rsid w:val="003574E9"/>
    <w:rsid w:val="00360941"/>
    <w:rsid w:val="00360D1A"/>
    <w:rsid w:val="00361143"/>
    <w:rsid w:val="00362005"/>
    <w:rsid w:val="00362660"/>
    <w:rsid w:val="00362F98"/>
    <w:rsid w:val="00363600"/>
    <w:rsid w:val="003650AF"/>
    <w:rsid w:val="00365E03"/>
    <w:rsid w:val="00365F99"/>
    <w:rsid w:val="003660A8"/>
    <w:rsid w:val="00367307"/>
    <w:rsid w:val="003701B4"/>
    <w:rsid w:val="00370BA4"/>
    <w:rsid w:val="00370BF2"/>
    <w:rsid w:val="00370D77"/>
    <w:rsid w:val="003712EA"/>
    <w:rsid w:val="00371ABD"/>
    <w:rsid w:val="00371ED9"/>
    <w:rsid w:val="00372CDF"/>
    <w:rsid w:val="00373843"/>
    <w:rsid w:val="00373FCE"/>
    <w:rsid w:val="00374653"/>
    <w:rsid w:val="00374A6D"/>
    <w:rsid w:val="00375C7B"/>
    <w:rsid w:val="00375DB7"/>
    <w:rsid w:val="00376C20"/>
    <w:rsid w:val="00377058"/>
    <w:rsid w:val="003774E6"/>
    <w:rsid w:val="0037764A"/>
    <w:rsid w:val="003777D2"/>
    <w:rsid w:val="00377F57"/>
    <w:rsid w:val="00380D3B"/>
    <w:rsid w:val="00382030"/>
    <w:rsid w:val="00382781"/>
    <w:rsid w:val="003827B6"/>
    <w:rsid w:val="00382DD2"/>
    <w:rsid w:val="00383D5B"/>
    <w:rsid w:val="00384691"/>
    <w:rsid w:val="00385C63"/>
    <w:rsid w:val="00385D2F"/>
    <w:rsid w:val="003865AA"/>
    <w:rsid w:val="00387BC4"/>
    <w:rsid w:val="00387FED"/>
    <w:rsid w:val="0039027D"/>
    <w:rsid w:val="00390301"/>
    <w:rsid w:val="00390A42"/>
    <w:rsid w:val="003915FF"/>
    <w:rsid w:val="00391B8C"/>
    <w:rsid w:val="0039231B"/>
    <w:rsid w:val="00392914"/>
    <w:rsid w:val="00392B37"/>
    <w:rsid w:val="00392C9B"/>
    <w:rsid w:val="00393D0D"/>
    <w:rsid w:val="00393F3A"/>
    <w:rsid w:val="0039450B"/>
    <w:rsid w:val="00394A5F"/>
    <w:rsid w:val="00395476"/>
    <w:rsid w:val="003957F9"/>
    <w:rsid w:val="00395BBE"/>
    <w:rsid w:val="003A107A"/>
    <w:rsid w:val="003A1287"/>
    <w:rsid w:val="003A2B5F"/>
    <w:rsid w:val="003A3491"/>
    <w:rsid w:val="003A3993"/>
    <w:rsid w:val="003A3BC9"/>
    <w:rsid w:val="003A4110"/>
    <w:rsid w:val="003A4C3C"/>
    <w:rsid w:val="003A5670"/>
    <w:rsid w:val="003A5F5C"/>
    <w:rsid w:val="003A628C"/>
    <w:rsid w:val="003A62CF"/>
    <w:rsid w:val="003A6877"/>
    <w:rsid w:val="003A6B94"/>
    <w:rsid w:val="003A6C7A"/>
    <w:rsid w:val="003A733F"/>
    <w:rsid w:val="003A7799"/>
    <w:rsid w:val="003B03D3"/>
    <w:rsid w:val="003B044A"/>
    <w:rsid w:val="003B061D"/>
    <w:rsid w:val="003B1E5C"/>
    <w:rsid w:val="003B4490"/>
    <w:rsid w:val="003B48CD"/>
    <w:rsid w:val="003B4F9E"/>
    <w:rsid w:val="003B546B"/>
    <w:rsid w:val="003B58C9"/>
    <w:rsid w:val="003B63D2"/>
    <w:rsid w:val="003B69B4"/>
    <w:rsid w:val="003B6FD9"/>
    <w:rsid w:val="003B703F"/>
    <w:rsid w:val="003C0211"/>
    <w:rsid w:val="003C0249"/>
    <w:rsid w:val="003C1220"/>
    <w:rsid w:val="003C18E0"/>
    <w:rsid w:val="003C1DC7"/>
    <w:rsid w:val="003C33A4"/>
    <w:rsid w:val="003C4FEA"/>
    <w:rsid w:val="003D0743"/>
    <w:rsid w:val="003D0B64"/>
    <w:rsid w:val="003D12C9"/>
    <w:rsid w:val="003D1671"/>
    <w:rsid w:val="003D272E"/>
    <w:rsid w:val="003D3162"/>
    <w:rsid w:val="003D3184"/>
    <w:rsid w:val="003D31EF"/>
    <w:rsid w:val="003D384D"/>
    <w:rsid w:val="003D38CD"/>
    <w:rsid w:val="003D4353"/>
    <w:rsid w:val="003D4479"/>
    <w:rsid w:val="003D4706"/>
    <w:rsid w:val="003D5394"/>
    <w:rsid w:val="003D587B"/>
    <w:rsid w:val="003D5A33"/>
    <w:rsid w:val="003D73C1"/>
    <w:rsid w:val="003D76B0"/>
    <w:rsid w:val="003D79D1"/>
    <w:rsid w:val="003E0384"/>
    <w:rsid w:val="003E051B"/>
    <w:rsid w:val="003E058E"/>
    <w:rsid w:val="003E0784"/>
    <w:rsid w:val="003E0B5F"/>
    <w:rsid w:val="003E111F"/>
    <w:rsid w:val="003E160A"/>
    <w:rsid w:val="003E2D16"/>
    <w:rsid w:val="003E3151"/>
    <w:rsid w:val="003E4438"/>
    <w:rsid w:val="003E44AF"/>
    <w:rsid w:val="003E49EB"/>
    <w:rsid w:val="003E652E"/>
    <w:rsid w:val="003E6A23"/>
    <w:rsid w:val="003E752D"/>
    <w:rsid w:val="003E7929"/>
    <w:rsid w:val="003F0457"/>
    <w:rsid w:val="003F07B2"/>
    <w:rsid w:val="003F0CF4"/>
    <w:rsid w:val="003F1762"/>
    <w:rsid w:val="003F26CC"/>
    <w:rsid w:val="003F28E1"/>
    <w:rsid w:val="003F2BED"/>
    <w:rsid w:val="003F2C81"/>
    <w:rsid w:val="003F2D77"/>
    <w:rsid w:val="003F3358"/>
    <w:rsid w:val="003F362C"/>
    <w:rsid w:val="003F3F73"/>
    <w:rsid w:val="003F4683"/>
    <w:rsid w:val="003F529C"/>
    <w:rsid w:val="003F6A0F"/>
    <w:rsid w:val="003F6C53"/>
    <w:rsid w:val="003F799D"/>
    <w:rsid w:val="004000F6"/>
    <w:rsid w:val="00400682"/>
    <w:rsid w:val="004013B3"/>
    <w:rsid w:val="00401B19"/>
    <w:rsid w:val="00401EC9"/>
    <w:rsid w:val="00401F97"/>
    <w:rsid w:val="0040292C"/>
    <w:rsid w:val="004037FB"/>
    <w:rsid w:val="00404B77"/>
    <w:rsid w:val="004058EA"/>
    <w:rsid w:val="00405BDD"/>
    <w:rsid w:val="00406205"/>
    <w:rsid w:val="004066DD"/>
    <w:rsid w:val="0040752E"/>
    <w:rsid w:val="004075D0"/>
    <w:rsid w:val="00407940"/>
    <w:rsid w:val="00407B5F"/>
    <w:rsid w:val="004107C6"/>
    <w:rsid w:val="0041086E"/>
    <w:rsid w:val="00411810"/>
    <w:rsid w:val="00411BCF"/>
    <w:rsid w:val="0041242D"/>
    <w:rsid w:val="0041259A"/>
    <w:rsid w:val="004126BB"/>
    <w:rsid w:val="00412702"/>
    <w:rsid w:val="00412728"/>
    <w:rsid w:val="00413661"/>
    <w:rsid w:val="0041388A"/>
    <w:rsid w:val="00413FA5"/>
    <w:rsid w:val="0041400D"/>
    <w:rsid w:val="0041433C"/>
    <w:rsid w:val="004143A3"/>
    <w:rsid w:val="00414B4E"/>
    <w:rsid w:val="004156C4"/>
    <w:rsid w:val="004158B0"/>
    <w:rsid w:val="00420289"/>
    <w:rsid w:val="004214B0"/>
    <w:rsid w:val="00421ACB"/>
    <w:rsid w:val="00423EE3"/>
    <w:rsid w:val="004245C5"/>
    <w:rsid w:val="0042485A"/>
    <w:rsid w:val="00424890"/>
    <w:rsid w:val="00425B36"/>
    <w:rsid w:val="0042625A"/>
    <w:rsid w:val="00426456"/>
    <w:rsid w:val="004278EB"/>
    <w:rsid w:val="00430472"/>
    <w:rsid w:val="004323F9"/>
    <w:rsid w:val="004324AC"/>
    <w:rsid w:val="0043332B"/>
    <w:rsid w:val="004350C0"/>
    <w:rsid w:val="00435584"/>
    <w:rsid w:val="00435FA7"/>
    <w:rsid w:val="00436B9E"/>
    <w:rsid w:val="00436E8F"/>
    <w:rsid w:val="00437463"/>
    <w:rsid w:val="00440E58"/>
    <w:rsid w:val="00442A58"/>
    <w:rsid w:val="00442B19"/>
    <w:rsid w:val="0044398B"/>
    <w:rsid w:val="00443CDA"/>
    <w:rsid w:val="00443D70"/>
    <w:rsid w:val="0044421B"/>
    <w:rsid w:val="004442F1"/>
    <w:rsid w:val="00445621"/>
    <w:rsid w:val="00446557"/>
    <w:rsid w:val="00447266"/>
    <w:rsid w:val="004475A8"/>
    <w:rsid w:val="00447B28"/>
    <w:rsid w:val="00447FD5"/>
    <w:rsid w:val="0045005B"/>
    <w:rsid w:val="004509C4"/>
    <w:rsid w:val="00450CD3"/>
    <w:rsid w:val="004510F4"/>
    <w:rsid w:val="004512DA"/>
    <w:rsid w:val="004514C3"/>
    <w:rsid w:val="00451999"/>
    <w:rsid w:val="00452280"/>
    <w:rsid w:val="00452318"/>
    <w:rsid w:val="0045379F"/>
    <w:rsid w:val="00454A0A"/>
    <w:rsid w:val="00455314"/>
    <w:rsid w:val="0045580D"/>
    <w:rsid w:val="00455961"/>
    <w:rsid w:val="004559BE"/>
    <w:rsid w:val="00455F60"/>
    <w:rsid w:val="0045696F"/>
    <w:rsid w:val="00456C0A"/>
    <w:rsid w:val="00456FC1"/>
    <w:rsid w:val="004572E3"/>
    <w:rsid w:val="004575D3"/>
    <w:rsid w:val="00461CD9"/>
    <w:rsid w:val="00461D1E"/>
    <w:rsid w:val="0046232A"/>
    <w:rsid w:val="004628D8"/>
    <w:rsid w:val="00462BDF"/>
    <w:rsid w:val="00462E47"/>
    <w:rsid w:val="00463193"/>
    <w:rsid w:val="0046319B"/>
    <w:rsid w:val="004634B4"/>
    <w:rsid w:val="00463808"/>
    <w:rsid w:val="00463BEF"/>
    <w:rsid w:val="00463D20"/>
    <w:rsid w:val="00464716"/>
    <w:rsid w:val="00464A84"/>
    <w:rsid w:val="00465913"/>
    <w:rsid w:val="00466224"/>
    <w:rsid w:val="0046685D"/>
    <w:rsid w:val="00466A80"/>
    <w:rsid w:val="00467413"/>
    <w:rsid w:val="00467639"/>
    <w:rsid w:val="004709C7"/>
    <w:rsid w:val="00470A93"/>
    <w:rsid w:val="004719A6"/>
    <w:rsid w:val="0047249A"/>
    <w:rsid w:val="00472604"/>
    <w:rsid w:val="00474A40"/>
    <w:rsid w:val="004756B1"/>
    <w:rsid w:val="0047789F"/>
    <w:rsid w:val="00477BBF"/>
    <w:rsid w:val="00477C02"/>
    <w:rsid w:val="00477EE8"/>
    <w:rsid w:val="004819D6"/>
    <w:rsid w:val="00482794"/>
    <w:rsid w:val="004835D3"/>
    <w:rsid w:val="00483A01"/>
    <w:rsid w:val="00483C99"/>
    <w:rsid w:val="00483CF5"/>
    <w:rsid w:val="00484B07"/>
    <w:rsid w:val="0048595B"/>
    <w:rsid w:val="00485BBE"/>
    <w:rsid w:val="00486708"/>
    <w:rsid w:val="00486A8B"/>
    <w:rsid w:val="004871BD"/>
    <w:rsid w:val="00487217"/>
    <w:rsid w:val="004872B9"/>
    <w:rsid w:val="004875D2"/>
    <w:rsid w:val="00490362"/>
    <w:rsid w:val="00490650"/>
    <w:rsid w:val="00490929"/>
    <w:rsid w:val="00490A97"/>
    <w:rsid w:val="00490BAF"/>
    <w:rsid w:val="00491726"/>
    <w:rsid w:val="004924FB"/>
    <w:rsid w:val="00492DED"/>
    <w:rsid w:val="0049325E"/>
    <w:rsid w:val="00493856"/>
    <w:rsid w:val="004938AA"/>
    <w:rsid w:val="00494684"/>
    <w:rsid w:val="004949EC"/>
    <w:rsid w:val="00494FAB"/>
    <w:rsid w:val="0049554B"/>
    <w:rsid w:val="00495558"/>
    <w:rsid w:val="00495578"/>
    <w:rsid w:val="00495D8A"/>
    <w:rsid w:val="0049664A"/>
    <w:rsid w:val="00497751"/>
    <w:rsid w:val="00497BC9"/>
    <w:rsid w:val="004A14A9"/>
    <w:rsid w:val="004A27B2"/>
    <w:rsid w:val="004A2E6D"/>
    <w:rsid w:val="004A2FD8"/>
    <w:rsid w:val="004A3160"/>
    <w:rsid w:val="004A45BD"/>
    <w:rsid w:val="004A463F"/>
    <w:rsid w:val="004A4A87"/>
    <w:rsid w:val="004A4B7A"/>
    <w:rsid w:val="004A4CCC"/>
    <w:rsid w:val="004A60A4"/>
    <w:rsid w:val="004A67C0"/>
    <w:rsid w:val="004A6FE8"/>
    <w:rsid w:val="004A7F95"/>
    <w:rsid w:val="004A7FFD"/>
    <w:rsid w:val="004B14F7"/>
    <w:rsid w:val="004B19BD"/>
    <w:rsid w:val="004B1A15"/>
    <w:rsid w:val="004B237A"/>
    <w:rsid w:val="004B2B72"/>
    <w:rsid w:val="004B4556"/>
    <w:rsid w:val="004B4E1B"/>
    <w:rsid w:val="004B74AB"/>
    <w:rsid w:val="004C1264"/>
    <w:rsid w:val="004C1844"/>
    <w:rsid w:val="004C24C2"/>
    <w:rsid w:val="004C2DA9"/>
    <w:rsid w:val="004C3AF1"/>
    <w:rsid w:val="004C4000"/>
    <w:rsid w:val="004C48BB"/>
    <w:rsid w:val="004C4E78"/>
    <w:rsid w:val="004C54B7"/>
    <w:rsid w:val="004C6211"/>
    <w:rsid w:val="004C66AE"/>
    <w:rsid w:val="004D03E5"/>
    <w:rsid w:val="004D0FAE"/>
    <w:rsid w:val="004D151E"/>
    <w:rsid w:val="004D1725"/>
    <w:rsid w:val="004D20B1"/>
    <w:rsid w:val="004D247D"/>
    <w:rsid w:val="004D29D4"/>
    <w:rsid w:val="004D2C7C"/>
    <w:rsid w:val="004D37FC"/>
    <w:rsid w:val="004D4D1B"/>
    <w:rsid w:val="004D5F23"/>
    <w:rsid w:val="004D60F2"/>
    <w:rsid w:val="004D6514"/>
    <w:rsid w:val="004D6B9C"/>
    <w:rsid w:val="004D6CE0"/>
    <w:rsid w:val="004D7272"/>
    <w:rsid w:val="004E02BE"/>
    <w:rsid w:val="004E0761"/>
    <w:rsid w:val="004E0DD9"/>
    <w:rsid w:val="004E1881"/>
    <w:rsid w:val="004E1A28"/>
    <w:rsid w:val="004E2A8D"/>
    <w:rsid w:val="004E3229"/>
    <w:rsid w:val="004E3387"/>
    <w:rsid w:val="004E3457"/>
    <w:rsid w:val="004E3A4E"/>
    <w:rsid w:val="004E4BED"/>
    <w:rsid w:val="004E5C7C"/>
    <w:rsid w:val="004E6126"/>
    <w:rsid w:val="004E634E"/>
    <w:rsid w:val="004E682E"/>
    <w:rsid w:val="004E6F8F"/>
    <w:rsid w:val="004E71F0"/>
    <w:rsid w:val="004F199A"/>
    <w:rsid w:val="004F2C9A"/>
    <w:rsid w:val="004F4174"/>
    <w:rsid w:val="004F4D84"/>
    <w:rsid w:val="004F5BF2"/>
    <w:rsid w:val="004F5CEA"/>
    <w:rsid w:val="004F62FD"/>
    <w:rsid w:val="004F6719"/>
    <w:rsid w:val="004F693B"/>
    <w:rsid w:val="004F6B0E"/>
    <w:rsid w:val="004F76FA"/>
    <w:rsid w:val="004F7BE9"/>
    <w:rsid w:val="005008FC"/>
    <w:rsid w:val="00500CD7"/>
    <w:rsid w:val="00500FAF"/>
    <w:rsid w:val="00501165"/>
    <w:rsid w:val="00501486"/>
    <w:rsid w:val="0050160E"/>
    <w:rsid w:val="00501EBE"/>
    <w:rsid w:val="0050217E"/>
    <w:rsid w:val="00502A00"/>
    <w:rsid w:val="00503E56"/>
    <w:rsid w:val="00504E69"/>
    <w:rsid w:val="00505158"/>
    <w:rsid w:val="00505B42"/>
    <w:rsid w:val="00506A96"/>
    <w:rsid w:val="00506EEB"/>
    <w:rsid w:val="005074A1"/>
    <w:rsid w:val="0051151A"/>
    <w:rsid w:val="00512397"/>
    <w:rsid w:val="00512967"/>
    <w:rsid w:val="00514B12"/>
    <w:rsid w:val="0051572A"/>
    <w:rsid w:val="005158BF"/>
    <w:rsid w:val="00515945"/>
    <w:rsid w:val="0052024B"/>
    <w:rsid w:val="00520884"/>
    <w:rsid w:val="00520908"/>
    <w:rsid w:val="00520D24"/>
    <w:rsid w:val="005211C9"/>
    <w:rsid w:val="00521520"/>
    <w:rsid w:val="005217A6"/>
    <w:rsid w:val="0052200A"/>
    <w:rsid w:val="005229B0"/>
    <w:rsid w:val="00523D34"/>
    <w:rsid w:val="005240CD"/>
    <w:rsid w:val="005249AD"/>
    <w:rsid w:val="00524D75"/>
    <w:rsid w:val="005251F6"/>
    <w:rsid w:val="00525E2C"/>
    <w:rsid w:val="00526009"/>
    <w:rsid w:val="005261F3"/>
    <w:rsid w:val="005264FC"/>
    <w:rsid w:val="00527396"/>
    <w:rsid w:val="005278F5"/>
    <w:rsid w:val="00527CDD"/>
    <w:rsid w:val="00527D90"/>
    <w:rsid w:val="005303AB"/>
    <w:rsid w:val="005305C1"/>
    <w:rsid w:val="00530AD1"/>
    <w:rsid w:val="00531DB6"/>
    <w:rsid w:val="0053224C"/>
    <w:rsid w:val="005324B3"/>
    <w:rsid w:val="00532B1F"/>
    <w:rsid w:val="00532DC5"/>
    <w:rsid w:val="00532F8F"/>
    <w:rsid w:val="0053302F"/>
    <w:rsid w:val="005330FB"/>
    <w:rsid w:val="00534413"/>
    <w:rsid w:val="005349AD"/>
    <w:rsid w:val="00534E18"/>
    <w:rsid w:val="00536272"/>
    <w:rsid w:val="0054020C"/>
    <w:rsid w:val="0054071E"/>
    <w:rsid w:val="00540DA5"/>
    <w:rsid w:val="00540E36"/>
    <w:rsid w:val="00541070"/>
    <w:rsid w:val="005413A8"/>
    <w:rsid w:val="00542673"/>
    <w:rsid w:val="00543893"/>
    <w:rsid w:val="005438F8"/>
    <w:rsid w:val="005439A6"/>
    <w:rsid w:val="00544BFC"/>
    <w:rsid w:val="0054566B"/>
    <w:rsid w:val="005458C0"/>
    <w:rsid w:val="00546F4E"/>
    <w:rsid w:val="00547E85"/>
    <w:rsid w:val="00550F6F"/>
    <w:rsid w:val="00551344"/>
    <w:rsid w:val="00552336"/>
    <w:rsid w:val="0055312B"/>
    <w:rsid w:val="005532AE"/>
    <w:rsid w:val="00553469"/>
    <w:rsid w:val="00553ACA"/>
    <w:rsid w:val="00553AF2"/>
    <w:rsid w:val="00553BF7"/>
    <w:rsid w:val="00554ED3"/>
    <w:rsid w:val="00554F0C"/>
    <w:rsid w:val="00555137"/>
    <w:rsid w:val="0055537E"/>
    <w:rsid w:val="00556163"/>
    <w:rsid w:val="00556AAF"/>
    <w:rsid w:val="0055737C"/>
    <w:rsid w:val="005578F6"/>
    <w:rsid w:val="0056039D"/>
    <w:rsid w:val="0056085F"/>
    <w:rsid w:val="00561477"/>
    <w:rsid w:val="00561881"/>
    <w:rsid w:val="005637D0"/>
    <w:rsid w:val="00563C28"/>
    <w:rsid w:val="00563C87"/>
    <w:rsid w:val="00563D23"/>
    <w:rsid w:val="00563F07"/>
    <w:rsid w:val="005646B0"/>
    <w:rsid w:val="00564AAD"/>
    <w:rsid w:val="005665AD"/>
    <w:rsid w:val="00566EC6"/>
    <w:rsid w:val="00567817"/>
    <w:rsid w:val="00567DC9"/>
    <w:rsid w:val="0057042F"/>
    <w:rsid w:val="005707EF"/>
    <w:rsid w:val="00570B4B"/>
    <w:rsid w:val="00570B65"/>
    <w:rsid w:val="0057199B"/>
    <w:rsid w:val="00571F43"/>
    <w:rsid w:val="005721DD"/>
    <w:rsid w:val="005726BC"/>
    <w:rsid w:val="00572781"/>
    <w:rsid w:val="005728CC"/>
    <w:rsid w:val="00572F63"/>
    <w:rsid w:val="0057350B"/>
    <w:rsid w:val="00573706"/>
    <w:rsid w:val="00573D0F"/>
    <w:rsid w:val="00574B7D"/>
    <w:rsid w:val="00575560"/>
    <w:rsid w:val="005760EC"/>
    <w:rsid w:val="00576E4D"/>
    <w:rsid w:val="005778F9"/>
    <w:rsid w:val="00577B9B"/>
    <w:rsid w:val="0058196C"/>
    <w:rsid w:val="00582F7C"/>
    <w:rsid w:val="005832B4"/>
    <w:rsid w:val="00583424"/>
    <w:rsid w:val="00583B88"/>
    <w:rsid w:val="0058405D"/>
    <w:rsid w:val="00584E6A"/>
    <w:rsid w:val="00585150"/>
    <w:rsid w:val="005858F4"/>
    <w:rsid w:val="005859AC"/>
    <w:rsid w:val="00586297"/>
    <w:rsid w:val="0058690A"/>
    <w:rsid w:val="00586C51"/>
    <w:rsid w:val="0059052F"/>
    <w:rsid w:val="005905AA"/>
    <w:rsid w:val="0059130D"/>
    <w:rsid w:val="00591C5A"/>
    <w:rsid w:val="00591DD3"/>
    <w:rsid w:val="00591E2C"/>
    <w:rsid w:val="00593217"/>
    <w:rsid w:val="0059390C"/>
    <w:rsid w:val="005947C0"/>
    <w:rsid w:val="00594F0A"/>
    <w:rsid w:val="0059531F"/>
    <w:rsid w:val="005954EE"/>
    <w:rsid w:val="00595886"/>
    <w:rsid w:val="00595B63"/>
    <w:rsid w:val="005961C6"/>
    <w:rsid w:val="005967C9"/>
    <w:rsid w:val="005969DE"/>
    <w:rsid w:val="00596B41"/>
    <w:rsid w:val="005A05A2"/>
    <w:rsid w:val="005A3397"/>
    <w:rsid w:val="005A33C8"/>
    <w:rsid w:val="005A4390"/>
    <w:rsid w:val="005A48F4"/>
    <w:rsid w:val="005A5116"/>
    <w:rsid w:val="005A545A"/>
    <w:rsid w:val="005A5479"/>
    <w:rsid w:val="005A5E97"/>
    <w:rsid w:val="005A63A0"/>
    <w:rsid w:val="005A65C8"/>
    <w:rsid w:val="005A6EB2"/>
    <w:rsid w:val="005A6F4B"/>
    <w:rsid w:val="005A75B6"/>
    <w:rsid w:val="005B03D8"/>
    <w:rsid w:val="005B07C4"/>
    <w:rsid w:val="005B0D68"/>
    <w:rsid w:val="005B1689"/>
    <w:rsid w:val="005B189D"/>
    <w:rsid w:val="005B1CE8"/>
    <w:rsid w:val="005B2C04"/>
    <w:rsid w:val="005B373F"/>
    <w:rsid w:val="005B3AE5"/>
    <w:rsid w:val="005B3F25"/>
    <w:rsid w:val="005B42F4"/>
    <w:rsid w:val="005B631D"/>
    <w:rsid w:val="005B6407"/>
    <w:rsid w:val="005B6799"/>
    <w:rsid w:val="005C00FA"/>
    <w:rsid w:val="005C1771"/>
    <w:rsid w:val="005C1E90"/>
    <w:rsid w:val="005C2503"/>
    <w:rsid w:val="005C41F6"/>
    <w:rsid w:val="005C52BF"/>
    <w:rsid w:val="005C52E0"/>
    <w:rsid w:val="005C5950"/>
    <w:rsid w:val="005C7A3C"/>
    <w:rsid w:val="005C7ABB"/>
    <w:rsid w:val="005D021D"/>
    <w:rsid w:val="005D06BD"/>
    <w:rsid w:val="005D1B46"/>
    <w:rsid w:val="005D1C78"/>
    <w:rsid w:val="005D3A82"/>
    <w:rsid w:val="005D3CD5"/>
    <w:rsid w:val="005D51FD"/>
    <w:rsid w:val="005D5564"/>
    <w:rsid w:val="005D5C69"/>
    <w:rsid w:val="005D7731"/>
    <w:rsid w:val="005D7824"/>
    <w:rsid w:val="005D7AA4"/>
    <w:rsid w:val="005E051D"/>
    <w:rsid w:val="005E136A"/>
    <w:rsid w:val="005E20C3"/>
    <w:rsid w:val="005E2EA6"/>
    <w:rsid w:val="005E3903"/>
    <w:rsid w:val="005E4821"/>
    <w:rsid w:val="005E4E7F"/>
    <w:rsid w:val="005E5363"/>
    <w:rsid w:val="005E66CD"/>
    <w:rsid w:val="005E749A"/>
    <w:rsid w:val="005E7D51"/>
    <w:rsid w:val="005F11BF"/>
    <w:rsid w:val="005F12B0"/>
    <w:rsid w:val="005F2647"/>
    <w:rsid w:val="005F2C4D"/>
    <w:rsid w:val="005F2D1B"/>
    <w:rsid w:val="005F2EBB"/>
    <w:rsid w:val="005F3459"/>
    <w:rsid w:val="005F36ED"/>
    <w:rsid w:val="005F4079"/>
    <w:rsid w:val="005F52AB"/>
    <w:rsid w:val="005F530F"/>
    <w:rsid w:val="005F5B91"/>
    <w:rsid w:val="005F64F7"/>
    <w:rsid w:val="005F6671"/>
    <w:rsid w:val="005F689F"/>
    <w:rsid w:val="005F68D2"/>
    <w:rsid w:val="005F6E91"/>
    <w:rsid w:val="005F74E5"/>
    <w:rsid w:val="005F79DD"/>
    <w:rsid w:val="005F7BED"/>
    <w:rsid w:val="00600277"/>
    <w:rsid w:val="0060046E"/>
    <w:rsid w:val="0060104E"/>
    <w:rsid w:val="00601546"/>
    <w:rsid w:val="00601664"/>
    <w:rsid w:val="00601D36"/>
    <w:rsid w:val="006034FB"/>
    <w:rsid w:val="006038D9"/>
    <w:rsid w:val="00603CE2"/>
    <w:rsid w:val="00604027"/>
    <w:rsid w:val="00604851"/>
    <w:rsid w:val="0060501B"/>
    <w:rsid w:val="006050B2"/>
    <w:rsid w:val="0060515A"/>
    <w:rsid w:val="00605CD9"/>
    <w:rsid w:val="00605DB2"/>
    <w:rsid w:val="00606DA4"/>
    <w:rsid w:val="00607299"/>
    <w:rsid w:val="006074C8"/>
    <w:rsid w:val="00607C45"/>
    <w:rsid w:val="006101F3"/>
    <w:rsid w:val="00611662"/>
    <w:rsid w:val="006124C2"/>
    <w:rsid w:val="0061254A"/>
    <w:rsid w:val="006128D1"/>
    <w:rsid w:val="00612AE4"/>
    <w:rsid w:val="00612B2F"/>
    <w:rsid w:val="00612D80"/>
    <w:rsid w:val="00613E24"/>
    <w:rsid w:val="0061443F"/>
    <w:rsid w:val="006147AD"/>
    <w:rsid w:val="006147F6"/>
    <w:rsid w:val="00616772"/>
    <w:rsid w:val="00620009"/>
    <w:rsid w:val="00621424"/>
    <w:rsid w:val="00621510"/>
    <w:rsid w:val="00621742"/>
    <w:rsid w:val="006219FC"/>
    <w:rsid w:val="00621A6E"/>
    <w:rsid w:val="00621E0D"/>
    <w:rsid w:val="00622851"/>
    <w:rsid w:val="00622DC4"/>
    <w:rsid w:val="00622FAE"/>
    <w:rsid w:val="00623031"/>
    <w:rsid w:val="00623294"/>
    <w:rsid w:val="00623834"/>
    <w:rsid w:val="0062385A"/>
    <w:rsid w:val="006244F0"/>
    <w:rsid w:val="00625259"/>
    <w:rsid w:val="00625D79"/>
    <w:rsid w:val="006268DB"/>
    <w:rsid w:val="006269D3"/>
    <w:rsid w:val="00626D9D"/>
    <w:rsid w:val="00627DBE"/>
    <w:rsid w:val="00630042"/>
    <w:rsid w:val="00631076"/>
    <w:rsid w:val="00631B43"/>
    <w:rsid w:val="00632D52"/>
    <w:rsid w:val="00632E57"/>
    <w:rsid w:val="00632FC6"/>
    <w:rsid w:val="00633740"/>
    <w:rsid w:val="0063445A"/>
    <w:rsid w:val="00635E23"/>
    <w:rsid w:val="00636367"/>
    <w:rsid w:val="00636468"/>
    <w:rsid w:val="0064028C"/>
    <w:rsid w:val="00640BAE"/>
    <w:rsid w:val="00641471"/>
    <w:rsid w:val="00641C95"/>
    <w:rsid w:val="00641E54"/>
    <w:rsid w:val="006422CE"/>
    <w:rsid w:val="006430ED"/>
    <w:rsid w:val="00643533"/>
    <w:rsid w:val="00643871"/>
    <w:rsid w:val="0064406F"/>
    <w:rsid w:val="00644241"/>
    <w:rsid w:val="00644CBF"/>
    <w:rsid w:val="00645D43"/>
    <w:rsid w:val="00645F5C"/>
    <w:rsid w:val="00646703"/>
    <w:rsid w:val="00647231"/>
    <w:rsid w:val="0064772E"/>
    <w:rsid w:val="006503B2"/>
    <w:rsid w:val="00650814"/>
    <w:rsid w:val="00651400"/>
    <w:rsid w:val="0065239F"/>
    <w:rsid w:val="00653041"/>
    <w:rsid w:val="006534BC"/>
    <w:rsid w:val="0065444B"/>
    <w:rsid w:val="006547A2"/>
    <w:rsid w:val="006551D7"/>
    <w:rsid w:val="0065526F"/>
    <w:rsid w:val="00655A69"/>
    <w:rsid w:val="006561BB"/>
    <w:rsid w:val="006561E5"/>
    <w:rsid w:val="00660038"/>
    <w:rsid w:val="00660123"/>
    <w:rsid w:val="00660529"/>
    <w:rsid w:val="00661F34"/>
    <w:rsid w:val="00662198"/>
    <w:rsid w:val="00663421"/>
    <w:rsid w:val="00665684"/>
    <w:rsid w:val="00665983"/>
    <w:rsid w:val="00666051"/>
    <w:rsid w:val="00667D03"/>
    <w:rsid w:val="00667FE5"/>
    <w:rsid w:val="006704FE"/>
    <w:rsid w:val="006707C4"/>
    <w:rsid w:val="0067133F"/>
    <w:rsid w:val="0067179E"/>
    <w:rsid w:val="00672CEF"/>
    <w:rsid w:val="00673AE5"/>
    <w:rsid w:val="00673CFB"/>
    <w:rsid w:val="00674701"/>
    <w:rsid w:val="006754BE"/>
    <w:rsid w:val="006755E5"/>
    <w:rsid w:val="006757A8"/>
    <w:rsid w:val="00675E8A"/>
    <w:rsid w:val="006765AA"/>
    <w:rsid w:val="00677709"/>
    <w:rsid w:val="006778EA"/>
    <w:rsid w:val="00677F82"/>
    <w:rsid w:val="00680EC6"/>
    <w:rsid w:val="006812F8"/>
    <w:rsid w:val="00681FEF"/>
    <w:rsid w:val="0068231D"/>
    <w:rsid w:val="006829E0"/>
    <w:rsid w:val="0068332C"/>
    <w:rsid w:val="006836F8"/>
    <w:rsid w:val="00683BB5"/>
    <w:rsid w:val="00685259"/>
    <w:rsid w:val="006856E9"/>
    <w:rsid w:val="00685916"/>
    <w:rsid w:val="006871E5"/>
    <w:rsid w:val="00687AF4"/>
    <w:rsid w:val="006908A1"/>
    <w:rsid w:val="00691042"/>
    <w:rsid w:val="00691EE0"/>
    <w:rsid w:val="0069211F"/>
    <w:rsid w:val="00692F52"/>
    <w:rsid w:val="0069372A"/>
    <w:rsid w:val="0069385B"/>
    <w:rsid w:val="00693BE7"/>
    <w:rsid w:val="006940BA"/>
    <w:rsid w:val="00694BDA"/>
    <w:rsid w:val="00694E07"/>
    <w:rsid w:val="006962AA"/>
    <w:rsid w:val="006975CD"/>
    <w:rsid w:val="006A0ECD"/>
    <w:rsid w:val="006A1FE8"/>
    <w:rsid w:val="006A2465"/>
    <w:rsid w:val="006A2490"/>
    <w:rsid w:val="006A26A2"/>
    <w:rsid w:val="006A28C8"/>
    <w:rsid w:val="006A2D95"/>
    <w:rsid w:val="006A2DB4"/>
    <w:rsid w:val="006A31D9"/>
    <w:rsid w:val="006A3A85"/>
    <w:rsid w:val="006A3F80"/>
    <w:rsid w:val="006A4F9A"/>
    <w:rsid w:val="006A53A4"/>
    <w:rsid w:val="006A5C3C"/>
    <w:rsid w:val="006A5DAB"/>
    <w:rsid w:val="006A6142"/>
    <w:rsid w:val="006A6491"/>
    <w:rsid w:val="006A64C8"/>
    <w:rsid w:val="006A674A"/>
    <w:rsid w:val="006A7A40"/>
    <w:rsid w:val="006B00D8"/>
    <w:rsid w:val="006B08A1"/>
    <w:rsid w:val="006B14BE"/>
    <w:rsid w:val="006B166A"/>
    <w:rsid w:val="006B203F"/>
    <w:rsid w:val="006B2482"/>
    <w:rsid w:val="006B27D6"/>
    <w:rsid w:val="006B2A6F"/>
    <w:rsid w:val="006B2F19"/>
    <w:rsid w:val="006B3514"/>
    <w:rsid w:val="006B35A9"/>
    <w:rsid w:val="006B380C"/>
    <w:rsid w:val="006B45C4"/>
    <w:rsid w:val="006B4EFD"/>
    <w:rsid w:val="006B608F"/>
    <w:rsid w:val="006B62F1"/>
    <w:rsid w:val="006B776E"/>
    <w:rsid w:val="006C071E"/>
    <w:rsid w:val="006C0B05"/>
    <w:rsid w:val="006C1F88"/>
    <w:rsid w:val="006C1FA0"/>
    <w:rsid w:val="006C3127"/>
    <w:rsid w:val="006C354F"/>
    <w:rsid w:val="006C3C6A"/>
    <w:rsid w:val="006C425D"/>
    <w:rsid w:val="006C427B"/>
    <w:rsid w:val="006C44ED"/>
    <w:rsid w:val="006C560B"/>
    <w:rsid w:val="006C5ED3"/>
    <w:rsid w:val="006C6621"/>
    <w:rsid w:val="006C6C44"/>
    <w:rsid w:val="006C7680"/>
    <w:rsid w:val="006C7B5C"/>
    <w:rsid w:val="006C7FFC"/>
    <w:rsid w:val="006D0786"/>
    <w:rsid w:val="006D1413"/>
    <w:rsid w:val="006D1E40"/>
    <w:rsid w:val="006D20F3"/>
    <w:rsid w:val="006D22A1"/>
    <w:rsid w:val="006D4803"/>
    <w:rsid w:val="006D4FEF"/>
    <w:rsid w:val="006D5456"/>
    <w:rsid w:val="006D5B4F"/>
    <w:rsid w:val="006D5C49"/>
    <w:rsid w:val="006D5F32"/>
    <w:rsid w:val="006D66E7"/>
    <w:rsid w:val="006D69EB"/>
    <w:rsid w:val="006E0DEA"/>
    <w:rsid w:val="006E1340"/>
    <w:rsid w:val="006E16EC"/>
    <w:rsid w:val="006E1D1D"/>
    <w:rsid w:val="006E24EF"/>
    <w:rsid w:val="006E24F3"/>
    <w:rsid w:val="006E2E29"/>
    <w:rsid w:val="006E459D"/>
    <w:rsid w:val="006E46A9"/>
    <w:rsid w:val="006E540A"/>
    <w:rsid w:val="006E54FC"/>
    <w:rsid w:val="006E559D"/>
    <w:rsid w:val="006E574E"/>
    <w:rsid w:val="006E590D"/>
    <w:rsid w:val="006E60F6"/>
    <w:rsid w:val="006E64BD"/>
    <w:rsid w:val="006E7676"/>
    <w:rsid w:val="006E7A5A"/>
    <w:rsid w:val="006F0312"/>
    <w:rsid w:val="006F0F3E"/>
    <w:rsid w:val="006F110D"/>
    <w:rsid w:val="006F13F6"/>
    <w:rsid w:val="006F14E1"/>
    <w:rsid w:val="006F15E1"/>
    <w:rsid w:val="006F1855"/>
    <w:rsid w:val="006F1CC1"/>
    <w:rsid w:val="006F1CDE"/>
    <w:rsid w:val="006F1E46"/>
    <w:rsid w:val="006F23F1"/>
    <w:rsid w:val="006F25A4"/>
    <w:rsid w:val="006F2D87"/>
    <w:rsid w:val="006F3593"/>
    <w:rsid w:val="006F3CDE"/>
    <w:rsid w:val="006F4256"/>
    <w:rsid w:val="006F441A"/>
    <w:rsid w:val="006F4C2F"/>
    <w:rsid w:val="006F4CF1"/>
    <w:rsid w:val="006F5849"/>
    <w:rsid w:val="006F6020"/>
    <w:rsid w:val="006F6086"/>
    <w:rsid w:val="006F608D"/>
    <w:rsid w:val="006F6346"/>
    <w:rsid w:val="006F70E5"/>
    <w:rsid w:val="006F7513"/>
    <w:rsid w:val="006F7763"/>
    <w:rsid w:val="0070087D"/>
    <w:rsid w:val="00700EA0"/>
    <w:rsid w:val="00700EE0"/>
    <w:rsid w:val="0070124D"/>
    <w:rsid w:val="007018C4"/>
    <w:rsid w:val="0070198C"/>
    <w:rsid w:val="0070238B"/>
    <w:rsid w:val="007024A5"/>
    <w:rsid w:val="00702AA8"/>
    <w:rsid w:val="00703E45"/>
    <w:rsid w:val="00703F7B"/>
    <w:rsid w:val="0070491B"/>
    <w:rsid w:val="00704DB3"/>
    <w:rsid w:val="00705000"/>
    <w:rsid w:val="0070574D"/>
    <w:rsid w:val="00705B51"/>
    <w:rsid w:val="00707A98"/>
    <w:rsid w:val="00710489"/>
    <w:rsid w:val="0071072C"/>
    <w:rsid w:val="00711123"/>
    <w:rsid w:val="00711AA2"/>
    <w:rsid w:val="00711C57"/>
    <w:rsid w:val="00711F49"/>
    <w:rsid w:val="0071238B"/>
    <w:rsid w:val="0071291C"/>
    <w:rsid w:val="00712CE6"/>
    <w:rsid w:val="00713504"/>
    <w:rsid w:val="0071361B"/>
    <w:rsid w:val="0071363B"/>
    <w:rsid w:val="00713B98"/>
    <w:rsid w:val="0071414C"/>
    <w:rsid w:val="00714411"/>
    <w:rsid w:val="007147BF"/>
    <w:rsid w:val="00715639"/>
    <w:rsid w:val="00715F09"/>
    <w:rsid w:val="0071666D"/>
    <w:rsid w:val="007169BB"/>
    <w:rsid w:val="00716C93"/>
    <w:rsid w:val="0071763B"/>
    <w:rsid w:val="00717D7C"/>
    <w:rsid w:val="00720376"/>
    <w:rsid w:val="007209E4"/>
    <w:rsid w:val="00721F4B"/>
    <w:rsid w:val="007222FA"/>
    <w:rsid w:val="00723B20"/>
    <w:rsid w:val="00724FC3"/>
    <w:rsid w:val="0072506C"/>
    <w:rsid w:val="00725A88"/>
    <w:rsid w:val="007271AE"/>
    <w:rsid w:val="007305AF"/>
    <w:rsid w:val="00730707"/>
    <w:rsid w:val="0073080B"/>
    <w:rsid w:val="00731100"/>
    <w:rsid w:val="007318FA"/>
    <w:rsid w:val="00731A10"/>
    <w:rsid w:val="00732F36"/>
    <w:rsid w:val="00733682"/>
    <w:rsid w:val="007338F7"/>
    <w:rsid w:val="00733A0C"/>
    <w:rsid w:val="00733DF9"/>
    <w:rsid w:val="00733EC9"/>
    <w:rsid w:val="00733EE9"/>
    <w:rsid w:val="0073448A"/>
    <w:rsid w:val="007346EE"/>
    <w:rsid w:val="007347F9"/>
    <w:rsid w:val="00734994"/>
    <w:rsid w:val="00734EE5"/>
    <w:rsid w:val="00735AC7"/>
    <w:rsid w:val="00735EA7"/>
    <w:rsid w:val="00736013"/>
    <w:rsid w:val="007364C8"/>
    <w:rsid w:val="00737A41"/>
    <w:rsid w:val="0074061D"/>
    <w:rsid w:val="0074070E"/>
    <w:rsid w:val="00741113"/>
    <w:rsid w:val="00741520"/>
    <w:rsid w:val="00742EA2"/>
    <w:rsid w:val="00743BF6"/>
    <w:rsid w:val="00744C90"/>
    <w:rsid w:val="007450C9"/>
    <w:rsid w:val="0074578A"/>
    <w:rsid w:val="007457BC"/>
    <w:rsid w:val="007458C5"/>
    <w:rsid w:val="007458FE"/>
    <w:rsid w:val="00745F41"/>
    <w:rsid w:val="00746E10"/>
    <w:rsid w:val="00750F38"/>
    <w:rsid w:val="00751BC7"/>
    <w:rsid w:val="007535A3"/>
    <w:rsid w:val="007536DF"/>
    <w:rsid w:val="00753734"/>
    <w:rsid w:val="00753B83"/>
    <w:rsid w:val="00753C43"/>
    <w:rsid w:val="0075412A"/>
    <w:rsid w:val="00754493"/>
    <w:rsid w:val="007551C6"/>
    <w:rsid w:val="00755449"/>
    <w:rsid w:val="007555F5"/>
    <w:rsid w:val="007558FB"/>
    <w:rsid w:val="00755A45"/>
    <w:rsid w:val="00756AD4"/>
    <w:rsid w:val="00760C92"/>
    <w:rsid w:val="00760D1F"/>
    <w:rsid w:val="007610A2"/>
    <w:rsid w:val="00761C1F"/>
    <w:rsid w:val="00761E59"/>
    <w:rsid w:val="00761E8B"/>
    <w:rsid w:val="007622FE"/>
    <w:rsid w:val="0076279F"/>
    <w:rsid w:val="0076333B"/>
    <w:rsid w:val="0076343A"/>
    <w:rsid w:val="007641F2"/>
    <w:rsid w:val="0076482A"/>
    <w:rsid w:val="0076552C"/>
    <w:rsid w:val="00765C88"/>
    <w:rsid w:val="00765EC8"/>
    <w:rsid w:val="007669CD"/>
    <w:rsid w:val="00766D8F"/>
    <w:rsid w:val="007672D8"/>
    <w:rsid w:val="0077029B"/>
    <w:rsid w:val="007707A9"/>
    <w:rsid w:val="007710BC"/>
    <w:rsid w:val="0077113E"/>
    <w:rsid w:val="007716EA"/>
    <w:rsid w:val="00771C36"/>
    <w:rsid w:val="00771D04"/>
    <w:rsid w:val="007727A4"/>
    <w:rsid w:val="00774131"/>
    <w:rsid w:val="00774B16"/>
    <w:rsid w:val="00775616"/>
    <w:rsid w:val="00775806"/>
    <w:rsid w:val="00776678"/>
    <w:rsid w:val="0077685F"/>
    <w:rsid w:val="0077718D"/>
    <w:rsid w:val="007772D0"/>
    <w:rsid w:val="00782555"/>
    <w:rsid w:val="0078261A"/>
    <w:rsid w:val="00782CF6"/>
    <w:rsid w:val="007836E0"/>
    <w:rsid w:val="00783A7C"/>
    <w:rsid w:val="00783D03"/>
    <w:rsid w:val="007840BC"/>
    <w:rsid w:val="007848F3"/>
    <w:rsid w:val="0078499C"/>
    <w:rsid w:val="00785074"/>
    <w:rsid w:val="00785126"/>
    <w:rsid w:val="00786672"/>
    <w:rsid w:val="00786A5E"/>
    <w:rsid w:val="00787265"/>
    <w:rsid w:val="0078760F"/>
    <w:rsid w:val="0078775B"/>
    <w:rsid w:val="00790154"/>
    <w:rsid w:val="007908A3"/>
    <w:rsid w:val="0079095B"/>
    <w:rsid w:val="0079102F"/>
    <w:rsid w:val="00791124"/>
    <w:rsid w:val="00791E53"/>
    <w:rsid w:val="00792660"/>
    <w:rsid w:val="00792E82"/>
    <w:rsid w:val="00792FA7"/>
    <w:rsid w:val="00793E1B"/>
    <w:rsid w:val="00794CFD"/>
    <w:rsid w:val="007956EF"/>
    <w:rsid w:val="00796865"/>
    <w:rsid w:val="007A010C"/>
    <w:rsid w:val="007A02A5"/>
    <w:rsid w:val="007A0415"/>
    <w:rsid w:val="007A0A2C"/>
    <w:rsid w:val="007A0EAF"/>
    <w:rsid w:val="007A1FDE"/>
    <w:rsid w:val="007A2110"/>
    <w:rsid w:val="007A2624"/>
    <w:rsid w:val="007A294C"/>
    <w:rsid w:val="007A2BC4"/>
    <w:rsid w:val="007A2F88"/>
    <w:rsid w:val="007A2FCC"/>
    <w:rsid w:val="007A3A4A"/>
    <w:rsid w:val="007A44BE"/>
    <w:rsid w:val="007A4CB6"/>
    <w:rsid w:val="007A573F"/>
    <w:rsid w:val="007A5FB0"/>
    <w:rsid w:val="007A60F4"/>
    <w:rsid w:val="007A75DB"/>
    <w:rsid w:val="007A7D37"/>
    <w:rsid w:val="007B0543"/>
    <w:rsid w:val="007B054E"/>
    <w:rsid w:val="007B0B6C"/>
    <w:rsid w:val="007B0CF5"/>
    <w:rsid w:val="007B10CE"/>
    <w:rsid w:val="007B1900"/>
    <w:rsid w:val="007B2207"/>
    <w:rsid w:val="007B3890"/>
    <w:rsid w:val="007B3D4E"/>
    <w:rsid w:val="007B4759"/>
    <w:rsid w:val="007B49E3"/>
    <w:rsid w:val="007B4A21"/>
    <w:rsid w:val="007B5182"/>
    <w:rsid w:val="007B51DE"/>
    <w:rsid w:val="007B57F9"/>
    <w:rsid w:val="007B58A6"/>
    <w:rsid w:val="007B5DCF"/>
    <w:rsid w:val="007B60A1"/>
    <w:rsid w:val="007B67DF"/>
    <w:rsid w:val="007B68FC"/>
    <w:rsid w:val="007B6D4B"/>
    <w:rsid w:val="007B7076"/>
    <w:rsid w:val="007B79E4"/>
    <w:rsid w:val="007C07C5"/>
    <w:rsid w:val="007C1A38"/>
    <w:rsid w:val="007C1EB0"/>
    <w:rsid w:val="007C290C"/>
    <w:rsid w:val="007C31CC"/>
    <w:rsid w:val="007C41FE"/>
    <w:rsid w:val="007C4429"/>
    <w:rsid w:val="007C449D"/>
    <w:rsid w:val="007C4FE1"/>
    <w:rsid w:val="007C5914"/>
    <w:rsid w:val="007C59BD"/>
    <w:rsid w:val="007C5CE3"/>
    <w:rsid w:val="007C5D01"/>
    <w:rsid w:val="007C5FA4"/>
    <w:rsid w:val="007C6CC8"/>
    <w:rsid w:val="007C6EAF"/>
    <w:rsid w:val="007C7319"/>
    <w:rsid w:val="007D07A2"/>
    <w:rsid w:val="007D0DEA"/>
    <w:rsid w:val="007D16BB"/>
    <w:rsid w:val="007D17B0"/>
    <w:rsid w:val="007D263C"/>
    <w:rsid w:val="007D2E50"/>
    <w:rsid w:val="007D377E"/>
    <w:rsid w:val="007D37F1"/>
    <w:rsid w:val="007D39DF"/>
    <w:rsid w:val="007D3A75"/>
    <w:rsid w:val="007D4667"/>
    <w:rsid w:val="007D5066"/>
    <w:rsid w:val="007D5D82"/>
    <w:rsid w:val="007D6189"/>
    <w:rsid w:val="007D663E"/>
    <w:rsid w:val="007E0BD9"/>
    <w:rsid w:val="007E1CDC"/>
    <w:rsid w:val="007E261B"/>
    <w:rsid w:val="007E3E59"/>
    <w:rsid w:val="007E4065"/>
    <w:rsid w:val="007E42B0"/>
    <w:rsid w:val="007E44B7"/>
    <w:rsid w:val="007E4BA2"/>
    <w:rsid w:val="007E573F"/>
    <w:rsid w:val="007E5E2B"/>
    <w:rsid w:val="007E6128"/>
    <w:rsid w:val="007E701A"/>
    <w:rsid w:val="007E7094"/>
    <w:rsid w:val="007E7445"/>
    <w:rsid w:val="007F2479"/>
    <w:rsid w:val="007F2591"/>
    <w:rsid w:val="007F35A2"/>
    <w:rsid w:val="007F407B"/>
    <w:rsid w:val="007F4C63"/>
    <w:rsid w:val="007F4F9A"/>
    <w:rsid w:val="007F4F9C"/>
    <w:rsid w:val="007F5BBB"/>
    <w:rsid w:val="007F6549"/>
    <w:rsid w:val="007F693F"/>
    <w:rsid w:val="007F6EA3"/>
    <w:rsid w:val="007F70C3"/>
    <w:rsid w:val="007F735E"/>
    <w:rsid w:val="007F76E1"/>
    <w:rsid w:val="007F77C8"/>
    <w:rsid w:val="007F7802"/>
    <w:rsid w:val="00800859"/>
    <w:rsid w:val="00801AB0"/>
    <w:rsid w:val="00802209"/>
    <w:rsid w:val="0080230D"/>
    <w:rsid w:val="00802F9C"/>
    <w:rsid w:val="00803639"/>
    <w:rsid w:val="00804EC3"/>
    <w:rsid w:val="00804F82"/>
    <w:rsid w:val="0080503F"/>
    <w:rsid w:val="008057A3"/>
    <w:rsid w:val="00805CD7"/>
    <w:rsid w:val="00805E30"/>
    <w:rsid w:val="00810761"/>
    <w:rsid w:val="00810797"/>
    <w:rsid w:val="00810974"/>
    <w:rsid w:val="00810BFD"/>
    <w:rsid w:val="0081123A"/>
    <w:rsid w:val="00811B86"/>
    <w:rsid w:val="00812760"/>
    <w:rsid w:val="00812A7B"/>
    <w:rsid w:val="00812EF8"/>
    <w:rsid w:val="00813717"/>
    <w:rsid w:val="00813B26"/>
    <w:rsid w:val="00815DA3"/>
    <w:rsid w:val="00816960"/>
    <w:rsid w:val="00816BB3"/>
    <w:rsid w:val="00816D17"/>
    <w:rsid w:val="00817112"/>
    <w:rsid w:val="00820B23"/>
    <w:rsid w:val="00820D53"/>
    <w:rsid w:val="00820FA2"/>
    <w:rsid w:val="008212A3"/>
    <w:rsid w:val="0082136E"/>
    <w:rsid w:val="00822296"/>
    <w:rsid w:val="00822A2C"/>
    <w:rsid w:val="00822B99"/>
    <w:rsid w:val="00823ACC"/>
    <w:rsid w:val="00823DB9"/>
    <w:rsid w:val="00823E90"/>
    <w:rsid w:val="008249DD"/>
    <w:rsid w:val="00824DDD"/>
    <w:rsid w:val="008255BE"/>
    <w:rsid w:val="008261B1"/>
    <w:rsid w:val="00826425"/>
    <w:rsid w:val="008265BA"/>
    <w:rsid w:val="00826A81"/>
    <w:rsid w:val="00826B9F"/>
    <w:rsid w:val="00826C3A"/>
    <w:rsid w:val="00827948"/>
    <w:rsid w:val="00827B9C"/>
    <w:rsid w:val="00830012"/>
    <w:rsid w:val="008306D3"/>
    <w:rsid w:val="0083100F"/>
    <w:rsid w:val="00831FBB"/>
    <w:rsid w:val="008334EC"/>
    <w:rsid w:val="008339F6"/>
    <w:rsid w:val="0083442A"/>
    <w:rsid w:val="008347C0"/>
    <w:rsid w:val="0083531C"/>
    <w:rsid w:val="00835C5B"/>
    <w:rsid w:val="00836025"/>
    <w:rsid w:val="00836785"/>
    <w:rsid w:val="008368B7"/>
    <w:rsid w:val="00840990"/>
    <w:rsid w:val="00840EE1"/>
    <w:rsid w:val="00841AC4"/>
    <w:rsid w:val="00841C6C"/>
    <w:rsid w:val="00842179"/>
    <w:rsid w:val="008426FB"/>
    <w:rsid w:val="00842AB3"/>
    <w:rsid w:val="008431F2"/>
    <w:rsid w:val="00843D4B"/>
    <w:rsid w:val="008443A9"/>
    <w:rsid w:val="008451C9"/>
    <w:rsid w:val="00846117"/>
    <w:rsid w:val="00846538"/>
    <w:rsid w:val="0084664A"/>
    <w:rsid w:val="00846672"/>
    <w:rsid w:val="008473A8"/>
    <w:rsid w:val="00847C72"/>
    <w:rsid w:val="00847EC4"/>
    <w:rsid w:val="00847F33"/>
    <w:rsid w:val="008505D2"/>
    <w:rsid w:val="00850605"/>
    <w:rsid w:val="00850A84"/>
    <w:rsid w:val="00850DB0"/>
    <w:rsid w:val="0085155C"/>
    <w:rsid w:val="0085172C"/>
    <w:rsid w:val="00851FBA"/>
    <w:rsid w:val="00852064"/>
    <w:rsid w:val="00852110"/>
    <w:rsid w:val="00852571"/>
    <w:rsid w:val="008525E0"/>
    <w:rsid w:val="008529EF"/>
    <w:rsid w:val="008532CC"/>
    <w:rsid w:val="0085337C"/>
    <w:rsid w:val="00853BE7"/>
    <w:rsid w:val="00854850"/>
    <w:rsid w:val="00854C64"/>
    <w:rsid w:val="00855770"/>
    <w:rsid w:val="008566E1"/>
    <w:rsid w:val="0085732F"/>
    <w:rsid w:val="00857818"/>
    <w:rsid w:val="00857E5E"/>
    <w:rsid w:val="00860E94"/>
    <w:rsid w:val="00861B72"/>
    <w:rsid w:val="00862221"/>
    <w:rsid w:val="00862CB3"/>
    <w:rsid w:val="00862CCE"/>
    <w:rsid w:val="00862FC7"/>
    <w:rsid w:val="00863B04"/>
    <w:rsid w:val="00863BF3"/>
    <w:rsid w:val="008644B2"/>
    <w:rsid w:val="008644B5"/>
    <w:rsid w:val="008648AB"/>
    <w:rsid w:val="00864993"/>
    <w:rsid w:val="00864FE4"/>
    <w:rsid w:val="0086542C"/>
    <w:rsid w:val="00865FCC"/>
    <w:rsid w:val="008667EA"/>
    <w:rsid w:val="00866B0C"/>
    <w:rsid w:val="00866F4E"/>
    <w:rsid w:val="008675D8"/>
    <w:rsid w:val="00867B9E"/>
    <w:rsid w:val="0087047C"/>
    <w:rsid w:val="0087159C"/>
    <w:rsid w:val="00871AAF"/>
    <w:rsid w:val="00871F7D"/>
    <w:rsid w:val="00872840"/>
    <w:rsid w:val="00872BF5"/>
    <w:rsid w:val="00873B2E"/>
    <w:rsid w:val="00874DE0"/>
    <w:rsid w:val="00874F8D"/>
    <w:rsid w:val="008750DD"/>
    <w:rsid w:val="00875168"/>
    <w:rsid w:val="00875418"/>
    <w:rsid w:val="008757B6"/>
    <w:rsid w:val="00875E33"/>
    <w:rsid w:val="008761BE"/>
    <w:rsid w:val="00877256"/>
    <w:rsid w:val="0087793F"/>
    <w:rsid w:val="00880169"/>
    <w:rsid w:val="00880BCD"/>
    <w:rsid w:val="00880EA5"/>
    <w:rsid w:val="00881B85"/>
    <w:rsid w:val="00881FE4"/>
    <w:rsid w:val="00882105"/>
    <w:rsid w:val="008831C3"/>
    <w:rsid w:val="00883536"/>
    <w:rsid w:val="008854AA"/>
    <w:rsid w:val="00885C87"/>
    <w:rsid w:val="00886FFD"/>
    <w:rsid w:val="008870C9"/>
    <w:rsid w:val="00887918"/>
    <w:rsid w:val="00887A4B"/>
    <w:rsid w:val="00890439"/>
    <w:rsid w:val="0089053C"/>
    <w:rsid w:val="00890709"/>
    <w:rsid w:val="00890D03"/>
    <w:rsid w:val="00890D53"/>
    <w:rsid w:val="00890F26"/>
    <w:rsid w:val="00890F58"/>
    <w:rsid w:val="00891995"/>
    <w:rsid w:val="00891A21"/>
    <w:rsid w:val="00891FC0"/>
    <w:rsid w:val="00894DD8"/>
    <w:rsid w:val="0089546C"/>
    <w:rsid w:val="00895657"/>
    <w:rsid w:val="008956A9"/>
    <w:rsid w:val="0089581D"/>
    <w:rsid w:val="0089629A"/>
    <w:rsid w:val="00896A79"/>
    <w:rsid w:val="00896C0F"/>
    <w:rsid w:val="008975CB"/>
    <w:rsid w:val="00897E69"/>
    <w:rsid w:val="008A010B"/>
    <w:rsid w:val="008A0454"/>
    <w:rsid w:val="008A1594"/>
    <w:rsid w:val="008A15DD"/>
    <w:rsid w:val="008A2419"/>
    <w:rsid w:val="008A3AE8"/>
    <w:rsid w:val="008A4E04"/>
    <w:rsid w:val="008A52EA"/>
    <w:rsid w:val="008A5A7B"/>
    <w:rsid w:val="008A5A85"/>
    <w:rsid w:val="008A630C"/>
    <w:rsid w:val="008A6908"/>
    <w:rsid w:val="008A7064"/>
    <w:rsid w:val="008A7911"/>
    <w:rsid w:val="008B00A5"/>
    <w:rsid w:val="008B0CCF"/>
    <w:rsid w:val="008B116F"/>
    <w:rsid w:val="008B1C4E"/>
    <w:rsid w:val="008B3084"/>
    <w:rsid w:val="008B363A"/>
    <w:rsid w:val="008B54C2"/>
    <w:rsid w:val="008B596A"/>
    <w:rsid w:val="008B5BFA"/>
    <w:rsid w:val="008B67A5"/>
    <w:rsid w:val="008B69D5"/>
    <w:rsid w:val="008B6A41"/>
    <w:rsid w:val="008B731C"/>
    <w:rsid w:val="008B7C98"/>
    <w:rsid w:val="008C079F"/>
    <w:rsid w:val="008C120C"/>
    <w:rsid w:val="008C188D"/>
    <w:rsid w:val="008C20B4"/>
    <w:rsid w:val="008C2667"/>
    <w:rsid w:val="008C26E6"/>
    <w:rsid w:val="008C2DC0"/>
    <w:rsid w:val="008C335B"/>
    <w:rsid w:val="008C3CD6"/>
    <w:rsid w:val="008C42FD"/>
    <w:rsid w:val="008C518B"/>
    <w:rsid w:val="008C63B9"/>
    <w:rsid w:val="008C6BEC"/>
    <w:rsid w:val="008C7B18"/>
    <w:rsid w:val="008C7D71"/>
    <w:rsid w:val="008D00DC"/>
    <w:rsid w:val="008D067B"/>
    <w:rsid w:val="008D0A0F"/>
    <w:rsid w:val="008D0C25"/>
    <w:rsid w:val="008D0E7C"/>
    <w:rsid w:val="008D0F2A"/>
    <w:rsid w:val="008D1194"/>
    <w:rsid w:val="008D4235"/>
    <w:rsid w:val="008D4734"/>
    <w:rsid w:val="008D4820"/>
    <w:rsid w:val="008D4C18"/>
    <w:rsid w:val="008D4C8C"/>
    <w:rsid w:val="008D4EC8"/>
    <w:rsid w:val="008D50FA"/>
    <w:rsid w:val="008D5170"/>
    <w:rsid w:val="008D54DC"/>
    <w:rsid w:val="008D6A36"/>
    <w:rsid w:val="008D720A"/>
    <w:rsid w:val="008D7292"/>
    <w:rsid w:val="008D751C"/>
    <w:rsid w:val="008D7884"/>
    <w:rsid w:val="008E124A"/>
    <w:rsid w:val="008E14D7"/>
    <w:rsid w:val="008E1541"/>
    <w:rsid w:val="008E1698"/>
    <w:rsid w:val="008E20C4"/>
    <w:rsid w:val="008E25F8"/>
    <w:rsid w:val="008E2B20"/>
    <w:rsid w:val="008E2B5A"/>
    <w:rsid w:val="008E2C27"/>
    <w:rsid w:val="008E2F01"/>
    <w:rsid w:val="008E3C4D"/>
    <w:rsid w:val="008E4500"/>
    <w:rsid w:val="008E497D"/>
    <w:rsid w:val="008E49EF"/>
    <w:rsid w:val="008E4A0D"/>
    <w:rsid w:val="008E4B3F"/>
    <w:rsid w:val="008E63D8"/>
    <w:rsid w:val="008E70AE"/>
    <w:rsid w:val="008E7431"/>
    <w:rsid w:val="008E77C7"/>
    <w:rsid w:val="008F008F"/>
    <w:rsid w:val="008F0728"/>
    <w:rsid w:val="008F17D0"/>
    <w:rsid w:val="008F1F6D"/>
    <w:rsid w:val="008F2115"/>
    <w:rsid w:val="008F2679"/>
    <w:rsid w:val="008F30AF"/>
    <w:rsid w:val="008F400D"/>
    <w:rsid w:val="008F419A"/>
    <w:rsid w:val="008F4641"/>
    <w:rsid w:val="008F51D5"/>
    <w:rsid w:val="008F5A68"/>
    <w:rsid w:val="008F5FA4"/>
    <w:rsid w:val="008F67B5"/>
    <w:rsid w:val="008F6985"/>
    <w:rsid w:val="008F7719"/>
    <w:rsid w:val="009005EE"/>
    <w:rsid w:val="00900EAC"/>
    <w:rsid w:val="0090205C"/>
    <w:rsid w:val="00903006"/>
    <w:rsid w:val="009034C9"/>
    <w:rsid w:val="009037FC"/>
    <w:rsid w:val="00903DF6"/>
    <w:rsid w:val="00905468"/>
    <w:rsid w:val="00905E33"/>
    <w:rsid w:val="00905F43"/>
    <w:rsid w:val="00905FDF"/>
    <w:rsid w:val="0090603D"/>
    <w:rsid w:val="00906058"/>
    <w:rsid w:val="00906B0E"/>
    <w:rsid w:val="00906C3A"/>
    <w:rsid w:val="00906D8D"/>
    <w:rsid w:val="00910C6C"/>
    <w:rsid w:val="009118E8"/>
    <w:rsid w:val="00912310"/>
    <w:rsid w:val="00912DEC"/>
    <w:rsid w:val="009136DC"/>
    <w:rsid w:val="009137B4"/>
    <w:rsid w:val="00913A97"/>
    <w:rsid w:val="00914518"/>
    <w:rsid w:val="009145E1"/>
    <w:rsid w:val="0091495C"/>
    <w:rsid w:val="00914C11"/>
    <w:rsid w:val="0091527D"/>
    <w:rsid w:val="009157C9"/>
    <w:rsid w:val="00915ACD"/>
    <w:rsid w:val="00915C01"/>
    <w:rsid w:val="00917C77"/>
    <w:rsid w:val="009202A6"/>
    <w:rsid w:val="00920354"/>
    <w:rsid w:val="00920C29"/>
    <w:rsid w:val="00921C3B"/>
    <w:rsid w:val="00922527"/>
    <w:rsid w:val="009226AC"/>
    <w:rsid w:val="00922730"/>
    <w:rsid w:val="00922DC5"/>
    <w:rsid w:val="00922E65"/>
    <w:rsid w:val="00924807"/>
    <w:rsid w:val="00924819"/>
    <w:rsid w:val="00924B22"/>
    <w:rsid w:val="00924FD2"/>
    <w:rsid w:val="00925400"/>
    <w:rsid w:val="00925D5A"/>
    <w:rsid w:val="00926285"/>
    <w:rsid w:val="009262D3"/>
    <w:rsid w:val="009265A9"/>
    <w:rsid w:val="009274C3"/>
    <w:rsid w:val="00927865"/>
    <w:rsid w:val="00927FB9"/>
    <w:rsid w:val="009301A3"/>
    <w:rsid w:val="0093024E"/>
    <w:rsid w:val="00930795"/>
    <w:rsid w:val="00930DD0"/>
    <w:rsid w:val="00931930"/>
    <w:rsid w:val="00931948"/>
    <w:rsid w:val="00931CC0"/>
    <w:rsid w:val="00931D83"/>
    <w:rsid w:val="00931EF9"/>
    <w:rsid w:val="00932165"/>
    <w:rsid w:val="0093222A"/>
    <w:rsid w:val="00932353"/>
    <w:rsid w:val="00934B79"/>
    <w:rsid w:val="00935204"/>
    <w:rsid w:val="009352D4"/>
    <w:rsid w:val="00935956"/>
    <w:rsid w:val="00935CBB"/>
    <w:rsid w:val="00936338"/>
    <w:rsid w:val="00936370"/>
    <w:rsid w:val="00936DA0"/>
    <w:rsid w:val="00937209"/>
    <w:rsid w:val="009377F7"/>
    <w:rsid w:val="00940877"/>
    <w:rsid w:val="00940C4B"/>
    <w:rsid w:val="00941223"/>
    <w:rsid w:val="009414DA"/>
    <w:rsid w:val="00941640"/>
    <w:rsid w:val="00941B7B"/>
    <w:rsid w:val="00941F64"/>
    <w:rsid w:val="00942B9B"/>
    <w:rsid w:val="00942FFD"/>
    <w:rsid w:val="0094365C"/>
    <w:rsid w:val="0094387F"/>
    <w:rsid w:val="00944808"/>
    <w:rsid w:val="00944E00"/>
    <w:rsid w:val="0094568D"/>
    <w:rsid w:val="00946047"/>
    <w:rsid w:val="009467A7"/>
    <w:rsid w:val="00946D50"/>
    <w:rsid w:val="00946EBA"/>
    <w:rsid w:val="0094782E"/>
    <w:rsid w:val="00947B36"/>
    <w:rsid w:val="00947D7E"/>
    <w:rsid w:val="00950115"/>
    <w:rsid w:val="009506C1"/>
    <w:rsid w:val="00950A44"/>
    <w:rsid w:val="00950F6C"/>
    <w:rsid w:val="0095199D"/>
    <w:rsid w:val="00951AFD"/>
    <w:rsid w:val="00952391"/>
    <w:rsid w:val="00952517"/>
    <w:rsid w:val="0095283D"/>
    <w:rsid w:val="00952CBD"/>
    <w:rsid w:val="009530F2"/>
    <w:rsid w:val="0095357A"/>
    <w:rsid w:val="009535E8"/>
    <w:rsid w:val="0095393A"/>
    <w:rsid w:val="00954470"/>
    <w:rsid w:val="00954FE3"/>
    <w:rsid w:val="009550EE"/>
    <w:rsid w:val="00956DFB"/>
    <w:rsid w:val="00957268"/>
    <w:rsid w:val="00960633"/>
    <w:rsid w:val="00961662"/>
    <w:rsid w:val="00961694"/>
    <w:rsid w:val="00962F9D"/>
    <w:rsid w:val="00963D76"/>
    <w:rsid w:val="009641AE"/>
    <w:rsid w:val="00964E90"/>
    <w:rsid w:val="00965931"/>
    <w:rsid w:val="00965DE6"/>
    <w:rsid w:val="009666AB"/>
    <w:rsid w:val="0096697B"/>
    <w:rsid w:val="009673CF"/>
    <w:rsid w:val="00967BD4"/>
    <w:rsid w:val="00970ADE"/>
    <w:rsid w:val="009718AA"/>
    <w:rsid w:val="00971A34"/>
    <w:rsid w:val="00971CF0"/>
    <w:rsid w:val="00972793"/>
    <w:rsid w:val="00972D95"/>
    <w:rsid w:val="009739DD"/>
    <w:rsid w:val="00973AA4"/>
    <w:rsid w:val="00974508"/>
    <w:rsid w:val="00974792"/>
    <w:rsid w:val="00975300"/>
    <w:rsid w:val="009765A1"/>
    <w:rsid w:val="00976C7C"/>
    <w:rsid w:val="0097751E"/>
    <w:rsid w:val="0098230F"/>
    <w:rsid w:val="00982F85"/>
    <w:rsid w:val="00983141"/>
    <w:rsid w:val="00983512"/>
    <w:rsid w:val="0098387A"/>
    <w:rsid w:val="00983ADA"/>
    <w:rsid w:val="0098465E"/>
    <w:rsid w:val="00985151"/>
    <w:rsid w:val="00985670"/>
    <w:rsid w:val="00985C91"/>
    <w:rsid w:val="00985E1C"/>
    <w:rsid w:val="00986FD0"/>
    <w:rsid w:val="00987AE5"/>
    <w:rsid w:val="00990286"/>
    <w:rsid w:val="0099067D"/>
    <w:rsid w:val="009922F7"/>
    <w:rsid w:val="00993561"/>
    <w:rsid w:val="009936BB"/>
    <w:rsid w:val="00993706"/>
    <w:rsid w:val="0099373D"/>
    <w:rsid w:val="00993813"/>
    <w:rsid w:val="009941ED"/>
    <w:rsid w:val="00994511"/>
    <w:rsid w:val="00994AAD"/>
    <w:rsid w:val="009951DC"/>
    <w:rsid w:val="009952FD"/>
    <w:rsid w:val="009958CF"/>
    <w:rsid w:val="00995C24"/>
    <w:rsid w:val="00996D99"/>
    <w:rsid w:val="00997BB1"/>
    <w:rsid w:val="00997F6F"/>
    <w:rsid w:val="009A1380"/>
    <w:rsid w:val="009A17F9"/>
    <w:rsid w:val="009A2545"/>
    <w:rsid w:val="009A2A44"/>
    <w:rsid w:val="009A2B7D"/>
    <w:rsid w:val="009A3340"/>
    <w:rsid w:val="009A3358"/>
    <w:rsid w:val="009A3413"/>
    <w:rsid w:val="009A346D"/>
    <w:rsid w:val="009A3741"/>
    <w:rsid w:val="009A381F"/>
    <w:rsid w:val="009A3861"/>
    <w:rsid w:val="009A3928"/>
    <w:rsid w:val="009A3C38"/>
    <w:rsid w:val="009A3C93"/>
    <w:rsid w:val="009A4630"/>
    <w:rsid w:val="009A495E"/>
    <w:rsid w:val="009A5317"/>
    <w:rsid w:val="009A6098"/>
    <w:rsid w:val="009A67EC"/>
    <w:rsid w:val="009A6D7B"/>
    <w:rsid w:val="009A77B8"/>
    <w:rsid w:val="009B0394"/>
    <w:rsid w:val="009B0EF6"/>
    <w:rsid w:val="009B0F3E"/>
    <w:rsid w:val="009B15D1"/>
    <w:rsid w:val="009B1C13"/>
    <w:rsid w:val="009B24A1"/>
    <w:rsid w:val="009B26CF"/>
    <w:rsid w:val="009B2774"/>
    <w:rsid w:val="009B398A"/>
    <w:rsid w:val="009B3992"/>
    <w:rsid w:val="009B450E"/>
    <w:rsid w:val="009B51E0"/>
    <w:rsid w:val="009B5E91"/>
    <w:rsid w:val="009B7893"/>
    <w:rsid w:val="009B7E79"/>
    <w:rsid w:val="009C184A"/>
    <w:rsid w:val="009C1883"/>
    <w:rsid w:val="009C1919"/>
    <w:rsid w:val="009C249A"/>
    <w:rsid w:val="009C2AD8"/>
    <w:rsid w:val="009C33AE"/>
    <w:rsid w:val="009C3542"/>
    <w:rsid w:val="009C3A78"/>
    <w:rsid w:val="009C3E0E"/>
    <w:rsid w:val="009C520A"/>
    <w:rsid w:val="009C595E"/>
    <w:rsid w:val="009C5987"/>
    <w:rsid w:val="009C6B16"/>
    <w:rsid w:val="009C6D27"/>
    <w:rsid w:val="009C6F58"/>
    <w:rsid w:val="009C722D"/>
    <w:rsid w:val="009C7B92"/>
    <w:rsid w:val="009C7CD8"/>
    <w:rsid w:val="009D02F9"/>
    <w:rsid w:val="009D03D5"/>
    <w:rsid w:val="009D052A"/>
    <w:rsid w:val="009D070F"/>
    <w:rsid w:val="009D08CB"/>
    <w:rsid w:val="009D08F8"/>
    <w:rsid w:val="009D0D27"/>
    <w:rsid w:val="009D1FD1"/>
    <w:rsid w:val="009D217D"/>
    <w:rsid w:val="009D2453"/>
    <w:rsid w:val="009D256A"/>
    <w:rsid w:val="009D30FF"/>
    <w:rsid w:val="009D3CE4"/>
    <w:rsid w:val="009D4055"/>
    <w:rsid w:val="009D4478"/>
    <w:rsid w:val="009D4DA4"/>
    <w:rsid w:val="009D5AB5"/>
    <w:rsid w:val="009D6739"/>
    <w:rsid w:val="009D70F0"/>
    <w:rsid w:val="009D7603"/>
    <w:rsid w:val="009D7A98"/>
    <w:rsid w:val="009D7C42"/>
    <w:rsid w:val="009E01F2"/>
    <w:rsid w:val="009E035C"/>
    <w:rsid w:val="009E06BD"/>
    <w:rsid w:val="009E1B0E"/>
    <w:rsid w:val="009E1F57"/>
    <w:rsid w:val="009E2647"/>
    <w:rsid w:val="009E2AD3"/>
    <w:rsid w:val="009E2B73"/>
    <w:rsid w:val="009E35E3"/>
    <w:rsid w:val="009E3D39"/>
    <w:rsid w:val="009E3F4F"/>
    <w:rsid w:val="009E534B"/>
    <w:rsid w:val="009E5714"/>
    <w:rsid w:val="009E60A6"/>
    <w:rsid w:val="009E6406"/>
    <w:rsid w:val="009E73C0"/>
    <w:rsid w:val="009E79AE"/>
    <w:rsid w:val="009F0F70"/>
    <w:rsid w:val="009F109F"/>
    <w:rsid w:val="009F12DC"/>
    <w:rsid w:val="009F1383"/>
    <w:rsid w:val="009F1502"/>
    <w:rsid w:val="009F1E48"/>
    <w:rsid w:val="009F2A3E"/>
    <w:rsid w:val="009F2D09"/>
    <w:rsid w:val="009F3DE8"/>
    <w:rsid w:val="009F417C"/>
    <w:rsid w:val="009F44F1"/>
    <w:rsid w:val="009F49BA"/>
    <w:rsid w:val="009F4EBE"/>
    <w:rsid w:val="009F51D9"/>
    <w:rsid w:val="009F58D2"/>
    <w:rsid w:val="009F6381"/>
    <w:rsid w:val="009F730F"/>
    <w:rsid w:val="00A007D3"/>
    <w:rsid w:val="00A018D5"/>
    <w:rsid w:val="00A01B6F"/>
    <w:rsid w:val="00A025AD"/>
    <w:rsid w:val="00A02717"/>
    <w:rsid w:val="00A02C22"/>
    <w:rsid w:val="00A039BB"/>
    <w:rsid w:val="00A03ED8"/>
    <w:rsid w:val="00A04223"/>
    <w:rsid w:val="00A0437E"/>
    <w:rsid w:val="00A0441C"/>
    <w:rsid w:val="00A04B4E"/>
    <w:rsid w:val="00A04D4F"/>
    <w:rsid w:val="00A04E33"/>
    <w:rsid w:val="00A0613E"/>
    <w:rsid w:val="00A06293"/>
    <w:rsid w:val="00A065B9"/>
    <w:rsid w:val="00A065C7"/>
    <w:rsid w:val="00A068A0"/>
    <w:rsid w:val="00A06CD6"/>
    <w:rsid w:val="00A06EAD"/>
    <w:rsid w:val="00A073DF"/>
    <w:rsid w:val="00A100A4"/>
    <w:rsid w:val="00A10174"/>
    <w:rsid w:val="00A11173"/>
    <w:rsid w:val="00A111BB"/>
    <w:rsid w:val="00A11F7A"/>
    <w:rsid w:val="00A13209"/>
    <w:rsid w:val="00A13CA6"/>
    <w:rsid w:val="00A158B2"/>
    <w:rsid w:val="00A1611D"/>
    <w:rsid w:val="00A1639A"/>
    <w:rsid w:val="00A16405"/>
    <w:rsid w:val="00A1734C"/>
    <w:rsid w:val="00A17813"/>
    <w:rsid w:val="00A17D6B"/>
    <w:rsid w:val="00A20BB4"/>
    <w:rsid w:val="00A212A6"/>
    <w:rsid w:val="00A21CA0"/>
    <w:rsid w:val="00A21DBC"/>
    <w:rsid w:val="00A227AA"/>
    <w:rsid w:val="00A22D0D"/>
    <w:rsid w:val="00A22F9E"/>
    <w:rsid w:val="00A231F6"/>
    <w:rsid w:val="00A23924"/>
    <w:rsid w:val="00A23A49"/>
    <w:rsid w:val="00A27A6B"/>
    <w:rsid w:val="00A27AC7"/>
    <w:rsid w:val="00A27BE8"/>
    <w:rsid w:val="00A27DD5"/>
    <w:rsid w:val="00A3004F"/>
    <w:rsid w:val="00A30606"/>
    <w:rsid w:val="00A30854"/>
    <w:rsid w:val="00A30E38"/>
    <w:rsid w:val="00A31D15"/>
    <w:rsid w:val="00A31E0A"/>
    <w:rsid w:val="00A3320B"/>
    <w:rsid w:val="00A3356C"/>
    <w:rsid w:val="00A33677"/>
    <w:rsid w:val="00A3459A"/>
    <w:rsid w:val="00A34FC1"/>
    <w:rsid w:val="00A35D96"/>
    <w:rsid w:val="00A3630D"/>
    <w:rsid w:val="00A3638F"/>
    <w:rsid w:val="00A36BDA"/>
    <w:rsid w:val="00A36E23"/>
    <w:rsid w:val="00A37A60"/>
    <w:rsid w:val="00A40078"/>
    <w:rsid w:val="00A40233"/>
    <w:rsid w:val="00A40343"/>
    <w:rsid w:val="00A41665"/>
    <w:rsid w:val="00A42387"/>
    <w:rsid w:val="00A42598"/>
    <w:rsid w:val="00A425EE"/>
    <w:rsid w:val="00A42911"/>
    <w:rsid w:val="00A42952"/>
    <w:rsid w:val="00A42DD8"/>
    <w:rsid w:val="00A43796"/>
    <w:rsid w:val="00A43D6F"/>
    <w:rsid w:val="00A4412D"/>
    <w:rsid w:val="00A44CDE"/>
    <w:rsid w:val="00A44DA4"/>
    <w:rsid w:val="00A450E3"/>
    <w:rsid w:val="00A45241"/>
    <w:rsid w:val="00A45472"/>
    <w:rsid w:val="00A45D7B"/>
    <w:rsid w:val="00A46CA9"/>
    <w:rsid w:val="00A46D80"/>
    <w:rsid w:val="00A46E2B"/>
    <w:rsid w:val="00A46ED1"/>
    <w:rsid w:val="00A4727D"/>
    <w:rsid w:val="00A47E3E"/>
    <w:rsid w:val="00A506CA"/>
    <w:rsid w:val="00A50AB8"/>
    <w:rsid w:val="00A50C43"/>
    <w:rsid w:val="00A5108C"/>
    <w:rsid w:val="00A510F2"/>
    <w:rsid w:val="00A512D8"/>
    <w:rsid w:val="00A5130F"/>
    <w:rsid w:val="00A51321"/>
    <w:rsid w:val="00A51915"/>
    <w:rsid w:val="00A51CC1"/>
    <w:rsid w:val="00A524E6"/>
    <w:rsid w:val="00A52ED5"/>
    <w:rsid w:val="00A5311D"/>
    <w:rsid w:val="00A53DD7"/>
    <w:rsid w:val="00A54F26"/>
    <w:rsid w:val="00A55304"/>
    <w:rsid w:val="00A553FD"/>
    <w:rsid w:val="00A55933"/>
    <w:rsid w:val="00A55C0E"/>
    <w:rsid w:val="00A565EB"/>
    <w:rsid w:val="00A56F5F"/>
    <w:rsid w:val="00A60FAA"/>
    <w:rsid w:val="00A62427"/>
    <w:rsid w:val="00A62CA6"/>
    <w:rsid w:val="00A62D97"/>
    <w:rsid w:val="00A6368E"/>
    <w:rsid w:val="00A639F4"/>
    <w:rsid w:val="00A639F5"/>
    <w:rsid w:val="00A63BE4"/>
    <w:rsid w:val="00A64747"/>
    <w:rsid w:val="00A6551B"/>
    <w:rsid w:val="00A65528"/>
    <w:rsid w:val="00A65986"/>
    <w:rsid w:val="00A65AD4"/>
    <w:rsid w:val="00A66235"/>
    <w:rsid w:val="00A66DD8"/>
    <w:rsid w:val="00A66FF4"/>
    <w:rsid w:val="00A702C7"/>
    <w:rsid w:val="00A706F2"/>
    <w:rsid w:val="00A70EC5"/>
    <w:rsid w:val="00A7171A"/>
    <w:rsid w:val="00A71AE5"/>
    <w:rsid w:val="00A7284A"/>
    <w:rsid w:val="00A72ECC"/>
    <w:rsid w:val="00A731E9"/>
    <w:rsid w:val="00A739C2"/>
    <w:rsid w:val="00A746B8"/>
    <w:rsid w:val="00A74D98"/>
    <w:rsid w:val="00A75491"/>
    <w:rsid w:val="00A75D31"/>
    <w:rsid w:val="00A75F26"/>
    <w:rsid w:val="00A75F3D"/>
    <w:rsid w:val="00A76290"/>
    <w:rsid w:val="00A76CFC"/>
    <w:rsid w:val="00A76D91"/>
    <w:rsid w:val="00A77A60"/>
    <w:rsid w:val="00A77E53"/>
    <w:rsid w:val="00A8013E"/>
    <w:rsid w:val="00A80340"/>
    <w:rsid w:val="00A803CB"/>
    <w:rsid w:val="00A81101"/>
    <w:rsid w:val="00A82C0A"/>
    <w:rsid w:val="00A83258"/>
    <w:rsid w:val="00A83473"/>
    <w:rsid w:val="00A83638"/>
    <w:rsid w:val="00A83FDE"/>
    <w:rsid w:val="00A84B84"/>
    <w:rsid w:val="00A84C97"/>
    <w:rsid w:val="00A851D1"/>
    <w:rsid w:val="00A85836"/>
    <w:rsid w:val="00A87550"/>
    <w:rsid w:val="00A87B85"/>
    <w:rsid w:val="00A90F4B"/>
    <w:rsid w:val="00A920D0"/>
    <w:rsid w:val="00A9242D"/>
    <w:rsid w:val="00A92500"/>
    <w:rsid w:val="00A927AB"/>
    <w:rsid w:val="00A9379B"/>
    <w:rsid w:val="00A9426B"/>
    <w:rsid w:val="00A946EF"/>
    <w:rsid w:val="00A94B1F"/>
    <w:rsid w:val="00A94B4A"/>
    <w:rsid w:val="00A94FC8"/>
    <w:rsid w:val="00A96693"/>
    <w:rsid w:val="00A9727D"/>
    <w:rsid w:val="00A97D48"/>
    <w:rsid w:val="00A97EA2"/>
    <w:rsid w:val="00AA0127"/>
    <w:rsid w:val="00AA0BCE"/>
    <w:rsid w:val="00AA0BE3"/>
    <w:rsid w:val="00AA0DEC"/>
    <w:rsid w:val="00AA1928"/>
    <w:rsid w:val="00AA2773"/>
    <w:rsid w:val="00AA3374"/>
    <w:rsid w:val="00AA389B"/>
    <w:rsid w:val="00AA3ADB"/>
    <w:rsid w:val="00AA4284"/>
    <w:rsid w:val="00AA451C"/>
    <w:rsid w:val="00AA4D1C"/>
    <w:rsid w:val="00AA4FE9"/>
    <w:rsid w:val="00AA5608"/>
    <w:rsid w:val="00AA5B54"/>
    <w:rsid w:val="00AA5F82"/>
    <w:rsid w:val="00AA7166"/>
    <w:rsid w:val="00AA77FB"/>
    <w:rsid w:val="00AB03B2"/>
    <w:rsid w:val="00AB06D4"/>
    <w:rsid w:val="00AB0706"/>
    <w:rsid w:val="00AB2467"/>
    <w:rsid w:val="00AB2E14"/>
    <w:rsid w:val="00AB34DE"/>
    <w:rsid w:val="00AB38ED"/>
    <w:rsid w:val="00AB47C1"/>
    <w:rsid w:val="00AB4EEC"/>
    <w:rsid w:val="00AB5140"/>
    <w:rsid w:val="00AB52B4"/>
    <w:rsid w:val="00AB554C"/>
    <w:rsid w:val="00AB5CB2"/>
    <w:rsid w:val="00AB681E"/>
    <w:rsid w:val="00AB6F4F"/>
    <w:rsid w:val="00AB719E"/>
    <w:rsid w:val="00AB72CC"/>
    <w:rsid w:val="00AB7513"/>
    <w:rsid w:val="00AB7610"/>
    <w:rsid w:val="00AB774D"/>
    <w:rsid w:val="00AB7C5C"/>
    <w:rsid w:val="00AC075D"/>
    <w:rsid w:val="00AC0FF1"/>
    <w:rsid w:val="00AC128C"/>
    <w:rsid w:val="00AC1EDF"/>
    <w:rsid w:val="00AC3083"/>
    <w:rsid w:val="00AC32BE"/>
    <w:rsid w:val="00AC3C6D"/>
    <w:rsid w:val="00AC4486"/>
    <w:rsid w:val="00AC46D9"/>
    <w:rsid w:val="00AC4B44"/>
    <w:rsid w:val="00AC59A0"/>
    <w:rsid w:val="00AC5D43"/>
    <w:rsid w:val="00AC69B9"/>
    <w:rsid w:val="00AC6B87"/>
    <w:rsid w:val="00AC759D"/>
    <w:rsid w:val="00AD05E5"/>
    <w:rsid w:val="00AD1234"/>
    <w:rsid w:val="00AD15BB"/>
    <w:rsid w:val="00AD2DF1"/>
    <w:rsid w:val="00AD3452"/>
    <w:rsid w:val="00AD418B"/>
    <w:rsid w:val="00AD4934"/>
    <w:rsid w:val="00AD4E7F"/>
    <w:rsid w:val="00AD5451"/>
    <w:rsid w:val="00AD58E4"/>
    <w:rsid w:val="00AD6065"/>
    <w:rsid w:val="00AD6620"/>
    <w:rsid w:val="00AD66E7"/>
    <w:rsid w:val="00AD6D44"/>
    <w:rsid w:val="00AD73FF"/>
    <w:rsid w:val="00AD7986"/>
    <w:rsid w:val="00AD7E70"/>
    <w:rsid w:val="00AE0BE4"/>
    <w:rsid w:val="00AE1683"/>
    <w:rsid w:val="00AE198D"/>
    <w:rsid w:val="00AE1E23"/>
    <w:rsid w:val="00AE1E3F"/>
    <w:rsid w:val="00AE1E61"/>
    <w:rsid w:val="00AE2938"/>
    <w:rsid w:val="00AE29F8"/>
    <w:rsid w:val="00AE2E70"/>
    <w:rsid w:val="00AE31E8"/>
    <w:rsid w:val="00AE3E1C"/>
    <w:rsid w:val="00AE4888"/>
    <w:rsid w:val="00AE4BE3"/>
    <w:rsid w:val="00AE5E26"/>
    <w:rsid w:val="00AE7511"/>
    <w:rsid w:val="00AE7C2A"/>
    <w:rsid w:val="00AF0109"/>
    <w:rsid w:val="00AF0CEF"/>
    <w:rsid w:val="00AF173E"/>
    <w:rsid w:val="00AF1E0E"/>
    <w:rsid w:val="00AF1F81"/>
    <w:rsid w:val="00AF3225"/>
    <w:rsid w:val="00AF3239"/>
    <w:rsid w:val="00AF3A6D"/>
    <w:rsid w:val="00AF3B07"/>
    <w:rsid w:val="00AF47FC"/>
    <w:rsid w:val="00AF6B23"/>
    <w:rsid w:val="00AF6B9A"/>
    <w:rsid w:val="00AF6F94"/>
    <w:rsid w:val="00B001FE"/>
    <w:rsid w:val="00B00403"/>
    <w:rsid w:val="00B0062D"/>
    <w:rsid w:val="00B00B8E"/>
    <w:rsid w:val="00B00E31"/>
    <w:rsid w:val="00B010DB"/>
    <w:rsid w:val="00B0116C"/>
    <w:rsid w:val="00B0145E"/>
    <w:rsid w:val="00B01A13"/>
    <w:rsid w:val="00B01F2E"/>
    <w:rsid w:val="00B02491"/>
    <w:rsid w:val="00B02A46"/>
    <w:rsid w:val="00B02E9A"/>
    <w:rsid w:val="00B03187"/>
    <w:rsid w:val="00B0334F"/>
    <w:rsid w:val="00B03C3D"/>
    <w:rsid w:val="00B03DF7"/>
    <w:rsid w:val="00B04381"/>
    <w:rsid w:val="00B04A57"/>
    <w:rsid w:val="00B054CD"/>
    <w:rsid w:val="00B0613F"/>
    <w:rsid w:val="00B0638A"/>
    <w:rsid w:val="00B06F31"/>
    <w:rsid w:val="00B07357"/>
    <w:rsid w:val="00B07E71"/>
    <w:rsid w:val="00B104DF"/>
    <w:rsid w:val="00B10500"/>
    <w:rsid w:val="00B10BD0"/>
    <w:rsid w:val="00B10F86"/>
    <w:rsid w:val="00B10F8D"/>
    <w:rsid w:val="00B12F22"/>
    <w:rsid w:val="00B1398C"/>
    <w:rsid w:val="00B14378"/>
    <w:rsid w:val="00B14B39"/>
    <w:rsid w:val="00B14C66"/>
    <w:rsid w:val="00B15768"/>
    <w:rsid w:val="00B15A69"/>
    <w:rsid w:val="00B15A9B"/>
    <w:rsid w:val="00B15DDD"/>
    <w:rsid w:val="00B16726"/>
    <w:rsid w:val="00B16C0A"/>
    <w:rsid w:val="00B1701C"/>
    <w:rsid w:val="00B206DB"/>
    <w:rsid w:val="00B20CB5"/>
    <w:rsid w:val="00B20F21"/>
    <w:rsid w:val="00B22B98"/>
    <w:rsid w:val="00B23AA6"/>
    <w:rsid w:val="00B24129"/>
    <w:rsid w:val="00B24960"/>
    <w:rsid w:val="00B24AA8"/>
    <w:rsid w:val="00B24BB1"/>
    <w:rsid w:val="00B24E94"/>
    <w:rsid w:val="00B25435"/>
    <w:rsid w:val="00B25A39"/>
    <w:rsid w:val="00B25D3B"/>
    <w:rsid w:val="00B25FAE"/>
    <w:rsid w:val="00B26257"/>
    <w:rsid w:val="00B26BC0"/>
    <w:rsid w:val="00B26CE4"/>
    <w:rsid w:val="00B26E36"/>
    <w:rsid w:val="00B272A7"/>
    <w:rsid w:val="00B276E4"/>
    <w:rsid w:val="00B27D2D"/>
    <w:rsid w:val="00B27E89"/>
    <w:rsid w:val="00B30BA3"/>
    <w:rsid w:val="00B3107D"/>
    <w:rsid w:val="00B31820"/>
    <w:rsid w:val="00B31833"/>
    <w:rsid w:val="00B31F00"/>
    <w:rsid w:val="00B31F70"/>
    <w:rsid w:val="00B32EFF"/>
    <w:rsid w:val="00B33227"/>
    <w:rsid w:val="00B33720"/>
    <w:rsid w:val="00B34270"/>
    <w:rsid w:val="00B34B79"/>
    <w:rsid w:val="00B35840"/>
    <w:rsid w:val="00B35C08"/>
    <w:rsid w:val="00B36753"/>
    <w:rsid w:val="00B40953"/>
    <w:rsid w:val="00B4159A"/>
    <w:rsid w:val="00B4271B"/>
    <w:rsid w:val="00B4327D"/>
    <w:rsid w:val="00B44D06"/>
    <w:rsid w:val="00B44D46"/>
    <w:rsid w:val="00B44F62"/>
    <w:rsid w:val="00B45517"/>
    <w:rsid w:val="00B45931"/>
    <w:rsid w:val="00B45F41"/>
    <w:rsid w:val="00B46BCE"/>
    <w:rsid w:val="00B470CA"/>
    <w:rsid w:val="00B47565"/>
    <w:rsid w:val="00B4769B"/>
    <w:rsid w:val="00B50D1F"/>
    <w:rsid w:val="00B512CE"/>
    <w:rsid w:val="00B5160F"/>
    <w:rsid w:val="00B51946"/>
    <w:rsid w:val="00B524B4"/>
    <w:rsid w:val="00B52D50"/>
    <w:rsid w:val="00B5371E"/>
    <w:rsid w:val="00B5553B"/>
    <w:rsid w:val="00B55F9E"/>
    <w:rsid w:val="00B565F3"/>
    <w:rsid w:val="00B573FB"/>
    <w:rsid w:val="00B57FF0"/>
    <w:rsid w:val="00B6048C"/>
    <w:rsid w:val="00B60C81"/>
    <w:rsid w:val="00B618A5"/>
    <w:rsid w:val="00B61D3B"/>
    <w:rsid w:val="00B631D3"/>
    <w:rsid w:val="00B63F8D"/>
    <w:rsid w:val="00B640E7"/>
    <w:rsid w:val="00B64499"/>
    <w:rsid w:val="00B64570"/>
    <w:rsid w:val="00B647A2"/>
    <w:rsid w:val="00B648C3"/>
    <w:rsid w:val="00B64E52"/>
    <w:rsid w:val="00B66254"/>
    <w:rsid w:val="00B672F9"/>
    <w:rsid w:val="00B67E97"/>
    <w:rsid w:val="00B703BE"/>
    <w:rsid w:val="00B718C8"/>
    <w:rsid w:val="00B71DE5"/>
    <w:rsid w:val="00B72EAB"/>
    <w:rsid w:val="00B735BB"/>
    <w:rsid w:val="00B74079"/>
    <w:rsid w:val="00B746D3"/>
    <w:rsid w:val="00B74713"/>
    <w:rsid w:val="00B74CE1"/>
    <w:rsid w:val="00B74F4D"/>
    <w:rsid w:val="00B760FC"/>
    <w:rsid w:val="00B762CA"/>
    <w:rsid w:val="00B76873"/>
    <w:rsid w:val="00B77138"/>
    <w:rsid w:val="00B77243"/>
    <w:rsid w:val="00B803A8"/>
    <w:rsid w:val="00B81B58"/>
    <w:rsid w:val="00B81E3C"/>
    <w:rsid w:val="00B831C5"/>
    <w:rsid w:val="00B83371"/>
    <w:rsid w:val="00B83549"/>
    <w:rsid w:val="00B84484"/>
    <w:rsid w:val="00B84839"/>
    <w:rsid w:val="00B84D61"/>
    <w:rsid w:val="00B8512D"/>
    <w:rsid w:val="00B851DB"/>
    <w:rsid w:val="00B8576D"/>
    <w:rsid w:val="00B86B6B"/>
    <w:rsid w:val="00B8706C"/>
    <w:rsid w:val="00B87CC9"/>
    <w:rsid w:val="00B903CB"/>
    <w:rsid w:val="00B91933"/>
    <w:rsid w:val="00B9199F"/>
    <w:rsid w:val="00B91AB8"/>
    <w:rsid w:val="00B91EE5"/>
    <w:rsid w:val="00B928A4"/>
    <w:rsid w:val="00B93004"/>
    <w:rsid w:val="00B930C9"/>
    <w:rsid w:val="00B93DB4"/>
    <w:rsid w:val="00B94701"/>
    <w:rsid w:val="00B94B1A"/>
    <w:rsid w:val="00B94C07"/>
    <w:rsid w:val="00B9508E"/>
    <w:rsid w:val="00B9528B"/>
    <w:rsid w:val="00B95709"/>
    <w:rsid w:val="00B95B19"/>
    <w:rsid w:val="00B96030"/>
    <w:rsid w:val="00B961AF"/>
    <w:rsid w:val="00B96937"/>
    <w:rsid w:val="00B97D98"/>
    <w:rsid w:val="00BA13A5"/>
    <w:rsid w:val="00BA1950"/>
    <w:rsid w:val="00BA1C23"/>
    <w:rsid w:val="00BA1E2C"/>
    <w:rsid w:val="00BA2086"/>
    <w:rsid w:val="00BA27BE"/>
    <w:rsid w:val="00BA318A"/>
    <w:rsid w:val="00BA32E5"/>
    <w:rsid w:val="00BA3337"/>
    <w:rsid w:val="00BA335D"/>
    <w:rsid w:val="00BA635C"/>
    <w:rsid w:val="00BA65E1"/>
    <w:rsid w:val="00BA6A34"/>
    <w:rsid w:val="00BA6FE2"/>
    <w:rsid w:val="00BB1F81"/>
    <w:rsid w:val="00BB28B5"/>
    <w:rsid w:val="00BB2979"/>
    <w:rsid w:val="00BB3567"/>
    <w:rsid w:val="00BB35FE"/>
    <w:rsid w:val="00BB3ECC"/>
    <w:rsid w:val="00BB4533"/>
    <w:rsid w:val="00BB4A23"/>
    <w:rsid w:val="00BB53BA"/>
    <w:rsid w:val="00BB5B1D"/>
    <w:rsid w:val="00BB5D6B"/>
    <w:rsid w:val="00BB6061"/>
    <w:rsid w:val="00BB6641"/>
    <w:rsid w:val="00BB7492"/>
    <w:rsid w:val="00BC0038"/>
    <w:rsid w:val="00BC014D"/>
    <w:rsid w:val="00BC02F7"/>
    <w:rsid w:val="00BC0A9E"/>
    <w:rsid w:val="00BC0DE1"/>
    <w:rsid w:val="00BC22E6"/>
    <w:rsid w:val="00BC2659"/>
    <w:rsid w:val="00BC3595"/>
    <w:rsid w:val="00BC4AF1"/>
    <w:rsid w:val="00BC541E"/>
    <w:rsid w:val="00BC5C37"/>
    <w:rsid w:val="00BC667E"/>
    <w:rsid w:val="00BD0109"/>
    <w:rsid w:val="00BD02EA"/>
    <w:rsid w:val="00BD0716"/>
    <w:rsid w:val="00BD0D21"/>
    <w:rsid w:val="00BD109B"/>
    <w:rsid w:val="00BD1895"/>
    <w:rsid w:val="00BD189B"/>
    <w:rsid w:val="00BD218F"/>
    <w:rsid w:val="00BD2978"/>
    <w:rsid w:val="00BD2EA3"/>
    <w:rsid w:val="00BD30A8"/>
    <w:rsid w:val="00BD4104"/>
    <w:rsid w:val="00BD4D89"/>
    <w:rsid w:val="00BD5670"/>
    <w:rsid w:val="00BD56C8"/>
    <w:rsid w:val="00BD573B"/>
    <w:rsid w:val="00BD64D4"/>
    <w:rsid w:val="00BD6CE6"/>
    <w:rsid w:val="00BD78CC"/>
    <w:rsid w:val="00BE05EA"/>
    <w:rsid w:val="00BE1037"/>
    <w:rsid w:val="00BE121E"/>
    <w:rsid w:val="00BE1742"/>
    <w:rsid w:val="00BE1D51"/>
    <w:rsid w:val="00BE2066"/>
    <w:rsid w:val="00BE2161"/>
    <w:rsid w:val="00BE3FB5"/>
    <w:rsid w:val="00BE46BF"/>
    <w:rsid w:val="00BE47E3"/>
    <w:rsid w:val="00BE4B2C"/>
    <w:rsid w:val="00BE4E05"/>
    <w:rsid w:val="00BE604F"/>
    <w:rsid w:val="00BE63DA"/>
    <w:rsid w:val="00BE67C5"/>
    <w:rsid w:val="00BE6E2A"/>
    <w:rsid w:val="00BE7589"/>
    <w:rsid w:val="00BE761E"/>
    <w:rsid w:val="00BE770D"/>
    <w:rsid w:val="00BF015B"/>
    <w:rsid w:val="00BF10A6"/>
    <w:rsid w:val="00BF11DC"/>
    <w:rsid w:val="00BF1F7D"/>
    <w:rsid w:val="00BF2CB0"/>
    <w:rsid w:val="00BF432B"/>
    <w:rsid w:val="00BF4950"/>
    <w:rsid w:val="00BF4DA9"/>
    <w:rsid w:val="00BF4DEE"/>
    <w:rsid w:val="00BF4FF1"/>
    <w:rsid w:val="00BF5603"/>
    <w:rsid w:val="00BF6AE1"/>
    <w:rsid w:val="00BF719F"/>
    <w:rsid w:val="00BF72F5"/>
    <w:rsid w:val="00BF7C68"/>
    <w:rsid w:val="00BF7C76"/>
    <w:rsid w:val="00C00538"/>
    <w:rsid w:val="00C009D4"/>
    <w:rsid w:val="00C010FB"/>
    <w:rsid w:val="00C01B41"/>
    <w:rsid w:val="00C0234E"/>
    <w:rsid w:val="00C024CA"/>
    <w:rsid w:val="00C02592"/>
    <w:rsid w:val="00C02EDB"/>
    <w:rsid w:val="00C03CBD"/>
    <w:rsid w:val="00C03DB1"/>
    <w:rsid w:val="00C04055"/>
    <w:rsid w:val="00C044E8"/>
    <w:rsid w:val="00C05123"/>
    <w:rsid w:val="00C05776"/>
    <w:rsid w:val="00C05A40"/>
    <w:rsid w:val="00C0651E"/>
    <w:rsid w:val="00C065E0"/>
    <w:rsid w:val="00C06AC2"/>
    <w:rsid w:val="00C06FB8"/>
    <w:rsid w:val="00C075D0"/>
    <w:rsid w:val="00C07B41"/>
    <w:rsid w:val="00C10001"/>
    <w:rsid w:val="00C10171"/>
    <w:rsid w:val="00C10809"/>
    <w:rsid w:val="00C10F48"/>
    <w:rsid w:val="00C11B61"/>
    <w:rsid w:val="00C11F9D"/>
    <w:rsid w:val="00C1285F"/>
    <w:rsid w:val="00C128AA"/>
    <w:rsid w:val="00C12A30"/>
    <w:rsid w:val="00C12BDC"/>
    <w:rsid w:val="00C12F77"/>
    <w:rsid w:val="00C13030"/>
    <w:rsid w:val="00C13348"/>
    <w:rsid w:val="00C13A9E"/>
    <w:rsid w:val="00C13FDF"/>
    <w:rsid w:val="00C14125"/>
    <w:rsid w:val="00C14174"/>
    <w:rsid w:val="00C159D8"/>
    <w:rsid w:val="00C1773E"/>
    <w:rsid w:val="00C17D73"/>
    <w:rsid w:val="00C2030E"/>
    <w:rsid w:val="00C20C32"/>
    <w:rsid w:val="00C21E96"/>
    <w:rsid w:val="00C2265C"/>
    <w:rsid w:val="00C2269A"/>
    <w:rsid w:val="00C229D9"/>
    <w:rsid w:val="00C22B1E"/>
    <w:rsid w:val="00C22F34"/>
    <w:rsid w:val="00C2339D"/>
    <w:rsid w:val="00C23416"/>
    <w:rsid w:val="00C23704"/>
    <w:rsid w:val="00C23786"/>
    <w:rsid w:val="00C237E9"/>
    <w:rsid w:val="00C23B87"/>
    <w:rsid w:val="00C23BEB"/>
    <w:rsid w:val="00C241BA"/>
    <w:rsid w:val="00C242C9"/>
    <w:rsid w:val="00C24F25"/>
    <w:rsid w:val="00C24F92"/>
    <w:rsid w:val="00C2510B"/>
    <w:rsid w:val="00C268A8"/>
    <w:rsid w:val="00C30229"/>
    <w:rsid w:val="00C302B3"/>
    <w:rsid w:val="00C305EE"/>
    <w:rsid w:val="00C30827"/>
    <w:rsid w:val="00C3130B"/>
    <w:rsid w:val="00C315AC"/>
    <w:rsid w:val="00C31E2E"/>
    <w:rsid w:val="00C342E9"/>
    <w:rsid w:val="00C348D3"/>
    <w:rsid w:val="00C37609"/>
    <w:rsid w:val="00C407B3"/>
    <w:rsid w:val="00C409D5"/>
    <w:rsid w:val="00C40B91"/>
    <w:rsid w:val="00C418E0"/>
    <w:rsid w:val="00C41A11"/>
    <w:rsid w:val="00C423EB"/>
    <w:rsid w:val="00C43025"/>
    <w:rsid w:val="00C4307E"/>
    <w:rsid w:val="00C43E79"/>
    <w:rsid w:val="00C4494B"/>
    <w:rsid w:val="00C44CF2"/>
    <w:rsid w:val="00C44E88"/>
    <w:rsid w:val="00C45409"/>
    <w:rsid w:val="00C456AC"/>
    <w:rsid w:val="00C45E08"/>
    <w:rsid w:val="00C466C8"/>
    <w:rsid w:val="00C46A2A"/>
    <w:rsid w:val="00C503BB"/>
    <w:rsid w:val="00C505E2"/>
    <w:rsid w:val="00C50744"/>
    <w:rsid w:val="00C50851"/>
    <w:rsid w:val="00C51125"/>
    <w:rsid w:val="00C51625"/>
    <w:rsid w:val="00C518E9"/>
    <w:rsid w:val="00C51BC5"/>
    <w:rsid w:val="00C51BDF"/>
    <w:rsid w:val="00C53744"/>
    <w:rsid w:val="00C53799"/>
    <w:rsid w:val="00C5464B"/>
    <w:rsid w:val="00C54697"/>
    <w:rsid w:val="00C549B6"/>
    <w:rsid w:val="00C550A7"/>
    <w:rsid w:val="00C551DC"/>
    <w:rsid w:val="00C55908"/>
    <w:rsid w:val="00C56103"/>
    <w:rsid w:val="00C56AFF"/>
    <w:rsid w:val="00C60BB7"/>
    <w:rsid w:val="00C62413"/>
    <w:rsid w:val="00C62E0F"/>
    <w:rsid w:val="00C634B8"/>
    <w:rsid w:val="00C63979"/>
    <w:rsid w:val="00C639F8"/>
    <w:rsid w:val="00C63AC5"/>
    <w:rsid w:val="00C63F89"/>
    <w:rsid w:val="00C64098"/>
    <w:rsid w:val="00C64C1F"/>
    <w:rsid w:val="00C6553E"/>
    <w:rsid w:val="00C6559C"/>
    <w:rsid w:val="00C6561B"/>
    <w:rsid w:val="00C656B5"/>
    <w:rsid w:val="00C66439"/>
    <w:rsid w:val="00C66951"/>
    <w:rsid w:val="00C66C20"/>
    <w:rsid w:val="00C709D8"/>
    <w:rsid w:val="00C71819"/>
    <w:rsid w:val="00C72868"/>
    <w:rsid w:val="00C72F29"/>
    <w:rsid w:val="00C74434"/>
    <w:rsid w:val="00C74C46"/>
    <w:rsid w:val="00C75C1B"/>
    <w:rsid w:val="00C769F8"/>
    <w:rsid w:val="00C775A7"/>
    <w:rsid w:val="00C77820"/>
    <w:rsid w:val="00C77DB7"/>
    <w:rsid w:val="00C80350"/>
    <w:rsid w:val="00C81CD1"/>
    <w:rsid w:val="00C82F66"/>
    <w:rsid w:val="00C8365E"/>
    <w:rsid w:val="00C836C0"/>
    <w:rsid w:val="00C83CEA"/>
    <w:rsid w:val="00C842C8"/>
    <w:rsid w:val="00C845AD"/>
    <w:rsid w:val="00C85261"/>
    <w:rsid w:val="00C861D5"/>
    <w:rsid w:val="00C86802"/>
    <w:rsid w:val="00C87A55"/>
    <w:rsid w:val="00C90194"/>
    <w:rsid w:val="00C916B0"/>
    <w:rsid w:val="00C91A8F"/>
    <w:rsid w:val="00C91D77"/>
    <w:rsid w:val="00C92927"/>
    <w:rsid w:val="00C93E2B"/>
    <w:rsid w:val="00C94E5E"/>
    <w:rsid w:val="00C9566E"/>
    <w:rsid w:val="00C95BF6"/>
    <w:rsid w:val="00C95F62"/>
    <w:rsid w:val="00C97C71"/>
    <w:rsid w:val="00CA0D93"/>
    <w:rsid w:val="00CA129D"/>
    <w:rsid w:val="00CA2947"/>
    <w:rsid w:val="00CA2E68"/>
    <w:rsid w:val="00CA2E8C"/>
    <w:rsid w:val="00CA3A34"/>
    <w:rsid w:val="00CA410F"/>
    <w:rsid w:val="00CA51E2"/>
    <w:rsid w:val="00CA528A"/>
    <w:rsid w:val="00CA5758"/>
    <w:rsid w:val="00CA5D3D"/>
    <w:rsid w:val="00CA5DF2"/>
    <w:rsid w:val="00CA67AC"/>
    <w:rsid w:val="00CA6C97"/>
    <w:rsid w:val="00CA7162"/>
    <w:rsid w:val="00CA7724"/>
    <w:rsid w:val="00CA7F51"/>
    <w:rsid w:val="00CA7F95"/>
    <w:rsid w:val="00CB0652"/>
    <w:rsid w:val="00CB24B5"/>
    <w:rsid w:val="00CB3C11"/>
    <w:rsid w:val="00CB3E73"/>
    <w:rsid w:val="00CB477D"/>
    <w:rsid w:val="00CB4B4C"/>
    <w:rsid w:val="00CB4C29"/>
    <w:rsid w:val="00CB4E7C"/>
    <w:rsid w:val="00CB59B3"/>
    <w:rsid w:val="00CB672A"/>
    <w:rsid w:val="00CB7759"/>
    <w:rsid w:val="00CC0BC4"/>
    <w:rsid w:val="00CC0C25"/>
    <w:rsid w:val="00CC11FA"/>
    <w:rsid w:val="00CC15B0"/>
    <w:rsid w:val="00CC1764"/>
    <w:rsid w:val="00CC23AE"/>
    <w:rsid w:val="00CC29FE"/>
    <w:rsid w:val="00CC2B61"/>
    <w:rsid w:val="00CC2E6A"/>
    <w:rsid w:val="00CC2ECA"/>
    <w:rsid w:val="00CC4023"/>
    <w:rsid w:val="00CC4928"/>
    <w:rsid w:val="00CC4D12"/>
    <w:rsid w:val="00CC5215"/>
    <w:rsid w:val="00CC5824"/>
    <w:rsid w:val="00CC6A5D"/>
    <w:rsid w:val="00CC6A60"/>
    <w:rsid w:val="00CC6D3B"/>
    <w:rsid w:val="00CC7A42"/>
    <w:rsid w:val="00CC7FEE"/>
    <w:rsid w:val="00CD0E24"/>
    <w:rsid w:val="00CD14F9"/>
    <w:rsid w:val="00CD15CF"/>
    <w:rsid w:val="00CD1F44"/>
    <w:rsid w:val="00CD2BAC"/>
    <w:rsid w:val="00CD2EA1"/>
    <w:rsid w:val="00CD3515"/>
    <w:rsid w:val="00CD35D2"/>
    <w:rsid w:val="00CD3A5F"/>
    <w:rsid w:val="00CD3C09"/>
    <w:rsid w:val="00CD53B0"/>
    <w:rsid w:val="00CD59E7"/>
    <w:rsid w:val="00CD6149"/>
    <w:rsid w:val="00CD7A4D"/>
    <w:rsid w:val="00CD7DAB"/>
    <w:rsid w:val="00CE088A"/>
    <w:rsid w:val="00CE0EC1"/>
    <w:rsid w:val="00CE1A6C"/>
    <w:rsid w:val="00CE33ED"/>
    <w:rsid w:val="00CE3C66"/>
    <w:rsid w:val="00CE42EC"/>
    <w:rsid w:val="00CE433A"/>
    <w:rsid w:val="00CE4740"/>
    <w:rsid w:val="00CE5619"/>
    <w:rsid w:val="00CE577B"/>
    <w:rsid w:val="00CE5996"/>
    <w:rsid w:val="00CE5F6C"/>
    <w:rsid w:val="00CE6339"/>
    <w:rsid w:val="00CE6413"/>
    <w:rsid w:val="00CE6578"/>
    <w:rsid w:val="00CE6B36"/>
    <w:rsid w:val="00CE6D5E"/>
    <w:rsid w:val="00CE71A5"/>
    <w:rsid w:val="00CE7730"/>
    <w:rsid w:val="00CE7B77"/>
    <w:rsid w:val="00CF0E39"/>
    <w:rsid w:val="00CF1067"/>
    <w:rsid w:val="00CF1998"/>
    <w:rsid w:val="00CF30AE"/>
    <w:rsid w:val="00CF341C"/>
    <w:rsid w:val="00CF37DA"/>
    <w:rsid w:val="00CF3C89"/>
    <w:rsid w:val="00CF3F36"/>
    <w:rsid w:val="00CF49F7"/>
    <w:rsid w:val="00CF4C22"/>
    <w:rsid w:val="00CF4CD7"/>
    <w:rsid w:val="00CF54F9"/>
    <w:rsid w:val="00CF55A6"/>
    <w:rsid w:val="00CF5E39"/>
    <w:rsid w:val="00CF63DF"/>
    <w:rsid w:val="00CF659B"/>
    <w:rsid w:val="00CF76BC"/>
    <w:rsid w:val="00CF77E9"/>
    <w:rsid w:val="00D002A9"/>
    <w:rsid w:val="00D00918"/>
    <w:rsid w:val="00D00E44"/>
    <w:rsid w:val="00D01082"/>
    <w:rsid w:val="00D023C2"/>
    <w:rsid w:val="00D027FF"/>
    <w:rsid w:val="00D03F1F"/>
    <w:rsid w:val="00D044BA"/>
    <w:rsid w:val="00D0459E"/>
    <w:rsid w:val="00D04E2F"/>
    <w:rsid w:val="00D068A8"/>
    <w:rsid w:val="00D06C50"/>
    <w:rsid w:val="00D07271"/>
    <w:rsid w:val="00D078FD"/>
    <w:rsid w:val="00D07B6F"/>
    <w:rsid w:val="00D07EF7"/>
    <w:rsid w:val="00D10329"/>
    <w:rsid w:val="00D10BE6"/>
    <w:rsid w:val="00D116ED"/>
    <w:rsid w:val="00D11C42"/>
    <w:rsid w:val="00D120A4"/>
    <w:rsid w:val="00D12881"/>
    <w:rsid w:val="00D134CB"/>
    <w:rsid w:val="00D138A8"/>
    <w:rsid w:val="00D13958"/>
    <w:rsid w:val="00D13996"/>
    <w:rsid w:val="00D13AC8"/>
    <w:rsid w:val="00D141AD"/>
    <w:rsid w:val="00D14252"/>
    <w:rsid w:val="00D155F5"/>
    <w:rsid w:val="00D15A4D"/>
    <w:rsid w:val="00D15E60"/>
    <w:rsid w:val="00D163CD"/>
    <w:rsid w:val="00D1656B"/>
    <w:rsid w:val="00D165BD"/>
    <w:rsid w:val="00D16D82"/>
    <w:rsid w:val="00D17158"/>
    <w:rsid w:val="00D17E4F"/>
    <w:rsid w:val="00D17F18"/>
    <w:rsid w:val="00D20793"/>
    <w:rsid w:val="00D21E6C"/>
    <w:rsid w:val="00D2261E"/>
    <w:rsid w:val="00D22A67"/>
    <w:rsid w:val="00D22C9C"/>
    <w:rsid w:val="00D2357A"/>
    <w:rsid w:val="00D23F8D"/>
    <w:rsid w:val="00D25B60"/>
    <w:rsid w:val="00D26611"/>
    <w:rsid w:val="00D26814"/>
    <w:rsid w:val="00D26FBE"/>
    <w:rsid w:val="00D27AC7"/>
    <w:rsid w:val="00D27F19"/>
    <w:rsid w:val="00D30E14"/>
    <w:rsid w:val="00D328E9"/>
    <w:rsid w:val="00D32A5D"/>
    <w:rsid w:val="00D33656"/>
    <w:rsid w:val="00D33912"/>
    <w:rsid w:val="00D343F1"/>
    <w:rsid w:val="00D345E2"/>
    <w:rsid w:val="00D34D90"/>
    <w:rsid w:val="00D34F08"/>
    <w:rsid w:val="00D3594D"/>
    <w:rsid w:val="00D35AF9"/>
    <w:rsid w:val="00D360D4"/>
    <w:rsid w:val="00D36B8F"/>
    <w:rsid w:val="00D40699"/>
    <w:rsid w:val="00D409BB"/>
    <w:rsid w:val="00D40A80"/>
    <w:rsid w:val="00D40DC5"/>
    <w:rsid w:val="00D4160B"/>
    <w:rsid w:val="00D4291A"/>
    <w:rsid w:val="00D43745"/>
    <w:rsid w:val="00D438B0"/>
    <w:rsid w:val="00D43BA8"/>
    <w:rsid w:val="00D445C6"/>
    <w:rsid w:val="00D44A69"/>
    <w:rsid w:val="00D452A3"/>
    <w:rsid w:val="00D45EB4"/>
    <w:rsid w:val="00D470B3"/>
    <w:rsid w:val="00D470C7"/>
    <w:rsid w:val="00D50054"/>
    <w:rsid w:val="00D50367"/>
    <w:rsid w:val="00D5060D"/>
    <w:rsid w:val="00D5089D"/>
    <w:rsid w:val="00D50D45"/>
    <w:rsid w:val="00D51120"/>
    <w:rsid w:val="00D511DF"/>
    <w:rsid w:val="00D534D7"/>
    <w:rsid w:val="00D53FBF"/>
    <w:rsid w:val="00D54DE7"/>
    <w:rsid w:val="00D54F46"/>
    <w:rsid w:val="00D55061"/>
    <w:rsid w:val="00D55062"/>
    <w:rsid w:val="00D55222"/>
    <w:rsid w:val="00D56286"/>
    <w:rsid w:val="00D5695D"/>
    <w:rsid w:val="00D56C83"/>
    <w:rsid w:val="00D56EA5"/>
    <w:rsid w:val="00D57628"/>
    <w:rsid w:val="00D57F7C"/>
    <w:rsid w:val="00D60C9A"/>
    <w:rsid w:val="00D60FCF"/>
    <w:rsid w:val="00D615D4"/>
    <w:rsid w:val="00D62EF6"/>
    <w:rsid w:val="00D63B8D"/>
    <w:rsid w:val="00D647CC"/>
    <w:rsid w:val="00D665FC"/>
    <w:rsid w:val="00D666DB"/>
    <w:rsid w:val="00D66B76"/>
    <w:rsid w:val="00D6711C"/>
    <w:rsid w:val="00D673A3"/>
    <w:rsid w:val="00D6784B"/>
    <w:rsid w:val="00D70530"/>
    <w:rsid w:val="00D7078A"/>
    <w:rsid w:val="00D70987"/>
    <w:rsid w:val="00D70BCE"/>
    <w:rsid w:val="00D70DEE"/>
    <w:rsid w:val="00D71004"/>
    <w:rsid w:val="00D71B5B"/>
    <w:rsid w:val="00D71DA3"/>
    <w:rsid w:val="00D720E9"/>
    <w:rsid w:val="00D72C49"/>
    <w:rsid w:val="00D72DE0"/>
    <w:rsid w:val="00D7309F"/>
    <w:rsid w:val="00D730D0"/>
    <w:rsid w:val="00D73DE6"/>
    <w:rsid w:val="00D74D2D"/>
    <w:rsid w:val="00D753A6"/>
    <w:rsid w:val="00D754FF"/>
    <w:rsid w:val="00D755CC"/>
    <w:rsid w:val="00D75956"/>
    <w:rsid w:val="00D75958"/>
    <w:rsid w:val="00D75DAA"/>
    <w:rsid w:val="00D75E74"/>
    <w:rsid w:val="00D76496"/>
    <w:rsid w:val="00D7657C"/>
    <w:rsid w:val="00D77BD0"/>
    <w:rsid w:val="00D80953"/>
    <w:rsid w:val="00D809BF"/>
    <w:rsid w:val="00D80CE1"/>
    <w:rsid w:val="00D814F6"/>
    <w:rsid w:val="00D8171B"/>
    <w:rsid w:val="00D817A6"/>
    <w:rsid w:val="00D81D67"/>
    <w:rsid w:val="00D824FD"/>
    <w:rsid w:val="00D83607"/>
    <w:rsid w:val="00D83FAA"/>
    <w:rsid w:val="00D84611"/>
    <w:rsid w:val="00D846FD"/>
    <w:rsid w:val="00D85049"/>
    <w:rsid w:val="00D858AE"/>
    <w:rsid w:val="00D85BA7"/>
    <w:rsid w:val="00D85C3A"/>
    <w:rsid w:val="00D85C75"/>
    <w:rsid w:val="00D85EA1"/>
    <w:rsid w:val="00D8621F"/>
    <w:rsid w:val="00D8626D"/>
    <w:rsid w:val="00D8692C"/>
    <w:rsid w:val="00D86D55"/>
    <w:rsid w:val="00D87AB1"/>
    <w:rsid w:val="00D905F9"/>
    <w:rsid w:val="00D9094E"/>
    <w:rsid w:val="00D90C79"/>
    <w:rsid w:val="00D90D14"/>
    <w:rsid w:val="00D9119D"/>
    <w:rsid w:val="00D9173A"/>
    <w:rsid w:val="00D92AC1"/>
    <w:rsid w:val="00D92C09"/>
    <w:rsid w:val="00D92D20"/>
    <w:rsid w:val="00D93475"/>
    <w:rsid w:val="00D937A1"/>
    <w:rsid w:val="00D93DF7"/>
    <w:rsid w:val="00D94709"/>
    <w:rsid w:val="00D956CE"/>
    <w:rsid w:val="00D957C1"/>
    <w:rsid w:val="00D95B4B"/>
    <w:rsid w:val="00D9607E"/>
    <w:rsid w:val="00D9663E"/>
    <w:rsid w:val="00D96A35"/>
    <w:rsid w:val="00D96BA1"/>
    <w:rsid w:val="00D9799B"/>
    <w:rsid w:val="00DA03D0"/>
    <w:rsid w:val="00DA0F9C"/>
    <w:rsid w:val="00DA1067"/>
    <w:rsid w:val="00DA16EA"/>
    <w:rsid w:val="00DA1CAF"/>
    <w:rsid w:val="00DA21B0"/>
    <w:rsid w:val="00DA24CC"/>
    <w:rsid w:val="00DA2D06"/>
    <w:rsid w:val="00DA31B9"/>
    <w:rsid w:val="00DA341D"/>
    <w:rsid w:val="00DA5B45"/>
    <w:rsid w:val="00DA762E"/>
    <w:rsid w:val="00DB02A7"/>
    <w:rsid w:val="00DB08D1"/>
    <w:rsid w:val="00DB2EEF"/>
    <w:rsid w:val="00DB3CAA"/>
    <w:rsid w:val="00DB47DD"/>
    <w:rsid w:val="00DB523E"/>
    <w:rsid w:val="00DB6B18"/>
    <w:rsid w:val="00DB70B7"/>
    <w:rsid w:val="00DB7313"/>
    <w:rsid w:val="00DB7433"/>
    <w:rsid w:val="00DB7FE9"/>
    <w:rsid w:val="00DC0013"/>
    <w:rsid w:val="00DC05BE"/>
    <w:rsid w:val="00DC05F3"/>
    <w:rsid w:val="00DC0D5C"/>
    <w:rsid w:val="00DC180C"/>
    <w:rsid w:val="00DC2030"/>
    <w:rsid w:val="00DC2346"/>
    <w:rsid w:val="00DC23F2"/>
    <w:rsid w:val="00DC3A70"/>
    <w:rsid w:val="00DC45CE"/>
    <w:rsid w:val="00DC4878"/>
    <w:rsid w:val="00DC52A1"/>
    <w:rsid w:val="00DC53CF"/>
    <w:rsid w:val="00DC55F7"/>
    <w:rsid w:val="00DC5998"/>
    <w:rsid w:val="00DC5AF3"/>
    <w:rsid w:val="00DC63D0"/>
    <w:rsid w:val="00DC6483"/>
    <w:rsid w:val="00DC6FEA"/>
    <w:rsid w:val="00DD04A9"/>
    <w:rsid w:val="00DD0899"/>
    <w:rsid w:val="00DD0DBA"/>
    <w:rsid w:val="00DD21F8"/>
    <w:rsid w:val="00DD2D93"/>
    <w:rsid w:val="00DD33F8"/>
    <w:rsid w:val="00DD38B5"/>
    <w:rsid w:val="00DD3A07"/>
    <w:rsid w:val="00DD3AE7"/>
    <w:rsid w:val="00DD4367"/>
    <w:rsid w:val="00DD4798"/>
    <w:rsid w:val="00DD4825"/>
    <w:rsid w:val="00DD4D8E"/>
    <w:rsid w:val="00DD52DD"/>
    <w:rsid w:val="00DD5367"/>
    <w:rsid w:val="00DD5DB2"/>
    <w:rsid w:val="00DD68D2"/>
    <w:rsid w:val="00DD6AB7"/>
    <w:rsid w:val="00DD6C28"/>
    <w:rsid w:val="00DE05E3"/>
    <w:rsid w:val="00DE196E"/>
    <w:rsid w:val="00DE249A"/>
    <w:rsid w:val="00DE2581"/>
    <w:rsid w:val="00DE27CA"/>
    <w:rsid w:val="00DE2A8A"/>
    <w:rsid w:val="00DE31CA"/>
    <w:rsid w:val="00DE47F9"/>
    <w:rsid w:val="00DE4AA1"/>
    <w:rsid w:val="00DE4EF1"/>
    <w:rsid w:val="00DE57B1"/>
    <w:rsid w:val="00DE6539"/>
    <w:rsid w:val="00DE6601"/>
    <w:rsid w:val="00DE6713"/>
    <w:rsid w:val="00DE71C0"/>
    <w:rsid w:val="00DE79CC"/>
    <w:rsid w:val="00DE7B71"/>
    <w:rsid w:val="00DF0985"/>
    <w:rsid w:val="00DF0E5C"/>
    <w:rsid w:val="00DF1356"/>
    <w:rsid w:val="00DF1528"/>
    <w:rsid w:val="00DF189B"/>
    <w:rsid w:val="00DF2A1E"/>
    <w:rsid w:val="00DF30A9"/>
    <w:rsid w:val="00DF3BC0"/>
    <w:rsid w:val="00DF3EA7"/>
    <w:rsid w:val="00DF3FEE"/>
    <w:rsid w:val="00DF43CD"/>
    <w:rsid w:val="00DF532A"/>
    <w:rsid w:val="00DF5363"/>
    <w:rsid w:val="00DF5DFB"/>
    <w:rsid w:val="00DF7346"/>
    <w:rsid w:val="00DF73C9"/>
    <w:rsid w:val="00DF74CB"/>
    <w:rsid w:val="00E008EF"/>
    <w:rsid w:val="00E01798"/>
    <w:rsid w:val="00E02C2B"/>
    <w:rsid w:val="00E02E93"/>
    <w:rsid w:val="00E035CC"/>
    <w:rsid w:val="00E03BE3"/>
    <w:rsid w:val="00E0403B"/>
    <w:rsid w:val="00E04E89"/>
    <w:rsid w:val="00E052B6"/>
    <w:rsid w:val="00E05644"/>
    <w:rsid w:val="00E0582A"/>
    <w:rsid w:val="00E05837"/>
    <w:rsid w:val="00E06050"/>
    <w:rsid w:val="00E062C2"/>
    <w:rsid w:val="00E072B4"/>
    <w:rsid w:val="00E07589"/>
    <w:rsid w:val="00E1004C"/>
    <w:rsid w:val="00E10946"/>
    <w:rsid w:val="00E10CAC"/>
    <w:rsid w:val="00E1117B"/>
    <w:rsid w:val="00E11421"/>
    <w:rsid w:val="00E1282C"/>
    <w:rsid w:val="00E1299E"/>
    <w:rsid w:val="00E12D0B"/>
    <w:rsid w:val="00E12D44"/>
    <w:rsid w:val="00E13411"/>
    <w:rsid w:val="00E13600"/>
    <w:rsid w:val="00E13A2D"/>
    <w:rsid w:val="00E1656A"/>
    <w:rsid w:val="00E16D91"/>
    <w:rsid w:val="00E1779D"/>
    <w:rsid w:val="00E1795B"/>
    <w:rsid w:val="00E17A58"/>
    <w:rsid w:val="00E20C00"/>
    <w:rsid w:val="00E20DC0"/>
    <w:rsid w:val="00E2159D"/>
    <w:rsid w:val="00E218EF"/>
    <w:rsid w:val="00E22895"/>
    <w:rsid w:val="00E22907"/>
    <w:rsid w:val="00E22CC5"/>
    <w:rsid w:val="00E22D18"/>
    <w:rsid w:val="00E239AA"/>
    <w:rsid w:val="00E23BD6"/>
    <w:rsid w:val="00E242E7"/>
    <w:rsid w:val="00E25136"/>
    <w:rsid w:val="00E256F6"/>
    <w:rsid w:val="00E25757"/>
    <w:rsid w:val="00E258A2"/>
    <w:rsid w:val="00E26679"/>
    <w:rsid w:val="00E3062E"/>
    <w:rsid w:val="00E3074B"/>
    <w:rsid w:val="00E307D6"/>
    <w:rsid w:val="00E30ECC"/>
    <w:rsid w:val="00E31158"/>
    <w:rsid w:val="00E33196"/>
    <w:rsid w:val="00E33A45"/>
    <w:rsid w:val="00E33A70"/>
    <w:rsid w:val="00E345CD"/>
    <w:rsid w:val="00E348EE"/>
    <w:rsid w:val="00E34B0A"/>
    <w:rsid w:val="00E351EB"/>
    <w:rsid w:val="00E35729"/>
    <w:rsid w:val="00E358A4"/>
    <w:rsid w:val="00E36ED7"/>
    <w:rsid w:val="00E374C2"/>
    <w:rsid w:val="00E376CC"/>
    <w:rsid w:val="00E37E5F"/>
    <w:rsid w:val="00E40609"/>
    <w:rsid w:val="00E4091B"/>
    <w:rsid w:val="00E40CC9"/>
    <w:rsid w:val="00E41AED"/>
    <w:rsid w:val="00E41DEE"/>
    <w:rsid w:val="00E42001"/>
    <w:rsid w:val="00E42528"/>
    <w:rsid w:val="00E4370A"/>
    <w:rsid w:val="00E43DF7"/>
    <w:rsid w:val="00E44607"/>
    <w:rsid w:val="00E4508A"/>
    <w:rsid w:val="00E45234"/>
    <w:rsid w:val="00E5076A"/>
    <w:rsid w:val="00E51126"/>
    <w:rsid w:val="00E51368"/>
    <w:rsid w:val="00E51EFD"/>
    <w:rsid w:val="00E5223A"/>
    <w:rsid w:val="00E5224F"/>
    <w:rsid w:val="00E52AC1"/>
    <w:rsid w:val="00E52D8D"/>
    <w:rsid w:val="00E52DE9"/>
    <w:rsid w:val="00E54DB0"/>
    <w:rsid w:val="00E55155"/>
    <w:rsid w:val="00E555BA"/>
    <w:rsid w:val="00E5591D"/>
    <w:rsid w:val="00E559DF"/>
    <w:rsid w:val="00E56516"/>
    <w:rsid w:val="00E56D73"/>
    <w:rsid w:val="00E571C5"/>
    <w:rsid w:val="00E576FB"/>
    <w:rsid w:val="00E57882"/>
    <w:rsid w:val="00E60A99"/>
    <w:rsid w:val="00E60DD3"/>
    <w:rsid w:val="00E61015"/>
    <w:rsid w:val="00E61ACC"/>
    <w:rsid w:val="00E61C8F"/>
    <w:rsid w:val="00E62092"/>
    <w:rsid w:val="00E62F6D"/>
    <w:rsid w:val="00E633A3"/>
    <w:rsid w:val="00E6360C"/>
    <w:rsid w:val="00E63FC7"/>
    <w:rsid w:val="00E645D5"/>
    <w:rsid w:val="00E64C56"/>
    <w:rsid w:val="00E66717"/>
    <w:rsid w:val="00E66F73"/>
    <w:rsid w:val="00E671BA"/>
    <w:rsid w:val="00E67AF4"/>
    <w:rsid w:val="00E70841"/>
    <w:rsid w:val="00E70A6D"/>
    <w:rsid w:val="00E70C01"/>
    <w:rsid w:val="00E719E8"/>
    <w:rsid w:val="00E71E70"/>
    <w:rsid w:val="00E727C6"/>
    <w:rsid w:val="00E73525"/>
    <w:rsid w:val="00E76357"/>
    <w:rsid w:val="00E766D0"/>
    <w:rsid w:val="00E76E48"/>
    <w:rsid w:val="00E77155"/>
    <w:rsid w:val="00E7748A"/>
    <w:rsid w:val="00E77A3C"/>
    <w:rsid w:val="00E8001D"/>
    <w:rsid w:val="00E80286"/>
    <w:rsid w:val="00E804A2"/>
    <w:rsid w:val="00E816A8"/>
    <w:rsid w:val="00E81A4D"/>
    <w:rsid w:val="00E81E66"/>
    <w:rsid w:val="00E824F5"/>
    <w:rsid w:val="00E82AA7"/>
    <w:rsid w:val="00E82E9F"/>
    <w:rsid w:val="00E83180"/>
    <w:rsid w:val="00E834A2"/>
    <w:rsid w:val="00E84236"/>
    <w:rsid w:val="00E84BFB"/>
    <w:rsid w:val="00E84EAC"/>
    <w:rsid w:val="00E8525C"/>
    <w:rsid w:val="00E85822"/>
    <w:rsid w:val="00E85A05"/>
    <w:rsid w:val="00E8603E"/>
    <w:rsid w:val="00E86408"/>
    <w:rsid w:val="00E86827"/>
    <w:rsid w:val="00E86996"/>
    <w:rsid w:val="00E86F38"/>
    <w:rsid w:val="00E87C4D"/>
    <w:rsid w:val="00E90616"/>
    <w:rsid w:val="00E91619"/>
    <w:rsid w:val="00E924AB"/>
    <w:rsid w:val="00E928BE"/>
    <w:rsid w:val="00E936BC"/>
    <w:rsid w:val="00E93C51"/>
    <w:rsid w:val="00E94574"/>
    <w:rsid w:val="00E94622"/>
    <w:rsid w:val="00E94B39"/>
    <w:rsid w:val="00E9533B"/>
    <w:rsid w:val="00E95659"/>
    <w:rsid w:val="00E9663C"/>
    <w:rsid w:val="00E967D7"/>
    <w:rsid w:val="00E96996"/>
    <w:rsid w:val="00E9707D"/>
    <w:rsid w:val="00E97415"/>
    <w:rsid w:val="00E97AA5"/>
    <w:rsid w:val="00EA065A"/>
    <w:rsid w:val="00EA0B4A"/>
    <w:rsid w:val="00EA1544"/>
    <w:rsid w:val="00EA23C3"/>
    <w:rsid w:val="00EA27A4"/>
    <w:rsid w:val="00EA2AA6"/>
    <w:rsid w:val="00EA3148"/>
    <w:rsid w:val="00EA37B7"/>
    <w:rsid w:val="00EA4140"/>
    <w:rsid w:val="00EA485D"/>
    <w:rsid w:val="00EA4D61"/>
    <w:rsid w:val="00EA5377"/>
    <w:rsid w:val="00EA544F"/>
    <w:rsid w:val="00EA54E1"/>
    <w:rsid w:val="00EA56EA"/>
    <w:rsid w:val="00EA5A6F"/>
    <w:rsid w:val="00EA5AF2"/>
    <w:rsid w:val="00EA6C71"/>
    <w:rsid w:val="00EA745F"/>
    <w:rsid w:val="00EA7705"/>
    <w:rsid w:val="00EB0138"/>
    <w:rsid w:val="00EB03AC"/>
    <w:rsid w:val="00EB188B"/>
    <w:rsid w:val="00EB1D17"/>
    <w:rsid w:val="00EB25B2"/>
    <w:rsid w:val="00EB26F7"/>
    <w:rsid w:val="00EB28B7"/>
    <w:rsid w:val="00EB2E45"/>
    <w:rsid w:val="00EB34D6"/>
    <w:rsid w:val="00EB39B1"/>
    <w:rsid w:val="00EB4C3F"/>
    <w:rsid w:val="00EB4DAC"/>
    <w:rsid w:val="00EB5170"/>
    <w:rsid w:val="00EB51F0"/>
    <w:rsid w:val="00EB698D"/>
    <w:rsid w:val="00EB6A76"/>
    <w:rsid w:val="00EB7AF1"/>
    <w:rsid w:val="00EC0E71"/>
    <w:rsid w:val="00EC0EF5"/>
    <w:rsid w:val="00EC15CC"/>
    <w:rsid w:val="00EC1CAA"/>
    <w:rsid w:val="00EC218F"/>
    <w:rsid w:val="00EC24D2"/>
    <w:rsid w:val="00EC40AB"/>
    <w:rsid w:val="00EC5516"/>
    <w:rsid w:val="00EC5ED0"/>
    <w:rsid w:val="00EC6639"/>
    <w:rsid w:val="00EC6A3D"/>
    <w:rsid w:val="00EC6B6F"/>
    <w:rsid w:val="00EC7023"/>
    <w:rsid w:val="00EC7561"/>
    <w:rsid w:val="00EC7D5C"/>
    <w:rsid w:val="00EC7E1A"/>
    <w:rsid w:val="00ED00FD"/>
    <w:rsid w:val="00ED05A3"/>
    <w:rsid w:val="00ED08A6"/>
    <w:rsid w:val="00ED0CBB"/>
    <w:rsid w:val="00ED139D"/>
    <w:rsid w:val="00ED1665"/>
    <w:rsid w:val="00ED1C08"/>
    <w:rsid w:val="00ED285B"/>
    <w:rsid w:val="00ED30AA"/>
    <w:rsid w:val="00ED37A1"/>
    <w:rsid w:val="00ED3AB9"/>
    <w:rsid w:val="00ED4633"/>
    <w:rsid w:val="00ED4928"/>
    <w:rsid w:val="00ED4DB2"/>
    <w:rsid w:val="00ED646E"/>
    <w:rsid w:val="00ED7810"/>
    <w:rsid w:val="00ED7AB8"/>
    <w:rsid w:val="00ED7B2D"/>
    <w:rsid w:val="00ED7C25"/>
    <w:rsid w:val="00EE02F0"/>
    <w:rsid w:val="00EE043D"/>
    <w:rsid w:val="00EE04D3"/>
    <w:rsid w:val="00EE1229"/>
    <w:rsid w:val="00EE1EB0"/>
    <w:rsid w:val="00EE244B"/>
    <w:rsid w:val="00EE2669"/>
    <w:rsid w:val="00EE2E2A"/>
    <w:rsid w:val="00EE303E"/>
    <w:rsid w:val="00EE348E"/>
    <w:rsid w:val="00EE3801"/>
    <w:rsid w:val="00EE44B8"/>
    <w:rsid w:val="00EE4954"/>
    <w:rsid w:val="00EE4CB2"/>
    <w:rsid w:val="00EE4E13"/>
    <w:rsid w:val="00EE53FE"/>
    <w:rsid w:val="00EE5688"/>
    <w:rsid w:val="00EE5C26"/>
    <w:rsid w:val="00EE5CE3"/>
    <w:rsid w:val="00EF00F5"/>
    <w:rsid w:val="00EF01D3"/>
    <w:rsid w:val="00EF0B1C"/>
    <w:rsid w:val="00EF1037"/>
    <w:rsid w:val="00EF128B"/>
    <w:rsid w:val="00EF134B"/>
    <w:rsid w:val="00EF195A"/>
    <w:rsid w:val="00EF1E00"/>
    <w:rsid w:val="00EF1E6D"/>
    <w:rsid w:val="00EF271C"/>
    <w:rsid w:val="00EF2BD6"/>
    <w:rsid w:val="00EF2DB8"/>
    <w:rsid w:val="00EF2F5B"/>
    <w:rsid w:val="00EF34ED"/>
    <w:rsid w:val="00EF3ADA"/>
    <w:rsid w:val="00EF3ADF"/>
    <w:rsid w:val="00EF3CD1"/>
    <w:rsid w:val="00EF4C39"/>
    <w:rsid w:val="00EF4E44"/>
    <w:rsid w:val="00EF52B6"/>
    <w:rsid w:val="00EF549A"/>
    <w:rsid w:val="00EF59AE"/>
    <w:rsid w:val="00EF5A60"/>
    <w:rsid w:val="00EF5B2A"/>
    <w:rsid w:val="00EF5D81"/>
    <w:rsid w:val="00EF6467"/>
    <w:rsid w:val="00EF79C8"/>
    <w:rsid w:val="00F002C9"/>
    <w:rsid w:val="00F002DC"/>
    <w:rsid w:val="00F00867"/>
    <w:rsid w:val="00F00EB4"/>
    <w:rsid w:val="00F01C1A"/>
    <w:rsid w:val="00F024F8"/>
    <w:rsid w:val="00F02970"/>
    <w:rsid w:val="00F029B2"/>
    <w:rsid w:val="00F0304C"/>
    <w:rsid w:val="00F032DC"/>
    <w:rsid w:val="00F037A5"/>
    <w:rsid w:val="00F041DD"/>
    <w:rsid w:val="00F04744"/>
    <w:rsid w:val="00F04F2E"/>
    <w:rsid w:val="00F0515D"/>
    <w:rsid w:val="00F05317"/>
    <w:rsid w:val="00F06227"/>
    <w:rsid w:val="00F063B4"/>
    <w:rsid w:val="00F06787"/>
    <w:rsid w:val="00F07421"/>
    <w:rsid w:val="00F07726"/>
    <w:rsid w:val="00F13F93"/>
    <w:rsid w:val="00F14120"/>
    <w:rsid w:val="00F1465F"/>
    <w:rsid w:val="00F1485E"/>
    <w:rsid w:val="00F14D93"/>
    <w:rsid w:val="00F156DE"/>
    <w:rsid w:val="00F15861"/>
    <w:rsid w:val="00F1598E"/>
    <w:rsid w:val="00F15B0F"/>
    <w:rsid w:val="00F15DF3"/>
    <w:rsid w:val="00F1626A"/>
    <w:rsid w:val="00F17280"/>
    <w:rsid w:val="00F2056C"/>
    <w:rsid w:val="00F20656"/>
    <w:rsid w:val="00F2071B"/>
    <w:rsid w:val="00F20F0B"/>
    <w:rsid w:val="00F212AD"/>
    <w:rsid w:val="00F214E7"/>
    <w:rsid w:val="00F2276F"/>
    <w:rsid w:val="00F23594"/>
    <w:rsid w:val="00F250E2"/>
    <w:rsid w:val="00F25233"/>
    <w:rsid w:val="00F25350"/>
    <w:rsid w:val="00F25928"/>
    <w:rsid w:val="00F27E70"/>
    <w:rsid w:val="00F302F9"/>
    <w:rsid w:val="00F3077E"/>
    <w:rsid w:val="00F30D37"/>
    <w:rsid w:val="00F31D35"/>
    <w:rsid w:val="00F32786"/>
    <w:rsid w:val="00F327FE"/>
    <w:rsid w:val="00F33213"/>
    <w:rsid w:val="00F336DB"/>
    <w:rsid w:val="00F33992"/>
    <w:rsid w:val="00F3413B"/>
    <w:rsid w:val="00F3497A"/>
    <w:rsid w:val="00F35CCE"/>
    <w:rsid w:val="00F35F5A"/>
    <w:rsid w:val="00F360FC"/>
    <w:rsid w:val="00F36282"/>
    <w:rsid w:val="00F365BF"/>
    <w:rsid w:val="00F36818"/>
    <w:rsid w:val="00F373CA"/>
    <w:rsid w:val="00F4230A"/>
    <w:rsid w:val="00F423E0"/>
    <w:rsid w:val="00F425E6"/>
    <w:rsid w:val="00F42775"/>
    <w:rsid w:val="00F427AF"/>
    <w:rsid w:val="00F42ADA"/>
    <w:rsid w:val="00F43CF7"/>
    <w:rsid w:val="00F43D60"/>
    <w:rsid w:val="00F441BC"/>
    <w:rsid w:val="00F44511"/>
    <w:rsid w:val="00F44934"/>
    <w:rsid w:val="00F44BE3"/>
    <w:rsid w:val="00F459B3"/>
    <w:rsid w:val="00F4780B"/>
    <w:rsid w:val="00F4790F"/>
    <w:rsid w:val="00F47B52"/>
    <w:rsid w:val="00F50B09"/>
    <w:rsid w:val="00F50CF2"/>
    <w:rsid w:val="00F511F9"/>
    <w:rsid w:val="00F51733"/>
    <w:rsid w:val="00F51D45"/>
    <w:rsid w:val="00F53247"/>
    <w:rsid w:val="00F538E7"/>
    <w:rsid w:val="00F54937"/>
    <w:rsid w:val="00F54B4B"/>
    <w:rsid w:val="00F55C97"/>
    <w:rsid w:val="00F55F06"/>
    <w:rsid w:val="00F56523"/>
    <w:rsid w:val="00F567B8"/>
    <w:rsid w:val="00F57637"/>
    <w:rsid w:val="00F62A6A"/>
    <w:rsid w:val="00F62D3F"/>
    <w:rsid w:val="00F63174"/>
    <w:rsid w:val="00F644FD"/>
    <w:rsid w:val="00F64650"/>
    <w:rsid w:val="00F64E71"/>
    <w:rsid w:val="00F656FF"/>
    <w:rsid w:val="00F65F59"/>
    <w:rsid w:val="00F65F61"/>
    <w:rsid w:val="00F66026"/>
    <w:rsid w:val="00F662D9"/>
    <w:rsid w:val="00F6777C"/>
    <w:rsid w:val="00F67C1F"/>
    <w:rsid w:val="00F67CE8"/>
    <w:rsid w:val="00F712EE"/>
    <w:rsid w:val="00F71DC3"/>
    <w:rsid w:val="00F72017"/>
    <w:rsid w:val="00F72B0F"/>
    <w:rsid w:val="00F72DE0"/>
    <w:rsid w:val="00F73AA8"/>
    <w:rsid w:val="00F73F5D"/>
    <w:rsid w:val="00F73FFD"/>
    <w:rsid w:val="00F750FC"/>
    <w:rsid w:val="00F75D02"/>
    <w:rsid w:val="00F7652E"/>
    <w:rsid w:val="00F7687A"/>
    <w:rsid w:val="00F779DB"/>
    <w:rsid w:val="00F77EEE"/>
    <w:rsid w:val="00F802AD"/>
    <w:rsid w:val="00F803EA"/>
    <w:rsid w:val="00F80CE5"/>
    <w:rsid w:val="00F8144D"/>
    <w:rsid w:val="00F825CF"/>
    <w:rsid w:val="00F8266E"/>
    <w:rsid w:val="00F82AC6"/>
    <w:rsid w:val="00F838A9"/>
    <w:rsid w:val="00F8588C"/>
    <w:rsid w:val="00F85A4C"/>
    <w:rsid w:val="00F86B5B"/>
    <w:rsid w:val="00F87502"/>
    <w:rsid w:val="00F87E58"/>
    <w:rsid w:val="00F87F41"/>
    <w:rsid w:val="00F90B3B"/>
    <w:rsid w:val="00F90C55"/>
    <w:rsid w:val="00F911FF"/>
    <w:rsid w:val="00F91FF2"/>
    <w:rsid w:val="00F92AF9"/>
    <w:rsid w:val="00F935E4"/>
    <w:rsid w:val="00F93CEE"/>
    <w:rsid w:val="00F93DF5"/>
    <w:rsid w:val="00F93E32"/>
    <w:rsid w:val="00F94019"/>
    <w:rsid w:val="00F94360"/>
    <w:rsid w:val="00F94A9E"/>
    <w:rsid w:val="00F94C78"/>
    <w:rsid w:val="00F94D90"/>
    <w:rsid w:val="00F95042"/>
    <w:rsid w:val="00F95644"/>
    <w:rsid w:val="00F96435"/>
    <w:rsid w:val="00F9646F"/>
    <w:rsid w:val="00F9697B"/>
    <w:rsid w:val="00F97E86"/>
    <w:rsid w:val="00FA045B"/>
    <w:rsid w:val="00FA067A"/>
    <w:rsid w:val="00FA10C4"/>
    <w:rsid w:val="00FA15C4"/>
    <w:rsid w:val="00FA26CC"/>
    <w:rsid w:val="00FA2872"/>
    <w:rsid w:val="00FA2BDA"/>
    <w:rsid w:val="00FA3252"/>
    <w:rsid w:val="00FA3A02"/>
    <w:rsid w:val="00FA3B11"/>
    <w:rsid w:val="00FA3FCA"/>
    <w:rsid w:val="00FA4169"/>
    <w:rsid w:val="00FA4721"/>
    <w:rsid w:val="00FA4724"/>
    <w:rsid w:val="00FA4F3D"/>
    <w:rsid w:val="00FA51B5"/>
    <w:rsid w:val="00FA591E"/>
    <w:rsid w:val="00FA5A9D"/>
    <w:rsid w:val="00FA6D4F"/>
    <w:rsid w:val="00FA6E11"/>
    <w:rsid w:val="00FA6F24"/>
    <w:rsid w:val="00FA720F"/>
    <w:rsid w:val="00FA767C"/>
    <w:rsid w:val="00FA768E"/>
    <w:rsid w:val="00FB13B4"/>
    <w:rsid w:val="00FB1855"/>
    <w:rsid w:val="00FB19C1"/>
    <w:rsid w:val="00FB26F9"/>
    <w:rsid w:val="00FB294C"/>
    <w:rsid w:val="00FB4074"/>
    <w:rsid w:val="00FB513E"/>
    <w:rsid w:val="00FB546C"/>
    <w:rsid w:val="00FB695B"/>
    <w:rsid w:val="00FB745C"/>
    <w:rsid w:val="00FC01D3"/>
    <w:rsid w:val="00FC118F"/>
    <w:rsid w:val="00FC17BD"/>
    <w:rsid w:val="00FC1DE5"/>
    <w:rsid w:val="00FC23F6"/>
    <w:rsid w:val="00FC2751"/>
    <w:rsid w:val="00FC2758"/>
    <w:rsid w:val="00FC33E4"/>
    <w:rsid w:val="00FC4E17"/>
    <w:rsid w:val="00FC5873"/>
    <w:rsid w:val="00FC5A32"/>
    <w:rsid w:val="00FC617F"/>
    <w:rsid w:val="00FC6674"/>
    <w:rsid w:val="00FC6814"/>
    <w:rsid w:val="00FD0980"/>
    <w:rsid w:val="00FD11E4"/>
    <w:rsid w:val="00FD1D02"/>
    <w:rsid w:val="00FD2004"/>
    <w:rsid w:val="00FD221B"/>
    <w:rsid w:val="00FD2DA5"/>
    <w:rsid w:val="00FD35FB"/>
    <w:rsid w:val="00FD3D81"/>
    <w:rsid w:val="00FD4900"/>
    <w:rsid w:val="00FD52B3"/>
    <w:rsid w:val="00FD56E6"/>
    <w:rsid w:val="00FD583E"/>
    <w:rsid w:val="00FD58A1"/>
    <w:rsid w:val="00FD694C"/>
    <w:rsid w:val="00FD6A70"/>
    <w:rsid w:val="00FD75B8"/>
    <w:rsid w:val="00FD7B9E"/>
    <w:rsid w:val="00FD7F93"/>
    <w:rsid w:val="00FE0903"/>
    <w:rsid w:val="00FE103D"/>
    <w:rsid w:val="00FE189E"/>
    <w:rsid w:val="00FE2161"/>
    <w:rsid w:val="00FE276E"/>
    <w:rsid w:val="00FE2EEC"/>
    <w:rsid w:val="00FE2F0E"/>
    <w:rsid w:val="00FE323C"/>
    <w:rsid w:val="00FE4405"/>
    <w:rsid w:val="00FE53D7"/>
    <w:rsid w:val="00FE59E9"/>
    <w:rsid w:val="00FE6BA9"/>
    <w:rsid w:val="00FF02E1"/>
    <w:rsid w:val="00FF1967"/>
    <w:rsid w:val="00FF1F34"/>
    <w:rsid w:val="00FF2920"/>
    <w:rsid w:val="00FF3011"/>
    <w:rsid w:val="00FF3303"/>
    <w:rsid w:val="00FF3AC6"/>
    <w:rsid w:val="00FF3B02"/>
    <w:rsid w:val="00FF3C0C"/>
    <w:rsid w:val="00FF4231"/>
    <w:rsid w:val="00FF43E1"/>
    <w:rsid w:val="00FF49BE"/>
    <w:rsid w:val="00FF5487"/>
    <w:rsid w:val="00FF6322"/>
    <w:rsid w:val="00FF6386"/>
    <w:rsid w:val="00FF669C"/>
    <w:rsid w:val="00FF6731"/>
    <w:rsid w:val="00FF6F12"/>
    <w:rsid w:val="00FF711A"/>
    <w:rsid w:val="00FF7A66"/>
    <w:rsid w:val="00FF7DDE"/>
    <w:rsid w:val="00FF7F7E"/>
    <w:rsid w:val="10DC18B5"/>
    <w:rsid w:val="14577B59"/>
    <w:rsid w:val="1D1C7DF7"/>
    <w:rsid w:val="1F4A62A9"/>
    <w:rsid w:val="2E7F6E89"/>
    <w:rsid w:val="338B3763"/>
    <w:rsid w:val="360029E1"/>
    <w:rsid w:val="3A487A35"/>
    <w:rsid w:val="3F7D5C4F"/>
    <w:rsid w:val="4D86587F"/>
    <w:rsid w:val="5E7D54E5"/>
    <w:rsid w:val="603D2252"/>
    <w:rsid w:val="6A225AF7"/>
    <w:rsid w:val="6A487DC1"/>
    <w:rsid w:val="6C8854D1"/>
    <w:rsid w:val="748A7ABD"/>
    <w:rsid w:val="77587B13"/>
    <w:rsid w:val="7E2868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E9A9E1D"/>
  <w15:docId w15:val="{CE9E1DEA-362E-451C-A0BA-B4939C1B8F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next w:val="2"/>
    <w:qFormat/>
    <w:rsid w:val="00AF173E"/>
    <w:pPr>
      <w:widowControl w:val="0"/>
      <w:jc w:val="both"/>
    </w:pPr>
    <w:rPr>
      <w:kern w:val="2"/>
      <w:sz w:val="24"/>
    </w:rPr>
  </w:style>
  <w:style w:type="paragraph" w:styleId="1">
    <w:name w:val="heading 1"/>
    <w:basedOn w:val="a0"/>
    <w:next w:val="a1"/>
    <w:link w:val="10"/>
    <w:qFormat/>
    <w:pPr>
      <w:numPr>
        <w:numId w:val="1"/>
      </w:numPr>
      <w:ind w:left="0" w:firstLine="0"/>
    </w:pPr>
    <w:rPr>
      <w:b/>
    </w:rPr>
  </w:style>
  <w:style w:type="paragraph" w:styleId="2">
    <w:name w:val="heading 2"/>
    <w:basedOn w:val="a"/>
    <w:next w:val="a"/>
    <w:qFormat/>
    <w:pPr>
      <w:keepNext/>
      <w:keepLines/>
      <w:numPr>
        <w:ilvl w:val="1"/>
        <w:numId w:val="1"/>
      </w:numPr>
      <w:spacing w:before="120" w:after="120" w:line="360" w:lineRule="auto"/>
      <w:outlineLvl w:val="1"/>
    </w:pPr>
    <w:rPr>
      <w:rFonts w:eastAsia="黑体"/>
      <w:sz w:val="30"/>
    </w:rPr>
  </w:style>
  <w:style w:type="paragraph" w:styleId="3">
    <w:name w:val="heading 3"/>
    <w:basedOn w:val="a"/>
    <w:next w:val="a1"/>
    <w:link w:val="30"/>
    <w:qFormat/>
    <w:pPr>
      <w:keepNext/>
      <w:keepLines/>
      <w:numPr>
        <w:ilvl w:val="2"/>
        <w:numId w:val="1"/>
      </w:numPr>
      <w:spacing w:before="120" w:line="360" w:lineRule="auto"/>
      <w:outlineLvl w:val="2"/>
    </w:pPr>
    <w:rPr>
      <w:rFonts w:eastAsia="黑体"/>
      <w:sz w:val="28"/>
    </w:rPr>
  </w:style>
  <w:style w:type="paragraph" w:styleId="4">
    <w:name w:val="heading 4"/>
    <w:basedOn w:val="a"/>
    <w:next w:val="a1"/>
    <w:link w:val="40"/>
    <w:qFormat/>
    <w:pPr>
      <w:outlineLvl w:val="3"/>
    </w:pPr>
    <w:rPr>
      <w:rFonts w:eastAsia="黑体"/>
      <w:b/>
    </w:rPr>
  </w:style>
  <w:style w:type="paragraph" w:styleId="5">
    <w:name w:val="heading 5"/>
    <w:basedOn w:val="a"/>
    <w:next w:val="a"/>
    <w:qFormat/>
    <w:pPr>
      <w:tabs>
        <w:tab w:val="left" w:pos="1152"/>
      </w:tabs>
      <w:spacing w:before="120" w:after="120" w:line="360" w:lineRule="auto"/>
      <w:jc w:val="left"/>
      <w:outlineLvl w:val="4"/>
    </w:pPr>
    <w:rPr>
      <w:rFonts w:eastAsia="黑体"/>
      <w:b/>
      <w:szCs w:val="24"/>
    </w:rPr>
  </w:style>
  <w:style w:type="paragraph" w:styleId="6">
    <w:name w:val="heading 6"/>
    <w:basedOn w:val="a"/>
    <w:next w:val="a"/>
    <w:qFormat/>
    <w:pPr>
      <w:keepNext/>
      <w:keepLines/>
      <w:numPr>
        <w:ilvl w:val="5"/>
        <w:numId w:val="1"/>
      </w:numPr>
      <w:tabs>
        <w:tab w:val="left" w:pos="1152"/>
      </w:tabs>
      <w:spacing w:before="240" w:after="64" w:line="320" w:lineRule="auto"/>
      <w:outlineLvl w:val="5"/>
    </w:pPr>
    <w:rPr>
      <w:rFonts w:ascii="Arial" w:eastAsia="黑体" w:hAnsi="Arial"/>
      <w:b/>
      <w:bCs/>
      <w:szCs w:val="24"/>
    </w:rPr>
  </w:style>
  <w:style w:type="paragraph" w:styleId="7">
    <w:name w:val="heading 7"/>
    <w:basedOn w:val="a"/>
    <w:next w:val="a"/>
    <w:qFormat/>
    <w:pPr>
      <w:keepNext/>
      <w:keepLines/>
      <w:numPr>
        <w:ilvl w:val="6"/>
        <w:numId w:val="1"/>
      </w:numPr>
      <w:tabs>
        <w:tab w:val="left" w:pos="1296"/>
      </w:tabs>
      <w:spacing w:before="240" w:after="64" w:line="320" w:lineRule="auto"/>
      <w:outlineLvl w:val="6"/>
    </w:pPr>
    <w:rPr>
      <w:b/>
      <w:bCs/>
      <w:szCs w:val="24"/>
    </w:rPr>
  </w:style>
  <w:style w:type="paragraph" w:styleId="8">
    <w:name w:val="heading 8"/>
    <w:basedOn w:val="a"/>
    <w:next w:val="a"/>
    <w:qFormat/>
    <w:pPr>
      <w:keepNext/>
      <w:keepLines/>
      <w:numPr>
        <w:ilvl w:val="7"/>
        <w:numId w:val="1"/>
      </w:numPr>
      <w:tabs>
        <w:tab w:val="left" w:pos="1440"/>
      </w:tabs>
      <w:spacing w:before="240" w:after="64" w:line="320" w:lineRule="auto"/>
      <w:outlineLvl w:val="7"/>
    </w:pPr>
    <w:rPr>
      <w:rFonts w:ascii="Arial" w:eastAsia="黑体" w:hAnsi="Arial"/>
      <w:szCs w:val="24"/>
    </w:rPr>
  </w:style>
  <w:style w:type="paragraph" w:styleId="9">
    <w:name w:val="heading 9"/>
    <w:basedOn w:val="a"/>
    <w:next w:val="a"/>
    <w:qFormat/>
    <w:pPr>
      <w:keepNext/>
      <w:keepLines/>
      <w:numPr>
        <w:ilvl w:val="8"/>
        <w:numId w:val="1"/>
      </w:numPr>
      <w:tabs>
        <w:tab w:val="left" w:pos="1584"/>
      </w:tabs>
      <w:spacing w:before="240" w:after="64" w:line="320" w:lineRule="auto"/>
      <w:outlineLvl w:val="8"/>
    </w:pPr>
    <w:rPr>
      <w:rFonts w:ascii="Arial" w:eastAsia="黑体" w:hAnsi="Arial"/>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40">
    <w:name w:val="标题 4 字符"/>
    <w:link w:val="4"/>
    <w:rPr>
      <w:rFonts w:eastAsia="黑体"/>
      <w:b/>
      <w:kern w:val="2"/>
      <w:sz w:val="24"/>
    </w:rPr>
  </w:style>
  <w:style w:type="character" w:customStyle="1" w:styleId="atitle">
    <w:name w:val="atitle"/>
    <w:basedOn w:val="a2"/>
  </w:style>
  <w:style w:type="character" w:customStyle="1" w:styleId="Char">
    <w:name w:val="图标 Char"/>
    <w:link w:val="a5"/>
    <w:rPr>
      <w:kern w:val="2"/>
      <w:sz w:val="21"/>
      <w:lang w:val="en-US" w:eastAsia="zh-CN"/>
    </w:rPr>
  </w:style>
  <w:style w:type="character" w:customStyle="1" w:styleId="keyword">
    <w:name w:val="keyword"/>
    <w:basedOn w:val="a2"/>
  </w:style>
  <w:style w:type="character" w:styleId="a6">
    <w:name w:val="page number"/>
    <w:basedOn w:val="a2"/>
  </w:style>
  <w:style w:type="character" w:customStyle="1" w:styleId="a7">
    <w:name w:val="正文文本 字符"/>
    <w:link w:val="a8"/>
    <w:rPr>
      <w:kern w:val="2"/>
      <w:sz w:val="24"/>
    </w:rPr>
  </w:style>
  <w:style w:type="character" w:styleId="a9">
    <w:name w:val="footnote reference"/>
    <w:semiHidden/>
    <w:rPr>
      <w:rFonts w:ascii="Times New Roman" w:eastAsia="宋体" w:hAnsi="Times New Roman"/>
      <w:sz w:val="18"/>
      <w:vertAlign w:val="superscript"/>
    </w:rPr>
  </w:style>
  <w:style w:type="character" w:customStyle="1" w:styleId="hilite1">
    <w:name w:val="hilite1"/>
    <w:basedOn w:val="a2"/>
  </w:style>
  <w:style w:type="character" w:customStyle="1" w:styleId="aa">
    <w:name w:val="样式 尾注引用"/>
    <w:rPr>
      <w:rFonts w:ascii="Times New Roman" w:eastAsia="宋体" w:hAnsi="Times New Roman"/>
      <w:sz w:val="24"/>
      <w:szCs w:val="28"/>
      <w:vertAlign w:val="superscript"/>
    </w:rPr>
  </w:style>
  <w:style w:type="character" w:styleId="ab">
    <w:name w:val="Subtle Emphasis"/>
    <w:uiPriority w:val="19"/>
    <w:qFormat/>
    <w:rPr>
      <w:i/>
      <w:iCs/>
    </w:rPr>
  </w:style>
  <w:style w:type="character" w:customStyle="1" w:styleId="Char0">
    <w:name w:val="章标题(不加入目录内) Char"/>
    <w:link w:val="ac"/>
    <w:rPr>
      <w:rFonts w:eastAsia="黑体"/>
      <w:b/>
      <w:kern w:val="2"/>
      <w:sz w:val="36"/>
    </w:rPr>
  </w:style>
  <w:style w:type="character" w:customStyle="1" w:styleId="Char1">
    <w:name w:val="正文首行缩进 Char"/>
    <w:rPr>
      <w:kern w:val="2"/>
      <w:sz w:val="24"/>
    </w:rPr>
  </w:style>
  <w:style w:type="character" w:customStyle="1" w:styleId="ad">
    <w:name w:val="脚注文本 字符"/>
    <w:link w:val="ae"/>
    <w:uiPriority w:val="99"/>
    <w:rPr>
      <w:kern w:val="2"/>
      <w:sz w:val="24"/>
    </w:rPr>
  </w:style>
  <w:style w:type="character" w:styleId="af">
    <w:name w:val="annotation reference"/>
    <w:semiHidden/>
    <w:rPr>
      <w:sz w:val="21"/>
      <w:szCs w:val="21"/>
    </w:rPr>
  </w:style>
  <w:style w:type="character" w:styleId="af0">
    <w:name w:val="Hyperlink"/>
    <w:uiPriority w:val="99"/>
    <w:rPr>
      <w:color w:val="0000FF"/>
      <w:u w:val="single"/>
    </w:rPr>
  </w:style>
  <w:style w:type="character" w:customStyle="1" w:styleId="af1">
    <w:name w:val="正文文本首行缩进 字符"/>
    <w:link w:val="a1"/>
    <w:rPr>
      <w:kern w:val="2"/>
      <w:sz w:val="24"/>
    </w:rPr>
  </w:style>
  <w:style w:type="character" w:styleId="af2">
    <w:name w:val="endnote reference"/>
    <w:semiHidden/>
    <w:rPr>
      <w:rFonts w:ascii="Times New Roman" w:eastAsia="宋体" w:hAnsi="Times New Roman"/>
      <w:sz w:val="24"/>
      <w:szCs w:val="18"/>
      <w:vertAlign w:val="baseline"/>
    </w:rPr>
  </w:style>
  <w:style w:type="paragraph" w:styleId="a8">
    <w:name w:val="Body Text"/>
    <w:basedOn w:val="a"/>
    <w:link w:val="a7"/>
    <w:pPr>
      <w:spacing w:after="120"/>
    </w:pPr>
  </w:style>
  <w:style w:type="paragraph" w:styleId="af3">
    <w:name w:val="Balloon Text"/>
    <w:basedOn w:val="a"/>
    <w:semiHidden/>
    <w:rPr>
      <w:sz w:val="18"/>
      <w:szCs w:val="18"/>
    </w:rPr>
  </w:style>
  <w:style w:type="paragraph" w:styleId="TOC3">
    <w:name w:val="toc 3"/>
    <w:basedOn w:val="a"/>
    <w:next w:val="a"/>
    <w:uiPriority w:val="39"/>
    <w:pPr>
      <w:tabs>
        <w:tab w:val="right" w:leader="dot" w:pos="7719"/>
      </w:tabs>
      <w:ind w:leftChars="200" w:left="480"/>
    </w:pPr>
  </w:style>
  <w:style w:type="paragraph" w:styleId="TOC5">
    <w:name w:val="toc 5"/>
    <w:basedOn w:val="a"/>
    <w:next w:val="a"/>
    <w:uiPriority w:val="39"/>
    <w:unhideWhenUsed/>
    <w:pPr>
      <w:ind w:leftChars="800" w:left="1680"/>
    </w:pPr>
    <w:rPr>
      <w:rFonts w:ascii="等线" w:eastAsia="等线" w:hAnsi="等线"/>
      <w:sz w:val="21"/>
      <w:szCs w:val="22"/>
    </w:rPr>
  </w:style>
  <w:style w:type="paragraph" w:styleId="af4">
    <w:name w:val="Plain Text"/>
    <w:basedOn w:val="a"/>
    <w:rPr>
      <w:rFonts w:ascii="宋体" w:hAnsi="Courier New" w:cs="Courier New"/>
      <w:sz w:val="21"/>
      <w:szCs w:val="21"/>
    </w:rPr>
  </w:style>
  <w:style w:type="paragraph" w:styleId="TOC6">
    <w:name w:val="toc 6"/>
    <w:basedOn w:val="a"/>
    <w:next w:val="a"/>
    <w:uiPriority w:val="39"/>
    <w:unhideWhenUsed/>
    <w:pPr>
      <w:ind w:leftChars="1000" w:left="2100"/>
    </w:pPr>
    <w:rPr>
      <w:rFonts w:ascii="等线" w:eastAsia="等线" w:hAnsi="等线"/>
      <w:sz w:val="21"/>
      <w:szCs w:val="22"/>
    </w:rPr>
  </w:style>
  <w:style w:type="paragraph" w:styleId="TOC4">
    <w:name w:val="toc 4"/>
    <w:basedOn w:val="a"/>
    <w:next w:val="a"/>
    <w:uiPriority w:val="39"/>
    <w:unhideWhenUsed/>
    <w:pPr>
      <w:ind w:leftChars="600" w:left="1260"/>
    </w:pPr>
    <w:rPr>
      <w:rFonts w:ascii="等线" w:eastAsia="等线" w:hAnsi="等线"/>
      <w:sz w:val="21"/>
      <w:szCs w:val="22"/>
    </w:rPr>
  </w:style>
  <w:style w:type="paragraph" w:styleId="af5">
    <w:name w:val="Document Map"/>
    <w:basedOn w:val="a"/>
    <w:semiHidden/>
    <w:pPr>
      <w:shd w:val="clear" w:color="auto" w:fill="000080"/>
    </w:pPr>
  </w:style>
  <w:style w:type="paragraph" w:customStyle="1" w:styleId="315">
    <w:name w:val="样式 标题 3条标题 + 左 行距: 1.5 倍行距"/>
    <w:basedOn w:val="3"/>
    <w:pPr>
      <w:jc w:val="left"/>
    </w:pPr>
    <w:rPr>
      <w:rFonts w:cs="宋体"/>
      <w:bCs/>
    </w:rPr>
  </w:style>
  <w:style w:type="paragraph" w:customStyle="1" w:styleId="DecimalAligned">
    <w:name w:val="Decimal Aligned"/>
    <w:basedOn w:val="a"/>
    <w:uiPriority w:val="40"/>
    <w:qFormat/>
    <w:pPr>
      <w:widowControl/>
      <w:tabs>
        <w:tab w:val="decimal" w:pos="360"/>
      </w:tabs>
      <w:spacing w:after="200" w:line="276" w:lineRule="auto"/>
      <w:jc w:val="left"/>
    </w:pPr>
    <w:rPr>
      <w:rFonts w:ascii="等线" w:eastAsia="等线" w:hAnsi="等线"/>
      <w:kern w:val="0"/>
      <w:sz w:val="22"/>
      <w:szCs w:val="22"/>
    </w:rPr>
  </w:style>
  <w:style w:type="paragraph" w:styleId="af6">
    <w:name w:val="caption"/>
    <w:basedOn w:val="a"/>
    <w:next w:val="a1"/>
    <w:qFormat/>
    <w:pPr>
      <w:spacing w:before="152" w:after="160"/>
      <w:jc w:val="center"/>
    </w:pPr>
    <w:rPr>
      <w:rFonts w:cs="Arial"/>
      <w:sz w:val="21"/>
      <w:szCs w:val="21"/>
    </w:rPr>
  </w:style>
  <w:style w:type="paragraph" w:styleId="TOC9">
    <w:name w:val="toc 9"/>
    <w:basedOn w:val="a"/>
    <w:next w:val="a"/>
    <w:uiPriority w:val="39"/>
    <w:unhideWhenUsed/>
    <w:pPr>
      <w:ind w:leftChars="1600" w:left="3360"/>
    </w:pPr>
    <w:rPr>
      <w:rFonts w:ascii="等线" w:eastAsia="等线" w:hAnsi="等线"/>
      <w:sz w:val="21"/>
      <w:szCs w:val="22"/>
    </w:rPr>
  </w:style>
  <w:style w:type="paragraph" w:styleId="a1">
    <w:name w:val="Body Text First Indent"/>
    <w:basedOn w:val="a"/>
    <w:link w:val="af1"/>
    <w:pPr>
      <w:ind w:firstLineChars="200" w:firstLine="498"/>
    </w:pPr>
  </w:style>
  <w:style w:type="paragraph" w:styleId="TOC7">
    <w:name w:val="toc 7"/>
    <w:basedOn w:val="a"/>
    <w:next w:val="a"/>
    <w:uiPriority w:val="39"/>
    <w:unhideWhenUsed/>
    <w:pPr>
      <w:ind w:leftChars="1200" w:left="2520"/>
    </w:pPr>
    <w:rPr>
      <w:rFonts w:ascii="等线" w:eastAsia="等线" w:hAnsi="等线"/>
      <w:sz w:val="21"/>
      <w:szCs w:val="22"/>
    </w:rPr>
  </w:style>
  <w:style w:type="paragraph" w:styleId="a0">
    <w:name w:val="Title"/>
    <w:next w:val="a1"/>
    <w:qFormat/>
    <w:pPr>
      <w:keepLines/>
      <w:pageBreakBefore/>
      <w:widowControl w:val="0"/>
      <w:spacing w:before="240" w:after="120" w:line="480" w:lineRule="auto"/>
      <w:jc w:val="center"/>
      <w:outlineLvl w:val="0"/>
    </w:pPr>
    <w:rPr>
      <w:rFonts w:eastAsia="黑体"/>
      <w:kern w:val="2"/>
      <w:sz w:val="36"/>
    </w:rPr>
  </w:style>
  <w:style w:type="paragraph" w:customStyle="1" w:styleId="af7">
    <w:name w:val="灯泡注释(打印无效)"/>
    <w:basedOn w:val="a1"/>
    <w:pPr>
      <w:snapToGrid w:val="0"/>
      <w:ind w:firstLineChars="0" w:firstLine="0"/>
    </w:pPr>
    <w:rPr>
      <w:i/>
      <w:vanish/>
      <w:color w:val="FF0000"/>
      <w:sz w:val="21"/>
      <w:szCs w:val="21"/>
    </w:rPr>
  </w:style>
  <w:style w:type="paragraph" w:styleId="af8">
    <w:name w:val="List Paragraph"/>
    <w:basedOn w:val="a"/>
    <w:qFormat/>
    <w:pPr>
      <w:ind w:firstLineChars="200" w:firstLine="420"/>
    </w:pPr>
    <w:rPr>
      <w:szCs w:val="24"/>
    </w:rPr>
  </w:style>
  <w:style w:type="paragraph" w:customStyle="1" w:styleId="TableParagraph">
    <w:name w:val="Table Paragraph"/>
    <w:basedOn w:val="a"/>
    <w:uiPriority w:val="1"/>
    <w:qFormat/>
    <w:rPr>
      <w:rFonts w:eastAsia="Times New Roman"/>
      <w:lang w:val="zh-CN" w:bidi="zh-CN"/>
    </w:rPr>
  </w:style>
  <w:style w:type="paragraph" w:styleId="20">
    <w:name w:val="Body Text Indent 2"/>
    <w:basedOn w:val="a"/>
    <w:pPr>
      <w:spacing w:after="120" w:line="480" w:lineRule="auto"/>
      <w:ind w:leftChars="200" w:left="420"/>
    </w:pPr>
  </w:style>
  <w:style w:type="paragraph" w:styleId="af9">
    <w:name w:val="annotation text"/>
    <w:basedOn w:val="a"/>
    <w:semiHidden/>
    <w:pPr>
      <w:jc w:val="left"/>
    </w:pPr>
  </w:style>
  <w:style w:type="paragraph" w:styleId="ae">
    <w:name w:val="footnote text"/>
    <w:basedOn w:val="a"/>
    <w:link w:val="ad"/>
    <w:uiPriority w:val="99"/>
    <w:pPr>
      <w:snapToGrid w:val="0"/>
      <w:jc w:val="left"/>
    </w:pPr>
  </w:style>
  <w:style w:type="paragraph" w:customStyle="1" w:styleId="a5">
    <w:name w:val="图标"/>
    <w:basedOn w:val="a1"/>
    <w:link w:val="Char"/>
    <w:qFormat/>
    <w:pPr>
      <w:ind w:firstLineChars="0" w:firstLine="0"/>
      <w:jc w:val="center"/>
    </w:pPr>
    <w:rPr>
      <w:sz w:val="21"/>
    </w:rPr>
  </w:style>
  <w:style w:type="paragraph" w:customStyle="1" w:styleId="1015">
    <w:name w:val="样式 标题 1章标题(有序号) + 段后: 0 磅 行距: 1.5 倍行距"/>
    <w:basedOn w:val="1"/>
    <w:pPr>
      <w:spacing w:after="0" w:line="360" w:lineRule="auto"/>
      <w:ind w:left="431" w:hanging="431"/>
    </w:pPr>
    <w:rPr>
      <w:rFonts w:cs="宋体"/>
      <w:bCs/>
    </w:rPr>
  </w:style>
  <w:style w:type="paragraph" w:styleId="afa">
    <w:name w:val="annotation subject"/>
    <w:basedOn w:val="af9"/>
    <w:next w:val="af9"/>
    <w:semiHidden/>
    <w:rPr>
      <w:b/>
      <w:bCs/>
    </w:rPr>
  </w:style>
  <w:style w:type="paragraph" w:styleId="afb">
    <w:name w:val="endnote text"/>
    <w:basedOn w:val="a"/>
    <w:semiHidden/>
    <w:pPr>
      <w:tabs>
        <w:tab w:val="left" w:pos="498"/>
      </w:tabs>
      <w:ind w:left="200" w:hangingChars="200" w:hanging="200"/>
    </w:pPr>
  </w:style>
  <w:style w:type="paragraph" w:customStyle="1" w:styleId="afc">
    <w:name w:val="##正文"/>
    <w:basedOn w:val="a"/>
    <w:pPr>
      <w:ind w:firstLineChars="200" w:firstLine="720"/>
    </w:pPr>
  </w:style>
  <w:style w:type="paragraph" w:customStyle="1" w:styleId="ac">
    <w:name w:val="章标题(不加入目录内)"/>
    <w:basedOn w:val="a0"/>
    <w:link w:val="Char0"/>
    <w:pPr>
      <w:outlineLvl w:val="9"/>
    </w:pPr>
  </w:style>
  <w:style w:type="paragraph" w:customStyle="1" w:styleId="afd">
    <w:name w:val="源代码"/>
    <w:basedOn w:val="a"/>
    <w:pPr>
      <w:widowControl/>
      <w:kinsoku w:val="0"/>
      <w:overflowPunct w:val="0"/>
      <w:autoSpaceDE w:val="0"/>
      <w:autoSpaceDN w:val="0"/>
      <w:adjustRightInd w:val="0"/>
      <w:snapToGrid w:val="0"/>
      <w:jc w:val="left"/>
    </w:pPr>
    <w:rPr>
      <w:rFonts w:ascii="Courier New" w:hAnsi="Courier New"/>
      <w:b/>
      <w:snapToGrid w:val="0"/>
      <w:kern w:val="0"/>
      <w:szCs w:val="24"/>
    </w:rPr>
  </w:style>
  <w:style w:type="paragraph" w:styleId="afe">
    <w:name w:val="footer"/>
    <w:basedOn w:val="a"/>
    <w:link w:val="aff"/>
    <w:uiPriority w:val="99"/>
    <w:pPr>
      <w:tabs>
        <w:tab w:val="center" w:pos="4153"/>
        <w:tab w:val="right" w:pos="8306"/>
      </w:tabs>
      <w:snapToGrid w:val="0"/>
      <w:jc w:val="left"/>
    </w:pPr>
    <w:rPr>
      <w:sz w:val="18"/>
    </w:rPr>
  </w:style>
  <w:style w:type="paragraph" w:customStyle="1" w:styleId="11">
    <w:name w:val="正文首行缩进1"/>
    <w:basedOn w:val="a"/>
    <w:qFormat/>
    <w:pPr>
      <w:ind w:firstLine="498"/>
    </w:pPr>
    <w:rPr>
      <w:rFonts w:ascii="Arial Unicode MS" w:eastAsia="Arial Unicode MS" w:hAnsi="Arial Unicode MS" w:cs="Arial Unicode MS"/>
      <w:color w:val="000000"/>
      <w:szCs w:val="24"/>
      <w:u w:color="000000"/>
    </w:rPr>
  </w:style>
  <w:style w:type="paragraph" w:styleId="aff0">
    <w:name w:val="header"/>
    <w:basedOn w:val="a"/>
    <w:link w:val="aff1"/>
    <w:uiPriority w:val="99"/>
    <w:pPr>
      <w:pBdr>
        <w:bottom w:val="single" w:sz="6" w:space="1" w:color="auto"/>
      </w:pBdr>
      <w:tabs>
        <w:tab w:val="center" w:pos="4153"/>
        <w:tab w:val="right" w:pos="8306"/>
      </w:tabs>
      <w:snapToGrid w:val="0"/>
      <w:jc w:val="center"/>
    </w:pPr>
    <w:rPr>
      <w:sz w:val="18"/>
    </w:rPr>
  </w:style>
  <w:style w:type="paragraph" w:styleId="TOC8">
    <w:name w:val="toc 8"/>
    <w:basedOn w:val="a"/>
    <w:next w:val="a"/>
    <w:uiPriority w:val="39"/>
    <w:unhideWhenUsed/>
    <w:pPr>
      <w:ind w:leftChars="1400" w:left="2940"/>
    </w:pPr>
    <w:rPr>
      <w:rFonts w:ascii="等线" w:eastAsia="等线" w:hAnsi="等线"/>
      <w:sz w:val="21"/>
      <w:szCs w:val="22"/>
    </w:rPr>
  </w:style>
  <w:style w:type="paragraph" w:styleId="TOC1">
    <w:name w:val="toc 1"/>
    <w:basedOn w:val="a"/>
    <w:next w:val="a"/>
    <w:uiPriority w:val="39"/>
    <w:pPr>
      <w:tabs>
        <w:tab w:val="right" w:leader="dot" w:pos="7719"/>
      </w:tabs>
    </w:pPr>
    <w:rPr>
      <w:rFonts w:eastAsia="黑体"/>
    </w:rPr>
  </w:style>
  <w:style w:type="paragraph" w:customStyle="1" w:styleId="Style34">
    <w:name w:val="_Style 34"/>
    <w:basedOn w:val="a"/>
    <w:next w:val="a1"/>
    <w:pPr>
      <w:ind w:firstLineChars="200" w:firstLine="498"/>
    </w:pPr>
  </w:style>
  <w:style w:type="paragraph" w:customStyle="1" w:styleId="415">
    <w:name w:val="样式 标题 4款标题 + 左 行距: 1.5 倍行距"/>
    <w:basedOn w:val="4"/>
    <w:pPr>
      <w:spacing w:line="360" w:lineRule="auto"/>
      <w:jc w:val="left"/>
    </w:pPr>
    <w:rPr>
      <w:rFonts w:cs="宋体"/>
      <w:bCs/>
    </w:rPr>
  </w:style>
  <w:style w:type="paragraph" w:styleId="TOC2">
    <w:name w:val="toc 2"/>
    <w:basedOn w:val="a"/>
    <w:next w:val="a"/>
    <w:uiPriority w:val="39"/>
    <w:pPr>
      <w:tabs>
        <w:tab w:val="right" w:leader="dot" w:pos="7719"/>
      </w:tabs>
      <w:ind w:leftChars="100" w:left="240"/>
    </w:pPr>
  </w:style>
  <w:style w:type="table" w:styleId="aff2">
    <w:name w:val="Table Grid"/>
    <w:basedOn w:val="a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80">
    <w:name w:val="Table Grid 8"/>
    <w:basedOn w:val="a3"/>
    <w:pPr>
      <w:widowControl w:val="0"/>
      <w:spacing w:line="300" w:lineRule="auto"/>
      <w:ind w:firstLineChars="200" w:firstLine="200"/>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op w:val="nil"/>
          <w:left w:val="nil"/>
          <w:bottom w:val="nil"/>
          <w:right w:val="nil"/>
          <w:insideH w:val="nil"/>
          <w:insideV w:val="nil"/>
          <w:tl2br w:val="nil"/>
          <w:tr2bl w:val="nil"/>
        </w:tcBorders>
        <w:shd w:val="solid" w:color="000080" w:fill="FFFFFF"/>
      </w:tcPr>
    </w:tblStylePr>
    <w:tblStylePr w:type="lastRow">
      <w:rPr>
        <w:b/>
        <w:bCs/>
        <w:color w:val="auto"/>
      </w:rPr>
      <w:tblPr/>
      <w:tcPr>
        <w:tcBorders>
          <w:top w:val="nil"/>
          <w:left w:val="nil"/>
          <w:bottom w:val="nil"/>
          <w:right w:val="nil"/>
          <w:insideH w:val="nil"/>
          <w:insideV w:val="nil"/>
          <w:tl2br w:val="nil"/>
          <w:tr2bl w:val="nil"/>
        </w:tcBorders>
      </w:tcPr>
    </w:tblStylePr>
    <w:tblStylePr w:type="lastCol">
      <w:rPr>
        <w:b/>
        <w:bCs/>
        <w:color w:val="auto"/>
      </w:rPr>
      <w:tblPr/>
      <w:tcPr>
        <w:tcBorders>
          <w:top w:val="nil"/>
          <w:left w:val="nil"/>
          <w:bottom w:val="nil"/>
          <w:right w:val="nil"/>
          <w:insideH w:val="nil"/>
          <w:insideV w:val="nil"/>
          <w:tl2br w:val="nil"/>
          <w:tr2bl w:val="nil"/>
        </w:tcBorders>
      </w:tcPr>
    </w:tblStylePr>
  </w:style>
  <w:style w:type="table" w:styleId="-1">
    <w:name w:val="Light Shading Accent 1"/>
    <w:basedOn w:val="a3"/>
    <w:uiPriority w:val="60"/>
    <w:rPr>
      <w:rFonts w:ascii="等线" w:eastAsia="等线" w:hAnsi="等线"/>
      <w:color w:val="2F5496"/>
      <w:sz w:val="22"/>
      <w:szCs w:val="22"/>
    </w:rPr>
    <w:tblPr>
      <w:tblStyleRowBandSize w:val="1"/>
      <w:tblStyleColBandSize w:val="1"/>
      <w:tblBorders>
        <w:top w:val="single" w:sz="8" w:space="0" w:color="4472C4"/>
        <w:bottom w:val="single" w:sz="8" w:space="0" w:color="4472C4"/>
      </w:tblBorders>
    </w:tblPr>
    <w:tblStylePr w:type="firstRow">
      <w:pPr>
        <w:spacing w:before="0" w:after="0" w:line="240" w:lineRule="auto"/>
      </w:pPr>
      <w:rPr>
        <w:b/>
        <w:bCs/>
      </w:rPr>
      <w:tblPr/>
      <w:tcPr>
        <w:tcBorders>
          <w:top w:val="single" w:sz="8" w:space="0" w:color="4472C4"/>
          <w:left w:val="nil"/>
          <w:bottom w:val="single" w:sz="8" w:space="0" w:color="4472C4"/>
          <w:right w:val="nil"/>
          <w:insideH w:val="nil"/>
          <w:insideV w:val="nil"/>
          <w:tl2br w:val="nil"/>
          <w:tr2bl w:val="nil"/>
        </w:tcBorders>
      </w:tcPr>
    </w:tblStylePr>
    <w:tblStylePr w:type="lastRow">
      <w:pPr>
        <w:spacing w:before="0" w:after="0" w:line="240" w:lineRule="auto"/>
      </w:pPr>
      <w:rPr>
        <w:b/>
        <w:bCs/>
      </w:rPr>
      <w:tblPr/>
      <w:tcPr>
        <w:tcBorders>
          <w:top w:val="single" w:sz="8" w:space="0" w:color="4472C4"/>
          <w:left w:val="nil"/>
          <w:bottom w:val="single" w:sz="8" w:space="0" w:color="4472C4"/>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0DBF0"/>
      </w:tcPr>
    </w:tblStylePr>
    <w:tblStylePr w:type="band1Horz">
      <w:tblPr/>
      <w:tcPr>
        <w:tcBorders>
          <w:top w:val="nil"/>
          <w:left w:val="nil"/>
          <w:bottom w:val="nil"/>
          <w:right w:val="nil"/>
          <w:insideH w:val="nil"/>
          <w:insideV w:val="nil"/>
          <w:tl2br w:val="nil"/>
          <w:tr2bl w:val="nil"/>
        </w:tcBorders>
        <w:shd w:val="clear" w:color="auto" w:fill="D0DBF0"/>
      </w:tcPr>
    </w:tblStylePr>
  </w:style>
  <w:style w:type="character" w:customStyle="1" w:styleId="10">
    <w:name w:val="标题 1 字符"/>
    <w:link w:val="1"/>
    <w:rsid w:val="00C00538"/>
    <w:rPr>
      <w:rFonts w:eastAsia="黑体"/>
      <w:b/>
      <w:kern w:val="2"/>
      <w:sz w:val="36"/>
    </w:rPr>
  </w:style>
  <w:style w:type="character" w:customStyle="1" w:styleId="30">
    <w:name w:val="标题 3 字符"/>
    <w:link w:val="3"/>
    <w:rsid w:val="00C00538"/>
    <w:rPr>
      <w:rFonts w:eastAsia="黑体"/>
      <w:kern w:val="2"/>
      <w:sz w:val="28"/>
    </w:rPr>
  </w:style>
  <w:style w:type="paragraph" w:styleId="aff3">
    <w:name w:val="Normal (Web)"/>
    <w:basedOn w:val="a"/>
    <w:uiPriority w:val="99"/>
    <w:unhideWhenUsed/>
    <w:rsid w:val="001F6F14"/>
    <w:pPr>
      <w:widowControl/>
      <w:spacing w:before="100" w:beforeAutospacing="1" w:after="100" w:afterAutospacing="1"/>
      <w:jc w:val="left"/>
    </w:pPr>
    <w:rPr>
      <w:rFonts w:ascii="宋体" w:hAnsi="宋体" w:cs="宋体"/>
      <w:kern w:val="0"/>
      <w:szCs w:val="24"/>
    </w:rPr>
  </w:style>
  <w:style w:type="paragraph" w:styleId="HTML">
    <w:name w:val="HTML Preformatted"/>
    <w:basedOn w:val="a"/>
    <w:link w:val="HTML0"/>
    <w:uiPriority w:val="99"/>
    <w:semiHidden/>
    <w:unhideWhenUsed/>
    <w:rsid w:val="003321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0">
    <w:name w:val="HTML 预设格式 字符"/>
    <w:basedOn w:val="a2"/>
    <w:link w:val="HTML"/>
    <w:uiPriority w:val="99"/>
    <w:semiHidden/>
    <w:rsid w:val="003321D1"/>
    <w:rPr>
      <w:rFonts w:ascii="宋体" w:hAnsi="宋体" w:cs="宋体"/>
      <w:sz w:val="24"/>
      <w:szCs w:val="24"/>
    </w:rPr>
  </w:style>
  <w:style w:type="paragraph" w:styleId="aff4">
    <w:name w:val="Date"/>
    <w:basedOn w:val="a"/>
    <w:next w:val="a"/>
    <w:link w:val="aff5"/>
    <w:rsid w:val="00985E1C"/>
    <w:pPr>
      <w:ind w:leftChars="2500" w:left="100"/>
    </w:pPr>
  </w:style>
  <w:style w:type="character" w:customStyle="1" w:styleId="aff5">
    <w:name w:val="日期 字符"/>
    <w:basedOn w:val="a2"/>
    <w:link w:val="aff4"/>
    <w:rsid w:val="00985E1C"/>
    <w:rPr>
      <w:kern w:val="2"/>
      <w:sz w:val="24"/>
    </w:rPr>
  </w:style>
  <w:style w:type="character" w:customStyle="1" w:styleId="aff">
    <w:name w:val="页脚 字符"/>
    <w:link w:val="afe"/>
    <w:uiPriority w:val="99"/>
    <w:rsid w:val="00985E1C"/>
    <w:rPr>
      <w:kern w:val="2"/>
      <w:sz w:val="18"/>
    </w:rPr>
  </w:style>
  <w:style w:type="character" w:customStyle="1" w:styleId="aff1">
    <w:name w:val="页眉 字符"/>
    <w:basedOn w:val="a2"/>
    <w:link w:val="aff0"/>
    <w:uiPriority w:val="99"/>
    <w:rsid w:val="00A22F9E"/>
    <w:rPr>
      <w:kern w:val="2"/>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79626">
      <w:bodyDiv w:val="1"/>
      <w:marLeft w:val="0"/>
      <w:marRight w:val="0"/>
      <w:marTop w:val="0"/>
      <w:marBottom w:val="0"/>
      <w:divBdr>
        <w:top w:val="none" w:sz="0" w:space="0" w:color="auto"/>
        <w:left w:val="none" w:sz="0" w:space="0" w:color="auto"/>
        <w:bottom w:val="none" w:sz="0" w:space="0" w:color="auto"/>
        <w:right w:val="none" w:sz="0" w:space="0" w:color="auto"/>
      </w:divBdr>
    </w:div>
    <w:div w:id="80028330">
      <w:bodyDiv w:val="1"/>
      <w:marLeft w:val="0"/>
      <w:marRight w:val="0"/>
      <w:marTop w:val="0"/>
      <w:marBottom w:val="0"/>
      <w:divBdr>
        <w:top w:val="none" w:sz="0" w:space="0" w:color="auto"/>
        <w:left w:val="none" w:sz="0" w:space="0" w:color="auto"/>
        <w:bottom w:val="none" w:sz="0" w:space="0" w:color="auto"/>
        <w:right w:val="none" w:sz="0" w:space="0" w:color="auto"/>
      </w:divBdr>
    </w:div>
    <w:div w:id="91900839">
      <w:bodyDiv w:val="1"/>
      <w:marLeft w:val="0"/>
      <w:marRight w:val="0"/>
      <w:marTop w:val="0"/>
      <w:marBottom w:val="0"/>
      <w:divBdr>
        <w:top w:val="none" w:sz="0" w:space="0" w:color="auto"/>
        <w:left w:val="none" w:sz="0" w:space="0" w:color="auto"/>
        <w:bottom w:val="none" w:sz="0" w:space="0" w:color="auto"/>
        <w:right w:val="none" w:sz="0" w:space="0" w:color="auto"/>
      </w:divBdr>
    </w:div>
    <w:div w:id="98567410">
      <w:bodyDiv w:val="1"/>
      <w:marLeft w:val="0"/>
      <w:marRight w:val="0"/>
      <w:marTop w:val="0"/>
      <w:marBottom w:val="0"/>
      <w:divBdr>
        <w:top w:val="none" w:sz="0" w:space="0" w:color="auto"/>
        <w:left w:val="none" w:sz="0" w:space="0" w:color="auto"/>
        <w:bottom w:val="none" w:sz="0" w:space="0" w:color="auto"/>
        <w:right w:val="none" w:sz="0" w:space="0" w:color="auto"/>
      </w:divBdr>
    </w:div>
    <w:div w:id="115178929">
      <w:bodyDiv w:val="1"/>
      <w:marLeft w:val="0"/>
      <w:marRight w:val="0"/>
      <w:marTop w:val="0"/>
      <w:marBottom w:val="0"/>
      <w:divBdr>
        <w:top w:val="none" w:sz="0" w:space="0" w:color="auto"/>
        <w:left w:val="none" w:sz="0" w:space="0" w:color="auto"/>
        <w:bottom w:val="none" w:sz="0" w:space="0" w:color="auto"/>
        <w:right w:val="none" w:sz="0" w:space="0" w:color="auto"/>
      </w:divBdr>
    </w:div>
    <w:div w:id="139461913">
      <w:bodyDiv w:val="1"/>
      <w:marLeft w:val="0"/>
      <w:marRight w:val="0"/>
      <w:marTop w:val="0"/>
      <w:marBottom w:val="0"/>
      <w:divBdr>
        <w:top w:val="none" w:sz="0" w:space="0" w:color="auto"/>
        <w:left w:val="none" w:sz="0" w:space="0" w:color="auto"/>
        <w:bottom w:val="none" w:sz="0" w:space="0" w:color="auto"/>
        <w:right w:val="none" w:sz="0" w:space="0" w:color="auto"/>
      </w:divBdr>
    </w:div>
    <w:div w:id="179197760">
      <w:bodyDiv w:val="1"/>
      <w:marLeft w:val="0"/>
      <w:marRight w:val="0"/>
      <w:marTop w:val="0"/>
      <w:marBottom w:val="0"/>
      <w:divBdr>
        <w:top w:val="none" w:sz="0" w:space="0" w:color="auto"/>
        <w:left w:val="none" w:sz="0" w:space="0" w:color="auto"/>
        <w:bottom w:val="none" w:sz="0" w:space="0" w:color="auto"/>
        <w:right w:val="none" w:sz="0" w:space="0" w:color="auto"/>
      </w:divBdr>
    </w:div>
    <w:div w:id="190799171">
      <w:bodyDiv w:val="1"/>
      <w:marLeft w:val="0"/>
      <w:marRight w:val="0"/>
      <w:marTop w:val="0"/>
      <w:marBottom w:val="0"/>
      <w:divBdr>
        <w:top w:val="none" w:sz="0" w:space="0" w:color="auto"/>
        <w:left w:val="none" w:sz="0" w:space="0" w:color="auto"/>
        <w:bottom w:val="none" w:sz="0" w:space="0" w:color="auto"/>
        <w:right w:val="none" w:sz="0" w:space="0" w:color="auto"/>
      </w:divBdr>
    </w:div>
    <w:div w:id="191574879">
      <w:bodyDiv w:val="1"/>
      <w:marLeft w:val="0"/>
      <w:marRight w:val="0"/>
      <w:marTop w:val="0"/>
      <w:marBottom w:val="0"/>
      <w:divBdr>
        <w:top w:val="none" w:sz="0" w:space="0" w:color="auto"/>
        <w:left w:val="none" w:sz="0" w:space="0" w:color="auto"/>
        <w:bottom w:val="none" w:sz="0" w:space="0" w:color="auto"/>
        <w:right w:val="none" w:sz="0" w:space="0" w:color="auto"/>
      </w:divBdr>
    </w:div>
    <w:div w:id="281961474">
      <w:bodyDiv w:val="1"/>
      <w:marLeft w:val="0"/>
      <w:marRight w:val="0"/>
      <w:marTop w:val="0"/>
      <w:marBottom w:val="0"/>
      <w:divBdr>
        <w:top w:val="none" w:sz="0" w:space="0" w:color="auto"/>
        <w:left w:val="none" w:sz="0" w:space="0" w:color="auto"/>
        <w:bottom w:val="none" w:sz="0" w:space="0" w:color="auto"/>
        <w:right w:val="none" w:sz="0" w:space="0" w:color="auto"/>
      </w:divBdr>
    </w:div>
    <w:div w:id="315651178">
      <w:bodyDiv w:val="1"/>
      <w:marLeft w:val="0"/>
      <w:marRight w:val="0"/>
      <w:marTop w:val="0"/>
      <w:marBottom w:val="0"/>
      <w:divBdr>
        <w:top w:val="none" w:sz="0" w:space="0" w:color="auto"/>
        <w:left w:val="none" w:sz="0" w:space="0" w:color="auto"/>
        <w:bottom w:val="none" w:sz="0" w:space="0" w:color="auto"/>
        <w:right w:val="none" w:sz="0" w:space="0" w:color="auto"/>
      </w:divBdr>
    </w:div>
    <w:div w:id="334385447">
      <w:bodyDiv w:val="1"/>
      <w:marLeft w:val="0"/>
      <w:marRight w:val="0"/>
      <w:marTop w:val="0"/>
      <w:marBottom w:val="0"/>
      <w:divBdr>
        <w:top w:val="none" w:sz="0" w:space="0" w:color="auto"/>
        <w:left w:val="none" w:sz="0" w:space="0" w:color="auto"/>
        <w:bottom w:val="none" w:sz="0" w:space="0" w:color="auto"/>
        <w:right w:val="none" w:sz="0" w:space="0" w:color="auto"/>
      </w:divBdr>
    </w:div>
    <w:div w:id="352541143">
      <w:bodyDiv w:val="1"/>
      <w:marLeft w:val="0"/>
      <w:marRight w:val="0"/>
      <w:marTop w:val="0"/>
      <w:marBottom w:val="0"/>
      <w:divBdr>
        <w:top w:val="none" w:sz="0" w:space="0" w:color="auto"/>
        <w:left w:val="none" w:sz="0" w:space="0" w:color="auto"/>
        <w:bottom w:val="none" w:sz="0" w:space="0" w:color="auto"/>
        <w:right w:val="none" w:sz="0" w:space="0" w:color="auto"/>
      </w:divBdr>
    </w:div>
    <w:div w:id="414326326">
      <w:bodyDiv w:val="1"/>
      <w:marLeft w:val="0"/>
      <w:marRight w:val="0"/>
      <w:marTop w:val="0"/>
      <w:marBottom w:val="0"/>
      <w:divBdr>
        <w:top w:val="none" w:sz="0" w:space="0" w:color="auto"/>
        <w:left w:val="none" w:sz="0" w:space="0" w:color="auto"/>
        <w:bottom w:val="none" w:sz="0" w:space="0" w:color="auto"/>
        <w:right w:val="none" w:sz="0" w:space="0" w:color="auto"/>
      </w:divBdr>
    </w:div>
    <w:div w:id="420302588">
      <w:bodyDiv w:val="1"/>
      <w:marLeft w:val="0"/>
      <w:marRight w:val="0"/>
      <w:marTop w:val="0"/>
      <w:marBottom w:val="0"/>
      <w:divBdr>
        <w:top w:val="none" w:sz="0" w:space="0" w:color="auto"/>
        <w:left w:val="none" w:sz="0" w:space="0" w:color="auto"/>
        <w:bottom w:val="none" w:sz="0" w:space="0" w:color="auto"/>
        <w:right w:val="none" w:sz="0" w:space="0" w:color="auto"/>
      </w:divBdr>
      <w:divsChild>
        <w:div w:id="8333542">
          <w:marLeft w:val="0"/>
          <w:marRight w:val="0"/>
          <w:marTop w:val="0"/>
          <w:marBottom w:val="0"/>
          <w:divBdr>
            <w:top w:val="none" w:sz="0" w:space="0" w:color="auto"/>
            <w:left w:val="none" w:sz="0" w:space="0" w:color="auto"/>
            <w:bottom w:val="none" w:sz="0" w:space="0" w:color="auto"/>
            <w:right w:val="none" w:sz="0" w:space="0" w:color="auto"/>
          </w:divBdr>
        </w:div>
      </w:divsChild>
    </w:div>
    <w:div w:id="450436885">
      <w:bodyDiv w:val="1"/>
      <w:marLeft w:val="0"/>
      <w:marRight w:val="0"/>
      <w:marTop w:val="0"/>
      <w:marBottom w:val="0"/>
      <w:divBdr>
        <w:top w:val="none" w:sz="0" w:space="0" w:color="auto"/>
        <w:left w:val="none" w:sz="0" w:space="0" w:color="auto"/>
        <w:bottom w:val="none" w:sz="0" w:space="0" w:color="auto"/>
        <w:right w:val="none" w:sz="0" w:space="0" w:color="auto"/>
      </w:divBdr>
    </w:div>
    <w:div w:id="488253447">
      <w:bodyDiv w:val="1"/>
      <w:marLeft w:val="0"/>
      <w:marRight w:val="0"/>
      <w:marTop w:val="0"/>
      <w:marBottom w:val="0"/>
      <w:divBdr>
        <w:top w:val="none" w:sz="0" w:space="0" w:color="auto"/>
        <w:left w:val="none" w:sz="0" w:space="0" w:color="auto"/>
        <w:bottom w:val="none" w:sz="0" w:space="0" w:color="auto"/>
        <w:right w:val="none" w:sz="0" w:space="0" w:color="auto"/>
      </w:divBdr>
    </w:div>
    <w:div w:id="619840627">
      <w:bodyDiv w:val="1"/>
      <w:marLeft w:val="0"/>
      <w:marRight w:val="0"/>
      <w:marTop w:val="0"/>
      <w:marBottom w:val="0"/>
      <w:divBdr>
        <w:top w:val="none" w:sz="0" w:space="0" w:color="auto"/>
        <w:left w:val="none" w:sz="0" w:space="0" w:color="auto"/>
        <w:bottom w:val="none" w:sz="0" w:space="0" w:color="auto"/>
        <w:right w:val="none" w:sz="0" w:space="0" w:color="auto"/>
      </w:divBdr>
    </w:div>
    <w:div w:id="631785209">
      <w:bodyDiv w:val="1"/>
      <w:marLeft w:val="0"/>
      <w:marRight w:val="0"/>
      <w:marTop w:val="0"/>
      <w:marBottom w:val="0"/>
      <w:divBdr>
        <w:top w:val="none" w:sz="0" w:space="0" w:color="auto"/>
        <w:left w:val="none" w:sz="0" w:space="0" w:color="auto"/>
        <w:bottom w:val="none" w:sz="0" w:space="0" w:color="auto"/>
        <w:right w:val="none" w:sz="0" w:space="0" w:color="auto"/>
      </w:divBdr>
    </w:div>
    <w:div w:id="633170514">
      <w:bodyDiv w:val="1"/>
      <w:marLeft w:val="0"/>
      <w:marRight w:val="0"/>
      <w:marTop w:val="0"/>
      <w:marBottom w:val="0"/>
      <w:divBdr>
        <w:top w:val="none" w:sz="0" w:space="0" w:color="auto"/>
        <w:left w:val="none" w:sz="0" w:space="0" w:color="auto"/>
        <w:bottom w:val="none" w:sz="0" w:space="0" w:color="auto"/>
        <w:right w:val="none" w:sz="0" w:space="0" w:color="auto"/>
      </w:divBdr>
    </w:div>
    <w:div w:id="646056367">
      <w:bodyDiv w:val="1"/>
      <w:marLeft w:val="0"/>
      <w:marRight w:val="0"/>
      <w:marTop w:val="0"/>
      <w:marBottom w:val="0"/>
      <w:divBdr>
        <w:top w:val="none" w:sz="0" w:space="0" w:color="auto"/>
        <w:left w:val="none" w:sz="0" w:space="0" w:color="auto"/>
        <w:bottom w:val="none" w:sz="0" w:space="0" w:color="auto"/>
        <w:right w:val="none" w:sz="0" w:space="0" w:color="auto"/>
      </w:divBdr>
    </w:div>
    <w:div w:id="707950196">
      <w:bodyDiv w:val="1"/>
      <w:marLeft w:val="0"/>
      <w:marRight w:val="0"/>
      <w:marTop w:val="0"/>
      <w:marBottom w:val="0"/>
      <w:divBdr>
        <w:top w:val="none" w:sz="0" w:space="0" w:color="auto"/>
        <w:left w:val="none" w:sz="0" w:space="0" w:color="auto"/>
        <w:bottom w:val="none" w:sz="0" w:space="0" w:color="auto"/>
        <w:right w:val="none" w:sz="0" w:space="0" w:color="auto"/>
      </w:divBdr>
    </w:div>
    <w:div w:id="756248982">
      <w:bodyDiv w:val="1"/>
      <w:marLeft w:val="0"/>
      <w:marRight w:val="0"/>
      <w:marTop w:val="0"/>
      <w:marBottom w:val="0"/>
      <w:divBdr>
        <w:top w:val="none" w:sz="0" w:space="0" w:color="auto"/>
        <w:left w:val="none" w:sz="0" w:space="0" w:color="auto"/>
        <w:bottom w:val="none" w:sz="0" w:space="0" w:color="auto"/>
        <w:right w:val="none" w:sz="0" w:space="0" w:color="auto"/>
      </w:divBdr>
    </w:div>
    <w:div w:id="839733091">
      <w:bodyDiv w:val="1"/>
      <w:marLeft w:val="0"/>
      <w:marRight w:val="0"/>
      <w:marTop w:val="0"/>
      <w:marBottom w:val="0"/>
      <w:divBdr>
        <w:top w:val="none" w:sz="0" w:space="0" w:color="auto"/>
        <w:left w:val="none" w:sz="0" w:space="0" w:color="auto"/>
        <w:bottom w:val="none" w:sz="0" w:space="0" w:color="auto"/>
        <w:right w:val="none" w:sz="0" w:space="0" w:color="auto"/>
      </w:divBdr>
    </w:div>
    <w:div w:id="851844059">
      <w:bodyDiv w:val="1"/>
      <w:marLeft w:val="0"/>
      <w:marRight w:val="0"/>
      <w:marTop w:val="0"/>
      <w:marBottom w:val="0"/>
      <w:divBdr>
        <w:top w:val="none" w:sz="0" w:space="0" w:color="auto"/>
        <w:left w:val="none" w:sz="0" w:space="0" w:color="auto"/>
        <w:bottom w:val="none" w:sz="0" w:space="0" w:color="auto"/>
        <w:right w:val="none" w:sz="0" w:space="0" w:color="auto"/>
      </w:divBdr>
    </w:div>
    <w:div w:id="864440670">
      <w:bodyDiv w:val="1"/>
      <w:marLeft w:val="0"/>
      <w:marRight w:val="0"/>
      <w:marTop w:val="0"/>
      <w:marBottom w:val="0"/>
      <w:divBdr>
        <w:top w:val="none" w:sz="0" w:space="0" w:color="auto"/>
        <w:left w:val="none" w:sz="0" w:space="0" w:color="auto"/>
        <w:bottom w:val="none" w:sz="0" w:space="0" w:color="auto"/>
        <w:right w:val="none" w:sz="0" w:space="0" w:color="auto"/>
      </w:divBdr>
    </w:div>
    <w:div w:id="919606634">
      <w:bodyDiv w:val="1"/>
      <w:marLeft w:val="0"/>
      <w:marRight w:val="0"/>
      <w:marTop w:val="0"/>
      <w:marBottom w:val="0"/>
      <w:divBdr>
        <w:top w:val="none" w:sz="0" w:space="0" w:color="auto"/>
        <w:left w:val="none" w:sz="0" w:space="0" w:color="auto"/>
        <w:bottom w:val="none" w:sz="0" w:space="0" w:color="auto"/>
        <w:right w:val="none" w:sz="0" w:space="0" w:color="auto"/>
      </w:divBdr>
      <w:divsChild>
        <w:div w:id="327558441">
          <w:marLeft w:val="0"/>
          <w:marRight w:val="0"/>
          <w:marTop w:val="0"/>
          <w:marBottom w:val="0"/>
          <w:divBdr>
            <w:top w:val="none" w:sz="0" w:space="0" w:color="auto"/>
            <w:left w:val="none" w:sz="0" w:space="0" w:color="auto"/>
            <w:bottom w:val="none" w:sz="0" w:space="0" w:color="auto"/>
            <w:right w:val="none" w:sz="0" w:space="0" w:color="auto"/>
          </w:divBdr>
        </w:div>
      </w:divsChild>
    </w:div>
    <w:div w:id="936865774">
      <w:bodyDiv w:val="1"/>
      <w:marLeft w:val="0"/>
      <w:marRight w:val="0"/>
      <w:marTop w:val="0"/>
      <w:marBottom w:val="0"/>
      <w:divBdr>
        <w:top w:val="none" w:sz="0" w:space="0" w:color="auto"/>
        <w:left w:val="none" w:sz="0" w:space="0" w:color="auto"/>
        <w:bottom w:val="none" w:sz="0" w:space="0" w:color="auto"/>
        <w:right w:val="none" w:sz="0" w:space="0" w:color="auto"/>
      </w:divBdr>
    </w:div>
    <w:div w:id="976767002">
      <w:bodyDiv w:val="1"/>
      <w:marLeft w:val="0"/>
      <w:marRight w:val="0"/>
      <w:marTop w:val="0"/>
      <w:marBottom w:val="0"/>
      <w:divBdr>
        <w:top w:val="none" w:sz="0" w:space="0" w:color="auto"/>
        <w:left w:val="none" w:sz="0" w:space="0" w:color="auto"/>
        <w:bottom w:val="none" w:sz="0" w:space="0" w:color="auto"/>
        <w:right w:val="none" w:sz="0" w:space="0" w:color="auto"/>
      </w:divBdr>
    </w:div>
    <w:div w:id="1135680288">
      <w:bodyDiv w:val="1"/>
      <w:marLeft w:val="0"/>
      <w:marRight w:val="0"/>
      <w:marTop w:val="0"/>
      <w:marBottom w:val="0"/>
      <w:divBdr>
        <w:top w:val="none" w:sz="0" w:space="0" w:color="auto"/>
        <w:left w:val="none" w:sz="0" w:space="0" w:color="auto"/>
        <w:bottom w:val="none" w:sz="0" w:space="0" w:color="auto"/>
        <w:right w:val="none" w:sz="0" w:space="0" w:color="auto"/>
      </w:divBdr>
    </w:div>
    <w:div w:id="1177036519">
      <w:bodyDiv w:val="1"/>
      <w:marLeft w:val="0"/>
      <w:marRight w:val="0"/>
      <w:marTop w:val="0"/>
      <w:marBottom w:val="0"/>
      <w:divBdr>
        <w:top w:val="none" w:sz="0" w:space="0" w:color="auto"/>
        <w:left w:val="none" w:sz="0" w:space="0" w:color="auto"/>
        <w:bottom w:val="none" w:sz="0" w:space="0" w:color="auto"/>
        <w:right w:val="none" w:sz="0" w:space="0" w:color="auto"/>
      </w:divBdr>
    </w:div>
    <w:div w:id="1208102860">
      <w:bodyDiv w:val="1"/>
      <w:marLeft w:val="0"/>
      <w:marRight w:val="0"/>
      <w:marTop w:val="0"/>
      <w:marBottom w:val="0"/>
      <w:divBdr>
        <w:top w:val="none" w:sz="0" w:space="0" w:color="auto"/>
        <w:left w:val="none" w:sz="0" w:space="0" w:color="auto"/>
        <w:bottom w:val="none" w:sz="0" w:space="0" w:color="auto"/>
        <w:right w:val="none" w:sz="0" w:space="0" w:color="auto"/>
      </w:divBdr>
    </w:div>
    <w:div w:id="1248228739">
      <w:bodyDiv w:val="1"/>
      <w:marLeft w:val="0"/>
      <w:marRight w:val="0"/>
      <w:marTop w:val="0"/>
      <w:marBottom w:val="0"/>
      <w:divBdr>
        <w:top w:val="none" w:sz="0" w:space="0" w:color="auto"/>
        <w:left w:val="none" w:sz="0" w:space="0" w:color="auto"/>
        <w:bottom w:val="none" w:sz="0" w:space="0" w:color="auto"/>
        <w:right w:val="none" w:sz="0" w:space="0" w:color="auto"/>
      </w:divBdr>
    </w:div>
    <w:div w:id="1367565480">
      <w:bodyDiv w:val="1"/>
      <w:marLeft w:val="0"/>
      <w:marRight w:val="0"/>
      <w:marTop w:val="0"/>
      <w:marBottom w:val="0"/>
      <w:divBdr>
        <w:top w:val="none" w:sz="0" w:space="0" w:color="auto"/>
        <w:left w:val="none" w:sz="0" w:space="0" w:color="auto"/>
        <w:bottom w:val="none" w:sz="0" w:space="0" w:color="auto"/>
        <w:right w:val="none" w:sz="0" w:space="0" w:color="auto"/>
      </w:divBdr>
    </w:div>
    <w:div w:id="1487818317">
      <w:bodyDiv w:val="1"/>
      <w:marLeft w:val="0"/>
      <w:marRight w:val="0"/>
      <w:marTop w:val="0"/>
      <w:marBottom w:val="0"/>
      <w:divBdr>
        <w:top w:val="none" w:sz="0" w:space="0" w:color="auto"/>
        <w:left w:val="none" w:sz="0" w:space="0" w:color="auto"/>
        <w:bottom w:val="none" w:sz="0" w:space="0" w:color="auto"/>
        <w:right w:val="none" w:sz="0" w:space="0" w:color="auto"/>
      </w:divBdr>
    </w:div>
    <w:div w:id="1574270732">
      <w:bodyDiv w:val="1"/>
      <w:marLeft w:val="0"/>
      <w:marRight w:val="0"/>
      <w:marTop w:val="0"/>
      <w:marBottom w:val="0"/>
      <w:divBdr>
        <w:top w:val="none" w:sz="0" w:space="0" w:color="auto"/>
        <w:left w:val="none" w:sz="0" w:space="0" w:color="auto"/>
        <w:bottom w:val="none" w:sz="0" w:space="0" w:color="auto"/>
        <w:right w:val="none" w:sz="0" w:space="0" w:color="auto"/>
      </w:divBdr>
    </w:div>
    <w:div w:id="1612931075">
      <w:bodyDiv w:val="1"/>
      <w:marLeft w:val="0"/>
      <w:marRight w:val="0"/>
      <w:marTop w:val="0"/>
      <w:marBottom w:val="0"/>
      <w:divBdr>
        <w:top w:val="none" w:sz="0" w:space="0" w:color="auto"/>
        <w:left w:val="none" w:sz="0" w:space="0" w:color="auto"/>
        <w:bottom w:val="none" w:sz="0" w:space="0" w:color="auto"/>
        <w:right w:val="none" w:sz="0" w:space="0" w:color="auto"/>
      </w:divBdr>
    </w:div>
    <w:div w:id="1668827618">
      <w:bodyDiv w:val="1"/>
      <w:marLeft w:val="0"/>
      <w:marRight w:val="0"/>
      <w:marTop w:val="0"/>
      <w:marBottom w:val="0"/>
      <w:divBdr>
        <w:top w:val="none" w:sz="0" w:space="0" w:color="auto"/>
        <w:left w:val="none" w:sz="0" w:space="0" w:color="auto"/>
        <w:bottom w:val="none" w:sz="0" w:space="0" w:color="auto"/>
        <w:right w:val="none" w:sz="0" w:space="0" w:color="auto"/>
      </w:divBdr>
    </w:div>
    <w:div w:id="1807240706">
      <w:bodyDiv w:val="1"/>
      <w:marLeft w:val="0"/>
      <w:marRight w:val="0"/>
      <w:marTop w:val="0"/>
      <w:marBottom w:val="0"/>
      <w:divBdr>
        <w:top w:val="none" w:sz="0" w:space="0" w:color="auto"/>
        <w:left w:val="none" w:sz="0" w:space="0" w:color="auto"/>
        <w:bottom w:val="none" w:sz="0" w:space="0" w:color="auto"/>
        <w:right w:val="none" w:sz="0" w:space="0" w:color="auto"/>
      </w:divBdr>
    </w:div>
    <w:div w:id="1807358102">
      <w:bodyDiv w:val="1"/>
      <w:marLeft w:val="0"/>
      <w:marRight w:val="0"/>
      <w:marTop w:val="0"/>
      <w:marBottom w:val="0"/>
      <w:divBdr>
        <w:top w:val="none" w:sz="0" w:space="0" w:color="auto"/>
        <w:left w:val="none" w:sz="0" w:space="0" w:color="auto"/>
        <w:bottom w:val="none" w:sz="0" w:space="0" w:color="auto"/>
        <w:right w:val="none" w:sz="0" w:space="0" w:color="auto"/>
      </w:divBdr>
    </w:div>
    <w:div w:id="1952933761">
      <w:bodyDiv w:val="1"/>
      <w:marLeft w:val="0"/>
      <w:marRight w:val="0"/>
      <w:marTop w:val="0"/>
      <w:marBottom w:val="0"/>
      <w:divBdr>
        <w:top w:val="none" w:sz="0" w:space="0" w:color="auto"/>
        <w:left w:val="none" w:sz="0" w:space="0" w:color="auto"/>
        <w:bottom w:val="none" w:sz="0" w:space="0" w:color="auto"/>
        <w:right w:val="none" w:sz="0" w:space="0" w:color="auto"/>
      </w:divBdr>
    </w:div>
    <w:div w:id="1956131349">
      <w:bodyDiv w:val="1"/>
      <w:marLeft w:val="0"/>
      <w:marRight w:val="0"/>
      <w:marTop w:val="0"/>
      <w:marBottom w:val="0"/>
      <w:divBdr>
        <w:top w:val="none" w:sz="0" w:space="0" w:color="auto"/>
        <w:left w:val="none" w:sz="0" w:space="0" w:color="auto"/>
        <w:bottom w:val="none" w:sz="0" w:space="0" w:color="auto"/>
        <w:right w:val="none" w:sz="0" w:space="0" w:color="auto"/>
      </w:divBdr>
    </w:div>
    <w:div w:id="1987273453">
      <w:bodyDiv w:val="1"/>
      <w:marLeft w:val="0"/>
      <w:marRight w:val="0"/>
      <w:marTop w:val="0"/>
      <w:marBottom w:val="0"/>
      <w:divBdr>
        <w:top w:val="none" w:sz="0" w:space="0" w:color="auto"/>
        <w:left w:val="none" w:sz="0" w:space="0" w:color="auto"/>
        <w:bottom w:val="none" w:sz="0" w:space="0" w:color="auto"/>
        <w:right w:val="none" w:sz="0" w:space="0" w:color="auto"/>
      </w:divBdr>
      <w:divsChild>
        <w:div w:id="140928440">
          <w:marLeft w:val="0"/>
          <w:marRight w:val="0"/>
          <w:marTop w:val="0"/>
          <w:marBottom w:val="0"/>
          <w:divBdr>
            <w:top w:val="none" w:sz="0" w:space="0" w:color="auto"/>
            <w:left w:val="none" w:sz="0" w:space="0" w:color="auto"/>
            <w:bottom w:val="none" w:sz="0" w:space="0" w:color="auto"/>
            <w:right w:val="none" w:sz="0" w:space="0" w:color="auto"/>
          </w:divBdr>
        </w:div>
      </w:divsChild>
    </w:div>
    <w:div w:id="2006126390">
      <w:bodyDiv w:val="1"/>
      <w:marLeft w:val="0"/>
      <w:marRight w:val="0"/>
      <w:marTop w:val="0"/>
      <w:marBottom w:val="0"/>
      <w:divBdr>
        <w:top w:val="none" w:sz="0" w:space="0" w:color="auto"/>
        <w:left w:val="none" w:sz="0" w:space="0" w:color="auto"/>
        <w:bottom w:val="none" w:sz="0" w:space="0" w:color="auto"/>
        <w:right w:val="none" w:sz="0" w:space="0" w:color="auto"/>
      </w:divBdr>
    </w:div>
    <w:div w:id="2064210889">
      <w:bodyDiv w:val="1"/>
      <w:marLeft w:val="0"/>
      <w:marRight w:val="0"/>
      <w:marTop w:val="0"/>
      <w:marBottom w:val="0"/>
      <w:divBdr>
        <w:top w:val="none" w:sz="0" w:space="0" w:color="auto"/>
        <w:left w:val="none" w:sz="0" w:space="0" w:color="auto"/>
        <w:bottom w:val="none" w:sz="0" w:space="0" w:color="auto"/>
        <w:right w:val="none" w:sz="0" w:space="0" w:color="auto"/>
      </w:divBdr>
    </w:div>
    <w:div w:id="2084177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5.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footer" Target="footer7.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Liu%20Zhiguang\&#26700;&#38754;\&#27605;&#19994;&#35770;&#25991;\&#21704;&#23572;&#28392;&#29702;&#24037;&#22823;&#23398;&#23398;&#22763;&#23398;&#20301;&#35770;&#25991;.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D0C650-68E1-4E00-AA2D-ED2134AF10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哈尔滨理工大学学士学位论文.dot</Template>
  <TotalTime>8160</TotalTime>
  <Pages>75</Pages>
  <Words>3991</Words>
  <Characters>22753</Characters>
  <Application>Microsoft Office Word</Application>
  <DocSecurity>0</DocSecurity>
  <PresentationFormat/>
  <Lines>189</Lines>
  <Paragraphs>53</Paragraphs>
  <Slides>0</Slides>
  <Notes>0</Notes>
  <HiddenSlides>0</HiddenSlides>
  <MMClips>0</MMClips>
  <ScaleCrop>false</ScaleCrop>
  <Company/>
  <LinksUpToDate>false</LinksUpToDate>
  <CharactersWithSpaces>26691</CharactersWithSpaces>
  <SharedDoc>false</SharedDoc>
  <HLinks>
    <vt:vector size="342" baseType="variant">
      <vt:variant>
        <vt:i4>1441855</vt:i4>
      </vt:variant>
      <vt:variant>
        <vt:i4>344</vt:i4>
      </vt:variant>
      <vt:variant>
        <vt:i4>0</vt:i4>
      </vt:variant>
      <vt:variant>
        <vt:i4>5</vt:i4>
      </vt:variant>
      <vt:variant>
        <vt:lpwstr/>
      </vt:variant>
      <vt:variant>
        <vt:lpwstr>_Toc85456958</vt:lpwstr>
      </vt:variant>
      <vt:variant>
        <vt:i4>1638463</vt:i4>
      </vt:variant>
      <vt:variant>
        <vt:i4>338</vt:i4>
      </vt:variant>
      <vt:variant>
        <vt:i4>0</vt:i4>
      </vt:variant>
      <vt:variant>
        <vt:i4>5</vt:i4>
      </vt:variant>
      <vt:variant>
        <vt:lpwstr/>
      </vt:variant>
      <vt:variant>
        <vt:lpwstr>_Toc85456957</vt:lpwstr>
      </vt:variant>
      <vt:variant>
        <vt:i4>1572927</vt:i4>
      </vt:variant>
      <vt:variant>
        <vt:i4>332</vt:i4>
      </vt:variant>
      <vt:variant>
        <vt:i4>0</vt:i4>
      </vt:variant>
      <vt:variant>
        <vt:i4>5</vt:i4>
      </vt:variant>
      <vt:variant>
        <vt:lpwstr/>
      </vt:variant>
      <vt:variant>
        <vt:lpwstr>_Toc85456956</vt:lpwstr>
      </vt:variant>
      <vt:variant>
        <vt:i4>1769535</vt:i4>
      </vt:variant>
      <vt:variant>
        <vt:i4>326</vt:i4>
      </vt:variant>
      <vt:variant>
        <vt:i4>0</vt:i4>
      </vt:variant>
      <vt:variant>
        <vt:i4>5</vt:i4>
      </vt:variant>
      <vt:variant>
        <vt:lpwstr/>
      </vt:variant>
      <vt:variant>
        <vt:lpwstr>_Toc85456955</vt:lpwstr>
      </vt:variant>
      <vt:variant>
        <vt:i4>1703999</vt:i4>
      </vt:variant>
      <vt:variant>
        <vt:i4>320</vt:i4>
      </vt:variant>
      <vt:variant>
        <vt:i4>0</vt:i4>
      </vt:variant>
      <vt:variant>
        <vt:i4>5</vt:i4>
      </vt:variant>
      <vt:variant>
        <vt:lpwstr/>
      </vt:variant>
      <vt:variant>
        <vt:lpwstr>_Toc85456954</vt:lpwstr>
      </vt:variant>
      <vt:variant>
        <vt:i4>1900607</vt:i4>
      </vt:variant>
      <vt:variant>
        <vt:i4>314</vt:i4>
      </vt:variant>
      <vt:variant>
        <vt:i4>0</vt:i4>
      </vt:variant>
      <vt:variant>
        <vt:i4>5</vt:i4>
      </vt:variant>
      <vt:variant>
        <vt:lpwstr/>
      </vt:variant>
      <vt:variant>
        <vt:lpwstr>_Toc85456953</vt:lpwstr>
      </vt:variant>
      <vt:variant>
        <vt:i4>1835071</vt:i4>
      </vt:variant>
      <vt:variant>
        <vt:i4>308</vt:i4>
      </vt:variant>
      <vt:variant>
        <vt:i4>0</vt:i4>
      </vt:variant>
      <vt:variant>
        <vt:i4>5</vt:i4>
      </vt:variant>
      <vt:variant>
        <vt:lpwstr/>
      </vt:variant>
      <vt:variant>
        <vt:lpwstr>_Toc85456952</vt:lpwstr>
      </vt:variant>
      <vt:variant>
        <vt:i4>2031679</vt:i4>
      </vt:variant>
      <vt:variant>
        <vt:i4>302</vt:i4>
      </vt:variant>
      <vt:variant>
        <vt:i4>0</vt:i4>
      </vt:variant>
      <vt:variant>
        <vt:i4>5</vt:i4>
      </vt:variant>
      <vt:variant>
        <vt:lpwstr/>
      </vt:variant>
      <vt:variant>
        <vt:lpwstr>_Toc85456951</vt:lpwstr>
      </vt:variant>
      <vt:variant>
        <vt:i4>1966143</vt:i4>
      </vt:variant>
      <vt:variant>
        <vt:i4>296</vt:i4>
      </vt:variant>
      <vt:variant>
        <vt:i4>0</vt:i4>
      </vt:variant>
      <vt:variant>
        <vt:i4>5</vt:i4>
      </vt:variant>
      <vt:variant>
        <vt:lpwstr/>
      </vt:variant>
      <vt:variant>
        <vt:lpwstr>_Toc85456950</vt:lpwstr>
      </vt:variant>
      <vt:variant>
        <vt:i4>1507390</vt:i4>
      </vt:variant>
      <vt:variant>
        <vt:i4>290</vt:i4>
      </vt:variant>
      <vt:variant>
        <vt:i4>0</vt:i4>
      </vt:variant>
      <vt:variant>
        <vt:i4>5</vt:i4>
      </vt:variant>
      <vt:variant>
        <vt:lpwstr/>
      </vt:variant>
      <vt:variant>
        <vt:lpwstr>_Toc85456949</vt:lpwstr>
      </vt:variant>
      <vt:variant>
        <vt:i4>1441854</vt:i4>
      </vt:variant>
      <vt:variant>
        <vt:i4>284</vt:i4>
      </vt:variant>
      <vt:variant>
        <vt:i4>0</vt:i4>
      </vt:variant>
      <vt:variant>
        <vt:i4>5</vt:i4>
      </vt:variant>
      <vt:variant>
        <vt:lpwstr/>
      </vt:variant>
      <vt:variant>
        <vt:lpwstr>_Toc85456948</vt:lpwstr>
      </vt:variant>
      <vt:variant>
        <vt:i4>1638462</vt:i4>
      </vt:variant>
      <vt:variant>
        <vt:i4>278</vt:i4>
      </vt:variant>
      <vt:variant>
        <vt:i4>0</vt:i4>
      </vt:variant>
      <vt:variant>
        <vt:i4>5</vt:i4>
      </vt:variant>
      <vt:variant>
        <vt:lpwstr/>
      </vt:variant>
      <vt:variant>
        <vt:lpwstr>_Toc85456947</vt:lpwstr>
      </vt:variant>
      <vt:variant>
        <vt:i4>1572926</vt:i4>
      </vt:variant>
      <vt:variant>
        <vt:i4>272</vt:i4>
      </vt:variant>
      <vt:variant>
        <vt:i4>0</vt:i4>
      </vt:variant>
      <vt:variant>
        <vt:i4>5</vt:i4>
      </vt:variant>
      <vt:variant>
        <vt:lpwstr/>
      </vt:variant>
      <vt:variant>
        <vt:lpwstr>_Toc85456946</vt:lpwstr>
      </vt:variant>
      <vt:variant>
        <vt:i4>1769534</vt:i4>
      </vt:variant>
      <vt:variant>
        <vt:i4>266</vt:i4>
      </vt:variant>
      <vt:variant>
        <vt:i4>0</vt:i4>
      </vt:variant>
      <vt:variant>
        <vt:i4>5</vt:i4>
      </vt:variant>
      <vt:variant>
        <vt:lpwstr/>
      </vt:variant>
      <vt:variant>
        <vt:lpwstr>_Toc85456945</vt:lpwstr>
      </vt:variant>
      <vt:variant>
        <vt:i4>1703998</vt:i4>
      </vt:variant>
      <vt:variant>
        <vt:i4>260</vt:i4>
      </vt:variant>
      <vt:variant>
        <vt:i4>0</vt:i4>
      </vt:variant>
      <vt:variant>
        <vt:i4>5</vt:i4>
      </vt:variant>
      <vt:variant>
        <vt:lpwstr/>
      </vt:variant>
      <vt:variant>
        <vt:lpwstr>_Toc85456944</vt:lpwstr>
      </vt:variant>
      <vt:variant>
        <vt:i4>1900606</vt:i4>
      </vt:variant>
      <vt:variant>
        <vt:i4>254</vt:i4>
      </vt:variant>
      <vt:variant>
        <vt:i4>0</vt:i4>
      </vt:variant>
      <vt:variant>
        <vt:i4>5</vt:i4>
      </vt:variant>
      <vt:variant>
        <vt:lpwstr/>
      </vt:variant>
      <vt:variant>
        <vt:lpwstr>_Toc85456943</vt:lpwstr>
      </vt:variant>
      <vt:variant>
        <vt:i4>1835070</vt:i4>
      </vt:variant>
      <vt:variant>
        <vt:i4>248</vt:i4>
      </vt:variant>
      <vt:variant>
        <vt:i4>0</vt:i4>
      </vt:variant>
      <vt:variant>
        <vt:i4>5</vt:i4>
      </vt:variant>
      <vt:variant>
        <vt:lpwstr/>
      </vt:variant>
      <vt:variant>
        <vt:lpwstr>_Toc85456942</vt:lpwstr>
      </vt:variant>
      <vt:variant>
        <vt:i4>2031678</vt:i4>
      </vt:variant>
      <vt:variant>
        <vt:i4>242</vt:i4>
      </vt:variant>
      <vt:variant>
        <vt:i4>0</vt:i4>
      </vt:variant>
      <vt:variant>
        <vt:i4>5</vt:i4>
      </vt:variant>
      <vt:variant>
        <vt:lpwstr/>
      </vt:variant>
      <vt:variant>
        <vt:lpwstr>_Toc85456941</vt:lpwstr>
      </vt:variant>
      <vt:variant>
        <vt:i4>1966142</vt:i4>
      </vt:variant>
      <vt:variant>
        <vt:i4>236</vt:i4>
      </vt:variant>
      <vt:variant>
        <vt:i4>0</vt:i4>
      </vt:variant>
      <vt:variant>
        <vt:i4>5</vt:i4>
      </vt:variant>
      <vt:variant>
        <vt:lpwstr/>
      </vt:variant>
      <vt:variant>
        <vt:lpwstr>_Toc85456940</vt:lpwstr>
      </vt:variant>
      <vt:variant>
        <vt:i4>1507385</vt:i4>
      </vt:variant>
      <vt:variant>
        <vt:i4>230</vt:i4>
      </vt:variant>
      <vt:variant>
        <vt:i4>0</vt:i4>
      </vt:variant>
      <vt:variant>
        <vt:i4>5</vt:i4>
      </vt:variant>
      <vt:variant>
        <vt:lpwstr/>
      </vt:variant>
      <vt:variant>
        <vt:lpwstr>_Toc85456939</vt:lpwstr>
      </vt:variant>
      <vt:variant>
        <vt:i4>1441849</vt:i4>
      </vt:variant>
      <vt:variant>
        <vt:i4>224</vt:i4>
      </vt:variant>
      <vt:variant>
        <vt:i4>0</vt:i4>
      </vt:variant>
      <vt:variant>
        <vt:i4>5</vt:i4>
      </vt:variant>
      <vt:variant>
        <vt:lpwstr/>
      </vt:variant>
      <vt:variant>
        <vt:lpwstr>_Toc85456938</vt:lpwstr>
      </vt:variant>
      <vt:variant>
        <vt:i4>1638457</vt:i4>
      </vt:variant>
      <vt:variant>
        <vt:i4>218</vt:i4>
      </vt:variant>
      <vt:variant>
        <vt:i4>0</vt:i4>
      </vt:variant>
      <vt:variant>
        <vt:i4>5</vt:i4>
      </vt:variant>
      <vt:variant>
        <vt:lpwstr/>
      </vt:variant>
      <vt:variant>
        <vt:lpwstr>_Toc85456937</vt:lpwstr>
      </vt:variant>
      <vt:variant>
        <vt:i4>1572921</vt:i4>
      </vt:variant>
      <vt:variant>
        <vt:i4>212</vt:i4>
      </vt:variant>
      <vt:variant>
        <vt:i4>0</vt:i4>
      </vt:variant>
      <vt:variant>
        <vt:i4>5</vt:i4>
      </vt:variant>
      <vt:variant>
        <vt:lpwstr/>
      </vt:variant>
      <vt:variant>
        <vt:lpwstr>_Toc85456936</vt:lpwstr>
      </vt:variant>
      <vt:variant>
        <vt:i4>1769529</vt:i4>
      </vt:variant>
      <vt:variant>
        <vt:i4>206</vt:i4>
      </vt:variant>
      <vt:variant>
        <vt:i4>0</vt:i4>
      </vt:variant>
      <vt:variant>
        <vt:i4>5</vt:i4>
      </vt:variant>
      <vt:variant>
        <vt:lpwstr/>
      </vt:variant>
      <vt:variant>
        <vt:lpwstr>_Toc85456935</vt:lpwstr>
      </vt:variant>
      <vt:variant>
        <vt:i4>1703993</vt:i4>
      </vt:variant>
      <vt:variant>
        <vt:i4>200</vt:i4>
      </vt:variant>
      <vt:variant>
        <vt:i4>0</vt:i4>
      </vt:variant>
      <vt:variant>
        <vt:i4>5</vt:i4>
      </vt:variant>
      <vt:variant>
        <vt:lpwstr/>
      </vt:variant>
      <vt:variant>
        <vt:lpwstr>_Toc85456934</vt:lpwstr>
      </vt:variant>
      <vt:variant>
        <vt:i4>1900601</vt:i4>
      </vt:variant>
      <vt:variant>
        <vt:i4>194</vt:i4>
      </vt:variant>
      <vt:variant>
        <vt:i4>0</vt:i4>
      </vt:variant>
      <vt:variant>
        <vt:i4>5</vt:i4>
      </vt:variant>
      <vt:variant>
        <vt:lpwstr/>
      </vt:variant>
      <vt:variant>
        <vt:lpwstr>_Toc85456933</vt:lpwstr>
      </vt:variant>
      <vt:variant>
        <vt:i4>1835065</vt:i4>
      </vt:variant>
      <vt:variant>
        <vt:i4>188</vt:i4>
      </vt:variant>
      <vt:variant>
        <vt:i4>0</vt:i4>
      </vt:variant>
      <vt:variant>
        <vt:i4>5</vt:i4>
      </vt:variant>
      <vt:variant>
        <vt:lpwstr/>
      </vt:variant>
      <vt:variant>
        <vt:lpwstr>_Toc85456932</vt:lpwstr>
      </vt:variant>
      <vt:variant>
        <vt:i4>2031673</vt:i4>
      </vt:variant>
      <vt:variant>
        <vt:i4>182</vt:i4>
      </vt:variant>
      <vt:variant>
        <vt:i4>0</vt:i4>
      </vt:variant>
      <vt:variant>
        <vt:i4>5</vt:i4>
      </vt:variant>
      <vt:variant>
        <vt:lpwstr/>
      </vt:variant>
      <vt:variant>
        <vt:lpwstr>_Toc85456931</vt:lpwstr>
      </vt:variant>
      <vt:variant>
        <vt:i4>1966137</vt:i4>
      </vt:variant>
      <vt:variant>
        <vt:i4>176</vt:i4>
      </vt:variant>
      <vt:variant>
        <vt:i4>0</vt:i4>
      </vt:variant>
      <vt:variant>
        <vt:i4>5</vt:i4>
      </vt:variant>
      <vt:variant>
        <vt:lpwstr/>
      </vt:variant>
      <vt:variant>
        <vt:lpwstr>_Toc85456930</vt:lpwstr>
      </vt:variant>
      <vt:variant>
        <vt:i4>1507384</vt:i4>
      </vt:variant>
      <vt:variant>
        <vt:i4>170</vt:i4>
      </vt:variant>
      <vt:variant>
        <vt:i4>0</vt:i4>
      </vt:variant>
      <vt:variant>
        <vt:i4>5</vt:i4>
      </vt:variant>
      <vt:variant>
        <vt:lpwstr/>
      </vt:variant>
      <vt:variant>
        <vt:lpwstr>_Toc85456929</vt:lpwstr>
      </vt:variant>
      <vt:variant>
        <vt:i4>1441848</vt:i4>
      </vt:variant>
      <vt:variant>
        <vt:i4>164</vt:i4>
      </vt:variant>
      <vt:variant>
        <vt:i4>0</vt:i4>
      </vt:variant>
      <vt:variant>
        <vt:i4>5</vt:i4>
      </vt:variant>
      <vt:variant>
        <vt:lpwstr/>
      </vt:variant>
      <vt:variant>
        <vt:lpwstr>_Toc85456928</vt:lpwstr>
      </vt:variant>
      <vt:variant>
        <vt:i4>1638456</vt:i4>
      </vt:variant>
      <vt:variant>
        <vt:i4>158</vt:i4>
      </vt:variant>
      <vt:variant>
        <vt:i4>0</vt:i4>
      </vt:variant>
      <vt:variant>
        <vt:i4>5</vt:i4>
      </vt:variant>
      <vt:variant>
        <vt:lpwstr/>
      </vt:variant>
      <vt:variant>
        <vt:lpwstr>_Toc85456927</vt:lpwstr>
      </vt:variant>
      <vt:variant>
        <vt:i4>1572920</vt:i4>
      </vt:variant>
      <vt:variant>
        <vt:i4>152</vt:i4>
      </vt:variant>
      <vt:variant>
        <vt:i4>0</vt:i4>
      </vt:variant>
      <vt:variant>
        <vt:i4>5</vt:i4>
      </vt:variant>
      <vt:variant>
        <vt:lpwstr/>
      </vt:variant>
      <vt:variant>
        <vt:lpwstr>_Toc85456926</vt:lpwstr>
      </vt:variant>
      <vt:variant>
        <vt:i4>1769528</vt:i4>
      </vt:variant>
      <vt:variant>
        <vt:i4>146</vt:i4>
      </vt:variant>
      <vt:variant>
        <vt:i4>0</vt:i4>
      </vt:variant>
      <vt:variant>
        <vt:i4>5</vt:i4>
      </vt:variant>
      <vt:variant>
        <vt:lpwstr/>
      </vt:variant>
      <vt:variant>
        <vt:lpwstr>_Toc85456925</vt:lpwstr>
      </vt:variant>
      <vt:variant>
        <vt:i4>1703992</vt:i4>
      </vt:variant>
      <vt:variant>
        <vt:i4>140</vt:i4>
      </vt:variant>
      <vt:variant>
        <vt:i4>0</vt:i4>
      </vt:variant>
      <vt:variant>
        <vt:i4>5</vt:i4>
      </vt:variant>
      <vt:variant>
        <vt:lpwstr/>
      </vt:variant>
      <vt:variant>
        <vt:lpwstr>_Toc85456924</vt:lpwstr>
      </vt:variant>
      <vt:variant>
        <vt:i4>1900600</vt:i4>
      </vt:variant>
      <vt:variant>
        <vt:i4>134</vt:i4>
      </vt:variant>
      <vt:variant>
        <vt:i4>0</vt:i4>
      </vt:variant>
      <vt:variant>
        <vt:i4>5</vt:i4>
      </vt:variant>
      <vt:variant>
        <vt:lpwstr/>
      </vt:variant>
      <vt:variant>
        <vt:lpwstr>_Toc85456923</vt:lpwstr>
      </vt:variant>
      <vt:variant>
        <vt:i4>1835064</vt:i4>
      </vt:variant>
      <vt:variant>
        <vt:i4>128</vt:i4>
      </vt:variant>
      <vt:variant>
        <vt:i4>0</vt:i4>
      </vt:variant>
      <vt:variant>
        <vt:i4>5</vt:i4>
      </vt:variant>
      <vt:variant>
        <vt:lpwstr/>
      </vt:variant>
      <vt:variant>
        <vt:lpwstr>_Toc85456922</vt:lpwstr>
      </vt:variant>
      <vt:variant>
        <vt:i4>2031672</vt:i4>
      </vt:variant>
      <vt:variant>
        <vt:i4>122</vt:i4>
      </vt:variant>
      <vt:variant>
        <vt:i4>0</vt:i4>
      </vt:variant>
      <vt:variant>
        <vt:i4>5</vt:i4>
      </vt:variant>
      <vt:variant>
        <vt:lpwstr/>
      </vt:variant>
      <vt:variant>
        <vt:lpwstr>_Toc85456921</vt:lpwstr>
      </vt:variant>
      <vt:variant>
        <vt:i4>1966136</vt:i4>
      </vt:variant>
      <vt:variant>
        <vt:i4>116</vt:i4>
      </vt:variant>
      <vt:variant>
        <vt:i4>0</vt:i4>
      </vt:variant>
      <vt:variant>
        <vt:i4>5</vt:i4>
      </vt:variant>
      <vt:variant>
        <vt:lpwstr/>
      </vt:variant>
      <vt:variant>
        <vt:lpwstr>_Toc85456920</vt:lpwstr>
      </vt:variant>
      <vt:variant>
        <vt:i4>1507387</vt:i4>
      </vt:variant>
      <vt:variant>
        <vt:i4>110</vt:i4>
      </vt:variant>
      <vt:variant>
        <vt:i4>0</vt:i4>
      </vt:variant>
      <vt:variant>
        <vt:i4>5</vt:i4>
      </vt:variant>
      <vt:variant>
        <vt:lpwstr/>
      </vt:variant>
      <vt:variant>
        <vt:lpwstr>_Toc85456919</vt:lpwstr>
      </vt:variant>
      <vt:variant>
        <vt:i4>1441851</vt:i4>
      </vt:variant>
      <vt:variant>
        <vt:i4>104</vt:i4>
      </vt:variant>
      <vt:variant>
        <vt:i4>0</vt:i4>
      </vt:variant>
      <vt:variant>
        <vt:i4>5</vt:i4>
      </vt:variant>
      <vt:variant>
        <vt:lpwstr/>
      </vt:variant>
      <vt:variant>
        <vt:lpwstr>_Toc85456918</vt:lpwstr>
      </vt:variant>
      <vt:variant>
        <vt:i4>1638459</vt:i4>
      </vt:variant>
      <vt:variant>
        <vt:i4>98</vt:i4>
      </vt:variant>
      <vt:variant>
        <vt:i4>0</vt:i4>
      </vt:variant>
      <vt:variant>
        <vt:i4>5</vt:i4>
      </vt:variant>
      <vt:variant>
        <vt:lpwstr/>
      </vt:variant>
      <vt:variant>
        <vt:lpwstr>_Toc85456917</vt:lpwstr>
      </vt:variant>
      <vt:variant>
        <vt:i4>1572923</vt:i4>
      </vt:variant>
      <vt:variant>
        <vt:i4>92</vt:i4>
      </vt:variant>
      <vt:variant>
        <vt:i4>0</vt:i4>
      </vt:variant>
      <vt:variant>
        <vt:i4>5</vt:i4>
      </vt:variant>
      <vt:variant>
        <vt:lpwstr/>
      </vt:variant>
      <vt:variant>
        <vt:lpwstr>_Toc85456916</vt:lpwstr>
      </vt:variant>
      <vt:variant>
        <vt:i4>1769531</vt:i4>
      </vt:variant>
      <vt:variant>
        <vt:i4>86</vt:i4>
      </vt:variant>
      <vt:variant>
        <vt:i4>0</vt:i4>
      </vt:variant>
      <vt:variant>
        <vt:i4>5</vt:i4>
      </vt:variant>
      <vt:variant>
        <vt:lpwstr/>
      </vt:variant>
      <vt:variant>
        <vt:lpwstr>_Toc85456915</vt:lpwstr>
      </vt:variant>
      <vt:variant>
        <vt:i4>1703995</vt:i4>
      </vt:variant>
      <vt:variant>
        <vt:i4>80</vt:i4>
      </vt:variant>
      <vt:variant>
        <vt:i4>0</vt:i4>
      </vt:variant>
      <vt:variant>
        <vt:i4>5</vt:i4>
      </vt:variant>
      <vt:variant>
        <vt:lpwstr/>
      </vt:variant>
      <vt:variant>
        <vt:lpwstr>_Toc85456914</vt:lpwstr>
      </vt:variant>
      <vt:variant>
        <vt:i4>1900603</vt:i4>
      </vt:variant>
      <vt:variant>
        <vt:i4>74</vt:i4>
      </vt:variant>
      <vt:variant>
        <vt:i4>0</vt:i4>
      </vt:variant>
      <vt:variant>
        <vt:i4>5</vt:i4>
      </vt:variant>
      <vt:variant>
        <vt:lpwstr/>
      </vt:variant>
      <vt:variant>
        <vt:lpwstr>_Toc85456913</vt:lpwstr>
      </vt:variant>
      <vt:variant>
        <vt:i4>1835067</vt:i4>
      </vt:variant>
      <vt:variant>
        <vt:i4>68</vt:i4>
      </vt:variant>
      <vt:variant>
        <vt:i4>0</vt:i4>
      </vt:variant>
      <vt:variant>
        <vt:i4>5</vt:i4>
      </vt:variant>
      <vt:variant>
        <vt:lpwstr/>
      </vt:variant>
      <vt:variant>
        <vt:lpwstr>_Toc85456912</vt:lpwstr>
      </vt:variant>
      <vt:variant>
        <vt:i4>2031675</vt:i4>
      </vt:variant>
      <vt:variant>
        <vt:i4>62</vt:i4>
      </vt:variant>
      <vt:variant>
        <vt:i4>0</vt:i4>
      </vt:variant>
      <vt:variant>
        <vt:i4>5</vt:i4>
      </vt:variant>
      <vt:variant>
        <vt:lpwstr/>
      </vt:variant>
      <vt:variant>
        <vt:lpwstr>_Toc85456911</vt:lpwstr>
      </vt:variant>
      <vt:variant>
        <vt:i4>1966139</vt:i4>
      </vt:variant>
      <vt:variant>
        <vt:i4>56</vt:i4>
      </vt:variant>
      <vt:variant>
        <vt:i4>0</vt:i4>
      </vt:variant>
      <vt:variant>
        <vt:i4>5</vt:i4>
      </vt:variant>
      <vt:variant>
        <vt:lpwstr/>
      </vt:variant>
      <vt:variant>
        <vt:lpwstr>_Toc85456910</vt:lpwstr>
      </vt:variant>
      <vt:variant>
        <vt:i4>1507386</vt:i4>
      </vt:variant>
      <vt:variant>
        <vt:i4>50</vt:i4>
      </vt:variant>
      <vt:variant>
        <vt:i4>0</vt:i4>
      </vt:variant>
      <vt:variant>
        <vt:i4>5</vt:i4>
      </vt:variant>
      <vt:variant>
        <vt:lpwstr/>
      </vt:variant>
      <vt:variant>
        <vt:lpwstr>_Toc85456909</vt:lpwstr>
      </vt:variant>
      <vt:variant>
        <vt:i4>1441850</vt:i4>
      </vt:variant>
      <vt:variant>
        <vt:i4>44</vt:i4>
      </vt:variant>
      <vt:variant>
        <vt:i4>0</vt:i4>
      </vt:variant>
      <vt:variant>
        <vt:i4>5</vt:i4>
      </vt:variant>
      <vt:variant>
        <vt:lpwstr/>
      </vt:variant>
      <vt:variant>
        <vt:lpwstr>_Toc85456908</vt:lpwstr>
      </vt:variant>
      <vt:variant>
        <vt:i4>1638458</vt:i4>
      </vt:variant>
      <vt:variant>
        <vt:i4>38</vt:i4>
      </vt:variant>
      <vt:variant>
        <vt:i4>0</vt:i4>
      </vt:variant>
      <vt:variant>
        <vt:i4>5</vt:i4>
      </vt:variant>
      <vt:variant>
        <vt:lpwstr/>
      </vt:variant>
      <vt:variant>
        <vt:lpwstr>_Toc85456907</vt:lpwstr>
      </vt:variant>
      <vt:variant>
        <vt:i4>1572922</vt:i4>
      </vt:variant>
      <vt:variant>
        <vt:i4>32</vt:i4>
      </vt:variant>
      <vt:variant>
        <vt:i4>0</vt:i4>
      </vt:variant>
      <vt:variant>
        <vt:i4>5</vt:i4>
      </vt:variant>
      <vt:variant>
        <vt:lpwstr/>
      </vt:variant>
      <vt:variant>
        <vt:lpwstr>_Toc85456906</vt:lpwstr>
      </vt:variant>
      <vt:variant>
        <vt:i4>1769530</vt:i4>
      </vt:variant>
      <vt:variant>
        <vt:i4>26</vt:i4>
      </vt:variant>
      <vt:variant>
        <vt:i4>0</vt:i4>
      </vt:variant>
      <vt:variant>
        <vt:i4>5</vt:i4>
      </vt:variant>
      <vt:variant>
        <vt:lpwstr/>
      </vt:variant>
      <vt:variant>
        <vt:lpwstr>_Toc85456905</vt:lpwstr>
      </vt:variant>
      <vt:variant>
        <vt:i4>1703994</vt:i4>
      </vt:variant>
      <vt:variant>
        <vt:i4>20</vt:i4>
      </vt:variant>
      <vt:variant>
        <vt:i4>0</vt:i4>
      </vt:variant>
      <vt:variant>
        <vt:i4>5</vt:i4>
      </vt:variant>
      <vt:variant>
        <vt:lpwstr/>
      </vt:variant>
      <vt:variant>
        <vt:lpwstr>_Toc85456904</vt:lpwstr>
      </vt:variant>
      <vt:variant>
        <vt:i4>1900602</vt:i4>
      </vt:variant>
      <vt:variant>
        <vt:i4>14</vt:i4>
      </vt:variant>
      <vt:variant>
        <vt:i4>0</vt:i4>
      </vt:variant>
      <vt:variant>
        <vt:i4>5</vt:i4>
      </vt:variant>
      <vt:variant>
        <vt:lpwstr/>
      </vt:variant>
      <vt:variant>
        <vt:lpwstr>_Toc85456903</vt:lpwstr>
      </vt:variant>
      <vt:variant>
        <vt:i4>1835066</vt:i4>
      </vt:variant>
      <vt:variant>
        <vt:i4>8</vt:i4>
      </vt:variant>
      <vt:variant>
        <vt:i4>0</vt:i4>
      </vt:variant>
      <vt:variant>
        <vt:i4>5</vt:i4>
      </vt:variant>
      <vt:variant>
        <vt:lpwstr/>
      </vt:variant>
      <vt:variant>
        <vt:lpwstr>_Toc85456902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灼眼の シャナ</cp:lastModifiedBy>
  <cp:revision>142</cp:revision>
  <dcterms:created xsi:type="dcterms:W3CDTF">2022-03-04T04:34:00Z</dcterms:created>
  <dcterms:modified xsi:type="dcterms:W3CDTF">2022-05-25T06:44:00Z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